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F3328" w14:textId="58DF15C5" w:rsidR="006F6EBD" w:rsidRDefault="006F6EBD">
      <w:pPr>
        <w:spacing w:before="0" w:after="200"/>
      </w:pPr>
      <w:r>
        <w:rPr>
          <w:noProof/>
        </w:rPr>
        <mc:AlternateContent>
          <mc:Choice Requires="wpg">
            <w:drawing>
              <wp:anchor distT="0" distB="0" distL="114300" distR="114300" simplePos="0" relativeHeight="251662336" behindDoc="0" locked="0" layoutInCell="1" allowOverlap="1" wp14:anchorId="4C631305" wp14:editId="0FDD7951">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1E3218B3" w14:textId="71737DBF" w:rsidR="00177324" w:rsidRDefault="00931266" w:rsidP="00930261">
                                  <w:pPr>
                                    <w:pStyle w:val="CoverTitle"/>
                                  </w:pPr>
                                  <w:r>
                                    <w:t>App</w:t>
                                  </w:r>
                                  <w:r w:rsidR="001E54E0">
                                    <w:t xml:space="preserve"> </w:t>
                                  </w:r>
                                  <w:r>
                                    <w:t>Modernization Advanced Complexity Framework</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4C631305" id="Group 7" o:spid="_x0000_s1026" style="position:absolute;margin-left:-81pt;margin-top:-72.9pt;width:712.5pt;height:306.65pt;z-index:251662336"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">
                <v:rect id="Rectangle 3" o:spid="_x0000_s1027" style="position:absolute;width:90487;height:3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VocIA&#10;AADaAAAADwAAAGRycy9kb3ducmV2LnhtbESPUWvCQBCE34X+h2MLfRHdtKJI9JRSWxAEIVHwdcmt&#10;STC3F3JXTf99TxB8HGbmG2a57m2jrtz52omG93ECiqVwppZSw/HwM5qD8oHEUOOENfyxh/XqZbCk&#10;1LibZHzNQ6kiRHxKGqoQ2hTRFxVb8mPXskTv7DpLIcquRNPRLcJtgx9JMkNLtcSFilr+qri45L9W&#10;AyGa/W53mmdDh5vMZO33Zj/V+u21/1yACtyHZ/jR3hoNE7hfiTcA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lWhwgAAANoAAAAPAAAAAAAAAAAAAAAAAJgCAABkcnMvZG93&#10;bnJldi54bWxQSwUGAAAAAAQABAD1AAAAhwMAAAAA&#10;" fillcolor="#0072c6" stroked="f" strokeweight="2pt"/>
                <v:rect id="Rectangle 4" o:spid="_x0000_s1028" style="position:absolute;top:19907;width:45148;height:1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FDsIA&#10;AADaAAAADwAAAGRycy9kb3ducmV2LnhtbESPQWsCMRSE74X+h/AK3mpW0SpboxRB8CK2tlCPj80z&#10;u3Tzsk1iXP99Iwg9DjPzDbNY9bYViXxoHCsYDQsQxJXTDRsFX5+b5zmIEJE1to5JwZUCrJaPDwss&#10;tbvwB6VDNCJDOJSooI6xK6UMVU0Ww9B1xNk7OW8xZumN1B4vGW5bOS6KF2mx4bxQY0frmqqfw9kq&#10;2B1nJ+Nmo5Rk82v8+3eahuleqcFT//YKIlIf/8P39lYrmMDtSr4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28UOwgAAANoAAAAPAAAAAAAAAAAAAAAAAJgCAABkcnMvZG93&#10;bnJldi54bWxQSwUGAAAAAAQABAD1AAAAhwM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K1cQA&#10;AADbAAAADwAAAGRycy9kb3ducmV2LnhtbERPS2vCQBC+C/6HZYTezEaRUlLXEISg9nEwFsTbNDtN&#10;gtnZkN1q7K/vFgre5uN7zjIdTCsu1LvGsoJZFIMgLq1uuFLwccinTyCcR9bYWiYFN3KQrsajJSba&#10;XnlPl8JXIoSwS1BB7X2XSOnKmgy6yHbEgfuyvUEfYF9J3eM1hJtWzuP4URpsODTU2NG6pvJcfBsF&#10;R3y3283LYvGW7W7n8vMnfy1OuVIPkyF7BuFp8Hfxv3urw/w5/P0SD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bCtXEAAAA2wAAAA8AAAAAAAAAAAAAAAAAmAIAAGRycy9k&#10;b3ducmV2LnhtbFBLBQYAAAAABAAEAPUAAACJAwAAAAA=&#10;" filled="f" stroked="f" strokeweight=".5pt">
                  <v:textbox inset="36pt">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1E3218B3" w14:textId="71737DBF" w:rsidR="00177324" w:rsidRDefault="00931266" w:rsidP="00930261">
                            <w:pPr>
                              <w:pStyle w:val="CoverTitle"/>
                            </w:pPr>
                            <w:r>
                              <w:t>App</w:t>
                            </w:r>
                            <w:r w:rsidR="001E54E0">
                              <w:t xml:space="preserve"> </w:t>
                            </w:r>
                            <w:r>
                              <w:t>Modernization Advanced Complexity Framework</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wqAfGAAAA2wAAAA8AAABkcnMvZG93bnJldi54bWxEj81rwkAQxe+F/g/LFHopdZMKIqmrlIIf&#10;BxH8uPQ2ZKdJMDu7ZFeN/vXOQfA2w3vz3m8ms9616kxdbDwbyAcZKOLS24YrA4f9/HMMKiZki61n&#10;MnClCLPp68sEC+svvKXzLlVKQjgWaKBOKRRax7Imh3HgA7Fo/75zmGTtKm07vEi4a/VXlo20w4al&#10;ocZAvzWVx93JGRiWt7a6bkfHsAn55i//GIbFemnM+1v/8w0qUZ+e5sf1ygq+0MsvMoCe3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TCoB8YAAADbAAAADwAAAAAAAAAAAAAA&#10;AACfAgAAZHJzL2Rvd25yZXYueG1sUEsFBgAAAAAEAAQA9wAAAJIDAAAAAA==&#10;">
                  <v:imagedata r:id="rId16" o:title="MSFT_logo_rgb_C-Wht_D"/>
                  <v:path arrowok="t"/>
                </v:shape>
              </v:group>
            </w:pict>
          </mc:Fallback>
        </mc:AlternateContent>
      </w:r>
    </w:p>
    <w:p w14:paraId="493A8489" w14:textId="77777777" w:rsidR="00342676" w:rsidRDefault="00342676">
      <w:pPr>
        <w:spacing w:before="5160"/>
      </w:pPr>
    </w:p>
    <w:p w14:paraId="64FB511C" w14:textId="41227205" w:rsidR="00342676" w:rsidRDefault="000C1050">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31266">
            <w:t>App Modernization Advanced</w:t>
          </w:r>
        </w:sdtContent>
      </w:sdt>
      <w:r w:rsidR="00993A73">
        <w:t xml:space="preserve">  </w:t>
      </w:r>
    </w:p>
    <w:p w14:paraId="18639B1B" w14:textId="25B0A652" w:rsidR="00342676" w:rsidRDefault="00993A73">
      <w:pPr>
        <w:rPr>
          <w:rStyle w:val="Emphasis"/>
          <w:rFonts w:eastAsiaTheme="minorHAnsi"/>
          <w:i w:val="0"/>
          <w:iCs w:val="0"/>
          <w:noProof/>
          <w:szCs w:val="20"/>
          <w:lang w:eastAsia="en-AU"/>
        </w:rPr>
      </w:pPr>
      <w:r>
        <w:rPr>
          <w:rStyle w:val="Emphasis"/>
        </w:rPr>
        <w:t>Prepared for</w:t>
      </w:r>
    </w:p>
    <w:p w14:paraId="40421EEB" w14:textId="77777777" w:rsidR="00342676" w:rsidRDefault="00993A73">
      <w:pPr>
        <w:rPr>
          <w:lang w:eastAsia="en-AU"/>
        </w:rPr>
      </w:pPr>
      <w:r>
        <w:rPr>
          <w:lang w:eastAsia="en-AU"/>
        </w:rPr>
        <w:fldChar w:fldCharType="begin"/>
      </w:r>
      <w:r>
        <w:rPr>
          <w:lang w:eastAsia="en-AU"/>
        </w:rPr>
        <w:instrText xml:space="preserve"> DOCPROPERTY  Customer  \* MERGEFORMAT </w:instrText>
      </w:r>
      <w:r>
        <w:rPr>
          <w:lang w:eastAsia="en-AU"/>
        </w:rPr>
        <w:fldChar w:fldCharType="separate"/>
      </w:r>
      <w:r w:rsidR="00217B7A">
        <w:rPr>
          <w:lang w:eastAsia="en-AU"/>
        </w:rPr>
        <w:t>Update [Customer Name] in Doc Properties</w:t>
      </w:r>
      <w:r>
        <w:rPr>
          <w:lang w:eastAsia="en-AU"/>
        </w:rPr>
        <w:fldChar w:fldCharType="end"/>
      </w:r>
    </w:p>
    <w:p w14:paraId="43A8FB7B" w14:textId="250C0036" w:rsidR="00342676" w:rsidRDefault="00993A73">
      <w:r>
        <w:fldChar w:fldCharType="begin"/>
      </w:r>
      <w:r>
        <w:instrText xml:space="preserve"> DATE  \@ "d-MMM-yy" \l  \* MERGEFORMAT </w:instrText>
      </w:r>
      <w:r>
        <w:fldChar w:fldCharType="separate"/>
      </w:r>
      <w:r w:rsidR="00D82E6B">
        <w:rPr>
          <w:noProof/>
        </w:rPr>
        <w:t>5-Oct-15</w:t>
      </w:r>
      <w:r>
        <w:fldChar w:fldCharType="end"/>
      </w:r>
    </w:p>
    <w:p w14:paraId="44C47CEB" w14:textId="77777777" w:rsidR="00342676" w:rsidRDefault="00993A73">
      <w:r>
        <w:t xml:space="preserve">Version </w:t>
      </w:r>
      <w:r w:rsidR="000C1050">
        <w:fldChar w:fldCharType="begin"/>
      </w:r>
      <w:r w:rsidR="000C1050">
        <w:instrText xml:space="preserve"> DOCPROPERTY  Version  \* MERGEFORMAT </w:instrText>
      </w:r>
      <w:r w:rsidR="000C1050">
        <w:fldChar w:fldCharType="separate"/>
      </w:r>
      <w:r w:rsidR="00217B7A">
        <w:t>.1</w:t>
      </w:r>
      <w:r w:rsidR="000C1050">
        <w:fldChar w:fldCharType="end"/>
      </w:r>
      <w:r>
        <w:t xml:space="preserve">  </w:t>
      </w:r>
      <w:sdt>
        <w:sdtPr>
          <w:alias w:val="Status"/>
          <w:tag w:val="Document Status"/>
          <w:id w:val="1206459469"/>
          <w:dataBinding w:xpath="/root[1]/documentstatus[1]" w:storeItemID="{EEBA425E-5CDF-43E0-AAA0-69E224A81652}"/>
          <w:dropDownList w:lastValue="Draft">
            <w:listItem w:displayText="Document Status" w:value="Document Status"/>
            <w:listItem w:displayText="Draft" w:value="Draft"/>
            <w:listItem w:displayText="Final" w:value="Final"/>
          </w:dropDownList>
        </w:sdtPr>
        <w:sdtEndPr/>
        <w:sdtContent>
          <w:r w:rsidR="00641CA4">
            <w:t>Draft</w:t>
          </w:r>
        </w:sdtContent>
      </w:sdt>
    </w:p>
    <w:p w14:paraId="40F9180A" w14:textId="77777777" w:rsidR="00342676" w:rsidRDefault="00342676"/>
    <w:p w14:paraId="2F1C1B37" w14:textId="77777777" w:rsidR="00342676" w:rsidRDefault="00993A73">
      <w:pPr>
        <w:rPr>
          <w:rStyle w:val="Emphasis"/>
        </w:rPr>
      </w:pPr>
      <w:r>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644CCFD1" w14:textId="66153C87" w:rsidR="00342676" w:rsidRDefault="001E54E0">
          <w:pPr>
            <w:rPr>
              <w:rStyle w:val="Strong"/>
            </w:rPr>
          </w:pPr>
          <w:r>
            <w:rPr>
              <w:rStyle w:val="Strong"/>
            </w:rPr>
            <w:t xml:space="preserve">Jan </w:t>
          </w:r>
          <w:proofErr w:type="spellStart"/>
          <w:r>
            <w:rPr>
              <w:rStyle w:val="Strong"/>
            </w:rPr>
            <w:t>Weisel</w:t>
          </w:r>
          <w:proofErr w:type="spellEnd"/>
          <w:r>
            <w:rPr>
              <w:rStyle w:val="Strong"/>
            </w:rPr>
            <w:t xml:space="preserve"> (Bridge Partners)</w:t>
          </w:r>
        </w:p>
      </w:sdtContent>
    </w:sdt>
    <w:p w14:paraId="71CD5FA9" w14:textId="77777777" w:rsidR="00342676" w:rsidRDefault="000C1050">
      <w:r>
        <w:fldChar w:fldCharType="begin"/>
      </w:r>
      <w:r>
        <w:instrText xml:space="preserve"> DOCPROPERTY  "Author Position"  \* MERGEFORMAT </w:instrText>
      </w:r>
      <w:r>
        <w:fldChar w:fldCharType="separate"/>
      </w:r>
      <w:r w:rsidR="00217B7A">
        <w:t>Add Author Position to Doc Properties</w:t>
      </w:r>
      <w:r>
        <w:fldChar w:fldCharType="end"/>
      </w:r>
    </w:p>
    <w:p w14:paraId="6EDBD552" w14:textId="77777777" w:rsidR="00342676" w:rsidRDefault="000C1050">
      <w:r>
        <w:fldChar w:fldCharType="begin"/>
      </w:r>
      <w:r>
        <w:instrText xml:space="preserve"> DOCPROPERTY  "Author Email"  \* MERGEFORMAT </w:instrText>
      </w:r>
      <w:r>
        <w:fldChar w:fldCharType="separate"/>
      </w:r>
      <w:r w:rsidR="00217B7A">
        <w:t>Add Author Email to Doc Properties</w:t>
      </w:r>
      <w:r>
        <w:fldChar w:fldCharType="end"/>
      </w:r>
      <w:r w:rsidR="00993A73">
        <w:t xml:space="preserve"> </w:t>
      </w:r>
    </w:p>
    <w:p w14:paraId="02939F9B" w14:textId="77777777" w:rsidR="00342676" w:rsidRDefault="00342676"/>
    <w:p w14:paraId="745EB7AD" w14:textId="77777777" w:rsidR="00342676" w:rsidRDefault="00993A73">
      <w:r>
        <w:t>Contributors</w:t>
      </w:r>
    </w:p>
    <w:p w14:paraId="70B954CB" w14:textId="77777777" w:rsidR="00342676" w:rsidRDefault="00993A73">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217B7A">
        <w:rPr>
          <w:rStyle w:val="Strong"/>
        </w:rPr>
        <w:t>Add Contributors to Doc Properties</w:t>
      </w:r>
      <w:r>
        <w:rPr>
          <w:rStyle w:val="Strong"/>
        </w:rPr>
        <w:fldChar w:fldCharType="end"/>
      </w:r>
    </w:p>
    <w:p w14:paraId="10F6E4B6" w14:textId="77777777" w:rsidR="00342676" w:rsidRDefault="00993A73">
      <w:pPr>
        <w:spacing w:before="0" w:after="200"/>
        <w:rPr>
          <w:rStyle w:val="Strong"/>
        </w:rPr>
      </w:pPr>
      <w:r>
        <w:rPr>
          <w:rStyle w:val="Strong"/>
        </w:rPr>
        <w:br w:type="page"/>
      </w:r>
    </w:p>
    <w:p w14:paraId="6AB0E26C" w14:textId="77777777" w:rsidR="00342676" w:rsidRDefault="00342676">
      <w:pPr>
        <w:rPr>
          <w:rFonts w:cstheme="minorHAnsi"/>
        </w:rPr>
      </w:pPr>
    </w:p>
    <w:p w14:paraId="1EEB2DF1" w14:textId="77777777" w:rsidR="00342676" w:rsidRDefault="00342676">
      <w:pPr>
        <w:rPr>
          <w:rFonts w:cstheme="minorHAnsi"/>
        </w:rPr>
      </w:pPr>
    </w:p>
    <w:p w14:paraId="3F4E2ED3" w14:textId="77777777" w:rsidR="00342676" w:rsidRDefault="00342676">
      <w:pPr>
        <w:jc w:val="right"/>
        <w:rPr>
          <w:rFonts w:cstheme="minorHAnsi"/>
        </w:rPr>
      </w:pPr>
    </w:p>
    <w:p w14:paraId="356717F0" w14:textId="77777777" w:rsidR="00342676" w:rsidRDefault="00342676">
      <w:pPr>
        <w:rPr>
          <w:rFonts w:cstheme="minorHAnsi"/>
        </w:rPr>
      </w:pPr>
    </w:p>
    <w:p w14:paraId="4F0E305F" w14:textId="77777777" w:rsidR="00347ECF" w:rsidRDefault="00347ECF" w:rsidP="00347ECF">
      <w:pPr>
        <w:tabs>
          <w:tab w:val="left" w:pos="3960"/>
        </w:tabs>
        <w:rPr>
          <w:rFonts w:cstheme="minorHAnsi"/>
        </w:rPr>
      </w:pPr>
      <w:r>
        <w:rPr>
          <w:rFonts w:cstheme="minorHAnsi"/>
        </w:rPr>
        <w:tab/>
      </w:r>
    </w:p>
    <w:p w14:paraId="6E6292B6" w14:textId="77777777" w:rsidR="00347ECF" w:rsidRDefault="00347ECF" w:rsidP="00347ECF">
      <w:pPr>
        <w:rPr>
          <w:rFonts w:cstheme="minorHAnsi"/>
        </w:rPr>
      </w:pPr>
    </w:p>
    <w:p w14:paraId="56A34707" w14:textId="47715730" w:rsidR="007A4370" w:rsidRDefault="007A4370" w:rsidP="00347ECF">
      <w:pPr>
        <w:rPr>
          <w:rFonts w:cstheme="minorHAnsi"/>
        </w:rPr>
      </w:pPr>
    </w:p>
    <w:p w14:paraId="4C15EDC4" w14:textId="0371A099" w:rsidR="007A4370" w:rsidRPr="007A4370" w:rsidRDefault="007A4370" w:rsidP="007A4370">
      <w:pPr>
        <w:rPr>
          <w:rFonts w:cstheme="minorHAnsi"/>
        </w:rPr>
      </w:pPr>
    </w:p>
    <w:p w14:paraId="7D6D28C7" w14:textId="77777777" w:rsidR="007A4370" w:rsidRPr="007A4370" w:rsidRDefault="007A4370" w:rsidP="007A4370">
      <w:pPr>
        <w:rPr>
          <w:rFonts w:cstheme="minorHAnsi"/>
        </w:rPr>
      </w:pPr>
    </w:p>
    <w:p w14:paraId="3D7E410D" w14:textId="77777777" w:rsidR="007A4370" w:rsidRPr="007A4370" w:rsidRDefault="007A4370" w:rsidP="007A4370">
      <w:pPr>
        <w:rPr>
          <w:rFonts w:cstheme="minorHAnsi"/>
        </w:rPr>
      </w:pPr>
    </w:p>
    <w:p w14:paraId="1C5C0858" w14:textId="77777777" w:rsidR="007A4370" w:rsidRPr="007A4370" w:rsidRDefault="007A4370" w:rsidP="007A4370">
      <w:pPr>
        <w:rPr>
          <w:rFonts w:cstheme="minorHAnsi"/>
        </w:rPr>
      </w:pPr>
    </w:p>
    <w:p w14:paraId="622AA2AE" w14:textId="11B8D9C2" w:rsidR="007A4370" w:rsidRDefault="007A4370" w:rsidP="007A4370">
      <w:pPr>
        <w:rPr>
          <w:rFonts w:cstheme="minorHAnsi"/>
        </w:rPr>
      </w:pPr>
    </w:p>
    <w:p w14:paraId="7B86AD62" w14:textId="0EA01AED" w:rsidR="007A4370" w:rsidRDefault="007A4370" w:rsidP="007A4370">
      <w:pPr>
        <w:rPr>
          <w:rFonts w:cstheme="minorHAnsi"/>
        </w:rPr>
      </w:pPr>
    </w:p>
    <w:p w14:paraId="2F35A95A" w14:textId="06B02B5A" w:rsidR="00342676" w:rsidRPr="007A4370" w:rsidRDefault="007A4370" w:rsidP="007A4370">
      <w:pPr>
        <w:tabs>
          <w:tab w:val="center" w:pos="4680"/>
        </w:tabs>
        <w:rPr>
          <w:rFonts w:cstheme="minorHAnsi"/>
        </w:rPr>
        <w:sectPr w:rsidR="00342676" w:rsidRPr="007A4370" w:rsidSect="004E5B2B">
          <w:headerReference w:type="default" r:id="rId17"/>
          <w:footerReference w:type="default" r:id="rId18"/>
          <w:headerReference w:type="first" r:id="rId19"/>
          <w:footerReference w:type="first" r:id="rId20"/>
          <w:pgSz w:w="12240" w:h="15840" w:code="1"/>
          <w:pgMar w:top="1440" w:right="1440" w:bottom="1440" w:left="1440" w:header="706" w:footer="288" w:gutter="0"/>
          <w:pgNumType w:fmt="lowerRoman" w:start="1"/>
          <w:cols w:space="708"/>
          <w:titlePg/>
          <w:docGrid w:linePitch="360"/>
        </w:sectPr>
      </w:pPr>
      <w:r>
        <w:rPr>
          <w:rFonts w:cstheme="minorHAnsi"/>
        </w:rPr>
        <w:tab/>
      </w:r>
    </w:p>
    <w:sdt>
      <w:sdtPr>
        <w:rPr>
          <w:rFonts w:eastAsiaTheme="minorEastAsia"/>
          <w:color w:val="auto"/>
          <w:spacing w:val="0"/>
          <w:sz w:val="22"/>
          <w:szCs w:val="22"/>
        </w:rPr>
        <w:id w:val="-1009677950"/>
        <w:docPartObj>
          <w:docPartGallery w:val="Table of Contents"/>
          <w:docPartUnique/>
        </w:docPartObj>
      </w:sdtPr>
      <w:sdtEndPr>
        <w:rPr>
          <w:b/>
          <w:bCs/>
          <w:noProof/>
        </w:rPr>
      </w:sdtEndPr>
      <w:sdtContent>
        <w:p w14:paraId="50E8BB92" w14:textId="77777777" w:rsidR="008B701A" w:rsidRDefault="008B701A">
          <w:pPr>
            <w:pStyle w:val="TOCHeading"/>
          </w:pPr>
          <w:r>
            <w:t>Table of Contents</w:t>
          </w:r>
        </w:p>
        <w:p w14:paraId="1FA2B14C" w14:textId="77777777" w:rsidR="00217B7A" w:rsidRDefault="00872C1B">
          <w:pPr>
            <w:pStyle w:val="TOC1"/>
            <w:rPr>
              <w:rFonts w:asciiTheme="minorHAnsi" w:hAnsiTheme="minorHAnsi"/>
              <w:sz w:val="22"/>
            </w:rPr>
          </w:pPr>
          <w:r>
            <w:fldChar w:fldCharType="begin"/>
          </w:r>
          <w:r>
            <w:instrText xml:space="preserve"> TOC \o "1-2" \h \z </w:instrText>
          </w:r>
          <w:r>
            <w:fldChar w:fldCharType="separate"/>
          </w:r>
          <w:hyperlink w:anchor="_Toc414051578" w:history="1">
            <w:r w:rsidR="00217B7A" w:rsidRPr="00DF7DE5">
              <w:rPr>
                <w:rStyle w:val="Hyperlink"/>
              </w:rPr>
              <w:t>Introduction</w:t>
            </w:r>
            <w:r w:rsidR="00217B7A">
              <w:rPr>
                <w:webHidden/>
              </w:rPr>
              <w:tab/>
            </w:r>
            <w:r w:rsidR="00217B7A">
              <w:rPr>
                <w:webHidden/>
              </w:rPr>
              <w:fldChar w:fldCharType="begin"/>
            </w:r>
            <w:r w:rsidR="00217B7A">
              <w:rPr>
                <w:webHidden/>
              </w:rPr>
              <w:instrText xml:space="preserve"> PAGEREF _Toc414051578 \h </w:instrText>
            </w:r>
            <w:r w:rsidR="00217B7A">
              <w:rPr>
                <w:webHidden/>
              </w:rPr>
            </w:r>
            <w:r w:rsidR="00217B7A">
              <w:rPr>
                <w:webHidden/>
              </w:rPr>
              <w:fldChar w:fldCharType="separate"/>
            </w:r>
            <w:r w:rsidR="00217B7A">
              <w:rPr>
                <w:webHidden/>
              </w:rPr>
              <w:t>2</w:t>
            </w:r>
            <w:r w:rsidR="00217B7A">
              <w:rPr>
                <w:webHidden/>
              </w:rPr>
              <w:fldChar w:fldCharType="end"/>
            </w:r>
          </w:hyperlink>
        </w:p>
        <w:p w14:paraId="3F786E93" w14:textId="77777777" w:rsidR="00217B7A" w:rsidRDefault="000C1050">
          <w:pPr>
            <w:pStyle w:val="TOC1"/>
            <w:rPr>
              <w:rFonts w:asciiTheme="minorHAnsi" w:hAnsiTheme="minorHAnsi"/>
              <w:sz w:val="22"/>
            </w:rPr>
          </w:pPr>
          <w:hyperlink w:anchor="_Toc414051579" w:history="1">
            <w:r w:rsidR="00217B7A" w:rsidRPr="00DF7DE5">
              <w:rPr>
                <w:rStyle w:val="Hyperlink"/>
              </w:rPr>
              <w:t>1</w:t>
            </w:r>
            <w:r w:rsidR="00217B7A">
              <w:rPr>
                <w:rFonts w:asciiTheme="minorHAnsi" w:hAnsiTheme="minorHAnsi"/>
                <w:sz w:val="22"/>
              </w:rPr>
              <w:tab/>
            </w:r>
            <w:r w:rsidR="00217B7A" w:rsidRPr="00DF7DE5">
              <w:rPr>
                <w:rStyle w:val="Hyperlink"/>
              </w:rPr>
              <w:t>Application Complexity Level/Indexes</w:t>
            </w:r>
            <w:r w:rsidR="00217B7A">
              <w:rPr>
                <w:webHidden/>
              </w:rPr>
              <w:tab/>
            </w:r>
            <w:r w:rsidR="00217B7A">
              <w:rPr>
                <w:webHidden/>
              </w:rPr>
              <w:fldChar w:fldCharType="begin"/>
            </w:r>
            <w:r w:rsidR="00217B7A">
              <w:rPr>
                <w:webHidden/>
              </w:rPr>
              <w:instrText xml:space="preserve"> PAGEREF _Toc414051579 \h </w:instrText>
            </w:r>
            <w:r w:rsidR="00217B7A">
              <w:rPr>
                <w:webHidden/>
              </w:rPr>
            </w:r>
            <w:r w:rsidR="00217B7A">
              <w:rPr>
                <w:webHidden/>
              </w:rPr>
              <w:fldChar w:fldCharType="separate"/>
            </w:r>
            <w:r w:rsidR="00217B7A">
              <w:rPr>
                <w:webHidden/>
              </w:rPr>
              <w:t>2</w:t>
            </w:r>
            <w:r w:rsidR="00217B7A">
              <w:rPr>
                <w:webHidden/>
              </w:rPr>
              <w:fldChar w:fldCharType="end"/>
            </w:r>
          </w:hyperlink>
        </w:p>
        <w:p w14:paraId="0A36DF90" w14:textId="77777777" w:rsidR="00217B7A" w:rsidRDefault="000C1050">
          <w:pPr>
            <w:pStyle w:val="TOC2"/>
            <w:rPr>
              <w:rFonts w:asciiTheme="minorHAnsi" w:hAnsiTheme="minorHAnsi"/>
              <w:noProof/>
              <w:sz w:val="22"/>
            </w:rPr>
          </w:pPr>
          <w:hyperlink w:anchor="_Toc414051580" w:history="1">
            <w:r w:rsidR="00217B7A" w:rsidRPr="00DF7DE5">
              <w:rPr>
                <w:rStyle w:val="Hyperlink"/>
                <w:noProof/>
              </w:rPr>
              <w:t>1.1</w:t>
            </w:r>
            <w:r w:rsidR="00217B7A">
              <w:rPr>
                <w:rFonts w:asciiTheme="minorHAnsi" w:hAnsiTheme="minorHAnsi"/>
                <w:noProof/>
                <w:sz w:val="22"/>
              </w:rPr>
              <w:tab/>
            </w:r>
            <w:r w:rsidR="00217B7A" w:rsidRPr="00DF7DE5">
              <w:rPr>
                <w:rStyle w:val="Hyperlink"/>
                <w:noProof/>
              </w:rPr>
              <w:t>Objectives</w:t>
            </w:r>
            <w:r w:rsidR="00217B7A">
              <w:rPr>
                <w:noProof/>
                <w:webHidden/>
              </w:rPr>
              <w:tab/>
            </w:r>
            <w:r w:rsidR="00217B7A">
              <w:rPr>
                <w:noProof/>
                <w:webHidden/>
              </w:rPr>
              <w:fldChar w:fldCharType="begin"/>
            </w:r>
            <w:r w:rsidR="00217B7A">
              <w:rPr>
                <w:noProof/>
                <w:webHidden/>
              </w:rPr>
              <w:instrText xml:space="preserve"> PAGEREF _Toc414051580 \h </w:instrText>
            </w:r>
            <w:r w:rsidR="00217B7A">
              <w:rPr>
                <w:noProof/>
                <w:webHidden/>
              </w:rPr>
            </w:r>
            <w:r w:rsidR="00217B7A">
              <w:rPr>
                <w:noProof/>
                <w:webHidden/>
              </w:rPr>
              <w:fldChar w:fldCharType="separate"/>
            </w:r>
            <w:r w:rsidR="00217B7A">
              <w:rPr>
                <w:noProof/>
                <w:webHidden/>
              </w:rPr>
              <w:t>2</w:t>
            </w:r>
            <w:r w:rsidR="00217B7A">
              <w:rPr>
                <w:noProof/>
                <w:webHidden/>
              </w:rPr>
              <w:fldChar w:fldCharType="end"/>
            </w:r>
          </w:hyperlink>
        </w:p>
        <w:p w14:paraId="762B48D6" w14:textId="77777777" w:rsidR="00217B7A" w:rsidRDefault="000C1050">
          <w:pPr>
            <w:pStyle w:val="TOC2"/>
            <w:rPr>
              <w:rFonts w:asciiTheme="minorHAnsi" w:hAnsiTheme="minorHAnsi"/>
              <w:noProof/>
              <w:sz w:val="22"/>
            </w:rPr>
          </w:pPr>
          <w:hyperlink w:anchor="_Toc414051581" w:history="1">
            <w:r w:rsidR="00217B7A" w:rsidRPr="00DF7DE5">
              <w:rPr>
                <w:rStyle w:val="Hyperlink"/>
                <w:noProof/>
              </w:rPr>
              <w:t>1.2</w:t>
            </w:r>
            <w:r w:rsidR="00217B7A">
              <w:rPr>
                <w:rFonts w:asciiTheme="minorHAnsi" w:hAnsiTheme="minorHAnsi"/>
                <w:noProof/>
                <w:sz w:val="22"/>
              </w:rPr>
              <w:tab/>
            </w:r>
            <w:r w:rsidR="00217B7A" w:rsidRPr="00DF7DE5">
              <w:rPr>
                <w:rStyle w:val="Hyperlink"/>
                <w:noProof/>
              </w:rPr>
              <w:t>Level Definition</w:t>
            </w:r>
            <w:r w:rsidR="00217B7A">
              <w:rPr>
                <w:noProof/>
                <w:webHidden/>
              </w:rPr>
              <w:tab/>
            </w:r>
            <w:r w:rsidR="00217B7A">
              <w:rPr>
                <w:noProof/>
                <w:webHidden/>
              </w:rPr>
              <w:fldChar w:fldCharType="begin"/>
            </w:r>
            <w:r w:rsidR="00217B7A">
              <w:rPr>
                <w:noProof/>
                <w:webHidden/>
              </w:rPr>
              <w:instrText xml:space="preserve"> PAGEREF _Toc414051581 \h </w:instrText>
            </w:r>
            <w:r w:rsidR="00217B7A">
              <w:rPr>
                <w:noProof/>
                <w:webHidden/>
              </w:rPr>
            </w:r>
            <w:r w:rsidR="00217B7A">
              <w:rPr>
                <w:noProof/>
                <w:webHidden/>
              </w:rPr>
              <w:fldChar w:fldCharType="separate"/>
            </w:r>
            <w:r w:rsidR="00217B7A">
              <w:rPr>
                <w:noProof/>
                <w:webHidden/>
              </w:rPr>
              <w:t>2</w:t>
            </w:r>
            <w:r w:rsidR="00217B7A">
              <w:rPr>
                <w:noProof/>
                <w:webHidden/>
              </w:rPr>
              <w:fldChar w:fldCharType="end"/>
            </w:r>
          </w:hyperlink>
        </w:p>
        <w:p w14:paraId="75963C6A" w14:textId="77777777" w:rsidR="00217B7A" w:rsidRDefault="000C1050">
          <w:pPr>
            <w:pStyle w:val="TOC1"/>
            <w:rPr>
              <w:rFonts w:asciiTheme="minorHAnsi" w:hAnsiTheme="minorHAnsi"/>
              <w:sz w:val="22"/>
            </w:rPr>
          </w:pPr>
          <w:hyperlink w:anchor="_Toc414051582" w:history="1">
            <w:r w:rsidR="00217B7A" w:rsidRPr="00DF7DE5">
              <w:rPr>
                <w:rStyle w:val="Hyperlink"/>
              </w:rPr>
              <w:t>2</w:t>
            </w:r>
            <w:r w:rsidR="00217B7A">
              <w:rPr>
                <w:rFonts w:asciiTheme="minorHAnsi" w:hAnsiTheme="minorHAnsi"/>
                <w:sz w:val="22"/>
              </w:rPr>
              <w:tab/>
            </w:r>
            <w:r w:rsidR="00217B7A" w:rsidRPr="00DF7DE5">
              <w:rPr>
                <w:rStyle w:val="Hyperlink"/>
              </w:rPr>
              <w:t>Application Categories</w:t>
            </w:r>
            <w:r w:rsidR="00217B7A">
              <w:rPr>
                <w:webHidden/>
              </w:rPr>
              <w:tab/>
            </w:r>
            <w:r w:rsidR="00217B7A">
              <w:rPr>
                <w:webHidden/>
              </w:rPr>
              <w:fldChar w:fldCharType="begin"/>
            </w:r>
            <w:r w:rsidR="00217B7A">
              <w:rPr>
                <w:webHidden/>
              </w:rPr>
              <w:instrText xml:space="preserve"> PAGEREF _Toc414051582 \h </w:instrText>
            </w:r>
            <w:r w:rsidR="00217B7A">
              <w:rPr>
                <w:webHidden/>
              </w:rPr>
            </w:r>
            <w:r w:rsidR="00217B7A">
              <w:rPr>
                <w:webHidden/>
              </w:rPr>
              <w:fldChar w:fldCharType="separate"/>
            </w:r>
            <w:r w:rsidR="00217B7A">
              <w:rPr>
                <w:webHidden/>
              </w:rPr>
              <w:t>4</w:t>
            </w:r>
            <w:r w:rsidR="00217B7A">
              <w:rPr>
                <w:webHidden/>
              </w:rPr>
              <w:fldChar w:fldCharType="end"/>
            </w:r>
          </w:hyperlink>
        </w:p>
        <w:p w14:paraId="1F98A652" w14:textId="77777777" w:rsidR="00217B7A" w:rsidRDefault="000C1050">
          <w:pPr>
            <w:pStyle w:val="TOC2"/>
            <w:rPr>
              <w:rFonts w:asciiTheme="minorHAnsi" w:hAnsiTheme="minorHAnsi"/>
              <w:noProof/>
              <w:sz w:val="22"/>
            </w:rPr>
          </w:pPr>
          <w:hyperlink w:anchor="_Toc414051583" w:history="1">
            <w:r w:rsidR="00217B7A" w:rsidRPr="00DF7DE5">
              <w:rPr>
                <w:rStyle w:val="Hyperlink"/>
                <w:noProof/>
              </w:rPr>
              <w:t>2.1</w:t>
            </w:r>
            <w:r w:rsidR="00217B7A">
              <w:rPr>
                <w:rFonts w:asciiTheme="minorHAnsi" w:hAnsiTheme="minorHAnsi"/>
                <w:noProof/>
                <w:sz w:val="22"/>
              </w:rPr>
              <w:tab/>
            </w:r>
            <w:r w:rsidR="00217B7A" w:rsidRPr="00DF7DE5">
              <w:rPr>
                <w:rStyle w:val="Hyperlink"/>
                <w:noProof/>
              </w:rPr>
              <w:t>Objectives</w:t>
            </w:r>
            <w:r w:rsidR="00217B7A">
              <w:rPr>
                <w:noProof/>
                <w:webHidden/>
              </w:rPr>
              <w:tab/>
            </w:r>
            <w:r w:rsidR="00217B7A">
              <w:rPr>
                <w:noProof/>
                <w:webHidden/>
              </w:rPr>
              <w:fldChar w:fldCharType="begin"/>
            </w:r>
            <w:r w:rsidR="00217B7A">
              <w:rPr>
                <w:noProof/>
                <w:webHidden/>
              </w:rPr>
              <w:instrText xml:space="preserve"> PAGEREF _Toc414051583 \h </w:instrText>
            </w:r>
            <w:r w:rsidR="00217B7A">
              <w:rPr>
                <w:noProof/>
                <w:webHidden/>
              </w:rPr>
            </w:r>
            <w:r w:rsidR="00217B7A">
              <w:rPr>
                <w:noProof/>
                <w:webHidden/>
              </w:rPr>
              <w:fldChar w:fldCharType="separate"/>
            </w:r>
            <w:r w:rsidR="00217B7A">
              <w:rPr>
                <w:noProof/>
                <w:webHidden/>
              </w:rPr>
              <w:t>4</w:t>
            </w:r>
            <w:r w:rsidR="00217B7A">
              <w:rPr>
                <w:noProof/>
                <w:webHidden/>
              </w:rPr>
              <w:fldChar w:fldCharType="end"/>
            </w:r>
          </w:hyperlink>
        </w:p>
        <w:p w14:paraId="3E315C59" w14:textId="77777777" w:rsidR="00217B7A" w:rsidRDefault="000C1050">
          <w:pPr>
            <w:pStyle w:val="TOC2"/>
            <w:rPr>
              <w:rFonts w:asciiTheme="minorHAnsi" w:hAnsiTheme="minorHAnsi"/>
              <w:noProof/>
              <w:sz w:val="22"/>
            </w:rPr>
          </w:pPr>
          <w:hyperlink w:anchor="_Toc414051584" w:history="1">
            <w:r w:rsidR="00217B7A" w:rsidRPr="00DF7DE5">
              <w:rPr>
                <w:rStyle w:val="Hyperlink"/>
                <w:noProof/>
              </w:rPr>
              <w:t>2.2</w:t>
            </w:r>
            <w:r w:rsidR="00217B7A">
              <w:rPr>
                <w:rFonts w:asciiTheme="minorHAnsi" w:hAnsiTheme="minorHAnsi"/>
                <w:noProof/>
                <w:sz w:val="22"/>
              </w:rPr>
              <w:tab/>
            </w:r>
            <w:r w:rsidR="00217B7A" w:rsidRPr="00DF7DE5">
              <w:rPr>
                <w:rStyle w:val="Hyperlink"/>
                <w:noProof/>
              </w:rPr>
              <w:t>Code Syntax</w:t>
            </w:r>
            <w:r w:rsidR="00217B7A">
              <w:rPr>
                <w:noProof/>
                <w:webHidden/>
              </w:rPr>
              <w:tab/>
            </w:r>
            <w:r w:rsidR="00217B7A">
              <w:rPr>
                <w:noProof/>
                <w:webHidden/>
              </w:rPr>
              <w:fldChar w:fldCharType="begin"/>
            </w:r>
            <w:r w:rsidR="00217B7A">
              <w:rPr>
                <w:noProof/>
                <w:webHidden/>
              </w:rPr>
              <w:instrText xml:space="preserve"> PAGEREF _Toc414051584 \h </w:instrText>
            </w:r>
            <w:r w:rsidR="00217B7A">
              <w:rPr>
                <w:noProof/>
                <w:webHidden/>
              </w:rPr>
            </w:r>
            <w:r w:rsidR="00217B7A">
              <w:rPr>
                <w:noProof/>
                <w:webHidden/>
              </w:rPr>
              <w:fldChar w:fldCharType="separate"/>
            </w:r>
            <w:r w:rsidR="00217B7A">
              <w:rPr>
                <w:noProof/>
                <w:webHidden/>
              </w:rPr>
              <w:t>4</w:t>
            </w:r>
            <w:r w:rsidR="00217B7A">
              <w:rPr>
                <w:noProof/>
                <w:webHidden/>
              </w:rPr>
              <w:fldChar w:fldCharType="end"/>
            </w:r>
          </w:hyperlink>
        </w:p>
        <w:p w14:paraId="06B0A3E4" w14:textId="77777777" w:rsidR="00217B7A" w:rsidRDefault="000C1050">
          <w:pPr>
            <w:pStyle w:val="TOC2"/>
            <w:rPr>
              <w:rFonts w:asciiTheme="minorHAnsi" w:hAnsiTheme="minorHAnsi"/>
              <w:noProof/>
              <w:sz w:val="22"/>
            </w:rPr>
          </w:pPr>
          <w:hyperlink w:anchor="_Toc414051585" w:history="1">
            <w:r w:rsidR="00217B7A" w:rsidRPr="00DF7DE5">
              <w:rPr>
                <w:rStyle w:val="Hyperlink"/>
                <w:noProof/>
              </w:rPr>
              <w:t>2.3</w:t>
            </w:r>
            <w:r w:rsidR="00217B7A">
              <w:rPr>
                <w:rFonts w:asciiTheme="minorHAnsi" w:hAnsiTheme="minorHAnsi"/>
                <w:noProof/>
                <w:sz w:val="22"/>
              </w:rPr>
              <w:tab/>
            </w:r>
            <w:r w:rsidR="00217B7A" w:rsidRPr="00DF7DE5">
              <w:rPr>
                <w:rStyle w:val="Hyperlink"/>
                <w:noProof/>
              </w:rPr>
              <w:t>Code Complexity</w:t>
            </w:r>
            <w:r w:rsidR="00217B7A">
              <w:rPr>
                <w:noProof/>
                <w:webHidden/>
              </w:rPr>
              <w:tab/>
            </w:r>
            <w:r w:rsidR="00217B7A">
              <w:rPr>
                <w:noProof/>
                <w:webHidden/>
              </w:rPr>
              <w:fldChar w:fldCharType="begin"/>
            </w:r>
            <w:r w:rsidR="00217B7A">
              <w:rPr>
                <w:noProof/>
                <w:webHidden/>
              </w:rPr>
              <w:instrText xml:space="preserve"> PAGEREF _Toc414051585 \h </w:instrText>
            </w:r>
            <w:r w:rsidR="00217B7A">
              <w:rPr>
                <w:noProof/>
                <w:webHidden/>
              </w:rPr>
            </w:r>
            <w:r w:rsidR="00217B7A">
              <w:rPr>
                <w:noProof/>
                <w:webHidden/>
              </w:rPr>
              <w:fldChar w:fldCharType="separate"/>
            </w:r>
            <w:r w:rsidR="00217B7A">
              <w:rPr>
                <w:noProof/>
                <w:webHidden/>
              </w:rPr>
              <w:t>5</w:t>
            </w:r>
            <w:r w:rsidR="00217B7A">
              <w:rPr>
                <w:noProof/>
                <w:webHidden/>
              </w:rPr>
              <w:fldChar w:fldCharType="end"/>
            </w:r>
          </w:hyperlink>
        </w:p>
        <w:p w14:paraId="418C2856" w14:textId="77777777" w:rsidR="00217B7A" w:rsidRDefault="000C1050">
          <w:pPr>
            <w:pStyle w:val="TOC2"/>
            <w:rPr>
              <w:rFonts w:asciiTheme="minorHAnsi" w:hAnsiTheme="minorHAnsi"/>
              <w:noProof/>
              <w:sz w:val="22"/>
            </w:rPr>
          </w:pPr>
          <w:hyperlink w:anchor="_Toc414051586" w:history="1">
            <w:r w:rsidR="00217B7A" w:rsidRPr="00DF7DE5">
              <w:rPr>
                <w:rStyle w:val="Hyperlink"/>
                <w:noProof/>
              </w:rPr>
              <w:t>2.4</w:t>
            </w:r>
            <w:r w:rsidR="00217B7A">
              <w:rPr>
                <w:rFonts w:asciiTheme="minorHAnsi" w:hAnsiTheme="minorHAnsi"/>
                <w:noProof/>
                <w:sz w:val="22"/>
              </w:rPr>
              <w:tab/>
            </w:r>
            <w:r w:rsidR="00217B7A" w:rsidRPr="00DF7DE5">
              <w:rPr>
                <w:rStyle w:val="Hyperlink"/>
                <w:noProof/>
              </w:rPr>
              <w:t>Security</w:t>
            </w:r>
            <w:r w:rsidR="00217B7A">
              <w:rPr>
                <w:noProof/>
                <w:webHidden/>
              </w:rPr>
              <w:tab/>
            </w:r>
            <w:r w:rsidR="00217B7A">
              <w:rPr>
                <w:noProof/>
                <w:webHidden/>
              </w:rPr>
              <w:fldChar w:fldCharType="begin"/>
            </w:r>
            <w:r w:rsidR="00217B7A">
              <w:rPr>
                <w:noProof/>
                <w:webHidden/>
              </w:rPr>
              <w:instrText xml:space="preserve"> PAGEREF _Toc414051586 \h </w:instrText>
            </w:r>
            <w:r w:rsidR="00217B7A">
              <w:rPr>
                <w:noProof/>
                <w:webHidden/>
              </w:rPr>
            </w:r>
            <w:r w:rsidR="00217B7A">
              <w:rPr>
                <w:noProof/>
                <w:webHidden/>
              </w:rPr>
              <w:fldChar w:fldCharType="separate"/>
            </w:r>
            <w:r w:rsidR="00217B7A">
              <w:rPr>
                <w:noProof/>
                <w:webHidden/>
              </w:rPr>
              <w:t>6</w:t>
            </w:r>
            <w:r w:rsidR="00217B7A">
              <w:rPr>
                <w:noProof/>
                <w:webHidden/>
              </w:rPr>
              <w:fldChar w:fldCharType="end"/>
            </w:r>
          </w:hyperlink>
        </w:p>
        <w:p w14:paraId="38F44229" w14:textId="77777777" w:rsidR="00217B7A" w:rsidRDefault="000C1050">
          <w:pPr>
            <w:pStyle w:val="TOC2"/>
            <w:rPr>
              <w:rFonts w:asciiTheme="minorHAnsi" w:hAnsiTheme="minorHAnsi"/>
              <w:noProof/>
              <w:sz w:val="22"/>
            </w:rPr>
          </w:pPr>
          <w:hyperlink w:anchor="_Toc414051587" w:history="1">
            <w:r w:rsidR="00217B7A" w:rsidRPr="00DF7DE5">
              <w:rPr>
                <w:rStyle w:val="Hyperlink"/>
                <w:noProof/>
              </w:rPr>
              <w:t>2.5</w:t>
            </w:r>
            <w:r w:rsidR="00217B7A">
              <w:rPr>
                <w:rFonts w:asciiTheme="minorHAnsi" w:hAnsiTheme="minorHAnsi"/>
                <w:noProof/>
                <w:sz w:val="22"/>
              </w:rPr>
              <w:tab/>
            </w:r>
            <w:r w:rsidR="00217B7A" w:rsidRPr="00DF7DE5">
              <w:rPr>
                <w:rStyle w:val="Hyperlink"/>
                <w:noProof/>
              </w:rPr>
              <w:t>Server configuration</w:t>
            </w:r>
            <w:r w:rsidR="00217B7A">
              <w:rPr>
                <w:noProof/>
                <w:webHidden/>
              </w:rPr>
              <w:tab/>
            </w:r>
            <w:r w:rsidR="00217B7A">
              <w:rPr>
                <w:noProof/>
                <w:webHidden/>
              </w:rPr>
              <w:fldChar w:fldCharType="begin"/>
            </w:r>
            <w:r w:rsidR="00217B7A">
              <w:rPr>
                <w:noProof/>
                <w:webHidden/>
              </w:rPr>
              <w:instrText xml:space="preserve"> PAGEREF _Toc414051587 \h </w:instrText>
            </w:r>
            <w:r w:rsidR="00217B7A">
              <w:rPr>
                <w:noProof/>
                <w:webHidden/>
              </w:rPr>
            </w:r>
            <w:r w:rsidR="00217B7A">
              <w:rPr>
                <w:noProof/>
                <w:webHidden/>
              </w:rPr>
              <w:fldChar w:fldCharType="separate"/>
            </w:r>
            <w:r w:rsidR="00217B7A">
              <w:rPr>
                <w:noProof/>
                <w:webHidden/>
              </w:rPr>
              <w:t>9</w:t>
            </w:r>
            <w:r w:rsidR="00217B7A">
              <w:rPr>
                <w:noProof/>
                <w:webHidden/>
              </w:rPr>
              <w:fldChar w:fldCharType="end"/>
            </w:r>
          </w:hyperlink>
        </w:p>
        <w:p w14:paraId="0D9AED59" w14:textId="77777777" w:rsidR="00217B7A" w:rsidRDefault="000C1050">
          <w:pPr>
            <w:pStyle w:val="TOC2"/>
            <w:rPr>
              <w:rFonts w:asciiTheme="minorHAnsi" w:hAnsiTheme="minorHAnsi"/>
              <w:noProof/>
              <w:sz w:val="22"/>
            </w:rPr>
          </w:pPr>
          <w:hyperlink w:anchor="_Toc414051588" w:history="1">
            <w:r w:rsidR="00217B7A" w:rsidRPr="00DF7DE5">
              <w:rPr>
                <w:rStyle w:val="Hyperlink"/>
                <w:noProof/>
              </w:rPr>
              <w:t>2.6</w:t>
            </w:r>
            <w:r w:rsidR="00217B7A">
              <w:rPr>
                <w:rFonts w:asciiTheme="minorHAnsi" w:hAnsiTheme="minorHAnsi"/>
                <w:noProof/>
                <w:sz w:val="22"/>
              </w:rPr>
              <w:tab/>
            </w:r>
            <w:r w:rsidR="00217B7A" w:rsidRPr="00DF7DE5">
              <w:rPr>
                <w:rStyle w:val="Hyperlink"/>
                <w:noProof/>
              </w:rPr>
              <w:t>Architecture</w:t>
            </w:r>
            <w:r w:rsidR="00217B7A">
              <w:rPr>
                <w:noProof/>
                <w:webHidden/>
              </w:rPr>
              <w:tab/>
            </w:r>
            <w:r w:rsidR="00217B7A">
              <w:rPr>
                <w:noProof/>
                <w:webHidden/>
              </w:rPr>
              <w:fldChar w:fldCharType="begin"/>
            </w:r>
            <w:r w:rsidR="00217B7A">
              <w:rPr>
                <w:noProof/>
                <w:webHidden/>
              </w:rPr>
              <w:instrText xml:space="preserve"> PAGEREF _Toc414051588 \h </w:instrText>
            </w:r>
            <w:r w:rsidR="00217B7A">
              <w:rPr>
                <w:noProof/>
                <w:webHidden/>
              </w:rPr>
            </w:r>
            <w:r w:rsidR="00217B7A">
              <w:rPr>
                <w:noProof/>
                <w:webHidden/>
              </w:rPr>
              <w:fldChar w:fldCharType="separate"/>
            </w:r>
            <w:r w:rsidR="00217B7A">
              <w:rPr>
                <w:noProof/>
                <w:webHidden/>
              </w:rPr>
              <w:t>10</w:t>
            </w:r>
            <w:r w:rsidR="00217B7A">
              <w:rPr>
                <w:noProof/>
                <w:webHidden/>
              </w:rPr>
              <w:fldChar w:fldCharType="end"/>
            </w:r>
          </w:hyperlink>
        </w:p>
        <w:p w14:paraId="0B9029A1" w14:textId="77777777" w:rsidR="00217B7A" w:rsidRDefault="000C1050">
          <w:pPr>
            <w:pStyle w:val="TOC2"/>
            <w:rPr>
              <w:rFonts w:asciiTheme="minorHAnsi" w:hAnsiTheme="minorHAnsi"/>
              <w:noProof/>
              <w:sz w:val="22"/>
            </w:rPr>
          </w:pPr>
          <w:hyperlink w:anchor="_Toc414051589" w:history="1">
            <w:r w:rsidR="00217B7A" w:rsidRPr="00DF7DE5">
              <w:rPr>
                <w:rStyle w:val="Hyperlink"/>
                <w:noProof/>
              </w:rPr>
              <w:t>2.7</w:t>
            </w:r>
            <w:r w:rsidR="00217B7A">
              <w:rPr>
                <w:rFonts w:asciiTheme="minorHAnsi" w:hAnsiTheme="minorHAnsi"/>
                <w:noProof/>
                <w:sz w:val="22"/>
              </w:rPr>
              <w:tab/>
            </w:r>
            <w:r w:rsidR="00217B7A" w:rsidRPr="00DF7DE5">
              <w:rPr>
                <w:rStyle w:val="Hyperlink"/>
                <w:noProof/>
              </w:rPr>
              <w:t>Communication</w:t>
            </w:r>
            <w:r w:rsidR="00217B7A">
              <w:rPr>
                <w:noProof/>
                <w:webHidden/>
              </w:rPr>
              <w:tab/>
            </w:r>
            <w:r w:rsidR="00217B7A">
              <w:rPr>
                <w:noProof/>
                <w:webHidden/>
              </w:rPr>
              <w:fldChar w:fldCharType="begin"/>
            </w:r>
            <w:r w:rsidR="00217B7A">
              <w:rPr>
                <w:noProof/>
                <w:webHidden/>
              </w:rPr>
              <w:instrText xml:space="preserve"> PAGEREF _Toc414051589 \h </w:instrText>
            </w:r>
            <w:r w:rsidR="00217B7A">
              <w:rPr>
                <w:noProof/>
                <w:webHidden/>
              </w:rPr>
            </w:r>
            <w:r w:rsidR="00217B7A">
              <w:rPr>
                <w:noProof/>
                <w:webHidden/>
              </w:rPr>
              <w:fldChar w:fldCharType="separate"/>
            </w:r>
            <w:r w:rsidR="00217B7A">
              <w:rPr>
                <w:noProof/>
                <w:webHidden/>
              </w:rPr>
              <w:t>14</w:t>
            </w:r>
            <w:r w:rsidR="00217B7A">
              <w:rPr>
                <w:noProof/>
                <w:webHidden/>
              </w:rPr>
              <w:fldChar w:fldCharType="end"/>
            </w:r>
          </w:hyperlink>
        </w:p>
        <w:p w14:paraId="3499C51A" w14:textId="77777777" w:rsidR="00217B7A" w:rsidRDefault="000C1050">
          <w:pPr>
            <w:pStyle w:val="TOC2"/>
            <w:rPr>
              <w:rFonts w:asciiTheme="minorHAnsi" w:hAnsiTheme="minorHAnsi"/>
              <w:noProof/>
              <w:sz w:val="22"/>
            </w:rPr>
          </w:pPr>
          <w:hyperlink w:anchor="_Toc414051590" w:history="1">
            <w:r w:rsidR="00217B7A" w:rsidRPr="00DF7DE5">
              <w:rPr>
                <w:rStyle w:val="Hyperlink"/>
                <w:noProof/>
              </w:rPr>
              <w:t>2.8</w:t>
            </w:r>
            <w:r w:rsidR="00217B7A">
              <w:rPr>
                <w:rFonts w:asciiTheme="minorHAnsi" w:hAnsiTheme="minorHAnsi"/>
                <w:noProof/>
                <w:sz w:val="22"/>
              </w:rPr>
              <w:tab/>
            </w:r>
            <w:r w:rsidR="00217B7A" w:rsidRPr="00DF7DE5">
              <w:rPr>
                <w:rStyle w:val="Hyperlink"/>
                <w:noProof/>
              </w:rPr>
              <w:t>Monitoring &amp;Logging</w:t>
            </w:r>
            <w:r w:rsidR="00217B7A">
              <w:rPr>
                <w:noProof/>
                <w:webHidden/>
              </w:rPr>
              <w:tab/>
            </w:r>
            <w:r w:rsidR="00217B7A">
              <w:rPr>
                <w:noProof/>
                <w:webHidden/>
              </w:rPr>
              <w:fldChar w:fldCharType="begin"/>
            </w:r>
            <w:r w:rsidR="00217B7A">
              <w:rPr>
                <w:noProof/>
                <w:webHidden/>
              </w:rPr>
              <w:instrText xml:space="preserve"> PAGEREF _Toc414051590 \h </w:instrText>
            </w:r>
            <w:r w:rsidR="00217B7A">
              <w:rPr>
                <w:noProof/>
                <w:webHidden/>
              </w:rPr>
            </w:r>
            <w:r w:rsidR="00217B7A">
              <w:rPr>
                <w:noProof/>
                <w:webHidden/>
              </w:rPr>
              <w:fldChar w:fldCharType="separate"/>
            </w:r>
            <w:r w:rsidR="00217B7A">
              <w:rPr>
                <w:noProof/>
                <w:webHidden/>
              </w:rPr>
              <w:t>15</w:t>
            </w:r>
            <w:r w:rsidR="00217B7A">
              <w:rPr>
                <w:noProof/>
                <w:webHidden/>
              </w:rPr>
              <w:fldChar w:fldCharType="end"/>
            </w:r>
          </w:hyperlink>
        </w:p>
        <w:p w14:paraId="0A2B5875" w14:textId="77777777" w:rsidR="00217B7A" w:rsidRDefault="000C1050">
          <w:pPr>
            <w:pStyle w:val="TOC2"/>
            <w:rPr>
              <w:rFonts w:asciiTheme="minorHAnsi" w:hAnsiTheme="minorHAnsi"/>
              <w:noProof/>
              <w:sz w:val="22"/>
            </w:rPr>
          </w:pPr>
          <w:hyperlink w:anchor="_Toc414051591" w:history="1">
            <w:r w:rsidR="00217B7A" w:rsidRPr="00DF7DE5">
              <w:rPr>
                <w:rStyle w:val="Hyperlink"/>
                <w:noProof/>
              </w:rPr>
              <w:t>2.9</w:t>
            </w:r>
            <w:r w:rsidR="00217B7A">
              <w:rPr>
                <w:rFonts w:asciiTheme="minorHAnsi" w:hAnsiTheme="minorHAnsi"/>
                <w:noProof/>
                <w:sz w:val="22"/>
              </w:rPr>
              <w:tab/>
            </w:r>
            <w:r w:rsidR="00217B7A" w:rsidRPr="00DF7DE5">
              <w:rPr>
                <w:rStyle w:val="Hyperlink"/>
                <w:noProof/>
              </w:rPr>
              <w:t>Exception Management</w:t>
            </w:r>
            <w:r w:rsidR="00217B7A">
              <w:rPr>
                <w:noProof/>
                <w:webHidden/>
              </w:rPr>
              <w:tab/>
            </w:r>
            <w:r w:rsidR="00217B7A">
              <w:rPr>
                <w:noProof/>
                <w:webHidden/>
              </w:rPr>
              <w:fldChar w:fldCharType="begin"/>
            </w:r>
            <w:r w:rsidR="00217B7A">
              <w:rPr>
                <w:noProof/>
                <w:webHidden/>
              </w:rPr>
              <w:instrText xml:space="preserve"> PAGEREF _Toc414051591 \h </w:instrText>
            </w:r>
            <w:r w:rsidR="00217B7A">
              <w:rPr>
                <w:noProof/>
                <w:webHidden/>
              </w:rPr>
            </w:r>
            <w:r w:rsidR="00217B7A">
              <w:rPr>
                <w:noProof/>
                <w:webHidden/>
              </w:rPr>
              <w:fldChar w:fldCharType="separate"/>
            </w:r>
            <w:r w:rsidR="00217B7A">
              <w:rPr>
                <w:noProof/>
                <w:webHidden/>
              </w:rPr>
              <w:t>16</w:t>
            </w:r>
            <w:r w:rsidR="00217B7A">
              <w:rPr>
                <w:noProof/>
                <w:webHidden/>
              </w:rPr>
              <w:fldChar w:fldCharType="end"/>
            </w:r>
          </w:hyperlink>
        </w:p>
        <w:p w14:paraId="3BED2418" w14:textId="77777777" w:rsidR="00217B7A" w:rsidRDefault="000C1050">
          <w:pPr>
            <w:pStyle w:val="TOC2"/>
            <w:rPr>
              <w:rFonts w:asciiTheme="minorHAnsi" w:hAnsiTheme="minorHAnsi"/>
              <w:noProof/>
              <w:sz w:val="22"/>
            </w:rPr>
          </w:pPr>
          <w:hyperlink w:anchor="_Toc414051592" w:history="1">
            <w:r w:rsidR="00217B7A" w:rsidRPr="00DF7DE5">
              <w:rPr>
                <w:rStyle w:val="Hyperlink"/>
                <w:noProof/>
              </w:rPr>
              <w:t>2.10</w:t>
            </w:r>
            <w:r w:rsidR="00217B7A">
              <w:rPr>
                <w:rFonts w:asciiTheme="minorHAnsi" w:hAnsiTheme="minorHAnsi"/>
                <w:noProof/>
                <w:sz w:val="22"/>
              </w:rPr>
              <w:tab/>
            </w:r>
            <w:r w:rsidR="00217B7A" w:rsidRPr="00DF7DE5">
              <w:rPr>
                <w:rStyle w:val="Hyperlink"/>
                <w:noProof/>
              </w:rPr>
              <w:t>Data Access</w:t>
            </w:r>
            <w:r w:rsidR="00217B7A">
              <w:rPr>
                <w:noProof/>
                <w:webHidden/>
              </w:rPr>
              <w:tab/>
            </w:r>
            <w:r w:rsidR="00217B7A">
              <w:rPr>
                <w:noProof/>
                <w:webHidden/>
              </w:rPr>
              <w:fldChar w:fldCharType="begin"/>
            </w:r>
            <w:r w:rsidR="00217B7A">
              <w:rPr>
                <w:noProof/>
                <w:webHidden/>
              </w:rPr>
              <w:instrText xml:space="preserve"> PAGEREF _Toc414051592 \h </w:instrText>
            </w:r>
            <w:r w:rsidR="00217B7A">
              <w:rPr>
                <w:noProof/>
                <w:webHidden/>
              </w:rPr>
            </w:r>
            <w:r w:rsidR="00217B7A">
              <w:rPr>
                <w:noProof/>
                <w:webHidden/>
              </w:rPr>
              <w:fldChar w:fldCharType="separate"/>
            </w:r>
            <w:r w:rsidR="00217B7A">
              <w:rPr>
                <w:noProof/>
                <w:webHidden/>
              </w:rPr>
              <w:t>18</w:t>
            </w:r>
            <w:r w:rsidR="00217B7A">
              <w:rPr>
                <w:noProof/>
                <w:webHidden/>
              </w:rPr>
              <w:fldChar w:fldCharType="end"/>
            </w:r>
          </w:hyperlink>
        </w:p>
        <w:p w14:paraId="138E9147" w14:textId="77777777" w:rsidR="00217B7A" w:rsidRDefault="000C1050">
          <w:pPr>
            <w:pStyle w:val="TOC2"/>
            <w:rPr>
              <w:rFonts w:asciiTheme="minorHAnsi" w:hAnsiTheme="minorHAnsi"/>
              <w:noProof/>
              <w:sz w:val="22"/>
            </w:rPr>
          </w:pPr>
          <w:hyperlink w:anchor="_Toc414051593" w:history="1">
            <w:r w:rsidR="00217B7A" w:rsidRPr="00DF7DE5">
              <w:rPr>
                <w:rStyle w:val="Hyperlink"/>
                <w:noProof/>
              </w:rPr>
              <w:t>2.11</w:t>
            </w:r>
            <w:r w:rsidR="00217B7A">
              <w:rPr>
                <w:rFonts w:asciiTheme="minorHAnsi" w:hAnsiTheme="minorHAnsi"/>
                <w:noProof/>
                <w:sz w:val="22"/>
              </w:rPr>
              <w:tab/>
            </w:r>
            <w:r w:rsidR="00217B7A" w:rsidRPr="00DF7DE5">
              <w:rPr>
                <w:rStyle w:val="Hyperlink"/>
                <w:noProof/>
              </w:rPr>
              <w:t>Non Functional Requirements</w:t>
            </w:r>
            <w:r w:rsidR="00217B7A">
              <w:rPr>
                <w:noProof/>
                <w:webHidden/>
              </w:rPr>
              <w:tab/>
            </w:r>
            <w:r w:rsidR="00217B7A">
              <w:rPr>
                <w:noProof/>
                <w:webHidden/>
              </w:rPr>
              <w:fldChar w:fldCharType="begin"/>
            </w:r>
            <w:r w:rsidR="00217B7A">
              <w:rPr>
                <w:noProof/>
                <w:webHidden/>
              </w:rPr>
              <w:instrText xml:space="preserve"> PAGEREF _Toc414051593 \h </w:instrText>
            </w:r>
            <w:r w:rsidR="00217B7A">
              <w:rPr>
                <w:noProof/>
                <w:webHidden/>
              </w:rPr>
            </w:r>
            <w:r w:rsidR="00217B7A">
              <w:rPr>
                <w:noProof/>
                <w:webHidden/>
              </w:rPr>
              <w:fldChar w:fldCharType="separate"/>
            </w:r>
            <w:r w:rsidR="00217B7A">
              <w:rPr>
                <w:noProof/>
                <w:webHidden/>
              </w:rPr>
              <w:t>20</w:t>
            </w:r>
            <w:r w:rsidR="00217B7A">
              <w:rPr>
                <w:noProof/>
                <w:webHidden/>
              </w:rPr>
              <w:fldChar w:fldCharType="end"/>
            </w:r>
          </w:hyperlink>
        </w:p>
        <w:p w14:paraId="5F67FB20" w14:textId="77777777" w:rsidR="00217B7A" w:rsidRDefault="000C1050">
          <w:pPr>
            <w:pStyle w:val="TOC2"/>
            <w:rPr>
              <w:rFonts w:asciiTheme="minorHAnsi" w:hAnsiTheme="minorHAnsi"/>
              <w:noProof/>
              <w:sz w:val="22"/>
            </w:rPr>
          </w:pPr>
          <w:hyperlink w:anchor="_Toc414051594" w:history="1">
            <w:r w:rsidR="00217B7A" w:rsidRPr="00DF7DE5">
              <w:rPr>
                <w:rStyle w:val="Hyperlink"/>
                <w:noProof/>
              </w:rPr>
              <w:t>2.12</w:t>
            </w:r>
            <w:r w:rsidR="00217B7A">
              <w:rPr>
                <w:rFonts w:asciiTheme="minorHAnsi" w:hAnsiTheme="minorHAnsi"/>
                <w:noProof/>
                <w:sz w:val="22"/>
              </w:rPr>
              <w:tab/>
            </w:r>
            <w:r w:rsidR="00217B7A" w:rsidRPr="00DF7DE5">
              <w:rPr>
                <w:rStyle w:val="Hyperlink"/>
                <w:noProof/>
              </w:rPr>
              <w:t>Geolocation Requirements</w:t>
            </w:r>
            <w:r w:rsidR="00217B7A">
              <w:rPr>
                <w:noProof/>
                <w:webHidden/>
              </w:rPr>
              <w:tab/>
            </w:r>
            <w:r w:rsidR="00217B7A">
              <w:rPr>
                <w:noProof/>
                <w:webHidden/>
              </w:rPr>
              <w:fldChar w:fldCharType="begin"/>
            </w:r>
            <w:r w:rsidR="00217B7A">
              <w:rPr>
                <w:noProof/>
                <w:webHidden/>
              </w:rPr>
              <w:instrText xml:space="preserve"> PAGEREF _Toc414051594 \h </w:instrText>
            </w:r>
            <w:r w:rsidR="00217B7A">
              <w:rPr>
                <w:noProof/>
                <w:webHidden/>
              </w:rPr>
            </w:r>
            <w:r w:rsidR="00217B7A">
              <w:rPr>
                <w:noProof/>
                <w:webHidden/>
              </w:rPr>
              <w:fldChar w:fldCharType="separate"/>
            </w:r>
            <w:r w:rsidR="00217B7A">
              <w:rPr>
                <w:noProof/>
                <w:webHidden/>
              </w:rPr>
              <w:t>22</w:t>
            </w:r>
            <w:r w:rsidR="00217B7A">
              <w:rPr>
                <w:noProof/>
                <w:webHidden/>
              </w:rPr>
              <w:fldChar w:fldCharType="end"/>
            </w:r>
          </w:hyperlink>
        </w:p>
        <w:p w14:paraId="3319EC84" w14:textId="77777777" w:rsidR="00217B7A" w:rsidRDefault="000C1050">
          <w:pPr>
            <w:pStyle w:val="TOC2"/>
            <w:rPr>
              <w:rFonts w:asciiTheme="minorHAnsi" w:hAnsiTheme="minorHAnsi"/>
              <w:noProof/>
              <w:sz w:val="22"/>
            </w:rPr>
          </w:pPr>
          <w:hyperlink w:anchor="_Toc414051595" w:history="1">
            <w:r w:rsidR="00217B7A" w:rsidRPr="00DF7DE5">
              <w:rPr>
                <w:rStyle w:val="Hyperlink"/>
                <w:noProof/>
              </w:rPr>
              <w:t>2.13</w:t>
            </w:r>
            <w:r w:rsidR="00217B7A">
              <w:rPr>
                <w:rFonts w:asciiTheme="minorHAnsi" w:hAnsiTheme="minorHAnsi"/>
                <w:noProof/>
                <w:sz w:val="22"/>
              </w:rPr>
              <w:tab/>
            </w:r>
            <w:r w:rsidR="00217B7A" w:rsidRPr="00DF7DE5">
              <w:rPr>
                <w:rStyle w:val="Hyperlink"/>
                <w:noProof/>
              </w:rPr>
              <w:t>Compliance Requirements</w:t>
            </w:r>
            <w:r w:rsidR="00217B7A">
              <w:rPr>
                <w:noProof/>
                <w:webHidden/>
              </w:rPr>
              <w:tab/>
            </w:r>
            <w:r w:rsidR="00217B7A">
              <w:rPr>
                <w:noProof/>
                <w:webHidden/>
              </w:rPr>
              <w:fldChar w:fldCharType="begin"/>
            </w:r>
            <w:r w:rsidR="00217B7A">
              <w:rPr>
                <w:noProof/>
                <w:webHidden/>
              </w:rPr>
              <w:instrText xml:space="preserve"> PAGEREF _Toc414051595 \h </w:instrText>
            </w:r>
            <w:r w:rsidR="00217B7A">
              <w:rPr>
                <w:noProof/>
                <w:webHidden/>
              </w:rPr>
            </w:r>
            <w:r w:rsidR="00217B7A">
              <w:rPr>
                <w:noProof/>
                <w:webHidden/>
              </w:rPr>
              <w:fldChar w:fldCharType="separate"/>
            </w:r>
            <w:r w:rsidR="00217B7A">
              <w:rPr>
                <w:noProof/>
                <w:webHidden/>
              </w:rPr>
              <w:t>23</w:t>
            </w:r>
            <w:r w:rsidR="00217B7A">
              <w:rPr>
                <w:noProof/>
                <w:webHidden/>
              </w:rPr>
              <w:fldChar w:fldCharType="end"/>
            </w:r>
          </w:hyperlink>
        </w:p>
        <w:p w14:paraId="04936165" w14:textId="77777777" w:rsidR="00217B7A" w:rsidRDefault="000C1050">
          <w:pPr>
            <w:pStyle w:val="TOC2"/>
            <w:rPr>
              <w:rFonts w:asciiTheme="minorHAnsi" w:hAnsiTheme="minorHAnsi"/>
              <w:noProof/>
              <w:sz w:val="22"/>
            </w:rPr>
          </w:pPr>
          <w:hyperlink w:anchor="_Toc414051596" w:history="1">
            <w:r w:rsidR="00217B7A" w:rsidRPr="00DF7DE5">
              <w:rPr>
                <w:rStyle w:val="Hyperlink"/>
                <w:noProof/>
              </w:rPr>
              <w:t>2.14</w:t>
            </w:r>
            <w:r w:rsidR="00217B7A">
              <w:rPr>
                <w:rFonts w:asciiTheme="minorHAnsi" w:hAnsiTheme="minorHAnsi"/>
                <w:noProof/>
                <w:sz w:val="22"/>
              </w:rPr>
              <w:tab/>
            </w:r>
            <w:r w:rsidR="00217B7A" w:rsidRPr="00DF7DE5">
              <w:rPr>
                <w:rStyle w:val="Hyperlink"/>
                <w:noProof/>
              </w:rPr>
              <w:t>High Availability and Disaster Recovery</w:t>
            </w:r>
            <w:r w:rsidR="00217B7A">
              <w:rPr>
                <w:noProof/>
                <w:webHidden/>
              </w:rPr>
              <w:tab/>
            </w:r>
            <w:r w:rsidR="00217B7A">
              <w:rPr>
                <w:noProof/>
                <w:webHidden/>
              </w:rPr>
              <w:fldChar w:fldCharType="begin"/>
            </w:r>
            <w:r w:rsidR="00217B7A">
              <w:rPr>
                <w:noProof/>
                <w:webHidden/>
              </w:rPr>
              <w:instrText xml:space="preserve"> PAGEREF _Toc414051596 \h </w:instrText>
            </w:r>
            <w:r w:rsidR="00217B7A">
              <w:rPr>
                <w:noProof/>
                <w:webHidden/>
              </w:rPr>
            </w:r>
            <w:r w:rsidR="00217B7A">
              <w:rPr>
                <w:noProof/>
                <w:webHidden/>
              </w:rPr>
              <w:fldChar w:fldCharType="separate"/>
            </w:r>
            <w:r w:rsidR="00217B7A">
              <w:rPr>
                <w:noProof/>
                <w:webHidden/>
              </w:rPr>
              <w:t>23</w:t>
            </w:r>
            <w:r w:rsidR="00217B7A">
              <w:rPr>
                <w:noProof/>
                <w:webHidden/>
              </w:rPr>
              <w:fldChar w:fldCharType="end"/>
            </w:r>
          </w:hyperlink>
        </w:p>
        <w:p w14:paraId="028B5AB8" w14:textId="59FBBBE8" w:rsidR="008B701A" w:rsidRDefault="00872C1B">
          <w:r>
            <w:fldChar w:fldCharType="end"/>
          </w:r>
        </w:p>
      </w:sdtContent>
    </w:sdt>
    <w:p w14:paraId="29F1FC4B" w14:textId="77777777" w:rsidR="00416158" w:rsidRDefault="00416158" w:rsidP="006867C4">
      <w:pPr>
        <w:pStyle w:val="BodyMS"/>
        <w:rPr>
          <w:b/>
          <w:noProof/>
        </w:rPr>
      </w:pPr>
    </w:p>
    <w:p w14:paraId="2D984111" w14:textId="77777777" w:rsidR="00416158" w:rsidRDefault="00416158" w:rsidP="006867C4">
      <w:pPr>
        <w:pStyle w:val="BodyMS"/>
        <w:rPr>
          <w:b/>
          <w:noProof/>
        </w:rPr>
        <w:sectPr w:rsidR="00416158" w:rsidSect="00024367">
          <w:footerReference w:type="default" r:id="rId21"/>
          <w:footerReference w:type="first" r:id="rId22"/>
          <w:pgSz w:w="12240" w:h="15840"/>
          <w:pgMar w:top="1440" w:right="1440" w:bottom="1440" w:left="1440" w:header="706" w:footer="0" w:gutter="0"/>
          <w:pgNumType w:start="1"/>
          <w:cols w:space="720"/>
          <w:docGrid w:linePitch="360"/>
        </w:sectPr>
      </w:pPr>
    </w:p>
    <w:p w14:paraId="0DAA8F31" w14:textId="73D4EF0E" w:rsidR="006867C4" w:rsidRPr="0086642D" w:rsidRDefault="00BE65DA">
      <w:pPr>
        <w:rPr>
          <w:rFonts w:asciiTheme="minorHAnsi" w:eastAsiaTheme="minorHAnsi" w:hAnsiTheme="minorHAnsi"/>
          <w:b/>
          <w:color w:val="C00000"/>
          <w:szCs w:val="20"/>
        </w:rPr>
      </w:pPr>
      <w:r w:rsidRPr="0086642D">
        <w:rPr>
          <w:rFonts w:asciiTheme="minorHAnsi" w:eastAsiaTheme="minorHAnsi" w:hAnsiTheme="minorHAnsi"/>
          <w:b/>
          <w:color w:val="C00000"/>
          <w:szCs w:val="20"/>
        </w:rPr>
        <w:lastRenderedPageBreak/>
        <w:t>[Remember to regenerate the TOC to capture any section changes, deletions, etc. Delete this note.]</w:t>
      </w:r>
    </w:p>
    <w:p w14:paraId="1AF1BAE7" w14:textId="41F81EBE" w:rsidR="006867C4" w:rsidRPr="004B3170" w:rsidRDefault="006867C4" w:rsidP="006C0DC7">
      <w:pPr>
        <w:rPr>
          <w:b/>
          <w:color w:val="FF0000"/>
          <w:sz w:val="28"/>
          <w:szCs w:val="28"/>
        </w:rPr>
      </w:pPr>
      <w:bookmarkStart w:id="1" w:name="_Toc297286694"/>
      <w:r w:rsidRPr="004B3170">
        <w:rPr>
          <w:b/>
          <w:color w:val="FF0000"/>
          <w:sz w:val="28"/>
          <w:szCs w:val="28"/>
        </w:rPr>
        <w:t>****</w:t>
      </w:r>
    </w:p>
    <w:p w14:paraId="469BE378" w14:textId="66B03607" w:rsidR="006867C4" w:rsidRPr="00FB3639" w:rsidRDefault="006867C4" w:rsidP="00EA3171">
      <w:pPr>
        <w:pStyle w:val="VisibleGuidance"/>
        <w:ind w:left="360"/>
        <w:jc w:val="center"/>
        <w:rPr>
          <w:color w:val="FF0000"/>
        </w:rPr>
      </w:pPr>
    </w:p>
    <w:p w14:paraId="65724B3B" w14:textId="111587FB" w:rsidR="006867C4" w:rsidRPr="00012C75" w:rsidRDefault="006867C4" w:rsidP="00EA3171">
      <w:pPr>
        <w:jc w:val="center"/>
        <w:rPr>
          <w:sz w:val="24"/>
          <w:szCs w:val="24"/>
        </w:rPr>
      </w:pPr>
    </w:p>
    <w:p w14:paraId="6CBD1210" w14:textId="7EC7B291" w:rsidR="006867C4" w:rsidRDefault="006867C4" w:rsidP="00EA3171">
      <w:pPr>
        <w:jc w:val="center"/>
        <w:rPr>
          <w:rFonts w:ascii="Segoe Light" w:eastAsiaTheme="minorHAnsi" w:hAnsi="Segoe Light"/>
          <w:color w:val="557EB9"/>
          <w:spacing w:val="10"/>
          <w:sz w:val="56"/>
          <w:szCs w:val="48"/>
        </w:rPr>
      </w:pPr>
      <w:r>
        <w:br w:type="page"/>
      </w:r>
    </w:p>
    <w:p w14:paraId="1BD76E9A" w14:textId="1977C58F" w:rsidR="006F6EBD" w:rsidRDefault="006F6EBD" w:rsidP="00416158">
      <w:pPr>
        <w:pStyle w:val="Heading1"/>
      </w:pPr>
      <w:r w:rsidRPr="000F6BF7">
        <w:lastRenderedPageBreak/>
        <w:t xml:space="preserve"> </w:t>
      </w:r>
      <w:bookmarkStart w:id="2" w:name="_Toc236037175"/>
      <w:bookmarkStart w:id="3" w:name="_Toc240256123"/>
      <w:bookmarkStart w:id="4" w:name="_Toc299630711"/>
      <w:bookmarkStart w:id="5" w:name="_Toc350951359"/>
      <w:bookmarkStart w:id="6" w:name="_Toc414051578"/>
      <w:r w:rsidRPr="000F6BF7">
        <w:t>Introduction</w:t>
      </w:r>
      <w:bookmarkEnd w:id="2"/>
      <w:bookmarkEnd w:id="3"/>
      <w:bookmarkEnd w:id="4"/>
      <w:bookmarkEnd w:id="5"/>
      <w:bookmarkEnd w:id="6"/>
    </w:p>
    <w:p w14:paraId="42A27727" w14:textId="150BC789" w:rsidR="00350718" w:rsidRDefault="003610E1" w:rsidP="00350718">
      <w:r>
        <w:t>This</w:t>
      </w:r>
      <w:r w:rsidRPr="00FF134B">
        <w:t xml:space="preserve"> </w:t>
      </w:r>
      <w:r>
        <w:t>guidance document</w:t>
      </w:r>
      <w:r w:rsidRPr="00FF134B">
        <w:t xml:space="preserve"> is designed to help define and document the </w:t>
      </w:r>
      <w:r>
        <w:t xml:space="preserve">complexity framework taxonomy used for application categorization, including definition of technical </w:t>
      </w:r>
      <w:r w:rsidR="00E13FE4">
        <w:t>Complexity Level/Index</w:t>
      </w:r>
      <w:r w:rsidR="00177324">
        <w:t>e</w:t>
      </w:r>
      <w:r>
        <w:t xml:space="preserve">s, application categories and mapping of </w:t>
      </w:r>
      <w:r w:rsidR="00E13FE4">
        <w:t>Complexity Level/Index</w:t>
      </w:r>
      <w:r w:rsidR="00177324">
        <w:t>e</w:t>
      </w:r>
      <w:r>
        <w:t xml:space="preserve">s to specific application properties. </w:t>
      </w:r>
      <w:r w:rsidRPr="00FF134B">
        <w:t xml:space="preserve">The goal of this document is to </w:t>
      </w:r>
      <w:r>
        <w:t xml:space="preserve">establish </w:t>
      </w:r>
      <w:r w:rsidR="00672979">
        <w:t>overall foundation for the application diagnostics process</w:t>
      </w:r>
      <w:r w:rsidR="00C916E2">
        <w:t xml:space="preserve"> and illustrate how a specific application will be matched with its target </w:t>
      </w:r>
      <w:r w:rsidR="00E13FE4">
        <w:t>Complexity Level/Index</w:t>
      </w:r>
      <w:r w:rsidR="00C916E2">
        <w:t>.</w:t>
      </w:r>
    </w:p>
    <w:p w14:paraId="24AF674C" w14:textId="7FF27D53" w:rsidR="006F6EBD" w:rsidRPr="000F6BF7" w:rsidRDefault="00173D3D" w:rsidP="00924AEC">
      <w:pPr>
        <w:pStyle w:val="Heading1Numbered"/>
        <w:keepNext w:val="0"/>
        <w:keepLines w:val="0"/>
        <w:pageBreakBefore w:val="0"/>
      </w:pPr>
      <w:bookmarkStart w:id="7" w:name="_Toc383165759"/>
      <w:bookmarkStart w:id="8" w:name="_Toc236037176"/>
      <w:bookmarkStart w:id="9" w:name="_Toc240256124"/>
      <w:bookmarkStart w:id="10" w:name="_Toc299630712"/>
      <w:bookmarkStart w:id="11" w:name="_Toc350951360"/>
      <w:bookmarkStart w:id="12" w:name="_Toc414051579"/>
      <w:bookmarkEnd w:id="7"/>
      <w:r>
        <w:t xml:space="preserve">Application </w:t>
      </w:r>
      <w:bookmarkEnd w:id="8"/>
      <w:bookmarkEnd w:id="9"/>
      <w:bookmarkEnd w:id="10"/>
      <w:bookmarkEnd w:id="11"/>
      <w:r w:rsidR="00E13FE4">
        <w:t>Complexity Level/Index</w:t>
      </w:r>
      <w:r w:rsidR="00177324">
        <w:t>e</w:t>
      </w:r>
      <w:r>
        <w:t>s</w:t>
      </w:r>
      <w:bookmarkEnd w:id="12"/>
    </w:p>
    <w:p w14:paraId="781A8814" w14:textId="79EABE0D" w:rsidR="006F6EBD" w:rsidRPr="000F6BF7" w:rsidRDefault="006F6EBD" w:rsidP="003E5DE8">
      <w:pPr>
        <w:pStyle w:val="Heading2Numbered"/>
      </w:pPr>
      <w:bookmarkStart w:id="13" w:name="_Toc236037177"/>
      <w:bookmarkStart w:id="14" w:name="_Toc240256125"/>
      <w:bookmarkStart w:id="15" w:name="_Toc299630713"/>
      <w:bookmarkStart w:id="16" w:name="_Toc350951361"/>
      <w:bookmarkStart w:id="17" w:name="_Toc414051580"/>
      <w:r w:rsidRPr="000F6BF7">
        <w:t>Objectives</w:t>
      </w:r>
      <w:bookmarkEnd w:id="13"/>
      <w:bookmarkEnd w:id="14"/>
      <w:bookmarkEnd w:id="15"/>
      <w:bookmarkEnd w:id="16"/>
      <w:bookmarkEnd w:id="17"/>
    </w:p>
    <w:p w14:paraId="5FA918D7" w14:textId="0AE75126" w:rsidR="00F543C4" w:rsidRPr="006A0579" w:rsidRDefault="00350718" w:rsidP="00A809FB">
      <w:pPr>
        <w:rPr>
          <w:rFonts w:eastAsiaTheme="minorHAnsi" w:cs="Segoe UI"/>
          <w:b/>
          <w:color w:val="C00000"/>
          <w:szCs w:val="20"/>
        </w:rPr>
      </w:pPr>
      <w:r w:rsidRPr="00B77956">
        <w:t xml:space="preserve">The overall objectives of this </w:t>
      </w:r>
      <w:r w:rsidR="00173D3D">
        <w:t xml:space="preserve">section is to introduce the application </w:t>
      </w:r>
      <w:r w:rsidR="00E13FE4">
        <w:t>Complexity Level/Index</w:t>
      </w:r>
      <w:r w:rsidR="00173D3D">
        <w:t xml:space="preserve"> taxonomy that is later used for application migration estimates</w:t>
      </w:r>
    </w:p>
    <w:p w14:paraId="39FD3742" w14:textId="051C2C24" w:rsidR="00350718" w:rsidRPr="000F6BF7" w:rsidRDefault="00173D3D" w:rsidP="00C44CD6">
      <w:pPr>
        <w:pStyle w:val="Heading2Numbered"/>
      </w:pPr>
      <w:bookmarkStart w:id="18" w:name="_Toc383165764"/>
      <w:bookmarkStart w:id="19" w:name="_Toc383165766"/>
      <w:bookmarkStart w:id="20" w:name="_Toc383165768"/>
      <w:bookmarkStart w:id="21" w:name="_Toc383165770"/>
      <w:bookmarkStart w:id="22" w:name="_Toc383165772"/>
      <w:bookmarkStart w:id="23" w:name="_Toc414051581"/>
      <w:bookmarkEnd w:id="18"/>
      <w:bookmarkEnd w:id="19"/>
      <w:bookmarkEnd w:id="20"/>
      <w:bookmarkEnd w:id="21"/>
      <w:bookmarkEnd w:id="22"/>
      <w:r>
        <w:t>Level Definition</w:t>
      </w:r>
      <w:bookmarkEnd w:id="23"/>
    </w:p>
    <w:p w14:paraId="423DA137" w14:textId="07954327" w:rsidR="006F6EBD" w:rsidRPr="000F6BF7" w:rsidRDefault="00173D3D" w:rsidP="00B46904">
      <w:pPr>
        <w:pStyle w:val="Heading3Numbered"/>
      </w:pPr>
      <w:bookmarkStart w:id="24" w:name="_Toc236037179"/>
      <w:bookmarkStart w:id="25" w:name="_Toc240256127"/>
      <w:bookmarkStart w:id="26" w:name="_Toc299630715"/>
      <w:bookmarkStart w:id="27" w:name="_Toc350951363"/>
      <w:r>
        <w:t>Very Simple</w:t>
      </w:r>
      <w:bookmarkEnd w:id="24"/>
      <w:bookmarkEnd w:id="25"/>
      <w:bookmarkEnd w:id="26"/>
      <w:bookmarkEnd w:id="27"/>
    </w:p>
    <w:p w14:paraId="515E8456" w14:textId="23AAB31E" w:rsidR="006F6EBD" w:rsidRDefault="003818FE" w:rsidP="003818FE">
      <w:pPr>
        <w:jc w:val="both"/>
      </w:pPr>
      <w:r>
        <w:t>A</w:t>
      </w:r>
      <w:r w:rsidR="00C25E2B">
        <w:t xml:space="preserve">pplication migration process </w:t>
      </w:r>
      <w:r w:rsidR="005C6574">
        <w:t xml:space="preserve">can be </w:t>
      </w:r>
      <w:r w:rsidR="00C25E2B">
        <w:t xml:space="preserve">considered as </w:t>
      </w:r>
      <w:r w:rsidR="00C25E2B" w:rsidRPr="00CB55A0">
        <w:rPr>
          <w:b/>
        </w:rPr>
        <w:t>very simple</w:t>
      </w:r>
      <w:r w:rsidR="00C25E2B">
        <w:t xml:space="preserve"> if few changes need to be applied to migrate it to the cloud and the application architecture is straightforward enough to fit into the conventional multi-tier application design, with adjacent tiers (i.e. web, service and business) being combined into the single layer for simplicity purposes. </w:t>
      </w:r>
      <w:r w:rsidR="00CB55A0">
        <w:t xml:space="preserve">SQL Server typically serves as backend database engine, the underlying relational database lacks complexity and data access management layer follows simple CRUD interaction pattern when communicating with the backend database. </w:t>
      </w:r>
      <w:r w:rsidR="00F97BE2">
        <w:t xml:space="preserve">A </w:t>
      </w:r>
      <w:r w:rsidR="00D82E6B">
        <w:rPr>
          <w:b/>
        </w:rPr>
        <w:t>very-</w:t>
      </w:r>
      <w:r w:rsidR="00F97BE2" w:rsidRPr="00F97BE2">
        <w:rPr>
          <w:b/>
        </w:rPr>
        <w:t>simple</w:t>
      </w:r>
      <w:r w:rsidR="00F97BE2">
        <w:t xml:space="preserve"> application is further categorized by distinct characteristics listed further down in this </w:t>
      </w:r>
      <w:r>
        <w:t>document</w:t>
      </w:r>
      <w:r w:rsidR="00F97BE2">
        <w:t xml:space="preserve">. </w:t>
      </w:r>
      <w:r w:rsidR="00C25E2B">
        <w:t xml:space="preserve">Such </w:t>
      </w:r>
      <w:r w:rsidR="00F97BE2">
        <w:t xml:space="preserve">an </w:t>
      </w:r>
      <w:r w:rsidR="00C25E2B">
        <w:t xml:space="preserve">application is conducive to cloud migration with </w:t>
      </w:r>
      <w:r w:rsidR="001E0201">
        <w:t xml:space="preserve">few </w:t>
      </w:r>
      <w:r w:rsidR="00C25E2B">
        <w:t>major changes.</w:t>
      </w:r>
      <w:r w:rsidR="00F97BE2">
        <w:t xml:space="preserve"> </w:t>
      </w:r>
    </w:p>
    <w:p w14:paraId="2E25D3EC" w14:textId="10537317" w:rsidR="00380ADB" w:rsidRPr="000F6BF7" w:rsidRDefault="00380ADB" w:rsidP="00380ADB">
      <w:pPr>
        <w:pStyle w:val="Heading3Numbered"/>
      </w:pPr>
      <w:r>
        <w:t>Simple</w:t>
      </w:r>
    </w:p>
    <w:p w14:paraId="7C3FE11E" w14:textId="1DB3D47B" w:rsidR="00380ADB" w:rsidRDefault="003818FE" w:rsidP="003818FE">
      <w:pPr>
        <w:jc w:val="both"/>
      </w:pPr>
      <w:r>
        <w:t>A</w:t>
      </w:r>
      <w:r w:rsidR="000B5749">
        <w:t xml:space="preserve">pplication migration process </w:t>
      </w:r>
      <w:r w:rsidR="005C6574">
        <w:t xml:space="preserve">can be </w:t>
      </w:r>
      <w:r w:rsidR="000B5749">
        <w:t xml:space="preserve">considered as </w:t>
      </w:r>
      <w:r w:rsidR="000B5749" w:rsidRPr="00CB55A0">
        <w:rPr>
          <w:b/>
        </w:rPr>
        <w:t>simple</w:t>
      </w:r>
      <w:r w:rsidR="000B5749">
        <w:t xml:space="preserve"> if relatively few changes need to be applied to migrate it to the cloud and the application architecture is straightforward enough to fit into the conventional multi-tier application design. SQL Server typically serves as backend database engine, the underlying relational database </w:t>
      </w:r>
      <w:r w:rsidR="00DA50AF">
        <w:t xml:space="preserve">lacks </w:t>
      </w:r>
      <w:r w:rsidR="000B5749">
        <w:t xml:space="preserve">complexity and data access management layer follows simple CRUD interaction pattern when communicating with the </w:t>
      </w:r>
      <w:r w:rsidR="000B5749">
        <w:lastRenderedPageBreak/>
        <w:t xml:space="preserve">backend database. </w:t>
      </w:r>
      <w:r>
        <w:t xml:space="preserve">A </w:t>
      </w:r>
      <w:r w:rsidRPr="00F97BE2">
        <w:rPr>
          <w:b/>
        </w:rPr>
        <w:t>simple</w:t>
      </w:r>
      <w:r>
        <w:t xml:space="preserve"> application is further categorized by distinct characteristics listed </w:t>
      </w:r>
      <w:r w:rsidR="00074C5C">
        <w:t xml:space="preserve">later </w:t>
      </w:r>
      <w:r>
        <w:t xml:space="preserve">in this document. </w:t>
      </w:r>
      <w:r w:rsidR="000B5749">
        <w:t xml:space="preserve">Such </w:t>
      </w:r>
      <w:r>
        <w:t xml:space="preserve">an </w:t>
      </w:r>
      <w:r w:rsidR="000B5749">
        <w:t xml:space="preserve">application is conducive to cloud migration with </w:t>
      </w:r>
      <w:r w:rsidR="00D67D6B">
        <w:t xml:space="preserve">relatively </w:t>
      </w:r>
      <w:r w:rsidR="000B5749">
        <w:t>few major changes</w:t>
      </w:r>
      <w:r w:rsidR="00380ADB">
        <w:t>.</w:t>
      </w:r>
    </w:p>
    <w:p w14:paraId="39AC3AAE" w14:textId="6A005D0F" w:rsidR="00380ADB" w:rsidRPr="000F6BF7" w:rsidRDefault="001F282C" w:rsidP="00380ADB">
      <w:pPr>
        <w:pStyle w:val="Heading3Numbered"/>
      </w:pPr>
      <w:r>
        <w:t>Medium</w:t>
      </w:r>
    </w:p>
    <w:p w14:paraId="1F53E594" w14:textId="5FDDF335" w:rsidR="00380ADB" w:rsidRDefault="00380ADB" w:rsidP="00BD3000">
      <w:pPr>
        <w:jc w:val="both"/>
      </w:pPr>
      <w:r>
        <w:t xml:space="preserve">Application migration process </w:t>
      </w:r>
      <w:r w:rsidR="005C6574">
        <w:t xml:space="preserve">can be </w:t>
      </w:r>
      <w:r>
        <w:t xml:space="preserve">considered </w:t>
      </w:r>
      <w:r w:rsidR="005C6574">
        <w:t xml:space="preserve">of </w:t>
      </w:r>
      <w:r w:rsidR="005C6574" w:rsidRPr="005C6574">
        <w:rPr>
          <w:b/>
        </w:rPr>
        <w:t>medium</w:t>
      </w:r>
      <w:r w:rsidR="005C6574">
        <w:t xml:space="preserve"> complexity </w:t>
      </w:r>
      <w:r>
        <w:t xml:space="preserve">if </w:t>
      </w:r>
      <w:r w:rsidR="005C6574">
        <w:t>a rather substantial effort is involved in migrating</w:t>
      </w:r>
      <w:r>
        <w:t xml:space="preserve"> it to the cloud</w:t>
      </w:r>
      <w:r w:rsidR="005C6574">
        <w:t>.</w:t>
      </w:r>
      <w:r>
        <w:t xml:space="preserve"> </w:t>
      </w:r>
      <w:r w:rsidR="005C6574">
        <w:t>While t</w:t>
      </w:r>
      <w:r>
        <w:t xml:space="preserve">he application architecture is </w:t>
      </w:r>
      <w:r w:rsidR="005C6574">
        <w:t xml:space="preserve">still </w:t>
      </w:r>
      <w:r>
        <w:t xml:space="preserve">straightforward enough to fit into the conventional multi-tier application design, </w:t>
      </w:r>
      <w:r w:rsidR="005C6574">
        <w:t xml:space="preserve">distinct tiers </w:t>
      </w:r>
      <w:r w:rsidR="00EC5ECA">
        <w:t xml:space="preserve">are clearly </w:t>
      </w:r>
      <w:r w:rsidR="005C6574">
        <w:t xml:space="preserve">distinguished </w:t>
      </w:r>
      <w:r>
        <w:t>(i.e. web, service</w:t>
      </w:r>
      <w:r w:rsidR="005C6574">
        <w:t xml:space="preserve">, </w:t>
      </w:r>
      <w:r>
        <w:t>business</w:t>
      </w:r>
      <w:r w:rsidR="005C6574">
        <w:t>, etc.</w:t>
      </w:r>
      <w:r>
        <w:t xml:space="preserve">) </w:t>
      </w:r>
      <w:r w:rsidR="00EC5ECA">
        <w:t xml:space="preserve">and application logic is non-trivial enough to </w:t>
      </w:r>
      <w:r w:rsidR="00BD3000">
        <w:t xml:space="preserve">utilize </w:t>
      </w:r>
      <w:r w:rsidR="00EC5ECA">
        <w:t>multiple development technologies and frameworks</w:t>
      </w:r>
      <w:r>
        <w:t xml:space="preserve">. </w:t>
      </w:r>
      <w:r w:rsidR="00BD3000">
        <w:t xml:space="preserve">A </w:t>
      </w:r>
      <w:r w:rsidR="00BD3000">
        <w:rPr>
          <w:b/>
        </w:rPr>
        <w:t>medium</w:t>
      </w:r>
      <w:r w:rsidR="00BD3000">
        <w:t xml:space="preserve"> application is further categorized by distinct characteristics listed </w:t>
      </w:r>
      <w:r w:rsidR="00F37525">
        <w:t xml:space="preserve">later </w:t>
      </w:r>
      <w:r w:rsidR="00BD3000">
        <w:t>in this document</w:t>
      </w:r>
      <w:r w:rsidR="00F37525">
        <w:t>.</w:t>
      </w:r>
      <w:r w:rsidR="00BD3000">
        <w:t xml:space="preserve"> </w:t>
      </w:r>
      <w:r>
        <w:t xml:space="preserve">Such </w:t>
      </w:r>
      <w:r w:rsidR="00214429">
        <w:t xml:space="preserve">an </w:t>
      </w:r>
      <w:r>
        <w:t xml:space="preserve">application </w:t>
      </w:r>
      <w:r w:rsidR="00EC5ECA">
        <w:t xml:space="preserve">will require </w:t>
      </w:r>
      <w:r w:rsidR="00247BA0">
        <w:t xml:space="preserve">making </w:t>
      </w:r>
      <w:r w:rsidR="00EC5ECA">
        <w:t xml:space="preserve">significant </w:t>
      </w:r>
      <w:r>
        <w:t>changes</w:t>
      </w:r>
      <w:r w:rsidR="00EC5ECA">
        <w:t xml:space="preserve"> to adopt it to the cloud stack</w:t>
      </w:r>
      <w:r>
        <w:t>.</w:t>
      </w:r>
    </w:p>
    <w:p w14:paraId="709B135D" w14:textId="6CF36CB8" w:rsidR="00380ADB" w:rsidRPr="000F6BF7" w:rsidRDefault="00F97BE2" w:rsidP="00380ADB">
      <w:pPr>
        <w:pStyle w:val="Heading3Numbered"/>
      </w:pPr>
      <w:r>
        <w:t xml:space="preserve">Complex </w:t>
      </w:r>
    </w:p>
    <w:p w14:paraId="0842C442" w14:textId="44C5BF84" w:rsidR="00380ADB" w:rsidRDefault="00247BA0" w:rsidP="00247BA0">
      <w:pPr>
        <w:jc w:val="both"/>
      </w:pPr>
      <w:r>
        <w:t xml:space="preserve">Application migration process can be considered </w:t>
      </w:r>
      <w:r w:rsidRPr="002A4054">
        <w:rPr>
          <w:b/>
        </w:rPr>
        <w:t>complex</w:t>
      </w:r>
      <w:r>
        <w:t xml:space="preserve"> if a </w:t>
      </w:r>
      <w:r w:rsidR="008A1E8B">
        <w:t xml:space="preserve">major </w:t>
      </w:r>
      <w:r>
        <w:t xml:space="preserve">effort is involved in migrating it to the cloud. </w:t>
      </w:r>
      <w:r w:rsidR="00592836">
        <w:t>T</w:t>
      </w:r>
      <w:r>
        <w:t xml:space="preserve">he application architecture </w:t>
      </w:r>
      <w:r w:rsidR="00592836">
        <w:t xml:space="preserve">may or may not </w:t>
      </w:r>
      <w:r>
        <w:t>fit into the conventional multi-tier application design</w:t>
      </w:r>
      <w:r w:rsidR="00592836">
        <w:t xml:space="preserve">, </w:t>
      </w:r>
      <w:r>
        <w:t xml:space="preserve">application logic </w:t>
      </w:r>
      <w:r w:rsidR="00592836">
        <w:t>may include complex asynchronous execution flow</w:t>
      </w:r>
      <w:r w:rsidR="00964519">
        <w:t>s</w:t>
      </w:r>
      <w:r w:rsidR="00592836">
        <w:t xml:space="preserve"> and the application is </w:t>
      </w:r>
      <w:r>
        <w:t xml:space="preserve">non-trivial enough to utilize multiple development technologies and frameworks. A </w:t>
      </w:r>
      <w:r w:rsidR="00592836">
        <w:rPr>
          <w:b/>
        </w:rPr>
        <w:t>complex</w:t>
      </w:r>
      <w:r>
        <w:t xml:space="preserve"> application is further categorized by distinct characteristics listed later in this document. Such an application will require making significant changes to adopt it to the cloud stack</w:t>
      </w:r>
      <w:r w:rsidR="00380ADB">
        <w:t>.</w:t>
      </w:r>
    </w:p>
    <w:p w14:paraId="52E6F7B5" w14:textId="66CB7349" w:rsidR="002A4054" w:rsidRPr="000F6BF7" w:rsidRDefault="002A4054" w:rsidP="002A4054">
      <w:pPr>
        <w:pStyle w:val="Heading3Numbered"/>
      </w:pPr>
      <w:r>
        <w:t xml:space="preserve">Very Complex </w:t>
      </w:r>
    </w:p>
    <w:p w14:paraId="01B9C12F" w14:textId="131BFC3B" w:rsidR="002A4054" w:rsidRDefault="002A4054" w:rsidP="002A4054">
      <w:pPr>
        <w:jc w:val="both"/>
      </w:pPr>
      <w:r>
        <w:t xml:space="preserve">Application migration process can be considered </w:t>
      </w:r>
      <w:r w:rsidRPr="002A4054">
        <w:rPr>
          <w:b/>
        </w:rPr>
        <w:t>very complex</w:t>
      </w:r>
      <w:r>
        <w:t xml:space="preserve"> if a major, resource-intensive effort is involved in migrating it to the cloud. The application architecture may or may not fit into the conventional multi-tier application design, application logic may include complex asynchronous execution flow</w:t>
      </w:r>
      <w:r w:rsidR="00964519">
        <w:t xml:space="preserve">s, include multiple integration points with external systems, third-party products </w:t>
      </w:r>
      <w:r>
        <w:t xml:space="preserve">and the application </w:t>
      </w:r>
      <w:r w:rsidR="00964519">
        <w:t xml:space="preserve">can be </w:t>
      </w:r>
      <w:r>
        <w:t xml:space="preserve">non-trivial enough to utilize </w:t>
      </w:r>
      <w:r w:rsidR="00964519">
        <w:t xml:space="preserve">wide spectrum of Microsoft and open-source </w:t>
      </w:r>
      <w:r>
        <w:t xml:space="preserve">development technologies and frameworks. A </w:t>
      </w:r>
      <w:r w:rsidR="00DD1FFA" w:rsidRPr="00DD1FFA">
        <w:rPr>
          <w:b/>
        </w:rPr>
        <w:t>very</w:t>
      </w:r>
      <w:r w:rsidR="00D82E6B">
        <w:t>-</w:t>
      </w:r>
      <w:r>
        <w:rPr>
          <w:b/>
        </w:rPr>
        <w:t>complex</w:t>
      </w:r>
      <w:r>
        <w:t xml:space="preserve"> application is further categorized by distinct characteristics listed later in this document. Such an application will require </w:t>
      </w:r>
      <w:r w:rsidR="00DD1FFA">
        <w:t xml:space="preserve">a major engagement to </w:t>
      </w:r>
      <w:r>
        <w:t>adopt it to the cloud stack.</w:t>
      </w:r>
    </w:p>
    <w:p w14:paraId="341D1F40" w14:textId="77777777" w:rsidR="006B6C94" w:rsidRDefault="006B6C94" w:rsidP="002A4054">
      <w:pPr>
        <w:jc w:val="both"/>
      </w:pPr>
    </w:p>
    <w:p w14:paraId="5C44A57A" w14:textId="77777777" w:rsidR="006B6C94" w:rsidRDefault="006B6C94" w:rsidP="002A4054">
      <w:pPr>
        <w:jc w:val="both"/>
      </w:pPr>
    </w:p>
    <w:p w14:paraId="508D213F" w14:textId="77777777" w:rsidR="006B6C94" w:rsidRDefault="006B6C94" w:rsidP="002A4054">
      <w:pPr>
        <w:jc w:val="both"/>
      </w:pPr>
    </w:p>
    <w:p w14:paraId="0227DE6D" w14:textId="0445332E" w:rsidR="006B6C94" w:rsidRPr="000F6BF7" w:rsidRDefault="006B6C94" w:rsidP="006B6C94">
      <w:pPr>
        <w:pStyle w:val="Heading1Numbered"/>
        <w:keepNext w:val="0"/>
        <w:keepLines w:val="0"/>
        <w:pageBreakBefore w:val="0"/>
      </w:pPr>
      <w:bookmarkStart w:id="28" w:name="_Toc414051582"/>
      <w:r>
        <w:lastRenderedPageBreak/>
        <w:t>Application Categories</w:t>
      </w:r>
      <w:bookmarkEnd w:id="28"/>
    </w:p>
    <w:p w14:paraId="42BC8985" w14:textId="77777777" w:rsidR="006B6C94" w:rsidRPr="000F6BF7" w:rsidRDefault="006B6C94" w:rsidP="006B6C94">
      <w:pPr>
        <w:pStyle w:val="Heading2Numbered"/>
      </w:pPr>
      <w:bookmarkStart w:id="29" w:name="_Toc414051583"/>
      <w:r w:rsidRPr="000F6BF7">
        <w:t>Objectives</w:t>
      </w:r>
      <w:bookmarkEnd w:id="29"/>
    </w:p>
    <w:p w14:paraId="55F49B8A" w14:textId="7260981E" w:rsidR="006B6C94" w:rsidRPr="006A0579" w:rsidRDefault="006B6C94" w:rsidP="006B6C94">
      <w:pPr>
        <w:rPr>
          <w:rFonts w:eastAsiaTheme="minorHAnsi" w:cs="Segoe UI"/>
          <w:b/>
          <w:color w:val="C00000"/>
          <w:szCs w:val="20"/>
        </w:rPr>
      </w:pPr>
      <w:r w:rsidRPr="00B77956">
        <w:t xml:space="preserve">The overall objectives of this </w:t>
      </w:r>
      <w:r>
        <w:t xml:space="preserve">section is to introduce wide spectrum of application categories that can be used to map application architecture properties to migration </w:t>
      </w:r>
      <w:r w:rsidR="00E13FE4">
        <w:t>Complexity Level/Index</w:t>
      </w:r>
      <w:r>
        <w:t xml:space="preserve"> </w:t>
      </w:r>
    </w:p>
    <w:p w14:paraId="048883A3" w14:textId="0C18866C" w:rsidR="006B6C94" w:rsidRPr="000F6BF7" w:rsidRDefault="006B6C94" w:rsidP="006B6C94">
      <w:pPr>
        <w:pStyle w:val="Heading2Numbered"/>
      </w:pPr>
      <w:bookmarkStart w:id="30" w:name="_Toc414051584"/>
      <w:r>
        <w:t>Code Syntax</w:t>
      </w:r>
      <w:bookmarkEnd w:id="30"/>
    </w:p>
    <w:p w14:paraId="79015BAF" w14:textId="6041AA92" w:rsidR="00F543C4" w:rsidRDefault="006B6C94" w:rsidP="006B6C94">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rsidR="00177324">
        <w:t>e</w:t>
      </w:r>
      <w:r>
        <w:t>s based on Code Syntax categorization type:</w:t>
      </w:r>
    </w:p>
    <w:p w14:paraId="6DC90D0D" w14:textId="77777777" w:rsidR="006B6C94" w:rsidRPr="006A0579" w:rsidRDefault="006B6C94" w:rsidP="00924AEC">
      <w:pPr>
        <w:rPr>
          <w:rFonts w:eastAsiaTheme="minorHAnsi" w:cs="Segoe UI"/>
          <w:b/>
          <w:color w:val="C00000"/>
          <w:szCs w:val="20"/>
        </w:rPr>
      </w:pPr>
    </w:p>
    <w:p w14:paraId="6B216FCF" w14:textId="0EBC7F82" w:rsidR="006F6EBD" w:rsidRDefault="006F6EBD" w:rsidP="00B46904">
      <w:pPr>
        <w:pStyle w:val="TableCaption"/>
      </w:pPr>
      <w:bookmarkStart w:id="31" w:name="_Toc299630754"/>
      <w:bookmarkStart w:id="32" w:name="_Toc350952831"/>
      <w:r w:rsidRPr="000F6BF7">
        <w:t>Table</w:t>
      </w:r>
      <w:r w:rsidR="00FF54C7">
        <w:t xml:space="preserve"> </w:t>
      </w:r>
      <w:r w:rsidR="008978FE">
        <w:t>1</w:t>
      </w:r>
      <w:r>
        <w:t>:</w:t>
      </w:r>
      <w:r w:rsidRPr="000F6BF7">
        <w:t xml:space="preserve"> </w:t>
      </w:r>
      <w:bookmarkEnd w:id="31"/>
      <w:bookmarkEnd w:id="32"/>
      <w:r w:rsidR="008978FE">
        <w:t xml:space="preserve">Code Syntax </w:t>
      </w:r>
      <w:r w:rsidR="00E13FE4">
        <w:t>Complexity Level/Index</w:t>
      </w:r>
      <w:r w:rsidR="008978FE">
        <w:t xml:space="preserve"> Mapping</w:t>
      </w:r>
    </w:p>
    <w:p w14:paraId="2F1D8CC1" w14:textId="77777777" w:rsidR="008C466E" w:rsidRPr="00DB7206" w:rsidRDefault="008C466E" w:rsidP="00B46904">
      <w:pPr>
        <w:pStyle w:val="TableCaption"/>
      </w:pPr>
    </w:p>
    <w:tbl>
      <w:tblPr>
        <w:tblStyle w:val="LightGrid-Accent4"/>
        <w:tblW w:w="9468" w:type="dxa"/>
        <w:tblLook w:val="04A0" w:firstRow="1" w:lastRow="0" w:firstColumn="1" w:lastColumn="0" w:noHBand="0" w:noVBand="1"/>
      </w:tblPr>
      <w:tblGrid>
        <w:gridCol w:w="2178"/>
        <w:gridCol w:w="7290"/>
      </w:tblGrid>
      <w:tr w:rsidR="002E7245" w:rsidRPr="001E6989" w14:paraId="2E6CFF71" w14:textId="362272D4" w:rsidTr="002E7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D7336F7" w14:textId="5E63EB1D" w:rsidR="002E7245" w:rsidRPr="002E7245" w:rsidRDefault="00E13FE4" w:rsidP="00A74CE9">
            <w:pPr>
              <w:pStyle w:val="TableHeading-11pt"/>
              <w:rPr>
                <w:color w:val="auto"/>
                <w:sz w:val="24"/>
                <w:szCs w:val="24"/>
              </w:rPr>
            </w:pPr>
            <w:r>
              <w:rPr>
                <w:color w:val="auto"/>
                <w:sz w:val="24"/>
                <w:szCs w:val="24"/>
              </w:rPr>
              <w:t>Complexity Level/Index</w:t>
            </w:r>
          </w:p>
        </w:tc>
        <w:tc>
          <w:tcPr>
            <w:tcW w:w="7290" w:type="dxa"/>
          </w:tcPr>
          <w:p w14:paraId="7CDC917F" w14:textId="2196B6A1" w:rsidR="002E7245" w:rsidRPr="002E7245" w:rsidRDefault="002E7245" w:rsidP="008978FE">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2E7245" w:rsidRPr="000A7678" w14:paraId="524CD212" w14:textId="00F6EA19" w:rsidTr="002E7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55DF24A" w14:textId="77777777" w:rsidR="002E7245" w:rsidRDefault="002E7245" w:rsidP="00F81AC4">
            <w:pPr>
              <w:pStyle w:val="TableText"/>
              <w:rPr>
                <w:sz w:val="24"/>
                <w:szCs w:val="24"/>
              </w:rPr>
            </w:pPr>
            <w:r w:rsidRPr="002E7245">
              <w:rPr>
                <w:sz w:val="24"/>
                <w:szCs w:val="24"/>
              </w:rPr>
              <w:t>Very Simple</w:t>
            </w:r>
          </w:p>
          <w:p w14:paraId="2024B689" w14:textId="77777777" w:rsidR="00E769C0" w:rsidRDefault="00E769C0" w:rsidP="00F81AC4">
            <w:pPr>
              <w:pStyle w:val="TableText"/>
              <w:rPr>
                <w:sz w:val="24"/>
                <w:szCs w:val="24"/>
              </w:rPr>
            </w:pPr>
          </w:p>
          <w:p w14:paraId="0BECCDFF" w14:textId="3F920905" w:rsidR="00E769C0" w:rsidRPr="002E7245" w:rsidRDefault="00E769C0" w:rsidP="00E769C0">
            <w:pPr>
              <w:pStyle w:val="TableText"/>
              <w:rPr>
                <w:sz w:val="24"/>
                <w:szCs w:val="24"/>
              </w:rPr>
            </w:pPr>
            <w:r>
              <w:rPr>
                <w:sz w:val="24"/>
                <w:szCs w:val="24"/>
              </w:rPr>
              <w:t>Index</w:t>
            </w:r>
            <w:r w:rsidR="00E13FE4">
              <w:rPr>
                <w:sz w:val="24"/>
                <w:szCs w:val="24"/>
              </w:rPr>
              <w:t>: 1</w:t>
            </w:r>
          </w:p>
        </w:tc>
        <w:tc>
          <w:tcPr>
            <w:tcW w:w="7290" w:type="dxa"/>
          </w:tcPr>
          <w:p w14:paraId="2B7F6A72" w14:textId="77777777" w:rsidR="00DA0F54" w:rsidRDefault="00267713" w:rsidP="00F81AC4">
            <w:pPr>
              <w:pStyle w:val="TableText"/>
              <w:cnfStyle w:val="000000100000" w:firstRow="0" w:lastRow="0" w:firstColumn="0" w:lastColumn="0" w:oddVBand="0" w:evenVBand="0" w:oddHBand="1" w:evenHBand="0" w:firstRowFirstColumn="0" w:firstRowLastColumn="0" w:lastRowFirstColumn="0" w:lastRowLastColumn="0"/>
            </w:pPr>
            <w:r>
              <w:t>Source code components consist</w:t>
            </w:r>
            <w:r w:rsidR="000C1FB5">
              <w:t xml:space="preserve"> of</w:t>
            </w:r>
            <w:r w:rsidR="00DA0F54">
              <w:t>:</w:t>
            </w:r>
          </w:p>
          <w:p w14:paraId="31C37077" w14:textId="2FBF6477" w:rsidR="00DA0F54" w:rsidRDefault="00F0318A" w:rsidP="00DA0F5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Basic </w:t>
            </w:r>
            <w:r w:rsidR="00DA0F54">
              <w:t>language statements</w:t>
            </w:r>
          </w:p>
          <w:p w14:paraId="6B0AD87B" w14:textId="651B4B51" w:rsidR="00DA0F54" w:rsidRDefault="00F0318A" w:rsidP="00DA0F5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Standard </w:t>
            </w:r>
            <w:r w:rsidR="00DA0F54">
              <w:t>operators</w:t>
            </w:r>
          </w:p>
          <w:p w14:paraId="546DC9B2" w14:textId="2BFACF86" w:rsidR="00DA0F54" w:rsidRDefault="00F0318A" w:rsidP="00DA0F5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Few </w:t>
            </w:r>
            <w:r w:rsidR="00267713">
              <w:t xml:space="preserve">local </w:t>
            </w:r>
            <w:r w:rsidR="00DA0F54">
              <w:t>variables</w:t>
            </w:r>
          </w:p>
          <w:p w14:paraId="11CB478A" w14:textId="7BE8CB78" w:rsidR="002E7245" w:rsidRDefault="00F0318A" w:rsidP="00DA0F5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Primitive </w:t>
            </w:r>
            <w:r w:rsidR="000C1FB5">
              <w:t>control structures</w:t>
            </w:r>
          </w:p>
          <w:p w14:paraId="23C8CEB8" w14:textId="73445D01" w:rsidR="002E7245" w:rsidRPr="00267713" w:rsidRDefault="002E7245" w:rsidP="00F81AC4">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2E7245" w:rsidRPr="000A7678" w14:paraId="0CB72B06" w14:textId="4F1753AE" w:rsidTr="002E7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473EC34" w14:textId="77777777" w:rsidR="002E7245" w:rsidRDefault="002E7245" w:rsidP="00F81AC4">
            <w:pPr>
              <w:pStyle w:val="TableText"/>
              <w:rPr>
                <w:sz w:val="24"/>
                <w:szCs w:val="24"/>
              </w:rPr>
            </w:pPr>
            <w:r w:rsidRPr="002E7245">
              <w:rPr>
                <w:sz w:val="24"/>
                <w:szCs w:val="24"/>
              </w:rPr>
              <w:t>Simple</w:t>
            </w:r>
          </w:p>
          <w:p w14:paraId="4E39691F" w14:textId="77777777" w:rsidR="00E13FE4" w:rsidRDefault="00E13FE4" w:rsidP="00F81AC4">
            <w:pPr>
              <w:pStyle w:val="TableText"/>
              <w:rPr>
                <w:sz w:val="24"/>
                <w:szCs w:val="24"/>
              </w:rPr>
            </w:pPr>
          </w:p>
          <w:p w14:paraId="44737B6D" w14:textId="20E038E0" w:rsidR="00E13FE4" w:rsidRPr="002E7245" w:rsidRDefault="00E13FE4" w:rsidP="00F81AC4">
            <w:pPr>
              <w:pStyle w:val="TableText"/>
              <w:rPr>
                <w:sz w:val="24"/>
                <w:szCs w:val="24"/>
              </w:rPr>
            </w:pPr>
            <w:r>
              <w:rPr>
                <w:sz w:val="24"/>
                <w:szCs w:val="24"/>
              </w:rPr>
              <w:t>Index: 2</w:t>
            </w:r>
          </w:p>
        </w:tc>
        <w:tc>
          <w:tcPr>
            <w:tcW w:w="7290" w:type="dxa"/>
          </w:tcPr>
          <w:p w14:paraId="37D0D29F" w14:textId="77777777" w:rsidR="00C0379A" w:rsidRDefault="00295EDC" w:rsidP="005153A9">
            <w:pPr>
              <w:pStyle w:val="TableText"/>
              <w:cnfStyle w:val="000000010000" w:firstRow="0" w:lastRow="0" w:firstColumn="0" w:lastColumn="0" w:oddVBand="0" w:evenVBand="0" w:oddHBand="0" w:evenHBand="1" w:firstRowFirstColumn="0" w:firstRowLastColumn="0" w:lastRowFirstColumn="0" w:lastRowLastColumn="0"/>
            </w:pPr>
            <w:r>
              <w:t>Source code components consist</w:t>
            </w:r>
            <w:r w:rsidR="00267713">
              <w:t xml:space="preserve"> of</w:t>
            </w:r>
            <w:r w:rsidR="00C0379A">
              <w:t>:</w:t>
            </w:r>
          </w:p>
          <w:p w14:paraId="298BEB40" w14:textId="2B71B491" w:rsidR="00C0379A" w:rsidRPr="00C0379A" w:rsidRDefault="00F0318A" w:rsidP="00C0379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Basic </w:t>
            </w:r>
            <w:r w:rsidR="00267713">
              <w:t>language statements</w:t>
            </w:r>
          </w:p>
          <w:p w14:paraId="0C9AB6A0" w14:textId="6D9FCD80" w:rsidR="00C0379A" w:rsidRPr="00C0379A" w:rsidRDefault="00F0318A" w:rsidP="00C0379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Standard </w:t>
            </w:r>
            <w:r w:rsidR="00267713">
              <w:t>operators</w:t>
            </w:r>
          </w:p>
          <w:p w14:paraId="4666B180" w14:textId="3AE82873" w:rsidR="00C0379A" w:rsidRPr="00C0379A" w:rsidRDefault="00F0318A" w:rsidP="00C0379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Local </w:t>
            </w:r>
            <w:r w:rsidR="00267713">
              <w:t>and static variables</w:t>
            </w:r>
          </w:p>
          <w:p w14:paraId="6B679D5D" w14:textId="77777777" w:rsidR="002E7245" w:rsidRPr="00F479FB" w:rsidRDefault="00F0318A" w:rsidP="00C0379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Basic </w:t>
            </w:r>
            <w:r w:rsidR="00267713">
              <w:t>control structures (conditional, iteration, jump statement)</w:t>
            </w:r>
          </w:p>
          <w:p w14:paraId="3371F662" w14:textId="671CC94E" w:rsidR="00F479FB" w:rsidRPr="000A7678" w:rsidRDefault="00F479FB" w:rsidP="00177324">
            <w:pPr>
              <w:pStyle w:val="TableText"/>
              <w:ind w:left="720"/>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p>
        </w:tc>
      </w:tr>
      <w:tr w:rsidR="002E7245" w:rsidRPr="000A7678" w14:paraId="5694B66E" w14:textId="6869C6C9" w:rsidTr="002E7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4F2BF2B" w14:textId="77777777" w:rsidR="002E7245" w:rsidRDefault="002E7245" w:rsidP="00F81AC4">
            <w:pPr>
              <w:pStyle w:val="TableText"/>
              <w:rPr>
                <w:sz w:val="24"/>
                <w:szCs w:val="24"/>
              </w:rPr>
            </w:pPr>
            <w:r w:rsidRPr="002E7245">
              <w:rPr>
                <w:sz w:val="24"/>
                <w:szCs w:val="24"/>
              </w:rPr>
              <w:t>Medium</w:t>
            </w:r>
          </w:p>
          <w:p w14:paraId="7F9CADA2" w14:textId="77777777" w:rsidR="00E13FE4" w:rsidRDefault="00E13FE4" w:rsidP="00F81AC4">
            <w:pPr>
              <w:pStyle w:val="TableText"/>
              <w:rPr>
                <w:sz w:val="24"/>
                <w:szCs w:val="24"/>
              </w:rPr>
            </w:pPr>
          </w:p>
          <w:p w14:paraId="4061EAEF" w14:textId="5039C623" w:rsidR="00E13FE4" w:rsidRPr="002E7245" w:rsidRDefault="00E13FE4" w:rsidP="00F81AC4">
            <w:pPr>
              <w:pStyle w:val="TableText"/>
              <w:rPr>
                <w:sz w:val="24"/>
                <w:szCs w:val="24"/>
              </w:rPr>
            </w:pPr>
            <w:r>
              <w:rPr>
                <w:sz w:val="24"/>
                <w:szCs w:val="24"/>
              </w:rPr>
              <w:t>Index: 3</w:t>
            </w:r>
          </w:p>
        </w:tc>
        <w:tc>
          <w:tcPr>
            <w:tcW w:w="7290" w:type="dxa"/>
          </w:tcPr>
          <w:p w14:paraId="18B21B28" w14:textId="6ED56BC2" w:rsidR="00B36161" w:rsidRDefault="005153A9" w:rsidP="00267713">
            <w:pPr>
              <w:pStyle w:val="TableText"/>
              <w:cnfStyle w:val="000000100000" w:firstRow="0" w:lastRow="0" w:firstColumn="0" w:lastColumn="0" w:oddVBand="0" w:evenVBand="0" w:oddHBand="1" w:evenHBand="0" w:firstRowFirstColumn="0" w:firstRowLastColumn="0" w:lastRowFirstColumn="0" w:lastRowLastColumn="0"/>
            </w:pPr>
            <w:r>
              <w:t>Source code components use</w:t>
            </w:r>
            <w:r w:rsidR="006F59F9">
              <w:t>:</w:t>
            </w:r>
            <w:r w:rsidR="00267713">
              <w:t xml:space="preserve"> </w:t>
            </w:r>
          </w:p>
          <w:p w14:paraId="68057180" w14:textId="47E81B72" w:rsidR="00B36161" w:rsidRPr="00B36161" w:rsidRDefault="00F0318A" w:rsidP="00B361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 xml:space="preserve">A </w:t>
            </w:r>
            <w:r w:rsidR="00267713">
              <w:t>variety of language statements</w:t>
            </w:r>
          </w:p>
          <w:p w14:paraId="05778CB4" w14:textId="5D490D86" w:rsidR="00B36161" w:rsidRPr="00B36161" w:rsidRDefault="00F0318A" w:rsidP="00B361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 xml:space="preserve">Standard </w:t>
            </w:r>
            <w:r w:rsidR="00267713">
              <w:t>operators</w:t>
            </w:r>
          </w:p>
          <w:p w14:paraId="3BB92AD8" w14:textId="3C7E8709" w:rsidR="00B36161" w:rsidRPr="00B36161" w:rsidRDefault="00F0318A" w:rsidP="00B361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 xml:space="preserve">Local </w:t>
            </w:r>
            <w:r w:rsidR="00267713">
              <w:t>and static variables</w:t>
            </w:r>
          </w:p>
          <w:p w14:paraId="1CE6996C" w14:textId="33A813FD" w:rsidR="00B36161" w:rsidRPr="00B36161" w:rsidRDefault="00F0318A" w:rsidP="00B361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 xml:space="preserve">Constants </w:t>
            </w:r>
            <w:r w:rsidR="00196CF3">
              <w:t>and read</w:t>
            </w:r>
            <w:r w:rsidR="00D82E6B">
              <w:t>-</w:t>
            </w:r>
            <w:r w:rsidR="00196CF3">
              <w:t>only fields</w:t>
            </w:r>
          </w:p>
          <w:p w14:paraId="00A2ED83" w14:textId="64275F1F" w:rsidR="00B36161" w:rsidRPr="00B36161" w:rsidRDefault="00F0318A" w:rsidP="00B361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 xml:space="preserve">Numerous </w:t>
            </w:r>
            <w:r w:rsidR="00267713">
              <w:t>control structures (complex conditional, iteration, jump statement),</w:t>
            </w:r>
          </w:p>
          <w:p w14:paraId="010CD63A" w14:textId="77777777" w:rsidR="002E7245" w:rsidRPr="00F479FB" w:rsidRDefault="00F0318A" w:rsidP="00B361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 xml:space="preserve">Exception </w:t>
            </w:r>
            <w:r w:rsidR="00267713">
              <w:t>handling statements</w:t>
            </w:r>
          </w:p>
          <w:p w14:paraId="236BA930" w14:textId="22ADBEF1" w:rsidR="00F479FB" w:rsidRPr="000A7678" w:rsidRDefault="00F479FB" w:rsidP="006F59F9">
            <w:pPr>
              <w:pStyle w:val="TableText"/>
              <w:ind w:left="720"/>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p>
        </w:tc>
      </w:tr>
      <w:tr w:rsidR="0077100F" w:rsidRPr="000A7678" w14:paraId="13496DF9" w14:textId="1905E949" w:rsidTr="00437471">
        <w:trPr>
          <w:cnfStyle w:val="000000010000" w:firstRow="0" w:lastRow="0" w:firstColumn="0" w:lastColumn="0" w:oddVBand="0" w:evenVBand="0" w:oddHBand="0" w:evenHBand="1"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2178" w:type="dxa"/>
          </w:tcPr>
          <w:p w14:paraId="537302F5" w14:textId="77777777" w:rsidR="0077100F" w:rsidRDefault="0077100F" w:rsidP="00F81AC4">
            <w:pPr>
              <w:pStyle w:val="TableText"/>
              <w:rPr>
                <w:sz w:val="24"/>
                <w:szCs w:val="24"/>
              </w:rPr>
            </w:pPr>
            <w:r w:rsidRPr="002E7245">
              <w:rPr>
                <w:sz w:val="24"/>
                <w:szCs w:val="24"/>
              </w:rPr>
              <w:lastRenderedPageBreak/>
              <w:t>Complex</w:t>
            </w:r>
          </w:p>
          <w:p w14:paraId="337A48CA" w14:textId="77777777" w:rsidR="00E13FE4" w:rsidRDefault="00E13FE4" w:rsidP="00F81AC4">
            <w:pPr>
              <w:pStyle w:val="TableText"/>
              <w:rPr>
                <w:sz w:val="24"/>
                <w:szCs w:val="24"/>
              </w:rPr>
            </w:pPr>
          </w:p>
          <w:p w14:paraId="62F35EB5" w14:textId="2A15F444" w:rsidR="00E13FE4" w:rsidRPr="002E7245" w:rsidRDefault="00E13FE4" w:rsidP="00F81AC4">
            <w:pPr>
              <w:pStyle w:val="TableText"/>
              <w:rPr>
                <w:sz w:val="24"/>
                <w:szCs w:val="24"/>
              </w:rPr>
            </w:pPr>
            <w:r>
              <w:rPr>
                <w:sz w:val="24"/>
                <w:szCs w:val="24"/>
              </w:rPr>
              <w:t>Index: 5</w:t>
            </w:r>
          </w:p>
        </w:tc>
        <w:tc>
          <w:tcPr>
            <w:tcW w:w="7290" w:type="dxa"/>
          </w:tcPr>
          <w:p w14:paraId="18FE37F9" w14:textId="77777777" w:rsidR="00B36161" w:rsidRDefault="00196CF3" w:rsidP="00196CF3">
            <w:pPr>
              <w:pStyle w:val="TableText"/>
              <w:cnfStyle w:val="000000010000" w:firstRow="0" w:lastRow="0" w:firstColumn="0" w:lastColumn="0" w:oddVBand="0" w:evenVBand="0" w:oddHBand="0" w:evenHBand="1" w:firstRowFirstColumn="0" w:firstRowLastColumn="0" w:lastRowFirstColumn="0" w:lastRowLastColumn="0"/>
            </w:pPr>
            <w:r>
              <w:t>Source code components use</w:t>
            </w:r>
            <w:r w:rsidR="00B36161">
              <w:t>:</w:t>
            </w:r>
          </w:p>
          <w:p w14:paraId="757BE48C" w14:textId="7E4624C7" w:rsidR="00B36161" w:rsidRPr="00B36161" w:rsidRDefault="00F0318A" w:rsidP="00B36161">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A </w:t>
            </w:r>
            <w:r w:rsidR="00196CF3">
              <w:t>variety of language statements</w:t>
            </w:r>
          </w:p>
          <w:p w14:paraId="1F3284B1" w14:textId="1E9766DA" w:rsidR="00B36161" w:rsidRPr="00B36161" w:rsidRDefault="00F0318A" w:rsidP="00B36161">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Interface </w:t>
            </w:r>
            <w:r w:rsidR="00196CF3">
              <w:t>and class definitions,</w:t>
            </w:r>
          </w:p>
          <w:p w14:paraId="3C87F8F9" w14:textId="1D8BDF99" w:rsidR="00B36161" w:rsidRPr="00B36161" w:rsidRDefault="00F0318A" w:rsidP="00B36161">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Iterator </w:t>
            </w:r>
            <w:r w:rsidR="00196CF3">
              <w:t>execution control structures,</w:t>
            </w:r>
          </w:p>
          <w:p w14:paraId="45AA6BE3" w14:textId="17D48B34" w:rsidR="00B36161" w:rsidRPr="00B36161" w:rsidRDefault="00F0318A" w:rsidP="00B36161">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Hierarchical </w:t>
            </w:r>
            <w:r w:rsidR="00196CF3">
              <w:t>standard operators</w:t>
            </w:r>
          </w:p>
          <w:p w14:paraId="11451447" w14:textId="51F76E5D" w:rsidR="00B36161" w:rsidRPr="00B36161" w:rsidRDefault="00F0318A" w:rsidP="00B36161">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Local </w:t>
            </w:r>
            <w:r w:rsidR="00196CF3">
              <w:t>and static variables</w:t>
            </w:r>
          </w:p>
          <w:p w14:paraId="7D733F65" w14:textId="52139F5C" w:rsidR="00B36161" w:rsidRPr="00B36161" w:rsidRDefault="00F0318A" w:rsidP="00B36161">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Constants </w:t>
            </w:r>
            <w:r w:rsidR="00196CF3">
              <w:t>and read</w:t>
            </w:r>
            <w:r w:rsidR="00D82E6B">
              <w:t>-</w:t>
            </w:r>
            <w:r w:rsidR="00196CF3">
              <w:t>only fields</w:t>
            </w:r>
          </w:p>
          <w:p w14:paraId="67736ACF" w14:textId="594E8440" w:rsidR="0077100F" w:rsidRPr="000A7678" w:rsidRDefault="00196CF3" w:rsidP="00B36161">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r>
              <w:t xml:space="preserve"> </w:t>
            </w:r>
            <w:r w:rsidR="00F0318A">
              <w:t xml:space="preserve">Numerous </w:t>
            </w:r>
            <w:r>
              <w:t>control structures (complex conditional, iteration, jump statement), exception handling statements</w:t>
            </w:r>
          </w:p>
        </w:tc>
      </w:tr>
      <w:tr w:rsidR="0077100F" w:rsidRPr="000A7678" w14:paraId="387172C4" w14:textId="77777777" w:rsidTr="002E7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748A015" w14:textId="77777777" w:rsidR="0077100F" w:rsidRDefault="0077100F" w:rsidP="00F81AC4">
            <w:pPr>
              <w:pStyle w:val="TableText"/>
              <w:rPr>
                <w:sz w:val="24"/>
                <w:szCs w:val="24"/>
              </w:rPr>
            </w:pPr>
            <w:r w:rsidRPr="002E7245">
              <w:rPr>
                <w:sz w:val="24"/>
                <w:szCs w:val="24"/>
              </w:rPr>
              <w:t>Very Complex</w:t>
            </w:r>
          </w:p>
          <w:p w14:paraId="28321521" w14:textId="77777777" w:rsidR="00E13FE4" w:rsidRDefault="00E13FE4" w:rsidP="00F81AC4">
            <w:pPr>
              <w:pStyle w:val="TableText"/>
              <w:rPr>
                <w:sz w:val="24"/>
                <w:szCs w:val="24"/>
              </w:rPr>
            </w:pPr>
          </w:p>
          <w:p w14:paraId="374F2603" w14:textId="77777777" w:rsidR="00E13FE4" w:rsidRDefault="00E13FE4" w:rsidP="00F81AC4">
            <w:pPr>
              <w:pStyle w:val="TableText"/>
              <w:rPr>
                <w:sz w:val="24"/>
                <w:szCs w:val="24"/>
              </w:rPr>
            </w:pPr>
          </w:p>
          <w:p w14:paraId="007A98A3" w14:textId="56C1EEF1" w:rsidR="00E13FE4" w:rsidRPr="002E7245" w:rsidRDefault="00E13FE4" w:rsidP="00F81AC4">
            <w:pPr>
              <w:pStyle w:val="TableText"/>
              <w:rPr>
                <w:sz w:val="24"/>
                <w:szCs w:val="24"/>
              </w:rPr>
            </w:pPr>
            <w:r>
              <w:rPr>
                <w:sz w:val="24"/>
                <w:szCs w:val="24"/>
              </w:rPr>
              <w:t>Index: 10</w:t>
            </w:r>
          </w:p>
        </w:tc>
        <w:tc>
          <w:tcPr>
            <w:tcW w:w="7290" w:type="dxa"/>
          </w:tcPr>
          <w:p w14:paraId="7556425E" w14:textId="77777777" w:rsidR="00D54BF9" w:rsidRDefault="00437471" w:rsidP="00F81AC4">
            <w:pPr>
              <w:pStyle w:val="TableText"/>
              <w:cnfStyle w:val="000000100000" w:firstRow="0" w:lastRow="0" w:firstColumn="0" w:lastColumn="0" w:oddVBand="0" w:evenVBand="0" w:oddHBand="1" w:evenHBand="0" w:firstRowFirstColumn="0" w:firstRowLastColumn="0" w:lastRowFirstColumn="0" w:lastRowLastColumn="0"/>
            </w:pPr>
            <w:r>
              <w:t>Source code components use</w:t>
            </w:r>
            <w:r w:rsidR="00D54BF9">
              <w:t>:</w:t>
            </w:r>
          </w:p>
          <w:p w14:paraId="14A71133" w14:textId="21D7EAF1"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A variety of language statements</w:t>
            </w:r>
          </w:p>
          <w:p w14:paraId="5D307C43" w14:textId="4F0977D2"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Asynchronous method modifiers</w:t>
            </w:r>
          </w:p>
          <w:p w14:paraId="2C63F3CD" w14:textId="6444A9C7"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Interface and class definitions</w:t>
            </w:r>
          </w:p>
          <w:p w14:paraId="321BA2A7" w14:textId="528882D9"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Iterator execution control structures</w:t>
            </w:r>
          </w:p>
          <w:p w14:paraId="7B4C22D5" w14:textId="4B1100E5"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Hierarchical standard oper</w:t>
            </w:r>
            <w:r w:rsidR="00437471">
              <w:t>ators</w:t>
            </w:r>
          </w:p>
          <w:p w14:paraId="7F0DF5E3" w14:textId="7AB78EE2"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Local and static variables</w:t>
            </w:r>
          </w:p>
          <w:p w14:paraId="4E55A1BF" w14:textId="195FDB15"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 xml:space="preserve">Constants and </w:t>
            </w:r>
            <w:r w:rsidR="00D403B4">
              <w:t>read-only</w:t>
            </w:r>
            <w:r>
              <w:t xml:space="preserve"> fields</w:t>
            </w:r>
          </w:p>
          <w:p w14:paraId="01D39A73" w14:textId="45ECC634" w:rsidR="00D54BF9" w:rsidRPr="00D54BF9"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Numerous control structures (complex conditio</w:t>
            </w:r>
            <w:r w:rsidR="00D54BF9">
              <w:t>nal, iteration, jump statement)</w:t>
            </w:r>
          </w:p>
          <w:p w14:paraId="7A3E6400" w14:textId="70806854" w:rsidR="0077100F" w:rsidRPr="000A7678" w:rsidRDefault="00F0318A" w:rsidP="00D54BF9">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val="en-AU" w:eastAsia="en-AU"/>
              </w:rPr>
            </w:pPr>
            <w:r>
              <w:t>Exception handling statements</w:t>
            </w:r>
          </w:p>
        </w:tc>
      </w:tr>
    </w:tbl>
    <w:p w14:paraId="4402C201" w14:textId="01581034" w:rsidR="000C1FB5" w:rsidRPr="000F6BF7" w:rsidRDefault="000C1FB5" w:rsidP="000C1FB5">
      <w:pPr>
        <w:pStyle w:val="Heading2Numbered"/>
      </w:pPr>
      <w:bookmarkStart w:id="33" w:name="_Toc414051585"/>
      <w:bookmarkStart w:id="34" w:name="_Toc236037180"/>
      <w:bookmarkStart w:id="35" w:name="_Toc240256128"/>
      <w:bookmarkStart w:id="36" w:name="_Toc299630716"/>
      <w:bookmarkStart w:id="37" w:name="_Toc350951364"/>
      <w:r>
        <w:t>Code Complexity</w:t>
      </w:r>
      <w:bookmarkEnd w:id="33"/>
    </w:p>
    <w:p w14:paraId="38D984D8" w14:textId="08E4F700" w:rsidR="000C1FB5" w:rsidRDefault="000C1FB5" w:rsidP="000C1FB5">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rsidR="00177324">
        <w:t>e</w:t>
      </w:r>
      <w:r>
        <w:t>s based on Code Complexity categorization type:</w:t>
      </w:r>
    </w:p>
    <w:p w14:paraId="0BCA1C34" w14:textId="77777777" w:rsidR="000C1FB5" w:rsidRPr="006A0579" w:rsidRDefault="000C1FB5" w:rsidP="000C1FB5">
      <w:pPr>
        <w:rPr>
          <w:rFonts w:eastAsiaTheme="minorHAnsi" w:cs="Segoe UI"/>
          <w:b/>
          <w:color w:val="C00000"/>
          <w:szCs w:val="20"/>
        </w:rPr>
      </w:pPr>
    </w:p>
    <w:p w14:paraId="63A8A02D" w14:textId="1F8F1980" w:rsidR="000C1FB5" w:rsidRDefault="000C1FB5" w:rsidP="000C1FB5">
      <w:pPr>
        <w:pStyle w:val="TableCaption"/>
      </w:pPr>
      <w:r w:rsidRPr="000F6BF7">
        <w:t>Table</w:t>
      </w:r>
      <w:r>
        <w:t xml:space="preserve"> 2:</w:t>
      </w:r>
      <w:r w:rsidRPr="000F6BF7">
        <w:t xml:space="preserve"> </w:t>
      </w:r>
      <w:r>
        <w:t xml:space="preserve">Code Syntax </w:t>
      </w:r>
      <w:r w:rsidR="00E13FE4">
        <w:t>Complexity Level/Index</w:t>
      </w:r>
      <w:r>
        <w:t xml:space="preserve"> Mapping</w:t>
      </w:r>
    </w:p>
    <w:p w14:paraId="5715BB68" w14:textId="77777777" w:rsidR="000C1FB5" w:rsidRPr="00DB7206" w:rsidRDefault="000C1FB5" w:rsidP="000C1FB5">
      <w:pPr>
        <w:pStyle w:val="TableCaption"/>
      </w:pPr>
    </w:p>
    <w:tbl>
      <w:tblPr>
        <w:tblStyle w:val="LightGrid-Accent4"/>
        <w:tblW w:w="9468" w:type="dxa"/>
        <w:tblLook w:val="04A0" w:firstRow="1" w:lastRow="0" w:firstColumn="1" w:lastColumn="0" w:noHBand="0" w:noVBand="1"/>
      </w:tblPr>
      <w:tblGrid>
        <w:gridCol w:w="2178"/>
        <w:gridCol w:w="7290"/>
      </w:tblGrid>
      <w:tr w:rsidR="000C1FB5" w:rsidRPr="001E6989" w14:paraId="1EE0CD42" w14:textId="77777777" w:rsidTr="00AC1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7C3758C" w14:textId="496653AB" w:rsidR="000C1FB5" w:rsidRPr="002E7245" w:rsidRDefault="00E13FE4" w:rsidP="00AC1E47">
            <w:pPr>
              <w:pStyle w:val="TableHeading-11pt"/>
              <w:rPr>
                <w:color w:val="auto"/>
                <w:sz w:val="24"/>
                <w:szCs w:val="24"/>
              </w:rPr>
            </w:pPr>
            <w:r>
              <w:rPr>
                <w:color w:val="auto"/>
                <w:sz w:val="24"/>
                <w:szCs w:val="24"/>
              </w:rPr>
              <w:t>Complexity Level/Index</w:t>
            </w:r>
          </w:p>
        </w:tc>
        <w:tc>
          <w:tcPr>
            <w:tcW w:w="7290" w:type="dxa"/>
          </w:tcPr>
          <w:p w14:paraId="208163DD" w14:textId="77777777" w:rsidR="000C1FB5" w:rsidRPr="002E7245" w:rsidRDefault="000C1FB5" w:rsidP="00AC1E47">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0C1FB5" w:rsidRPr="000A7678" w14:paraId="1631250A" w14:textId="77777777" w:rsidTr="00AC1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DB01252" w14:textId="77777777" w:rsidR="000C1FB5" w:rsidRDefault="00184BD2" w:rsidP="00AC1E47">
            <w:pPr>
              <w:pStyle w:val="TableText"/>
              <w:rPr>
                <w:sz w:val="24"/>
                <w:szCs w:val="24"/>
              </w:rPr>
            </w:pPr>
            <w:r w:rsidRPr="002E7245">
              <w:rPr>
                <w:sz w:val="24"/>
                <w:szCs w:val="24"/>
              </w:rPr>
              <w:t>Very simple</w:t>
            </w:r>
          </w:p>
          <w:p w14:paraId="36BB8C5C" w14:textId="77777777" w:rsidR="00E13FE4" w:rsidRDefault="00E13FE4" w:rsidP="00AC1E47">
            <w:pPr>
              <w:pStyle w:val="TableText"/>
              <w:rPr>
                <w:sz w:val="24"/>
                <w:szCs w:val="24"/>
              </w:rPr>
            </w:pPr>
          </w:p>
          <w:p w14:paraId="312F2AC1" w14:textId="09E46857" w:rsidR="00E13FE4" w:rsidRPr="002E7245" w:rsidRDefault="00E13FE4" w:rsidP="00AC1E47">
            <w:pPr>
              <w:pStyle w:val="TableText"/>
              <w:rPr>
                <w:sz w:val="24"/>
                <w:szCs w:val="24"/>
              </w:rPr>
            </w:pPr>
            <w:r>
              <w:rPr>
                <w:sz w:val="24"/>
                <w:szCs w:val="24"/>
              </w:rPr>
              <w:t>Index: 1</w:t>
            </w:r>
          </w:p>
        </w:tc>
        <w:tc>
          <w:tcPr>
            <w:tcW w:w="7290" w:type="dxa"/>
          </w:tcPr>
          <w:p w14:paraId="067FF4D9" w14:textId="77777777" w:rsidR="009C3856" w:rsidRDefault="00596EE4" w:rsidP="00AC1E47">
            <w:pPr>
              <w:pStyle w:val="TableText"/>
              <w:cnfStyle w:val="000000100000" w:firstRow="0" w:lastRow="0" w:firstColumn="0" w:lastColumn="0" w:oddVBand="0" w:evenVBand="0" w:oddHBand="1" w:evenHBand="0" w:firstRowFirstColumn="0" w:firstRowLastColumn="0" w:lastRowFirstColumn="0" w:lastRowLastColumn="0"/>
            </w:pPr>
            <w:r>
              <w:t>Source code</w:t>
            </w:r>
            <w:r w:rsidR="00F60C82">
              <w:t>base consist</w:t>
            </w:r>
            <w:r>
              <w:t>s</w:t>
            </w:r>
            <w:r w:rsidR="00F60C82">
              <w:t xml:space="preserve"> of</w:t>
            </w:r>
            <w:r w:rsidR="009C3856">
              <w:t>:</w:t>
            </w:r>
          </w:p>
          <w:p w14:paraId="7C68D553" w14:textId="78F6139F" w:rsidR="009C3856" w:rsidRDefault="00184BD2" w:rsidP="009C385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Simple class definitions with </w:t>
            </w:r>
            <w:r w:rsidR="00F60C82">
              <w:t xml:space="preserve">basic </w:t>
            </w:r>
            <w:r w:rsidR="00596EE4">
              <w:t>methods</w:t>
            </w:r>
          </w:p>
          <w:p w14:paraId="2531D489" w14:textId="409C2D6D" w:rsidR="009C3856" w:rsidRDefault="00184BD2" w:rsidP="009C385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Few local variables</w:t>
            </w:r>
          </w:p>
          <w:p w14:paraId="61EFA7F2" w14:textId="652DDAFC" w:rsidR="009C3856" w:rsidRDefault="00184BD2" w:rsidP="009C385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Primitive control structures</w:t>
            </w:r>
          </w:p>
          <w:p w14:paraId="7987F66A" w14:textId="00B4DF85" w:rsidR="000C1FB5" w:rsidRDefault="00184BD2" w:rsidP="009C385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F</w:t>
            </w:r>
            <w:r w:rsidR="00057547">
              <w:t>ew dependencies on other modules</w:t>
            </w:r>
          </w:p>
          <w:p w14:paraId="22683DD7" w14:textId="63D4D690" w:rsidR="00985904" w:rsidRDefault="00985904" w:rsidP="00985904">
            <w:pPr>
              <w:pStyle w:val="TableText"/>
              <w:cnfStyle w:val="000000100000" w:firstRow="0" w:lastRow="0" w:firstColumn="0" w:lastColumn="0" w:oddVBand="0" w:evenVBand="0" w:oddHBand="1" w:evenHBand="0" w:firstRowFirstColumn="0" w:firstRowLastColumn="0" w:lastRowFirstColumn="0" w:lastRowLastColumn="0"/>
            </w:pPr>
            <w:proofErr w:type="spellStart"/>
            <w:r w:rsidRPr="00985904">
              <w:t>Cyclomatic</w:t>
            </w:r>
            <w:proofErr w:type="spellEnd"/>
            <w:r w:rsidRPr="00985904">
              <w:t xml:space="preserve"> Complexity</w:t>
            </w:r>
            <w:r>
              <w:t xml:space="preserve"> of the source code base does not exceed </w:t>
            </w:r>
            <w:r w:rsidR="00170D32">
              <w:t xml:space="preserve">a limit of </w:t>
            </w:r>
            <w:r>
              <w:t>2-3</w:t>
            </w:r>
          </w:p>
          <w:p w14:paraId="70054B92" w14:textId="77777777" w:rsidR="000C1FB5" w:rsidRPr="009C3856" w:rsidRDefault="000C1FB5" w:rsidP="00AC1E47">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0C1FB5" w:rsidRPr="000A7678" w14:paraId="24AABB23" w14:textId="77777777" w:rsidTr="00AC1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A837A85" w14:textId="77777777" w:rsidR="000C1FB5" w:rsidRDefault="000C1FB5" w:rsidP="00AC1E47">
            <w:pPr>
              <w:pStyle w:val="TableText"/>
              <w:rPr>
                <w:sz w:val="24"/>
                <w:szCs w:val="24"/>
              </w:rPr>
            </w:pPr>
            <w:r w:rsidRPr="002E7245">
              <w:rPr>
                <w:sz w:val="24"/>
                <w:szCs w:val="24"/>
              </w:rPr>
              <w:t>Simple</w:t>
            </w:r>
          </w:p>
          <w:p w14:paraId="40FFFA89" w14:textId="77777777" w:rsidR="00E13FE4" w:rsidRDefault="00E13FE4" w:rsidP="00AC1E47">
            <w:pPr>
              <w:pStyle w:val="TableText"/>
              <w:rPr>
                <w:sz w:val="24"/>
                <w:szCs w:val="24"/>
              </w:rPr>
            </w:pPr>
          </w:p>
          <w:p w14:paraId="7666B3FE" w14:textId="093628C2" w:rsidR="00E13FE4" w:rsidRPr="002E7245" w:rsidRDefault="00E13FE4" w:rsidP="00AC1E47">
            <w:pPr>
              <w:pStyle w:val="TableText"/>
              <w:rPr>
                <w:sz w:val="24"/>
                <w:szCs w:val="24"/>
              </w:rPr>
            </w:pPr>
            <w:r>
              <w:rPr>
                <w:sz w:val="24"/>
                <w:szCs w:val="24"/>
              </w:rPr>
              <w:t>Index: 2</w:t>
            </w:r>
          </w:p>
        </w:tc>
        <w:tc>
          <w:tcPr>
            <w:tcW w:w="7290" w:type="dxa"/>
          </w:tcPr>
          <w:p w14:paraId="39850D5B" w14:textId="3A38CA13" w:rsidR="009C3856" w:rsidRDefault="009F0731" w:rsidP="009F0731">
            <w:pPr>
              <w:pStyle w:val="TableText"/>
              <w:cnfStyle w:val="000000010000" w:firstRow="0" w:lastRow="0" w:firstColumn="0" w:lastColumn="0" w:oddVBand="0" w:evenVBand="0" w:oddHBand="0" w:evenHBand="1" w:firstRowFirstColumn="0" w:firstRowLastColumn="0" w:lastRowFirstColumn="0" w:lastRowLastColumn="0"/>
            </w:pPr>
            <w:r>
              <w:t>Source codebase</w:t>
            </w:r>
            <w:r w:rsidR="009C3856">
              <w:t>:</w:t>
            </w:r>
          </w:p>
          <w:p w14:paraId="74D7EA43" w14:textId="75B84158" w:rsidR="009C3856" w:rsidRDefault="00184BD2" w:rsidP="009C385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Employs</w:t>
            </w:r>
            <w:r w:rsidR="009C3856">
              <w:t xml:space="preserve"> </w:t>
            </w:r>
            <w:r w:rsidR="009F0731">
              <w:t>simple synchronous execution flow patterns</w:t>
            </w:r>
          </w:p>
          <w:p w14:paraId="5C26EE31" w14:textId="47EC6A5C" w:rsidR="009C3856" w:rsidRDefault="00184BD2" w:rsidP="009C385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Includes </w:t>
            </w:r>
            <w:r w:rsidR="009F0731">
              <w:t>references between various modules</w:t>
            </w:r>
          </w:p>
          <w:p w14:paraId="5DF45A2E" w14:textId="00A66F37" w:rsidR="009C3856" w:rsidRDefault="00184BD2" w:rsidP="009C385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Incorporates </w:t>
            </w:r>
            <w:r w:rsidR="009F0731">
              <w:t>simple class hierarchy</w:t>
            </w:r>
          </w:p>
          <w:p w14:paraId="2C9B4D47" w14:textId="400EFA77" w:rsidR="009F0731" w:rsidRDefault="00184BD2" w:rsidP="009C385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Implements </w:t>
            </w:r>
            <w:r w:rsidR="009F0731">
              <w:t>exception handling management routines.</w:t>
            </w:r>
          </w:p>
          <w:p w14:paraId="7A10851A" w14:textId="7895DB09" w:rsidR="00985904" w:rsidRDefault="00985904" w:rsidP="00985904">
            <w:pPr>
              <w:pStyle w:val="TableText"/>
              <w:cnfStyle w:val="000000010000" w:firstRow="0" w:lastRow="0" w:firstColumn="0" w:lastColumn="0" w:oddVBand="0" w:evenVBand="0" w:oddHBand="0" w:evenHBand="1" w:firstRowFirstColumn="0" w:firstRowLastColumn="0" w:lastRowFirstColumn="0" w:lastRowLastColumn="0"/>
            </w:pPr>
            <w:proofErr w:type="spellStart"/>
            <w:r w:rsidRPr="00985904">
              <w:t>Cyclomatic</w:t>
            </w:r>
            <w:proofErr w:type="spellEnd"/>
            <w:r w:rsidRPr="00985904">
              <w:t xml:space="preserve"> Complexity</w:t>
            </w:r>
            <w:r>
              <w:t xml:space="preserve"> of the source code base does not exceed </w:t>
            </w:r>
            <w:r w:rsidR="00170D32">
              <w:t xml:space="preserve">a limit of </w:t>
            </w:r>
            <w:r>
              <w:t>3-4</w:t>
            </w:r>
          </w:p>
          <w:p w14:paraId="57715116" w14:textId="77777777" w:rsidR="00985904" w:rsidRDefault="00985904" w:rsidP="00985904">
            <w:pPr>
              <w:pStyle w:val="TableText"/>
              <w:cnfStyle w:val="000000010000" w:firstRow="0" w:lastRow="0" w:firstColumn="0" w:lastColumn="0" w:oddVBand="0" w:evenVBand="0" w:oddHBand="0" w:evenHBand="1" w:firstRowFirstColumn="0" w:firstRowLastColumn="0" w:lastRowFirstColumn="0" w:lastRowLastColumn="0"/>
            </w:pPr>
          </w:p>
          <w:p w14:paraId="62C7C3AD" w14:textId="77777777" w:rsidR="000C1FB5" w:rsidRPr="000A7678" w:rsidRDefault="000C1FB5" w:rsidP="00AC1E47">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val="en-AU" w:eastAsia="en-AU"/>
              </w:rPr>
            </w:pPr>
          </w:p>
        </w:tc>
      </w:tr>
      <w:tr w:rsidR="000C1FB5" w:rsidRPr="000A7678" w14:paraId="6FFB7B79" w14:textId="77777777" w:rsidTr="00AC1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DC63D8A" w14:textId="77777777" w:rsidR="000C1FB5" w:rsidRDefault="000C1FB5" w:rsidP="00AC1E47">
            <w:pPr>
              <w:pStyle w:val="TableText"/>
              <w:rPr>
                <w:sz w:val="24"/>
                <w:szCs w:val="24"/>
              </w:rPr>
            </w:pPr>
            <w:r w:rsidRPr="002E7245">
              <w:rPr>
                <w:sz w:val="24"/>
                <w:szCs w:val="24"/>
              </w:rPr>
              <w:lastRenderedPageBreak/>
              <w:t>Medium</w:t>
            </w:r>
          </w:p>
          <w:p w14:paraId="3933D7A3" w14:textId="77777777" w:rsidR="00E13FE4" w:rsidRDefault="00E13FE4" w:rsidP="00AC1E47">
            <w:pPr>
              <w:pStyle w:val="TableText"/>
              <w:rPr>
                <w:sz w:val="24"/>
                <w:szCs w:val="24"/>
              </w:rPr>
            </w:pPr>
          </w:p>
          <w:p w14:paraId="44D9E7C9" w14:textId="7D40333D" w:rsidR="00E13FE4" w:rsidRPr="002E7245" w:rsidRDefault="00E13FE4" w:rsidP="00AC1E47">
            <w:pPr>
              <w:pStyle w:val="TableText"/>
              <w:rPr>
                <w:sz w:val="24"/>
                <w:szCs w:val="24"/>
              </w:rPr>
            </w:pPr>
            <w:r>
              <w:rPr>
                <w:sz w:val="24"/>
                <w:szCs w:val="24"/>
              </w:rPr>
              <w:t>Index: 3</w:t>
            </w:r>
          </w:p>
        </w:tc>
        <w:tc>
          <w:tcPr>
            <w:tcW w:w="7290" w:type="dxa"/>
          </w:tcPr>
          <w:p w14:paraId="2D64E1C7" w14:textId="77777777" w:rsidR="00554C69" w:rsidRDefault="009F0731" w:rsidP="00AC1E47">
            <w:pPr>
              <w:pStyle w:val="TableText"/>
              <w:cnfStyle w:val="000000100000" w:firstRow="0" w:lastRow="0" w:firstColumn="0" w:lastColumn="0" w:oddVBand="0" w:evenVBand="0" w:oddHBand="1" w:evenHBand="0" w:firstRowFirstColumn="0" w:firstRowLastColumn="0" w:lastRowFirstColumn="0" w:lastRowLastColumn="0"/>
            </w:pPr>
            <w:r>
              <w:t>Source codebase employs</w:t>
            </w:r>
            <w:r w:rsidR="00554C69">
              <w:t>:</w:t>
            </w:r>
          </w:p>
          <w:p w14:paraId="7162AFF1" w14:textId="609972BB" w:rsidR="00554C69" w:rsidRDefault="00184BD2" w:rsidP="00554C6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Mostly </w:t>
            </w:r>
            <w:r w:rsidR="009F0731">
              <w:t>synchronous execution flow patterns</w:t>
            </w:r>
          </w:p>
          <w:p w14:paraId="1132A379" w14:textId="3E344F64" w:rsidR="00554C69" w:rsidRDefault="00184BD2" w:rsidP="00554C6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Substantial </w:t>
            </w:r>
            <w:r w:rsidR="009F0731">
              <w:t>number of references between various modules</w:t>
            </w:r>
          </w:p>
          <w:p w14:paraId="4EFAF071" w14:textId="79342C80" w:rsidR="00554C69" w:rsidRDefault="00184BD2" w:rsidP="00554C6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Interface </w:t>
            </w:r>
            <w:r w:rsidR="009F0731">
              <w:t>and class hierarchy</w:t>
            </w:r>
          </w:p>
          <w:p w14:paraId="769DDB17" w14:textId="3F86887B" w:rsidR="000C1FB5" w:rsidRDefault="00184BD2" w:rsidP="00554C6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E</w:t>
            </w:r>
            <w:r w:rsidR="009F0731">
              <w:t>xception handling management routines.</w:t>
            </w:r>
          </w:p>
          <w:p w14:paraId="6C1B960B" w14:textId="6E15B631" w:rsidR="00985904" w:rsidRDefault="00985904" w:rsidP="00985904">
            <w:pPr>
              <w:pStyle w:val="TableText"/>
              <w:cnfStyle w:val="000000100000" w:firstRow="0" w:lastRow="0" w:firstColumn="0" w:lastColumn="0" w:oddVBand="0" w:evenVBand="0" w:oddHBand="1" w:evenHBand="0" w:firstRowFirstColumn="0" w:firstRowLastColumn="0" w:lastRowFirstColumn="0" w:lastRowLastColumn="0"/>
            </w:pPr>
            <w:proofErr w:type="spellStart"/>
            <w:r w:rsidRPr="00985904">
              <w:t>Cyclomatic</w:t>
            </w:r>
            <w:proofErr w:type="spellEnd"/>
            <w:r w:rsidRPr="00985904">
              <w:t xml:space="preserve"> Complexity</w:t>
            </w:r>
            <w:r>
              <w:t xml:space="preserve"> of the source code base does not exceed a limit of 4-6</w:t>
            </w:r>
          </w:p>
          <w:p w14:paraId="20EAEFBA" w14:textId="77777777" w:rsidR="000C1FB5" w:rsidRPr="00985904" w:rsidRDefault="000C1FB5" w:rsidP="00AC1E47">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0C1FB5" w:rsidRPr="000A7678" w14:paraId="01D20E08" w14:textId="77777777" w:rsidTr="00AC1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2FAB52E" w14:textId="77777777" w:rsidR="000C1FB5" w:rsidRDefault="000C1FB5" w:rsidP="00AC1E47">
            <w:pPr>
              <w:pStyle w:val="TableText"/>
              <w:rPr>
                <w:sz w:val="24"/>
                <w:szCs w:val="24"/>
              </w:rPr>
            </w:pPr>
            <w:r w:rsidRPr="002E7245">
              <w:rPr>
                <w:sz w:val="24"/>
                <w:szCs w:val="24"/>
              </w:rPr>
              <w:t>Complex</w:t>
            </w:r>
          </w:p>
          <w:p w14:paraId="07056FAB" w14:textId="77777777" w:rsidR="00E13FE4" w:rsidRDefault="00E13FE4" w:rsidP="00AC1E47">
            <w:pPr>
              <w:pStyle w:val="TableText"/>
              <w:rPr>
                <w:sz w:val="24"/>
                <w:szCs w:val="24"/>
              </w:rPr>
            </w:pPr>
          </w:p>
          <w:p w14:paraId="1DBCC70C" w14:textId="0B1508B1" w:rsidR="00E13FE4" w:rsidRPr="002E7245" w:rsidRDefault="00E13FE4" w:rsidP="00AC1E47">
            <w:pPr>
              <w:pStyle w:val="TableText"/>
              <w:rPr>
                <w:sz w:val="24"/>
                <w:szCs w:val="24"/>
              </w:rPr>
            </w:pPr>
            <w:r>
              <w:rPr>
                <w:sz w:val="24"/>
                <w:szCs w:val="24"/>
              </w:rPr>
              <w:t>Index: 5</w:t>
            </w:r>
          </w:p>
        </w:tc>
        <w:tc>
          <w:tcPr>
            <w:tcW w:w="7290" w:type="dxa"/>
          </w:tcPr>
          <w:p w14:paraId="7172ACD0" w14:textId="77777777" w:rsidR="00554C69" w:rsidRDefault="00640A3B" w:rsidP="00640A3B">
            <w:pPr>
              <w:pStyle w:val="TableText"/>
              <w:cnfStyle w:val="000000010000" w:firstRow="0" w:lastRow="0" w:firstColumn="0" w:lastColumn="0" w:oddVBand="0" w:evenVBand="0" w:oddHBand="0" w:evenHBand="1" w:firstRowFirstColumn="0" w:firstRowLastColumn="0" w:lastRowFirstColumn="0" w:lastRowLastColumn="0"/>
            </w:pPr>
            <w:r>
              <w:t>Source codebase employs</w:t>
            </w:r>
            <w:r w:rsidR="00554C69">
              <w:t>:</w:t>
            </w:r>
          </w:p>
          <w:p w14:paraId="7992EBAC" w14:textId="46F4624E" w:rsidR="00554C69" w:rsidRDefault="00184BD2" w:rsidP="00554C6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Complex </w:t>
            </w:r>
            <w:r w:rsidR="00640A3B">
              <w:t>execution flow patterns</w:t>
            </w:r>
          </w:p>
          <w:p w14:paraId="516BBF15" w14:textId="59A5EDA5" w:rsidR="00554C69" w:rsidRDefault="00184BD2" w:rsidP="00554C6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Substantial </w:t>
            </w:r>
            <w:r w:rsidR="009D67D2">
              <w:t>numb</w:t>
            </w:r>
            <w:r w:rsidR="00640A3B">
              <w:t xml:space="preserve">er of </w:t>
            </w:r>
            <w:r w:rsidR="009D67D2">
              <w:t xml:space="preserve">references between </w:t>
            </w:r>
            <w:r w:rsidR="00640A3B">
              <w:t>various modules</w:t>
            </w:r>
          </w:p>
          <w:p w14:paraId="265ABAE8" w14:textId="44364B8F" w:rsidR="00554C69" w:rsidRDefault="00184BD2" w:rsidP="00554C6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Complex </w:t>
            </w:r>
            <w:r w:rsidR="00640A3B">
              <w:t xml:space="preserve">interface and class </w:t>
            </w:r>
            <w:r w:rsidR="009F0731">
              <w:t>hierarchies</w:t>
            </w:r>
          </w:p>
          <w:p w14:paraId="280A783B" w14:textId="24BBB57B" w:rsidR="00554C69" w:rsidRDefault="00184BD2" w:rsidP="00554C6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Polymorphic </w:t>
            </w:r>
            <w:r w:rsidR="00640A3B">
              <w:t>class hierarchies,</w:t>
            </w:r>
          </w:p>
          <w:p w14:paraId="05ADFBDA" w14:textId="0F13C3AB" w:rsidR="00640A3B" w:rsidRDefault="00184BD2" w:rsidP="00554C6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Deep </w:t>
            </w:r>
            <w:r w:rsidR="00640A3B">
              <w:t>exception handling stack unwinding routines.</w:t>
            </w:r>
          </w:p>
          <w:p w14:paraId="6A10045B" w14:textId="7362A802" w:rsidR="00985904" w:rsidRDefault="00985904" w:rsidP="00985904">
            <w:pPr>
              <w:pStyle w:val="TableText"/>
              <w:cnfStyle w:val="000000010000" w:firstRow="0" w:lastRow="0" w:firstColumn="0" w:lastColumn="0" w:oddVBand="0" w:evenVBand="0" w:oddHBand="0" w:evenHBand="1" w:firstRowFirstColumn="0" w:firstRowLastColumn="0" w:lastRowFirstColumn="0" w:lastRowLastColumn="0"/>
            </w:pPr>
            <w:proofErr w:type="spellStart"/>
            <w:r w:rsidRPr="00985904">
              <w:t>Cyclomatic</w:t>
            </w:r>
            <w:proofErr w:type="spellEnd"/>
            <w:r w:rsidRPr="00985904">
              <w:t xml:space="preserve"> Complexity</w:t>
            </w:r>
            <w:r>
              <w:t xml:space="preserve"> of the source code base does not exceed a limit of 10</w:t>
            </w:r>
          </w:p>
          <w:p w14:paraId="48F533D3" w14:textId="77777777" w:rsidR="000C1FB5" w:rsidRPr="00BE36B1" w:rsidRDefault="000C1FB5" w:rsidP="00AC1E47">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0C1FB5" w:rsidRPr="000A7678" w14:paraId="6B908766" w14:textId="77777777" w:rsidTr="00AC1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0FB13EA" w14:textId="77777777" w:rsidR="000C1FB5" w:rsidRDefault="00184BD2" w:rsidP="00AC1E47">
            <w:pPr>
              <w:pStyle w:val="TableText"/>
              <w:rPr>
                <w:sz w:val="24"/>
                <w:szCs w:val="24"/>
              </w:rPr>
            </w:pPr>
            <w:r w:rsidRPr="002E7245">
              <w:rPr>
                <w:sz w:val="24"/>
                <w:szCs w:val="24"/>
              </w:rPr>
              <w:t>Very complex</w:t>
            </w:r>
          </w:p>
          <w:p w14:paraId="7B37D8E3" w14:textId="77777777" w:rsidR="00E13FE4" w:rsidRDefault="00E13FE4" w:rsidP="00AC1E47">
            <w:pPr>
              <w:pStyle w:val="TableText"/>
              <w:rPr>
                <w:sz w:val="24"/>
                <w:szCs w:val="24"/>
              </w:rPr>
            </w:pPr>
          </w:p>
          <w:p w14:paraId="3E2F281B" w14:textId="77777777" w:rsidR="00E13FE4" w:rsidRDefault="00E13FE4" w:rsidP="00AC1E47">
            <w:pPr>
              <w:pStyle w:val="TableText"/>
              <w:rPr>
                <w:sz w:val="24"/>
                <w:szCs w:val="24"/>
              </w:rPr>
            </w:pPr>
          </w:p>
          <w:p w14:paraId="6C87D9FA" w14:textId="77777777" w:rsidR="00E13FE4" w:rsidRDefault="00E13FE4" w:rsidP="00AC1E47">
            <w:pPr>
              <w:pStyle w:val="TableText"/>
              <w:rPr>
                <w:sz w:val="24"/>
                <w:szCs w:val="24"/>
              </w:rPr>
            </w:pPr>
          </w:p>
          <w:p w14:paraId="7270FD5A" w14:textId="5FC0B865" w:rsidR="00E13FE4" w:rsidRPr="002E7245" w:rsidRDefault="00E13FE4" w:rsidP="00AC1E47">
            <w:pPr>
              <w:pStyle w:val="TableText"/>
              <w:rPr>
                <w:sz w:val="24"/>
                <w:szCs w:val="24"/>
              </w:rPr>
            </w:pPr>
            <w:r>
              <w:rPr>
                <w:sz w:val="24"/>
                <w:szCs w:val="24"/>
              </w:rPr>
              <w:t>Index: 10</w:t>
            </w:r>
          </w:p>
        </w:tc>
        <w:tc>
          <w:tcPr>
            <w:tcW w:w="7290" w:type="dxa"/>
          </w:tcPr>
          <w:p w14:paraId="446298E8" w14:textId="77777777" w:rsidR="00BE36B1" w:rsidRDefault="00596EE4" w:rsidP="00596EE4">
            <w:pPr>
              <w:pStyle w:val="TableText"/>
              <w:cnfStyle w:val="000000100000" w:firstRow="0" w:lastRow="0" w:firstColumn="0" w:lastColumn="0" w:oddVBand="0" w:evenVBand="0" w:oddHBand="1" w:evenHBand="0" w:firstRowFirstColumn="0" w:firstRowLastColumn="0" w:lastRowFirstColumn="0" w:lastRowLastColumn="0"/>
            </w:pPr>
            <w:r>
              <w:t>Source codebase employs</w:t>
            </w:r>
            <w:r w:rsidR="00BE36B1">
              <w:t>:</w:t>
            </w:r>
          </w:p>
          <w:p w14:paraId="4B8541B6" w14:textId="3AF40BA6"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Asynchronous execution flow</w:t>
            </w:r>
            <w:r w:rsidR="00057547">
              <w:t xml:space="preserve"> patterns</w:t>
            </w:r>
          </w:p>
          <w:p w14:paraId="33AD1390" w14:textId="222D930C"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R</w:t>
            </w:r>
            <w:r w:rsidR="009E062F">
              <w:t>ecursive computational routines</w:t>
            </w:r>
          </w:p>
          <w:p w14:paraId="5D8F4D17" w14:textId="381861BB"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Complex interface and class hierarchy</w:t>
            </w:r>
          </w:p>
          <w:p w14:paraId="4DC32E0D" w14:textId="70B40E12"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Polymorphic class </w:t>
            </w:r>
            <w:r w:rsidR="00A24898">
              <w:t>hierarchies</w:t>
            </w:r>
          </w:p>
          <w:p w14:paraId="6CAC4683" w14:textId="1DDC225D" w:rsidR="00BE36B1" w:rsidRDefault="00184BD2" w:rsidP="00640A3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Deep </w:t>
            </w:r>
            <w:r w:rsidR="00596EE4">
              <w:t xml:space="preserve">exception handling </w:t>
            </w:r>
            <w:r w:rsidR="00A24898">
              <w:t>stack unwinding routines.</w:t>
            </w:r>
          </w:p>
          <w:p w14:paraId="4BD04E8C" w14:textId="77777777" w:rsidR="00BE36B1" w:rsidRDefault="00596EE4" w:rsidP="00BE36B1">
            <w:pPr>
              <w:pStyle w:val="TableText"/>
              <w:cnfStyle w:val="000000100000" w:firstRow="0" w:lastRow="0" w:firstColumn="0" w:lastColumn="0" w:oddVBand="0" w:evenVBand="0" w:oddHBand="1" w:evenHBand="0" w:firstRowFirstColumn="0" w:firstRowLastColumn="0" w:lastRowFirstColumn="0" w:lastRowLastColumn="0"/>
            </w:pPr>
            <w:r>
              <w:t>Code components implement</w:t>
            </w:r>
            <w:r w:rsidR="00BE36B1">
              <w:t>:</w:t>
            </w:r>
          </w:p>
          <w:p w14:paraId="10501E7A" w14:textId="40EEB695"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 wide spectrum of </w:t>
            </w:r>
            <w:r w:rsidR="00A24898">
              <w:t xml:space="preserve">common </w:t>
            </w:r>
            <w:r w:rsidR="00596EE4">
              <w:t>design patterns</w:t>
            </w:r>
          </w:p>
          <w:p w14:paraId="7A10F99A" w14:textId="33E1FEB4"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State machines</w:t>
            </w:r>
          </w:p>
          <w:p w14:paraId="1CD445A6" w14:textId="76FB7371"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Graph-based algorithms,</w:t>
            </w:r>
          </w:p>
          <w:p w14:paraId="59BE61EF" w14:textId="4121003E"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Numeric computations</w:t>
            </w:r>
          </w:p>
          <w:p w14:paraId="4809EE36" w14:textId="3A8F3F28" w:rsidR="00BE36B1"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Statistical analysis</w:t>
            </w:r>
            <w:r w:rsidR="00640A3B">
              <w:t xml:space="preserve"> routines</w:t>
            </w:r>
          </w:p>
          <w:p w14:paraId="64830FAA" w14:textId="77777777" w:rsidR="00596EE4" w:rsidRDefault="00184BD2" w:rsidP="00BE36B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Complex procedures implementing industry-specific process </w:t>
            </w:r>
            <w:r w:rsidR="00596EE4">
              <w:t>etc.</w:t>
            </w:r>
          </w:p>
          <w:p w14:paraId="23E53582" w14:textId="77777777" w:rsidR="00F479FB" w:rsidRDefault="00F479FB" w:rsidP="00F479F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Implementation of other non-trivial computer algorithms</w:t>
            </w:r>
          </w:p>
          <w:p w14:paraId="222EC359" w14:textId="512BA1B1" w:rsidR="00985904" w:rsidRDefault="00985904" w:rsidP="00985904">
            <w:pPr>
              <w:pStyle w:val="TableText"/>
              <w:cnfStyle w:val="000000100000" w:firstRow="0" w:lastRow="0" w:firstColumn="0" w:lastColumn="0" w:oddVBand="0" w:evenVBand="0" w:oddHBand="1" w:evenHBand="0" w:firstRowFirstColumn="0" w:firstRowLastColumn="0" w:lastRowFirstColumn="0" w:lastRowLastColumn="0"/>
            </w:pPr>
            <w:proofErr w:type="spellStart"/>
            <w:r w:rsidRPr="00985904">
              <w:t>Cyclomatic</w:t>
            </w:r>
            <w:proofErr w:type="spellEnd"/>
            <w:r w:rsidRPr="00985904">
              <w:t xml:space="preserve"> Complexity</w:t>
            </w:r>
            <w:r>
              <w:t xml:space="preserve"> of the source code reaches</w:t>
            </w:r>
            <w:r w:rsidR="00030518">
              <w:t>/exceeds</w:t>
            </w:r>
            <w:r>
              <w:t xml:space="preserve"> a limit of 15 </w:t>
            </w:r>
          </w:p>
          <w:p w14:paraId="73B46B97" w14:textId="0D601E73" w:rsidR="00985904" w:rsidRPr="00BE36B1" w:rsidRDefault="00985904" w:rsidP="00985904">
            <w:pPr>
              <w:pStyle w:val="TableText"/>
              <w:cnfStyle w:val="000000100000" w:firstRow="0" w:lastRow="0" w:firstColumn="0" w:lastColumn="0" w:oddVBand="0" w:evenVBand="0" w:oddHBand="1" w:evenHBand="0" w:firstRowFirstColumn="0" w:firstRowLastColumn="0" w:lastRowFirstColumn="0" w:lastRowLastColumn="0"/>
            </w:pPr>
          </w:p>
        </w:tc>
      </w:tr>
    </w:tbl>
    <w:p w14:paraId="0607DA31" w14:textId="11623A10" w:rsidR="00AC1E47" w:rsidRPr="000F6BF7" w:rsidRDefault="00AC1E47" w:rsidP="00AC1E47">
      <w:pPr>
        <w:pStyle w:val="Heading2Numbered"/>
      </w:pPr>
      <w:bookmarkStart w:id="38" w:name="_Toc414051586"/>
      <w:r>
        <w:t>Security</w:t>
      </w:r>
      <w:bookmarkEnd w:id="38"/>
    </w:p>
    <w:p w14:paraId="764A4B49" w14:textId="6DB5356E" w:rsidR="00AC1E47" w:rsidRDefault="00AC1E47" w:rsidP="00AC1E47">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Security categorization type:</w:t>
      </w:r>
    </w:p>
    <w:p w14:paraId="1B372649" w14:textId="77777777" w:rsidR="00AC1E47" w:rsidRPr="006A0579" w:rsidRDefault="00AC1E47" w:rsidP="00AC1E47">
      <w:pPr>
        <w:rPr>
          <w:rFonts w:eastAsiaTheme="minorHAnsi" w:cs="Segoe UI"/>
          <w:b/>
          <w:color w:val="C00000"/>
          <w:szCs w:val="20"/>
        </w:rPr>
      </w:pPr>
    </w:p>
    <w:p w14:paraId="2DC46E40" w14:textId="7108C88D" w:rsidR="00AC1E47" w:rsidRDefault="00AC1E47" w:rsidP="00AC1E47">
      <w:pPr>
        <w:pStyle w:val="TableCaption"/>
      </w:pPr>
      <w:r w:rsidRPr="000F6BF7">
        <w:t>Table</w:t>
      </w:r>
      <w:r>
        <w:t xml:space="preserve"> 3:</w:t>
      </w:r>
      <w:r w:rsidRPr="000F6BF7">
        <w:t xml:space="preserve"> </w:t>
      </w:r>
      <w:r>
        <w:t xml:space="preserve">Security </w:t>
      </w:r>
      <w:r w:rsidR="00E13FE4">
        <w:t>Complexity Level/Index</w:t>
      </w:r>
      <w:r>
        <w:t xml:space="preserve"> Mapping</w:t>
      </w:r>
    </w:p>
    <w:p w14:paraId="63C65BC6" w14:textId="77777777" w:rsidR="00AC1E47" w:rsidRPr="00DB7206" w:rsidRDefault="00AC1E47" w:rsidP="00AC1E47">
      <w:pPr>
        <w:pStyle w:val="TableCaption"/>
      </w:pPr>
    </w:p>
    <w:tbl>
      <w:tblPr>
        <w:tblStyle w:val="LightGrid-Accent4"/>
        <w:tblW w:w="9468" w:type="dxa"/>
        <w:tblLook w:val="04A0" w:firstRow="1" w:lastRow="0" w:firstColumn="1" w:lastColumn="0" w:noHBand="0" w:noVBand="1"/>
      </w:tblPr>
      <w:tblGrid>
        <w:gridCol w:w="2178"/>
        <w:gridCol w:w="7290"/>
      </w:tblGrid>
      <w:tr w:rsidR="00AC1E47" w:rsidRPr="001E6989" w14:paraId="6388E86E" w14:textId="77777777" w:rsidTr="00AC1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BBBA28E" w14:textId="76BD5CF8" w:rsidR="00AC1E47" w:rsidRPr="002E7245" w:rsidRDefault="00E13FE4" w:rsidP="00AC1E47">
            <w:pPr>
              <w:pStyle w:val="TableHeading-11pt"/>
              <w:rPr>
                <w:color w:val="auto"/>
                <w:sz w:val="24"/>
                <w:szCs w:val="24"/>
              </w:rPr>
            </w:pPr>
            <w:r>
              <w:rPr>
                <w:color w:val="auto"/>
                <w:sz w:val="24"/>
                <w:szCs w:val="24"/>
              </w:rPr>
              <w:t>Complexity Level/Index</w:t>
            </w:r>
          </w:p>
        </w:tc>
        <w:tc>
          <w:tcPr>
            <w:tcW w:w="7290" w:type="dxa"/>
          </w:tcPr>
          <w:p w14:paraId="78580370" w14:textId="77777777" w:rsidR="00AC1E47" w:rsidRPr="002E7245" w:rsidRDefault="00AC1E47" w:rsidP="00AC1E47">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AC1E47" w:rsidRPr="000A7678" w14:paraId="3A940C1B" w14:textId="77777777" w:rsidTr="00AC1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F6EE649" w14:textId="77777777" w:rsidR="00AC1E47" w:rsidRDefault="00AC1E47" w:rsidP="00AC1E47">
            <w:pPr>
              <w:pStyle w:val="TableText"/>
              <w:rPr>
                <w:sz w:val="24"/>
                <w:szCs w:val="24"/>
              </w:rPr>
            </w:pPr>
            <w:r w:rsidRPr="002E7245">
              <w:rPr>
                <w:sz w:val="24"/>
                <w:szCs w:val="24"/>
              </w:rPr>
              <w:t>Very Simple</w:t>
            </w:r>
          </w:p>
          <w:p w14:paraId="5C85786D" w14:textId="77777777" w:rsidR="00E13FE4" w:rsidRDefault="00E13FE4" w:rsidP="00AC1E47">
            <w:pPr>
              <w:pStyle w:val="TableText"/>
              <w:rPr>
                <w:sz w:val="24"/>
                <w:szCs w:val="24"/>
              </w:rPr>
            </w:pPr>
          </w:p>
          <w:p w14:paraId="1649B0D6" w14:textId="56F9668A" w:rsidR="00E13FE4" w:rsidRPr="002E7245" w:rsidRDefault="00E13FE4" w:rsidP="00AC1E47">
            <w:pPr>
              <w:pStyle w:val="TableText"/>
              <w:rPr>
                <w:sz w:val="24"/>
                <w:szCs w:val="24"/>
              </w:rPr>
            </w:pPr>
            <w:r>
              <w:rPr>
                <w:sz w:val="24"/>
                <w:szCs w:val="24"/>
              </w:rPr>
              <w:lastRenderedPageBreak/>
              <w:t>Index: 1</w:t>
            </w:r>
          </w:p>
        </w:tc>
        <w:tc>
          <w:tcPr>
            <w:tcW w:w="7290" w:type="dxa"/>
          </w:tcPr>
          <w:p w14:paraId="1F59AD96" w14:textId="77777777" w:rsidR="000B0625" w:rsidRDefault="00AC1E47" w:rsidP="00AC1E47">
            <w:pPr>
              <w:pStyle w:val="TableText"/>
              <w:cnfStyle w:val="000000100000" w:firstRow="0" w:lastRow="0" w:firstColumn="0" w:lastColumn="0" w:oddVBand="0" w:evenVBand="0" w:oddHBand="1" w:evenHBand="0" w:firstRowFirstColumn="0" w:firstRowLastColumn="0" w:lastRowFirstColumn="0" w:lastRowLastColumn="0"/>
            </w:pPr>
            <w:r>
              <w:lastRenderedPageBreak/>
              <w:t>Application</w:t>
            </w:r>
            <w:r w:rsidR="000B0625">
              <w:t>:</w:t>
            </w:r>
          </w:p>
          <w:p w14:paraId="1C636AD5" w14:textId="011D740E" w:rsidR="000B0625" w:rsidRDefault="00F53E9E" w:rsidP="000B0625">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Has </w:t>
            </w:r>
            <w:r w:rsidR="00AC1E47">
              <w:t>no or few security-related requirements,</w:t>
            </w:r>
          </w:p>
          <w:p w14:paraId="3E054828" w14:textId="4EB67D28" w:rsidR="000B0625" w:rsidRDefault="00F53E9E" w:rsidP="000B0625">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lastRenderedPageBreak/>
              <w:t xml:space="preserve">Is </w:t>
            </w:r>
            <w:r w:rsidR="00AC1E47">
              <w:t>exposed to external users without a</w:t>
            </w:r>
            <w:r w:rsidR="000B0625">
              <w:t>uthentication or authorization</w:t>
            </w:r>
          </w:p>
          <w:p w14:paraId="2DA50DBB" w14:textId="05A36190" w:rsidR="003F3C1F" w:rsidRDefault="00F53E9E" w:rsidP="000B0625">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w:t>
            </w:r>
            <w:r w:rsidR="00AC1E47">
              <w:t>ata is not sensitive to possible leaks,</w:t>
            </w:r>
          </w:p>
          <w:p w14:paraId="2411B24C" w14:textId="75978760" w:rsidR="00AC1E47" w:rsidRDefault="00F53E9E" w:rsidP="000B0625">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No </w:t>
            </w:r>
            <w:r w:rsidR="00AC1E47">
              <w:t>data security requirements are identified</w:t>
            </w:r>
          </w:p>
          <w:p w14:paraId="6ACCBB27" w14:textId="0DD23AA3" w:rsidR="002B1FC4" w:rsidRDefault="002B1FC4" w:rsidP="000B0625">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No regulatory/Industry requirement such </w:t>
            </w:r>
            <w:r w:rsidR="00177324">
              <w:t>as</w:t>
            </w:r>
            <w:r>
              <w:t xml:space="preserve"> </w:t>
            </w:r>
            <w:r w:rsidR="00177324">
              <w:t>HIPAA</w:t>
            </w:r>
            <w:r>
              <w:t xml:space="preserve">/EU Data protection </w:t>
            </w:r>
            <w:r w:rsidR="00177324">
              <w:t>act</w:t>
            </w:r>
          </w:p>
          <w:p w14:paraId="23DFED83" w14:textId="2644BA0A" w:rsidR="00E70871" w:rsidRDefault="00E70871" w:rsidP="000B0625">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rsidRPr="00E70871">
              <w:t xml:space="preserve">There are no firewall restrictions on outgoing and incoming HTTP </w:t>
            </w:r>
            <w:r w:rsidRPr="00030518">
              <w:t>requests</w:t>
            </w:r>
          </w:p>
          <w:p w14:paraId="55F1DC0F" w14:textId="77777777" w:rsidR="00AC1E47" w:rsidRPr="003F3C1F" w:rsidRDefault="00AC1E47" w:rsidP="00AC1E47">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AC1E47" w:rsidRPr="000A7678" w14:paraId="1AB9F4B1" w14:textId="77777777" w:rsidTr="00AC1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8DFA8B4" w14:textId="77777777" w:rsidR="00AC1E47" w:rsidRDefault="00AC1E47" w:rsidP="00AC1E47">
            <w:pPr>
              <w:pStyle w:val="TableText"/>
              <w:rPr>
                <w:sz w:val="24"/>
                <w:szCs w:val="24"/>
              </w:rPr>
            </w:pPr>
            <w:r w:rsidRPr="002E7245">
              <w:rPr>
                <w:sz w:val="24"/>
                <w:szCs w:val="24"/>
              </w:rPr>
              <w:lastRenderedPageBreak/>
              <w:t>Simple</w:t>
            </w:r>
          </w:p>
          <w:p w14:paraId="7757E2CB" w14:textId="77777777" w:rsidR="00E13FE4" w:rsidRDefault="00E13FE4" w:rsidP="00AC1E47">
            <w:pPr>
              <w:pStyle w:val="TableText"/>
              <w:rPr>
                <w:sz w:val="24"/>
                <w:szCs w:val="24"/>
              </w:rPr>
            </w:pPr>
          </w:p>
          <w:p w14:paraId="5CA14DC9" w14:textId="54378632" w:rsidR="00E13FE4" w:rsidRPr="002E7245" w:rsidRDefault="00E13FE4" w:rsidP="00AC1E47">
            <w:pPr>
              <w:pStyle w:val="TableText"/>
              <w:rPr>
                <w:sz w:val="24"/>
                <w:szCs w:val="24"/>
              </w:rPr>
            </w:pPr>
            <w:r>
              <w:rPr>
                <w:sz w:val="24"/>
                <w:szCs w:val="24"/>
              </w:rPr>
              <w:t>Index: 2</w:t>
            </w:r>
          </w:p>
        </w:tc>
        <w:tc>
          <w:tcPr>
            <w:tcW w:w="7290" w:type="dxa"/>
          </w:tcPr>
          <w:p w14:paraId="5CF9B9D7" w14:textId="77777777" w:rsidR="003F3C1F" w:rsidRDefault="00AC1E47" w:rsidP="00AC1E47">
            <w:pPr>
              <w:pStyle w:val="TableText"/>
              <w:cnfStyle w:val="000000010000" w:firstRow="0" w:lastRow="0" w:firstColumn="0" w:lastColumn="0" w:oddVBand="0" w:evenVBand="0" w:oddHBand="0" w:evenHBand="1" w:firstRowFirstColumn="0" w:firstRowLastColumn="0" w:lastRowFirstColumn="0" w:lastRowLastColumn="0"/>
            </w:pPr>
            <w:r>
              <w:t>Application</w:t>
            </w:r>
            <w:r w:rsidR="003F3C1F">
              <w:t>:</w:t>
            </w:r>
          </w:p>
          <w:p w14:paraId="3042BC54" w14:textId="6D8D0749" w:rsidR="003F3C1F" w:rsidRDefault="00F53E9E" w:rsidP="003F3C1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Has </w:t>
            </w:r>
            <w:r w:rsidR="007D6E2D">
              <w:t xml:space="preserve">trivial </w:t>
            </w:r>
            <w:r w:rsidR="00AC1E47">
              <w:t>security-related requirements,</w:t>
            </w:r>
          </w:p>
          <w:p w14:paraId="5B1C38FF" w14:textId="5BF2D36F" w:rsidR="003F3C1F" w:rsidRDefault="00F53E9E" w:rsidP="003F3C1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Uses </w:t>
            </w:r>
            <w:r w:rsidR="007D6E2D">
              <w:t>standard HTTP Basic or form-based authentication,</w:t>
            </w:r>
          </w:p>
          <w:p w14:paraId="1B81AA12" w14:textId="38E4FC56" w:rsidR="003F3C1F" w:rsidRDefault="00F53E9E" w:rsidP="003F3C1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Features </w:t>
            </w:r>
            <w:r w:rsidR="007D6E2D">
              <w:t>simple role-based authorization capabilities uses standard SSL protocol for data security in transit</w:t>
            </w:r>
          </w:p>
          <w:p w14:paraId="42879C9D" w14:textId="03225E3F" w:rsidR="00AC1E47" w:rsidRDefault="00F53E9E" w:rsidP="003F3C1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Application </w:t>
            </w:r>
            <w:r w:rsidR="00AC1E47">
              <w:t xml:space="preserve">data </w:t>
            </w:r>
            <w:r w:rsidR="007D6E2D">
              <w:t>at rest is secured using out-of-box SQL encryption features.</w:t>
            </w:r>
          </w:p>
          <w:p w14:paraId="3C2B7C0D" w14:textId="3E0E78D3" w:rsidR="002B1FC4" w:rsidRDefault="002B1FC4" w:rsidP="002B1FC4">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No regulatory/Industry requirement such </w:t>
            </w:r>
            <w:r w:rsidR="00177324">
              <w:t>as HIPAA</w:t>
            </w:r>
            <w:r>
              <w:t xml:space="preserve">/EU Data protection </w:t>
            </w:r>
            <w:r w:rsidR="00177324">
              <w:t>act</w:t>
            </w:r>
          </w:p>
          <w:p w14:paraId="50BCB859" w14:textId="152E14C8" w:rsidR="002B1FC4" w:rsidRDefault="00E70871" w:rsidP="002B1FC4">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rsidRPr="00E70871">
              <w:t>There are no firewall restrictions on outgoing and incoming HTTP requests</w:t>
            </w:r>
          </w:p>
          <w:p w14:paraId="4CDFAE38" w14:textId="77777777" w:rsidR="002B1FC4" w:rsidRDefault="002B1FC4" w:rsidP="002B1FC4">
            <w:pPr>
              <w:pStyle w:val="TableText"/>
              <w:ind w:left="720"/>
              <w:cnfStyle w:val="000000010000" w:firstRow="0" w:lastRow="0" w:firstColumn="0" w:lastColumn="0" w:oddVBand="0" w:evenVBand="0" w:oddHBand="0" w:evenHBand="1" w:firstRowFirstColumn="0" w:firstRowLastColumn="0" w:lastRowFirstColumn="0" w:lastRowLastColumn="0"/>
            </w:pPr>
          </w:p>
          <w:p w14:paraId="1F51A880" w14:textId="77777777" w:rsidR="00AC1E47" w:rsidRPr="00AC1E47" w:rsidRDefault="00AC1E47" w:rsidP="00AC1E47">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AC1E47" w:rsidRPr="000A7678" w14:paraId="1F583791" w14:textId="77777777" w:rsidTr="00AC1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23FD02" w14:textId="11A91750" w:rsidR="00AC1E47" w:rsidRDefault="00AC1E47" w:rsidP="00AC1E47">
            <w:pPr>
              <w:pStyle w:val="TableText"/>
              <w:rPr>
                <w:sz w:val="24"/>
                <w:szCs w:val="24"/>
              </w:rPr>
            </w:pPr>
            <w:r w:rsidRPr="002E7245">
              <w:rPr>
                <w:sz w:val="24"/>
                <w:szCs w:val="24"/>
              </w:rPr>
              <w:t>Medium</w:t>
            </w:r>
          </w:p>
          <w:p w14:paraId="0CAE358F" w14:textId="77777777" w:rsidR="00E13FE4" w:rsidRDefault="00E13FE4" w:rsidP="00AC1E47">
            <w:pPr>
              <w:pStyle w:val="TableText"/>
              <w:rPr>
                <w:sz w:val="24"/>
                <w:szCs w:val="24"/>
              </w:rPr>
            </w:pPr>
          </w:p>
          <w:p w14:paraId="43450A8C" w14:textId="77777777" w:rsidR="00E13FE4" w:rsidRDefault="00E13FE4" w:rsidP="00AC1E47">
            <w:pPr>
              <w:pStyle w:val="TableText"/>
              <w:rPr>
                <w:sz w:val="24"/>
                <w:szCs w:val="24"/>
              </w:rPr>
            </w:pPr>
          </w:p>
          <w:p w14:paraId="016EC5DB" w14:textId="77777777" w:rsidR="00E13FE4" w:rsidRDefault="00E13FE4" w:rsidP="00AC1E47">
            <w:pPr>
              <w:pStyle w:val="TableText"/>
              <w:rPr>
                <w:sz w:val="24"/>
                <w:szCs w:val="24"/>
              </w:rPr>
            </w:pPr>
            <w:r>
              <w:rPr>
                <w:sz w:val="24"/>
                <w:szCs w:val="24"/>
              </w:rPr>
              <w:t>Index: 3</w:t>
            </w:r>
          </w:p>
          <w:p w14:paraId="6AECFAFF" w14:textId="3ABD0B7E" w:rsidR="00E13FE4" w:rsidRPr="002E7245" w:rsidRDefault="00E13FE4" w:rsidP="00AC1E47">
            <w:pPr>
              <w:pStyle w:val="TableText"/>
              <w:rPr>
                <w:sz w:val="24"/>
                <w:szCs w:val="24"/>
              </w:rPr>
            </w:pPr>
          </w:p>
        </w:tc>
        <w:tc>
          <w:tcPr>
            <w:tcW w:w="7290" w:type="dxa"/>
          </w:tcPr>
          <w:p w14:paraId="1A606089" w14:textId="77777777" w:rsidR="0028669D" w:rsidRDefault="007D6E2D" w:rsidP="007D6E2D">
            <w:pPr>
              <w:pStyle w:val="TableText"/>
              <w:cnfStyle w:val="000000100000" w:firstRow="0" w:lastRow="0" w:firstColumn="0" w:lastColumn="0" w:oddVBand="0" w:evenVBand="0" w:oddHBand="1" w:evenHBand="0" w:firstRowFirstColumn="0" w:firstRowLastColumn="0" w:lastRowFirstColumn="0" w:lastRowLastColumn="0"/>
            </w:pPr>
            <w:r>
              <w:t>Application has</w:t>
            </w:r>
            <w:r w:rsidR="0028669D">
              <w:t>:</w:t>
            </w:r>
          </w:p>
          <w:p w14:paraId="2738C436" w14:textId="30925DF9" w:rsidR="0028669D" w:rsidRDefault="00F53E9E" w:rsidP="0028669D">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Clearly</w:t>
            </w:r>
            <w:r w:rsidR="007D6E2D">
              <w:t>-identified security</w:t>
            </w:r>
            <w:r w:rsidR="00967D5B">
              <w:t xml:space="preserve"> </w:t>
            </w:r>
            <w:r w:rsidR="007D6E2D">
              <w:t>requirements</w:t>
            </w:r>
          </w:p>
          <w:p w14:paraId="7C94B235" w14:textId="415BE7FA" w:rsidR="002B1FC4" w:rsidRDefault="00E70871" w:rsidP="00E7087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There are </w:t>
            </w:r>
            <w:r w:rsidRPr="00E70871">
              <w:t>firewall restrictions on outgoing and incoming HTTP requests</w:t>
            </w:r>
          </w:p>
          <w:p w14:paraId="496EEC61" w14:textId="77777777" w:rsidR="009E062F" w:rsidRDefault="009E062F" w:rsidP="0028669D">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Authentication requirements:</w:t>
            </w:r>
          </w:p>
          <w:p w14:paraId="4C3E3199" w14:textId="44137D4B" w:rsidR="0028669D" w:rsidRDefault="00F53E9E" w:rsidP="009E062F">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t xml:space="preserve">Uses </w:t>
            </w:r>
            <w:r w:rsidR="00116D6C">
              <w:t xml:space="preserve">HTTP Basic, </w:t>
            </w:r>
            <w:r w:rsidR="007D6E2D">
              <w:t xml:space="preserve">form-based </w:t>
            </w:r>
            <w:r w:rsidR="00116D6C">
              <w:t xml:space="preserve">or Windows Integrated </w:t>
            </w:r>
            <w:r w:rsidR="007D6E2D">
              <w:t>authentication</w:t>
            </w:r>
            <w:r w:rsidR="00116D6C">
              <w:t xml:space="preserve"> against corporate Active Directory</w:t>
            </w:r>
          </w:p>
          <w:p w14:paraId="304C88FE" w14:textId="772BE7F6" w:rsidR="00F52727" w:rsidRDefault="00F52727" w:rsidP="009E062F">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rsidRPr="00F52727">
              <w:t>Azure Active Directory Integration</w:t>
            </w:r>
          </w:p>
          <w:p w14:paraId="73902832" w14:textId="64D1CDFE" w:rsidR="009E062F" w:rsidRDefault="009E062F" w:rsidP="009E062F">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Authorization requirements:</w:t>
            </w:r>
          </w:p>
          <w:p w14:paraId="7D1284E2" w14:textId="4C3E1151" w:rsidR="0028669D" w:rsidRDefault="00F53E9E" w:rsidP="00A834A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Incorporates </w:t>
            </w:r>
            <w:r w:rsidR="007D6E2D">
              <w:t xml:space="preserve">role-based authorization capabilities </w:t>
            </w:r>
            <w:r w:rsidR="00116D6C">
              <w:t xml:space="preserve">using </w:t>
            </w:r>
            <w:proofErr w:type="spellStart"/>
            <w:r w:rsidR="00177324">
              <w:t>AzMan</w:t>
            </w:r>
            <w:proofErr w:type="spellEnd"/>
            <w:r w:rsidR="00116D6C">
              <w:t>, Active Directory groups or custom implementation</w:t>
            </w:r>
          </w:p>
          <w:p w14:paraId="5FD8802F" w14:textId="77777777" w:rsidR="009E062F" w:rsidRDefault="009E062F" w:rsidP="0028669D">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Data security: </w:t>
            </w:r>
          </w:p>
          <w:p w14:paraId="22E19062" w14:textId="68708AE4" w:rsidR="0028669D" w:rsidRDefault="00F53E9E" w:rsidP="009E062F">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Uses </w:t>
            </w:r>
            <w:r w:rsidR="007D6E2D">
              <w:t>SSL protocol for data security in transit,</w:t>
            </w:r>
          </w:p>
          <w:p w14:paraId="62A04F1E" w14:textId="04AC21CB" w:rsidR="007D6E2D" w:rsidRDefault="00F53E9E" w:rsidP="009E062F">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Application </w:t>
            </w:r>
            <w:r w:rsidR="007D6E2D">
              <w:t>data at rest is secured using out-of-box SQL encryption features.</w:t>
            </w:r>
          </w:p>
          <w:p w14:paraId="258BF68E" w14:textId="042B2207" w:rsidR="002B1FC4" w:rsidRDefault="00C57F01" w:rsidP="002B1FC4">
            <w:pPr>
              <w:pStyle w:val="TableText"/>
              <w:ind w:left="720"/>
              <w:cnfStyle w:val="000000100000" w:firstRow="0" w:lastRow="0" w:firstColumn="0" w:lastColumn="0" w:oddVBand="0" w:evenVBand="0" w:oddHBand="1" w:evenHBand="0" w:firstRowFirstColumn="0" w:firstRowLastColumn="0" w:lastRowFirstColumn="0" w:lastRowLastColumn="0"/>
            </w:pPr>
            <w:r>
              <w:t>-</w:t>
            </w:r>
            <w:r w:rsidR="002B1FC4">
              <w:t>-TCP 1433 outbound/Inbound port open</w:t>
            </w:r>
          </w:p>
          <w:p w14:paraId="6B42D32A" w14:textId="77777777" w:rsidR="002B1FC4" w:rsidRDefault="002B1FC4" w:rsidP="002B1FC4">
            <w:pPr>
              <w:pStyle w:val="TableText"/>
              <w:ind w:left="972"/>
              <w:cnfStyle w:val="000000100000" w:firstRow="0" w:lastRow="0" w:firstColumn="0" w:lastColumn="0" w:oddVBand="0" w:evenVBand="0" w:oddHBand="1" w:evenHBand="0" w:firstRowFirstColumn="0" w:firstRowLastColumn="0" w:lastRowFirstColumn="0" w:lastRowLastColumn="0"/>
            </w:pPr>
          </w:p>
          <w:p w14:paraId="0348EA7C" w14:textId="77777777" w:rsidR="00AC1E47" w:rsidRPr="007D6E2D" w:rsidRDefault="00AC1E47" w:rsidP="00AC1E47">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AC1E47" w:rsidRPr="000A7678" w14:paraId="4D5B69FB" w14:textId="77777777" w:rsidTr="00AC1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EF006BF" w14:textId="77777777" w:rsidR="00AC1E47" w:rsidRDefault="00AC1E47" w:rsidP="00AC1E47">
            <w:pPr>
              <w:pStyle w:val="TableText"/>
              <w:rPr>
                <w:sz w:val="24"/>
                <w:szCs w:val="24"/>
              </w:rPr>
            </w:pPr>
            <w:r w:rsidRPr="002E7245">
              <w:rPr>
                <w:sz w:val="24"/>
                <w:szCs w:val="24"/>
              </w:rPr>
              <w:t>Complex</w:t>
            </w:r>
          </w:p>
          <w:p w14:paraId="793F9294" w14:textId="77777777" w:rsidR="00E13FE4" w:rsidRDefault="00E13FE4" w:rsidP="00AC1E47">
            <w:pPr>
              <w:pStyle w:val="TableText"/>
              <w:rPr>
                <w:sz w:val="24"/>
                <w:szCs w:val="24"/>
              </w:rPr>
            </w:pPr>
          </w:p>
          <w:p w14:paraId="1A69D548" w14:textId="77777777" w:rsidR="00E13FE4" w:rsidRDefault="00E13FE4" w:rsidP="00AC1E47">
            <w:pPr>
              <w:pStyle w:val="TableText"/>
              <w:rPr>
                <w:sz w:val="24"/>
                <w:szCs w:val="24"/>
              </w:rPr>
            </w:pPr>
          </w:p>
          <w:p w14:paraId="16588914" w14:textId="0DFBB2D6" w:rsidR="00E13FE4" w:rsidRPr="002E7245" w:rsidRDefault="00E13FE4" w:rsidP="00AC1E47">
            <w:pPr>
              <w:pStyle w:val="TableText"/>
              <w:rPr>
                <w:sz w:val="24"/>
                <w:szCs w:val="24"/>
              </w:rPr>
            </w:pPr>
            <w:r>
              <w:rPr>
                <w:sz w:val="24"/>
                <w:szCs w:val="24"/>
              </w:rPr>
              <w:t>Index: 5</w:t>
            </w:r>
          </w:p>
        </w:tc>
        <w:tc>
          <w:tcPr>
            <w:tcW w:w="7290" w:type="dxa"/>
          </w:tcPr>
          <w:p w14:paraId="382B453D" w14:textId="77777777" w:rsidR="0028669D" w:rsidRDefault="00116D6C" w:rsidP="00AC1E47">
            <w:pPr>
              <w:pStyle w:val="TableText"/>
              <w:cnfStyle w:val="000000010000" w:firstRow="0" w:lastRow="0" w:firstColumn="0" w:lastColumn="0" w:oddVBand="0" w:evenVBand="0" w:oddHBand="0" w:evenHBand="1" w:firstRowFirstColumn="0" w:firstRowLastColumn="0" w:lastRowFirstColumn="0" w:lastRowLastColumn="0"/>
            </w:pPr>
            <w:r>
              <w:t>Application has</w:t>
            </w:r>
            <w:r w:rsidR="0028669D">
              <w:t>:</w:t>
            </w:r>
          </w:p>
          <w:p w14:paraId="2B93063F" w14:textId="3F3E43FB" w:rsidR="0028669D" w:rsidRDefault="00F53E9E" w:rsidP="0028669D">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Complex </w:t>
            </w:r>
            <w:r w:rsidR="00116D6C">
              <w:t>security requirements</w:t>
            </w:r>
          </w:p>
          <w:p w14:paraId="37451314" w14:textId="78B8427A" w:rsidR="00E70871" w:rsidRDefault="002B1FC4" w:rsidP="002B1FC4">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Specific Security constraint for connecting to third party application</w:t>
            </w:r>
          </w:p>
          <w:p w14:paraId="744F696A" w14:textId="7B57126D" w:rsidR="002B1FC4" w:rsidRDefault="00E70871" w:rsidP="00BB363A">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There are </w:t>
            </w:r>
            <w:r w:rsidRPr="00E70871">
              <w:t>firewall restrictions on outgoing and incoming HTTP requests</w:t>
            </w:r>
          </w:p>
          <w:p w14:paraId="04BF0BFD" w14:textId="77777777" w:rsidR="002B1FC4" w:rsidRDefault="002B1FC4" w:rsidP="002B1FC4">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The application store secret data that should be updated independently from application code</w:t>
            </w:r>
          </w:p>
          <w:p w14:paraId="7150E45A" w14:textId="1AA66244" w:rsidR="002B1FC4" w:rsidRDefault="002B1FC4" w:rsidP="002B1FC4">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Require VPN access to resources on Premises or Vice Versa</w:t>
            </w:r>
          </w:p>
          <w:p w14:paraId="0541BD9E" w14:textId="50CA1BE1" w:rsidR="00CF20F2" w:rsidRPr="002B1FC4" w:rsidRDefault="00CF20F2" w:rsidP="002B1FC4">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HBI including PII data handled by application</w:t>
            </w:r>
          </w:p>
          <w:p w14:paraId="4785DCCC" w14:textId="77777777" w:rsidR="002B1FC4" w:rsidRDefault="002B1FC4" w:rsidP="002B1FC4">
            <w:pPr>
              <w:pStyle w:val="TableText"/>
              <w:ind w:left="720"/>
              <w:cnfStyle w:val="000000010000" w:firstRow="0" w:lastRow="0" w:firstColumn="0" w:lastColumn="0" w:oddVBand="0" w:evenVBand="0" w:oddHBand="0" w:evenHBand="1" w:firstRowFirstColumn="0" w:firstRowLastColumn="0" w:lastRowFirstColumn="0" w:lastRowLastColumn="0"/>
            </w:pPr>
          </w:p>
          <w:p w14:paraId="4F6661D7" w14:textId="77777777" w:rsidR="009E062F" w:rsidRDefault="009E062F" w:rsidP="009E062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lastRenderedPageBreak/>
              <w:t>Authentication requirements:</w:t>
            </w:r>
          </w:p>
          <w:p w14:paraId="461BEEBC" w14:textId="4A0A2422" w:rsidR="0028669D" w:rsidRDefault="00F53E9E" w:rsidP="009E062F">
            <w:pPr>
              <w:pStyle w:val="TableText"/>
              <w:numPr>
                <w:ilvl w:val="0"/>
                <w:numId w:val="44"/>
              </w:numPr>
              <w:ind w:left="882"/>
              <w:cnfStyle w:val="000000010000" w:firstRow="0" w:lastRow="0" w:firstColumn="0" w:lastColumn="0" w:oddVBand="0" w:evenVBand="0" w:oddHBand="0" w:evenHBand="1" w:firstRowFirstColumn="0" w:firstRowLastColumn="0" w:lastRowFirstColumn="0" w:lastRowLastColumn="0"/>
            </w:pPr>
            <w:r>
              <w:t xml:space="preserve">Uses </w:t>
            </w:r>
            <w:r w:rsidR="00116D6C">
              <w:t xml:space="preserve">advanced authentication </w:t>
            </w:r>
            <w:r w:rsidR="00781722">
              <w:t xml:space="preserve">patterns (i.e. </w:t>
            </w:r>
            <w:r>
              <w:t>Claims</w:t>
            </w:r>
            <w:r w:rsidR="00116D6C">
              <w:t>-based authentication</w:t>
            </w:r>
            <w:r w:rsidR="00781722">
              <w:t>, Kerberos multi-hop delegation, federated</w:t>
            </w:r>
            <w:r w:rsidR="00710E7C">
              <w:t xml:space="preserve"> </w:t>
            </w:r>
            <w:r w:rsidR="009E062F">
              <w:t>authentication,</w:t>
            </w:r>
            <w:r w:rsidR="00781722">
              <w:t xml:space="preserve"> integrating with third-p</w:t>
            </w:r>
            <w:r w:rsidR="0028669D">
              <w:t>arty Identity providers, etc.)</w:t>
            </w:r>
          </w:p>
          <w:p w14:paraId="13184E1C" w14:textId="77777777" w:rsidR="009E062F" w:rsidRDefault="009E062F" w:rsidP="009E062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Authorization requirements:</w:t>
            </w:r>
          </w:p>
          <w:p w14:paraId="4D3BF3FB" w14:textId="16AB9B02" w:rsidR="0028669D" w:rsidRDefault="00F53E9E" w:rsidP="009E062F">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Implements </w:t>
            </w:r>
            <w:r w:rsidR="00781722">
              <w:t xml:space="preserve">claims-based </w:t>
            </w:r>
            <w:r w:rsidR="00116D6C">
              <w:t>authorization</w:t>
            </w:r>
            <w:r w:rsidR="00781722">
              <w:t xml:space="preserve"> or role-based authorization (using </w:t>
            </w:r>
            <w:proofErr w:type="spellStart"/>
            <w:r w:rsidR="00710E7C">
              <w:t>A</w:t>
            </w:r>
            <w:r>
              <w:t>z</w:t>
            </w:r>
            <w:r w:rsidR="00710E7C">
              <w:t>M</w:t>
            </w:r>
            <w:r>
              <w:t>an</w:t>
            </w:r>
            <w:proofErr w:type="spellEnd"/>
            <w:r w:rsidR="00116D6C">
              <w:t>, Active Directory groups</w:t>
            </w:r>
            <w:r w:rsidR="00F04FFC">
              <w:t>, SQL-based store</w:t>
            </w:r>
            <w:r w:rsidR="00116D6C">
              <w:t xml:space="preserve"> or custom implementation</w:t>
            </w:r>
            <w:r w:rsidR="00781722">
              <w:t xml:space="preserve">). </w:t>
            </w:r>
          </w:p>
          <w:p w14:paraId="12B8E614" w14:textId="77777777" w:rsidR="009E062F" w:rsidRDefault="009E062F" w:rsidP="009E062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Data security: </w:t>
            </w:r>
          </w:p>
          <w:p w14:paraId="43B39253" w14:textId="77777777" w:rsidR="0028669D" w:rsidRDefault="00781722" w:rsidP="009E062F">
            <w:pPr>
              <w:pStyle w:val="TableText"/>
              <w:ind w:left="612"/>
              <w:cnfStyle w:val="000000010000" w:firstRow="0" w:lastRow="0" w:firstColumn="0" w:lastColumn="0" w:oddVBand="0" w:evenVBand="0" w:oddHBand="0" w:evenHBand="1" w:firstRowFirstColumn="0" w:firstRowLastColumn="0" w:lastRowFirstColumn="0" w:lastRowLastColumn="0"/>
            </w:pPr>
            <w:r>
              <w:t xml:space="preserve">The </w:t>
            </w:r>
            <w:r w:rsidR="00116D6C">
              <w:t xml:space="preserve">data </w:t>
            </w:r>
            <w:r>
              <w:t>is secured</w:t>
            </w:r>
            <w:r w:rsidR="0028669D">
              <w:t>:</w:t>
            </w:r>
          </w:p>
          <w:p w14:paraId="6555B75D" w14:textId="05C5129B" w:rsidR="0028669D" w:rsidRDefault="00F53E9E" w:rsidP="009E062F">
            <w:pPr>
              <w:pStyle w:val="TableText"/>
              <w:numPr>
                <w:ilvl w:val="0"/>
                <w:numId w:val="44"/>
              </w:numPr>
              <w:ind w:left="882"/>
              <w:cnfStyle w:val="000000010000" w:firstRow="0" w:lastRow="0" w:firstColumn="0" w:lastColumn="0" w:oddVBand="0" w:evenVBand="0" w:oddHBand="0" w:evenHBand="1" w:firstRowFirstColumn="0" w:firstRowLastColumn="0" w:lastRowFirstColumn="0" w:lastRowLastColumn="0"/>
            </w:pPr>
            <w:r>
              <w:t xml:space="preserve">In </w:t>
            </w:r>
            <w:r w:rsidR="00116D6C">
              <w:t>transit</w:t>
            </w:r>
            <w:r w:rsidR="00781722">
              <w:t xml:space="preserve"> via transport-based security (TLS/SSL, WCF secure bindings, etc.) </w:t>
            </w:r>
          </w:p>
          <w:p w14:paraId="79122C81" w14:textId="7FC6E794" w:rsidR="002B1FC4" w:rsidRDefault="00F53E9E" w:rsidP="00BB6EC6">
            <w:pPr>
              <w:pStyle w:val="TableText"/>
              <w:numPr>
                <w:ilvl w:val="0"/>
                <w:numId w:val="44"/>
              </w:numPr>
              <w:ind w:left="882"/>
              <w:cnfStyle w:val="000000010000" w:firstRow="0" w:lastRow="0" w:firstColumn="0" w:lastColumn="0" w:oddVBand="0" w:evenVBand="0" w:oddHBand="0" w:evenHBand="1" w:firstRowFirstColumn="0" w:firstRowLastColumn="0" w:lastRowFirstColumn="0" w:lastRowLastColumn="0"/>
            </w:pPr>
            <w:r>
              <w:t xml:space="preserve">At </w:t>
            </w:r>
            <w:r w:rsidR="00116D6C">
              <w:t xml:space="preserve">rest using </w:t>
            </w:r>
            <w:r w:rsidR="00781722">
              <w:t>one of many encryption capabilities (</w:t>
            </w:r>
            <w:r w:rsidR="00116D6C">
              <w:t>SQL encryption features</w:t>
            </w:r>
            <w:r w:rsidR="00781722">
              <w:t>, DPAPI for configuration data, custom encryption before storing data in centralized repository)</w:t>
            </w:r>
            <w:r w:rsidR="002B1FC4">
              <w:t xml:space="preserve"> </w:t>
            </w:r>
          </w:p>
          <w:p w14:paraId="76D4CF96" w14:textId="77777777" w:rsidR="002B1FC4" w:rsidRDefault="002B1FC4" w:rsidP="002B1FC4">
            <w:pPr>
              <w:pStyle w:val="TableText"/>
              <w:ind w:left="882"/>
              <w:cnfStyle w:val="000000010000" w:firstRow="0" w:lastRow="0" w:firstColumn="0" w:lastColumn="0" w:oddVBand="0" w:evenVBand="0" w:oddHBand="0" w:evenHBand="1" w:firstRowFirstColumn="0" w:firstRowLastColumn="0" w:lastRowFirstColumn="0" w:lastRowLastColumn="0"/>
            </w:pPr>
          </w:p>
          <w:p w14:paraId="12A1342D" w14:textId="77777777" w:rsidR="00AC1E47" w:rsidRPr="0028669D" w:rsidRDefault="00AC1E47" w:rsidP="00AC1E47">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AC1E47" w:rsidRPr="000A7678" w14:paraId="6A4F9338" w14:textId="77777777" w:rsidTr="00AC1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C086269" w14:textId="77777777" w:rsidR="00AC1E47" w:rsidRDefault="00BA6EF6" w:rsidP="00AC1E47">
            <w:pPr>
              <w:pStyle w:val="TableText"/>
              <w:rPr>
                <w:sz w:val="24"/>
                <w:szCs w:val="24"/>
              </w:rPr>
            </w:pPr>
            <w:r w:rsidRPr="002E7245">
              <w:rPr>
                <w:sz w:val="24"/>
                <w:szCs w:val="24"/>
              </w:rPr>
              <w:lastRenderedPageBreak/>
              <w:t>Very complex</w:t>
            </w:r>
          </w:p>
          <w:p w14:paraId="38B3FF22" w14:textId="77777777" w:rsidR="00E13FE4" w:rsidRDefault="00E13FE4" w:rsidP="00AC1E47">
            <w:pPr>
              <w:pStyle w:val="TableText"/>
              <w:rPr>
                <w:sz w:val="24"/>
                <w:szCs w:val="24"/>
              </w:rPr>
            </w:pPr>
          </w:p>
          <w:p w14:paraId="52857431" w14:textId="77777777" w:rsidR="00E13FE4" w:rsidRDefault="00E13FE4" w:rsidP="00AC1E47">
            <w:pPr>
              <w:pStyle w:val="TableText"/>
              <w:rPr>
                <w:sz w:val="24"/>
                <w:szCs w:val="24"/>
              </w:rPr>
            </w:pPr>
          </w:p>
          <w:p w14:paraId="46FD8E89" w14:textId="0E4290A2" w:rsidR="00E13FE4" w:rsidRPr="002E7245" w:rsidRDefault="00E13FE4" w:rsidP="00AC1E47">
            <w:pPr>
              <w:pStyle w:val="TableText"/>
              <w:rPr>
                <w:sz w:val="24"/>
                <w:szCs w:val="24"/>
              </w:rPr>
            </w:pPr>
            <w:r>
              <w:rPr>
                <w:sz w:val="24"/>
                <w:szCs w:val="24"/>
              </w:rPr>
              <w:t>Index: 10</w:t>
            </w:r>
          </w:p>
        </w:tc>
        <w:tc>
          <w:tcPr>
            <w:tcW w:w="7290" w:type="dxa"/>
          </w:tcPr>
          <w:p w14:paraId="77787786" w14:textId="77777777" w:rsidR="00CA4091" w:rsidRDefault="00831F32" w:rsidP="00831F32">
            <w:pPr>
              <w:pStyle w:val="TableText"/>
              <w:cnfStyle w:val="000000100000" w:firstRow="0" w:lastRow="0" w:firstColumn="0" w:lastColumn="0" w:oddVBand="0" w:evenVBand="0" w:oddHBand="1" w:evenHBand="0" w:firstRowFirstColumn="0" w:firstRowLastColumn="0" w:lastRowFirstColumn="0" w:lastRowLastColumn="0"/>
            </w:pPr>
            <w:r>
              <w:t>Application has</w:t>
            </w:r>
            <w:r w:rsidR="00CA4091">
              <w:t>:</w:t>
            </w:r>
          </w:p>
          <w:p w14:paraId="16F968FA" w14:textId="714BB4A2" w:rsidR="00CA4091" w:rsidRDefault="00F53E9E" w:rsidP="00CA409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Very </w:t>
            </w:r>
            <w:r w:rsidR="00831F32">
              <w:t>complex security requirements</w:t>
            </w:r>
          </w:p>
          <w:p w14:paraId="565934A2" w14:textId="4FDB3F86" w:rsidR="00E70871" w:rsidRDefault="00E70871" w:rsidP="00BB363A">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There are </w:t>
            </w:r>
            <w:r w:rsidRPr="00E70871">
              <w:t>firewall restrictions on outgoing and incoming HTTP requests</w:t>
            </w:r>
          </w:p>
          <w:p w14:paraId="12677C5A" w14:textId="7A2BF1E9" w:rsidR="00CF20F2" w:rsidRDefault="00CF20F2" w:rsidP="0017732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HBI including PII data handled by application</w:t>
            </w:r>
          </w:p>
          <w:p w14:paraId="15E9EC2D" w14:textId="77777777" w:rsidR="009E062F" w:rsidRDefault="009E062F" w:rsidP="009E062F">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Authentication requirements:</w:t>
            </w:r>
          </w:p>
          <w:p w14:paraId="4BCC2A56" w14:textId="2920E59A" w:rsidR="00CA4091" w:rsidRDefault="00F53E9E" w:rsidP="009E062F">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t xml:space="preserve">Uses </w:t>
            </w:r>
            <w:r w:rsidR="00831F32">
              <w:t xml:space="preserve">advanced authentication patterns (i.e. </w:t>
            </w:r>
            <w:r>
              <w:t>Claims</w:t>
            </w:r>
            <w:r w:rsidR="00BA6EF6">
              <w:t xml:space="preserve">-based authentication, </w:t>
            </w:r>
            <w:r w:rsidR="00A02372">
              <w:t>Kerberos</w:t>
            </w:r>
            <w:r w:rsidR="00BA6EF6">
              <w:t xml:space="preserve"> </w:t>
            </w:r>
            <w:r w:rsidR="00A02372">
              <w:t xml:space="preserve">multi-hop delegation, federated </w:t>
            </w:r>
            <w:r w:rsidR="002B1FC4">
              <w:t>authentication,</w:t>
            </w:r>
            <w:r w:rsidR="00BA6EF6">
              <w:t xml:space="preserve"> integrating with third-party identity providers, </w:t>
            </w:r>
            <w:r w:rsidR="00463F00">
              <w:t xml:space="preserve">mutual authentication between its </w:t>
            </w:r>
            <w:r w:rsidR="00112041">
              <w:t xml:space="preserve">major </w:t>
            </w:r>
            <w:r w:rsidR="00463F00">
              <w:t xml:space="preserve">tiers, </w:t>
            </w:r>
            <w:r w:rsidR="00CA4091">
              <w:t>etc.)</w:t>
            </w:r>
          </w:p>
          <w:p w14:paraId="72460082" w14:textId="79C911CC" w:rsidR="00CA4091" w:rsidRDefault="00F53E9E" w:rsidP="009E062F">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t xml:space="preserve">Integrates </w:t>
            </w:r>
            <w:r w:rsidR="00BA6EF6">
              <w:t xml:space="preserve">with </w:t>
            </w:r>
            <w:r w:rsidR="00A02372">
              <w:t>M</w:t>
            </w:r>
            <w:r w:rsidR="00BA6EF6">
              <w:t>icrosoft or 3</w:t>
            </w:r>
            <w:r w:rsidR="00463F00" w:rsidRPr="00463F00">
              <w:rPr>
                <w:vertAlign w:val="superscript"/>
              </w:rPr>
              <w:t>rd</w:t>
            </w:r>
            <w:r w:rsidR="00463F00">
              <w:t>-party identity products</w:t>
            </w:r>
          </w:p>
          <w:p w14:paraId="5391DF2A" w14:textId="77777777" w:rsidR="009E062F" w:rsidRDefault="009E062F" w:rsidP="009E062F">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Authorization requirements:</w:t>
            </w:r>
          </w:p>
          <w:p w14:paraId="7118E01E" w14:textId="3F58B28B" w:rsidR="00CA4091" w:rsidRDefault="00F53E9E" w:rsidP="009E062F">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Implements </w:t>
            </w:r>
            <w:r w:rsidR="00831F32">
              <w:t>claims-</w:t>
            </w:r>
            <w:r w:rsidR="00463F00">
              <w:t xml:space="preserve"> (or role-) </w:t>
            </w:r>
            <w:r w:rsidR="00831F32">
              <w:t xml:space="preserve">based authorization (using </w:t>
            </w:r>
            <w:proofErr w:type="spellStart"/>
            <w:r w:rsidR="00927D7C">
              <w:t>AzMan</w:t>
            </w:r>
            <w:proofErr w:type="spellEnd"/>
            <w:r w:rsidR="00831F32">
              <w:t xml:space="preserve">, </w:t>
            </w:r>
            <w:r w:rsidR="00927D7C">
              <w:t>M</w:t>
            </w:r>
            <w:r w:rsidR="00BA6EF6" w:rsidRPr="00463F00">
              <w:t>icrosoft identity manager</w:t>
            </w:r>
            <w:r w:rsidR="00463F00">
              <w:t xml:space="preserve">, </w:t>
            </w:r>
            <w:r w:rsidR="00BA6EF6">
              <w:t>active directory grou</w:t>
            </w:r>
            <w:r w:rsidR="00CA4091">
              <w:t>ps or custom implementation).</w:t>
            </w:r>
          </w:p>
          <w:p w14:paraId="48582740" w14:textId="7FB78D35" w:rsidR="00CA4091" w:rsidRDefault="009E062F" w:rsidP="00CA409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Data security: </w:t>
            </w:r>
            <w:r>
              <w:br/>
            </w:r>
            <w:r w:rsidR="00831F32">
              <w:t>The data is secured</w:t>
            </w:r>
            <w:r w:rsidR="00CA4091">
              <w:t>:</w:t>
            </w:r>
          </w:p>
          <w:p w14:paraId="01D98883" w14:textId="2804319E" w:rsidR="00CA4091" w:rsidRDefault="00F53E9E" w:rsidP="009E062F">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In </w:t>
            </w:r>
            <w:r w:rsidR="00BA6EF6">
              <w:t>transit via transport-based security (</w:t>
            </w:r>
            <w:r w:rsidR="009E062F">
              <w:t>TLS</w:t>
            </w:r>
            <w:r w:rsidR="00BA6EF6">
              <w:t>/</w:t>
            </w:r>
            <w:r w:rsidR="009E062F">
              <w:t>SSL</w:t>
            </w:r>
            <w:r w:rsidR="002B1FC4">
              <w:t>, WCF</w:t>
            </w:r>
            <w:r w:rsidR="009E062F">
              <w:t xml:space="preserve"> </w:t>
            </w:r>
            <w:r w:rsidR="00BA6EF6">
              <w:t xml:space="preserve">secure bindings, etc.) </w:t>
            </w:r>
          </w:p>
          <w:p w14:paraId="2E74CBFA" w14:textId="5332049D" w:rsidR="00CA4091" w:rsidRDefault="00F53E9E" w:rsidP="009E062F">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At </w:t>
            </w:r>
            <w:r w:rsidR="00831F32">
              <w:t xml:space="preserve">rest </w:t>
            </w:r>
            <w:r w:rsidR="00BA6EF6">
              <w:t>using one of many encryption capabilities (</w:t>
            </w:r>
            <w:r w:rsidR="009E062F">
              <w:t xml:space="preserve">SQL </w:t>
            </w:r>
            <w:r w:rsidR="00BA6EF6">
              <w:t xml:space="preserve">encryption features, </w:t>
            </w:r>
            <w:r w:rsidR="009E062F">
              <w:t xml:space="preserve">DPAPI </w:t>
            </w:r>
            <w:r w:rsidR="00BA6EF6">
              <w:t>for configuratio</w:t>
            </w:r>
            <w:r w:rsidR="00831F32">
              <w:t>n data, custom encryption before storing data in centralized repository)</w:t>
            </w:r>
            <w:r w:rsidR="00463F00">
              <w:t xml:space="preserve">. </w:t>
            </w:r>
          </w:p>
          <w:p w14:paraId="120D1D51" w14:textId="6184E5BE" w:rsidR="00CB4C99" w:rsidRDefault="00CB4C99" w:rsidP="00CB4C99">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Regulatory/Industry requirement such </w:t>
            </w:r>
            <w:r w:rsidR="001F5FC7">
              <w:t>as</w:t>
            </w:r>
            <w:r>
              <w:t xml:space="preserve"> </w:t>
            </w:r>
            <w:r w:rsidR="001F5FC7">
              <w:t>HIPAA</w:t>
            </w:r>
            <w:r>
              <w:t xml:space="preserve">/EU Data protection </w:t>
            </w:r>
            <w:r w:rsidR="00064295">
              <w:t>act</w:t>
            </w:r>
          </w:p>
          <w:p w14:paraId="1ED51E71" w14:textId="77777777" w:rsidR="00C57F01" w:rsidRDefault="00C57F01" w:rsidP="00C57F01">
            <w:pPr>
              <w:pStyle w:val="TableText"/>
              <w:numPr>
                <w:ilvl w:val="0"/>
                <w:numId w:val="44"/>
              </w:numPr>
              <w:ind w:left="882"/>
              <w:cnfStyle w:val="000000100000" w:firstRow="0" w:lastRow="0" w:firstColumn="0" w:lastColumn="0" w:oddVBand="0" w:evenVBand="0" w:oddHBand="1" w:evenHBand="0" w:firstRowFirstColumn="0" w:firstRowLastColumn="0" w:lastRowFirstColumn="0" w:lastRowLastColumn="0"/>
            </w:pPr>
            <w:r>
              <w:t xml:space="preserve">Data Integrity security requirements like digital signatures/MAC </w:t>
            </w:r>
          </w:p>
          <w:p w14:paraId="589B38EE" w14:textId="77777777" w:rsidR="00CA4091" w:rsidRDefault="00463F00" w:rsidP="00CA4091">
            <w:pPr>
              <w:pStyle w:val="TableText"/>
              <w:cnfStyle w:val="000000100000" w:firstRow="0" w:lastRow="0" w:firstColumn="0" w:lastColumn="0" w:oddVBand="0" w:evenVBand="0" w:oddHBand="1" w:evenHBand="0" w:firstRowFirstColumn="0" w:firstRowLastColumn="0" w:lastRowFirstColumn="0" w:lastRowLastColumn="0"/>
            </w:pPr>
            <w:r>
              <w:t>Application</w:t>
            </w:r>
            <w:r w:rsidR="00CA4091">
              <w:t>:</w:t>
            </w:r>
            <w:r>
              <w:t xml:space="preserve"> </w:t>
            </w:r>
          </w:p>
          <w:p w14:paraId="434630E3" w14:textId="010289D4" w:rsidR="00CA4091" w:rsidRDefault="00F53E9E" w:rsidP="00CA409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Is </w:t>
            </w:r>
            <w:r w:rsidR="00463F00">
              <w:t xml:space="preserve">enabled with implements extensive audit capabilities to implement data non-repudiation principle; </w:t>
            </w:r>
          </w:p>
          <w:p w14:paraId="1D458CCC" w14:textId="75791999" w:rsidR="00831F32" w:rsidRDefault="00F53E9E" w:rsidP="00CA409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Offers </w:t>
            </w:r>
            <w:r w:rsidR="00463F00">
              <w:t xml:space="preserve">delegated administration capabilities </w:t>
            </w:r>
          </w:p>
          <w:p w14:paraId="4C1C0744" w14:textId="2D9DE421" w:rsidR="00AC1E47" w:rsidRPr="00831F32" w:rsidRDefault="00AC1E47" w:rsidP="00AC1E47">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bl>
    <w:p w14:paraId="109139EB" w14:textId="42BFF09C" w:rsidR="00C83AEC" w:rsidRPr="000F6BF7" w:rsidRDefault="00BA6EF6" w:rsidP="00C83AEC">
      <w:pPr>
        <w:pStyle w:val="Heading2Numbered"/>
      </w:pPr>
      <w:bookmarkStart w:id="39" w:name="_Toc414051587"/>
      <w:r w:rsidRPr="00C83AEC">
        <w:lastRenderedPageBreak/>
        <w:t>Server config</w:t>
      </w:r>
      <w:r w:rsidR="00C83AEC">
        <w:t>uration</w:t>
      </w:r>
      <w:bookmarkEnd w:id="39"/>
    </w:p>
    <w:p w14:paraId="2E67B2F4" w14:textId="631A9F3B" w:rsidR="00C83AEC" w:rsidRDefault="00C83AEC" w:rsidP="00C83AEC">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w:t>
      </w:r>
      <w:r w:rsidR="00BA6EF6" w:rsidRPr="00C83AEC">
        <w:t>server config</w:t>
      </w:r>
      <w:r>
        <w:t>uration categorization type:</w:t>
      </w:r>
    </w:p>
    <w:p w14:paraId="5B491886" w14:textId="77777777" w:rsidR="00C83AEC" w:rsidRPr="006A0579" w:rsidRDefault="00C83AEC" w:rsidP="00C83AEC">
      <w:pPr>
        <w:rPr>
          <w:rFonts w:eastAsiaTheme="minorHAnsi" w:cs="Segoe UI"/>
          <w:b/>
          <w:color w:val="C00000"/>
          <w:szCs w:val="20"/>
        </w:rPr>
      </w:pPr>
    </w:p>
    <w:p w14:paraId="1E3EBD60" w14:textId="27F3C78F" w:rsidR="00C83AEC" w:rsidRDefault="00C83AEC" w:rsidP="00C83AEC">
      <w:pPr>
        <w:pStyle w:val="TableCaption"/>
      </w:pPr>
      <w:r w:rsidRPr="000F6BF7">
        <w:t>Table</w:t>
      </w:r>
      <w:r>
        <w:t xml:space="preserve"> 3:</w:t>
      </w:r>
      <w:r w:rsidRPr="000F6BF7">
        <w:t xml:space="preserve"> </w:t>
      </w:r>
      <w:r w:rsidR="00BA6EF6" w:rsidRPr="00C83AEC">
        <w:t>server config</w:t>
      </w:r>
      <w:r w:rsidR="00303AED">
        <w:t xml:space="preserve">uration </w:t>
      </w:r>
      <w:r w:rsidR="00E13FE4">
        <w:t>Complexity Level/Index</w:t>
      </w:r>
      <w:r w:rsidR="00BA6EF6">
        <w:t xml:space="preserve"> mapping</w:t>
      </w:r>
    </w:p>
    <w:p w14:paraId="67F3C68B" w14:textId="77777777" w:rsidR="00C83AEC" w:rsidRPr="00DB7206" w:rsidRDefault="00C83AEC" w:rsidP="00C83AEC">
      <w:pPr>
        <w:pStyle w:val="TableCaption"/>
      </w:pPr>
    </w:p>
    <w:tbl>
      <w:tblPr>
        <w:tblStyle w:val="LightGrid-Accent4"/>
        <w:tblW w:w="9468" w:type="dxa"/>
        <w:tblLook w:val="04A0" w:firstRow="1" w:lastRow="0" w:firstColumn="1" w:lastColumn="0" w:noHBand="0" w:noVBand="1"/>
      </w:tblPr>
      <w:tblGrid>
        <w:gridCol w:w="2178"/>
        <w:gridCol w:w="7290"/>
      </w:tblGrid>
      <w:tr w:rsidR="00C83AEC" w:rsidRPr="001E6989" w14:paraId="773A5BD2" w14:textId="77777777" w:rsidTr="0008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E14A4F5" w14:textId="59E935B0" w:rsidR="00C83AEC" w:rsidRPr="002E7245" w:rsidRDefault="00E13FE4" w:rsidP="00087573">
            <w:pPr>
              <w:pStyle w:val="TableHeading-11pt"/>
              <w:rPr>
                <w:color w:val="auto"/>
                <w:sz w:val="24"/>
                <w:szCs w:val="24"/>
              </w:rPr>
            </w:pPr>
            <w:r>
              <w:rPr>
                <w:color w:val="auto"/>
                <w:sz w:val="24"/>
                <w:szCs w:val="24"/>
              </w:rPr>
              <w:t>Complexity Level/Index</w:t>
            </w:r>
          </w:p>
        </w:tc>
        <w:tc>
          <w:tcPr>
            <w:tcW w:w="7290" w:type="dxa"/>
          </w:tcPr>
          <w:p w14:paraId="4908F20B" w14:textId="63EA0778" w:rsidR="00C83AEC" w:rsidRPr="002E7245" w:rsidRDefault="00BA6EF6" w:rsidP="00087573">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C83AEC" w:rsidRPr="000A7678" w14:paraId="4422E84C"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B35CE9" w14:textId="77777777" w:rsidR="00C83AEC" w:rsidRDefault="00C83AEC" w:rsidP="00087573">
            <w:pPr>
              <w:pStyle w:val="TableText"/>
              <w:rPr>
                <w:sz w:val="24"/>
                <w:szCs w:val="24"/>
              </w:rPr>
            </w:pPr>
            <w:r w:rsidRPr="002E7245">
              <w:rPr>
                <w:sz w:val="24"/>
                <w:szCs w:val="24"/>
              </w:rPr>
              <w:t>Very</w:t>
            </w:r>
            <w:r w:rsidR="00BA6EF6" w:rsidRPr="002E7245">
              <w:rPr>
                <w:sz w:val="24"/>
                <w:szCs w:val="24"/>
              </w:rPr>
              <w:t xml:space="preserve"> simple</w:t>
            </w:r>
          </w:p>
          <w:p w14:paraId="3E002A1D" w14:textId="77777777" w:rsidR="00E13FE4" w:rsidRDefault="00E13FE4" w:rsidP="00087573">
            <w:pPr>
              <w:pStyle w:val="TableText"/>
              <w:rPr>
                <w:sz w:val="24"/>
                <w:szCs w:val="24"/>
              </w:rPr>
            </w:pPr>
          </w:p>
          <w:p w14:paraId="14E1809A" w14:textId="03C4B73B" w:rsidR="00E13FE4" w:rsidRPr="002E7245" w:rsidRDefault="00E13FE4" w:rsidP="00087573">
            <w:pPr>
              <w:pStyle w:val="TableText"/>
              <w:rPr>
                <w:sz w:val="24"/>
                <w:szCs w:val="24"/>
              </w:rPr>
            </w:pPr>
            <w:r>
              <w:rPr>
                <w:sz w:val="24"/>
                <w:szCs w:val="24"/>
              </w:rPr>
              <w:t>Index: 1</w:t>
            </w:r>
          </w:p>
        </w:tc>
        <w:tc>
          <w:tcPr>
            <w:tcW w:w="7290" w:type="dxa"/>
          </w:tcPr>
          <w:p w14:paraId="01116382" w14:textId="77777777" w:rsidR="00F53E9E" w:rsidRDefault="00FC411C" w:rsidP="00087573">
            <w:pPr>
              <w:pStyle w:val="TableText"/>
              <w:cnfStyle w:val="000000100000" w:firstRow="0" w:lastRow="0" w:firstColumn="0" w:lastColumn="0" w:oddVBand="0" w:evenVBand="0" w:oddHBand="1" w:evenHBand="0" w:firstRowFirstColumn="0" w:firstRowLastColumn="0" w:lastRowFirstColumn="0" w:lastRowLastColumn="0"/>
            </w:pPr>
            <w:r>
              <w:t>An a</w:t>
            </w:r>
            <w:r w:rsidR="00C83AEC">
              <w:t>pplication</w:t>
            </w:r>
            <w:r w:rsidR="00F53E9E">
              <w:t>:</w:t>
            </w:r>
          </w:p>
          <w:p w14:paraId="369EC1D9" w14:textId="5D256FD5" w:rsidR="00F53E9E" w:rsidRDefault="00BA6EF6" w:rsidP="00F53E9E">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Has no or few </w:t>
            </w:r>
            <w:r w:rsidR="00FC411C">
              <w:t>s</w:t>
            </w:r>
            <w:r w:rsidR="00FC411C" w:rsidRPr="00C83AEC">
              <w:t xml:space="preserve">erver </w:t>
            </w:r>
            <w:r w:rsidR="00FC411C">
              <w:t>c</w:t>
            </w:r>
            <w:r w:rsidR="00FC411C" w:rsidRPr="00C83AEC">
              <w:t>onfig</w:t>
            </w:r>
            <w:r w:rsidR="00FC411C">
              <w:t xml:space="preserve">uration </w:t>
            </w:r>
            <w:r w:rsidR="00C83AEC">
              <w:t>requirements</w:t>
            </w:r>
          </w:p>
          <w:p w14:paraId="3F0744AF" w14:textId="139A54A8" w:rsidR="00F53E9E" w:rsidRDefault="00BA6EF6" w:rsidP="00F53E9E">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Runs on out-of-box server </w:t>
            </w:r>
            <w:r w:rsidR="00273854">
              <w:t>OS</w:t>
            </w:r>
            <w:r>
              <w:t xml:space="preserve"> and web server configurations</w:t>
            </w:r>
          </w:p>
          <w:p w14:paraId="2A0F4A6B" w14:textId="56C10658" w:rsidR="00C83AEC" w:rsidRDefault="00BA6EF6" w:rsidP="00F53E9E">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Maintains minimum (</w:t>
            </w:r>
            <w:r w:rsidR="002D1798">
              <w:t xml:space="preserve">a few </w:t>
            </w:r>
            <w:r>
              <w:t xml:space="preserve">or none) configuration settings, </w:t>
            </w:r>
            <w:r w:rsidR="00C83AEC">
              <w:t xml:space="preserve">no </w:t>
            </w:r>
            <w:r w:rsidR="00FC411C">
              <w:t xml:space="preserve">additional server configuration </w:t>
            </w:r>
            <w:r w:rsidR="00C83AEC">
              <w:t>requirements are identified</w:t>
            </w:r>
          </w:p>
          <w:p w14:paraId="27A6C6BC" w14:textId="77777777" w:rsidR="00C83AEC" w:rsidRPr="00FC411C" w:rsidRDefault="00C83AEC" w:rsidP="00087573">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C83AEC" w:rsidRPr="000A7678" w14:paraId="17B2C7F9"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CB6011E" w14:textId="77777777" w:rsidR="00C83AEC" w:rsidRDefault="00C83AEC" w:rsidP="00087573">
            <w:pPr>
              <w:pStyle w:val="TableText"/>
              <w:rPr>
                <w:sz w:val="24"/>
                <w:szCs w:val="24"/>
              </w:rPr>
            </w:pPr>
            <w:r w:rsidRPr="002E7245">
              <w:rPr>
                <w:sz w:val="24"/>
                <w:szCs w:val="24"/>
              </w:rPr>
              <w:t>Simple</w:t>
            </w:r>
          </w:p>
          <w:p w14:paraId="5D559597" w14:textId="77777777" w:rsidR="00E13FE4" w:rsidRDefault="00E13FE4" w:rsidP="00087573">
            <w:pPr>
              <w:pStyle w:val="TableText"/>
              <w:rPr>
                <w:sz w:val="24"/>
                <w:szCs w:val="24"/>
              </w:rPr>
            </w:pPr>
          </w:p>
          <w:p w14:paraId="0A3688D3" w14:textId="32465572" w:rsidR="00E13FE4" w:rsidRPr="002E7245" w:rsidRDefault="00E13FE4" w:rsidP="00087573">
            <w:pPr>
              <w:pStyle w:val="TableText"/>
              <w:rPr>
                <w:sz w:val="24"/>
                <w:szCs w:val="24"/>
              </w:rPr>
            </w:pPr>
            <w:r>
              <w:rPr>
                <w:sz w:val="24"/>
                <w:szCs w:val="24"/>
              </w:rPr>
              <w:t>Index: 2</w:t>
            </w:r>
          </w:p>
        </w:tc>
        <w:tc>
          <w:tcPr>
            <w:tcW w:w="7290" w:type="dxa"/>
          </w:tcPr>
          <w:p w14:paraId="0B3670FA" w14:textId="77777777" w:rsidR="00F53E9E" w:rsidRDefault="00FC411C" w:rsidP="00FC411C">
            <w:pPr>
              <w:pStyle w:val="TableText"/>
              <w:cnfStyle w:val="000000010000" w:firstRow="0" w:lastRow="0" w:firstColumn="0" w:lastColumn="0" w:oddVBand="0" w:evenVBand="0" w:oddHBand="0" w:evenHBand="1" w:firstRowFirstColumn="0" w:firstRowLastColumn="0" w:lastRowFirstColumn="0" w:lastRowLastColumn="0"/>
            </w:pPr>
            <w:r>
              <w:t>An application</w:t>
            </w:r>
            <w:r w:rsidR="00F53E9E">
              <w:t>:</w:t>
            </w:r>
          </w:p>
          <w:p w14:paraId="5A4920B7" w14:textId="63D3A3F5" w:rsidR="00F53E9E" w:rsidRDefault="00BA6EF6" w:rsidP="00F53E9E">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Has minimum s</w:t>
            </w:r>
            <w:r w:rsidR="00FC411C" w:rsidRPr="00C83AEC">
              <w:t xml:space="preserve">erver </w:t>
            </w:r>
            <w:r w:rsidR="00FC411C">
              <w:t>c</w:t>
            </w:r>
            <w:r w:rsidR="00FC411C" w:rsidRPr="00C83AEC">
              <w:t>onfig</w:t>
            </w:r>
            <w:r w:rsidR="00FC411C">
              <w:t>uration requirements</w:t>
            </w:r>
            <w:r w:rsidR="00202FCD">
              <w:t>, such as basic IIS configuration settings</w:t>
            </w:r>
          </w:p>
          <w:p w14:paraId="20285277" w14:textId="385DE2D4" w:rsidR="00F53E9E" w:rsidRDefault="00BA6EF6" w:rsidP="00F53E9E">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Has no dependencies on additional </w:t>
            </w:r>
            <w:r w:rsidR="008C1598">
              <w:t xml:space="preserve">OS </w:t>
            </w:r>
            <w:r>
              <w:t>features beyond standard installation</w:t>
            </w:r>
          </w:p>
          <w:p w14:paraId="794FE0EA" w14:textId="0E7A1253" w:rsidR="00FC411C" w:rsidRDefault="00BA6EF6" w:rsidP="00F53E9E">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Requires trivial web server configuration changes (re: authentication, security, etc</w:t>
            </w:r>
            <w:r w:rsidR="0071307E">
              <w:t>.</w:t>
            </w:r>
            <w:r w:rsidR="00FC411C">
              <w:t>), no additional server configuration requirements are identified</w:t>
            </w:r>
          </w:p>
          <w:p w14:paraId="4D56D83F" w14:textId="77777777" w:rsidR="00C83AEC" w:rsidRPr="00AC1E47" w:rsidRDefault="00C83AEC" w:rsidP="0008757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C83AEC" w:rsidRPr="000A7678" w14:paraId="59D90261"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F48B7E7" w14:textId="77777777" w:rsidR="00C83AEC" w:rsidRDefault="00C83AEC" w:rsidP="00087573">
            <w:pPr>
              <w:pStyle w:val="TableText"/>
              <w:rPr>
                <w:sz w:val="24"/>
                <w:szCs w:val="24"/>
              </w:rPr>
            </w:pPr>
            <w:r w:rsidRPr="002E7245">
              <w:rPr>
                <w:sz w:val="24"/>
                <w:szCs w:val="24"/>
              </w:rPr>
              <w:t>Medium</w:t>
            </w:r>
          </w:p>
          <w:p w14:paraId="33C3E951" w14:textId="77777777" w:rsidR="00E13FE4" w:rsidRDefault="00E13FE4" w:rsidP="00087573">
            <w:pPr>
              <w:pStyle w:val="TableText"/>
              <w:rPr>
                <w:sz w:val="24"/>
                <w:szCs w:val="24"/>
              </w:rPr>
            </w:pPr>
          </w:p>
          <w:p w14:paraId="3DD7A670" w14:textId="77777777" w:rsidR="00E13FE4" w:rsidRDefault="00E13FE4" w:rsidP="00087573">
            <w:pPr>
              <w:pStyle w:val="TableText"/>
              <w:rPr>
                <w:sz w:val="24"/>
                <w:szCs w:val="24"/>
              </w:rPr>
            </w:pPr>
          </w:p>
          <w:p w14:paraId="40AE6231" w14:textId="651A4665" w:rsidR="00E13FE4" w:rsidRPr="002E7245" w:rsidRDefault="00E13FE4" w:rsidP="00087573">
            <w:pPr>
              <w:pStyle w:val="TableText"/>
              <w:rPr>
                <w:sz w:val="24"/>
                <w:szCs w:val="24"/>
              </w:rPr>
            </w:pPr>
            <w:r>
              <w:rPr>
                <w:sz w:val="24"/>
                <w:szCs w:val="24"/>
              </w:rPr>
              <w:t>Index: 3</w:t>
            </w:r>
          </w:p>
        </w:tc>
        <w:tc>
          <w:tcPr>
            <w:tcW w:w="7290" w:type="dxa"/>
          </w:tcPr>
          <w:p w14:paraId="03E7FC1F" w14:textId="77777777" w:rsidR="004276C1" w:rsidRDefault="0071307E" w:rsidP="0071307E">
            <w:pPr>
              <w:pStyle w:val="TableText"/>
              <w:cnfStyle w:val="000000100000" w:firstRow="0" w:lastRow="0" w:firstColumn="0" w:lastColumn="0" w:oddVBand="0" w:evenVBand="0" w:oddHBand="1" w:evenHBand="0" w:firstRowFirstColumn="0" w:firstRowLastColumn="0" w:lastRowFirstColumn="0" w:lastRowLastColumn="0"/>
            </w:pPr>
            <w:r>
              <w:t>An application</w:t>
            </w:r>
            <w:r w:rsidR="004276C1">
              <w:t>:</w:t>
            </w:r>
          </w:p>
          <w:p w14:paraId="2705D8D9" w14:textId="5496155C" w:rsidR="00D64048" w:rsidRDefault="00BA6EF6" w:rsidP="00D6404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Has clearly identified s</w:t>
            </w:r>
            <w:r w:rsidR="0071307E" w:rsidRPr="00C83AEC">
              <w:t xml:space="preserve">erver </w:t>
            </w:r>
            <w:r w:rsidR="0071307E">
              <w:t>c</w:t>
            </w:r>
            <w:r w:rsidR="0071307E" w:rsidRPr="00C83AEC">
              <w:t>onfig</w:t>
            </w:r>
            <w:r w:rsidR="0071307E">
              <w:t>uration requirements</w:t>
            </w:r>
            <w:r w:rsidR="00D64048">
              <w:t xml:space="preserve">, such as IIS configuration, application pool custom settings, custom </w:t>
            </w:r>
            <w:r w:rsidR="00A60826">
              <w:t>machine</w:t>
            </w:r>
            <w:r w:rsidR="00D82E6B">
              <w:t xml:space="preserve">, </w:t>
            </w:r>
            <w:r w:rsidR="00D64048">
              <w:t>config</w:t>
            </w:r>
            <w:r w:rsidR="00D82E6B">
              <w:t>uration</w:t>
            </w:r>
            <w:r w:rsidR="00D64048">
              <w:t xml:space="preserve"> </w:t>
            </w:r>
            <w:r w:rsidR="007D08D1">
              <w:t>settings</w:t>
            </w:r>
            <w:r w:rsidR="00D64048">
              <w:t>, etc.</w:t>
            </w:r>
          </w:p>
          <w:p w14:paraId="1ED22F5D" w14:textId="02AB6D7B" w:rsidR="004276C1" w:rsidRDefault="00BA6EF6" w:rsidP="004276C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Requires installation of additional </w:t>
            </w:r>
            <w:r w:rsidR="002B23CD">
              <w:t>OS</w:t>
            </w:r>
            <w:r>
              <w:t xml:space="preserve"> features (ex: </w:t>
            </w:r>
            <w:r w:rsidR="002B23CD">
              <w:t>MSMQ</w:t>
            </w:r>
            <w:r>
              <w:t xml:space="preserve">, application server </w:t>
            </w:r>
            <w:r w:rsidR="001103CB">
              <w:t>features</w:t>
            </w:r>
            <w:r>
              <w:t>, etc.),</w:t>
            </w:r>
          </w:p>
          <w:p w14:paraId="0C0F7252" w14:textId="62554621" w:rsidR="0071307E" w:rsidRDefault="00BA6EF6" w:rsidP="004276C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Has a set of requirements to apply to web serve</w:t>
            </w:r>
            <w:r w:rsidR="0071307E">
              <w:t>r configuration (re: authentication, certificates, security, etc.), no additional server configuration requirements are identified</w:t>
            </w:r>
          </w:p>
          <w:p w14:paraId="12F8476E" w14:textId="77777777" w:rsidR="00C83AEC" w:rsidRPr="007D6E2D" w:rsidRDefault="00C83AEC" w:rsidP="00087573">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C83AEC" w:rsidRPr="000A7678" w14:paraId="0BD7E11F"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C0B6BCE" w14:textId="77777777" w:rsidR="00C83AEC" w:rsidRDefault="00C83AEC" w:rsidP="00087573">
            <w:pPr>
              <w:pStyle w:val="TableText"/>
              <w:rPr>
                <w:sz w:val="24"/>
                <w:szCs w:val="24"/>
              </w:rPr>
            </w:pPr>
            <w:r w:rsidRPr="002E7245">
              <w:rPr>
                <w:sz w:val="24"/>
                <w:szCs w:val="24"/>
              </w:rPr>
              <w:t>Complex</w:t>
            </w:r>
          </w:p>
          <w:p w14:paraId="1D3392E2" w14:textId="77777777" w:rsidR="00E13FE4" w:rsidRDefault="00E13FE4" w:rsidP="00087573">
            <w:pPr>
              <w:pStyle w:val="TableText"/>
              <w:rPr>
                <w:sz w:val="24"/>
                <w:szCs w:val="24"/>
              </w:rPr>
            </w:pPr>
          </w:p>
          <w:p w14:paraId="3487B228" w14:textId="77777777" w:rsidR="00E13FE4" w:rsidRDefault="00E13FE4" w:rsidP="00087573">
            <w:pPr>
              <w:pStyle w:val="TableText"/>
              <w:rPr>
                <w:sz w:val="24"/>
                <w:szCs w:val="24"/>
              </w:rPr>
            </w:pPr>
          </w:p>
          <w:p w14:paraId="753D1EA6" w14:textId="28D3A999" w:rsidR="00E13FE4" w:rsidRPr="002E7245" w:rsidRDefault="00E13FE4" w:rsidP="00087573">
            <w:pPr>
              <w:pStyle w:val="TableText"/>
              <w:rPr>
                <w:sz w:val="24"/>
                <w:szCs w:val="24"/>
              </w:rPr>
            </w:pPr>
            <w:r>
              <w:rPr>
                <w:sz w:val="24"/>
                <w:szCs w:val="24"/>
              </w:rPr>
              <w:t>Index: 4</w:t>
            </w:r>
          </w:p>
        </w:tc>
        <w:tc>
          <w:tcPr>
            <w:tcW w:w="7290" w:type="dxa"/>
          </w:tcPr>
          <w:p w14:paraId="6BC7958A" w14:textId="77777777" w:rsidR="00576279" w:rsidRDefault="0071307E" w:rsidP="0071307E">
            <w:pPr>
              <w:pStyle w:val="TableText"/>
              <w:cnfStyle w:val="000000010000" w:firstRow="0" w:lastRow="0" w:firstColumn="0" w:lastColumn="0" w:oddVBand="0" w:evenVBand="0" w:oddHBand="0" w:evenHBand="1" w:firstRowFirstColumn="0" w:firstRowLastColumn="0" w:lastRowFirstColumn="0" w:lastRowLastColumn="0"/>
            </w:pPr>
            <w:r>
              <w:t>An application</w:t>
            </w:r>
            <w:r w:rsidR="00576279">
              <w:t>:</w:t>
            </w:r>
          </w:p>
          <w:p w14:paraId="48E61346" w14:textId="4A12B5E7" w:rsidR="00576279" w:rsidRDefault="00BA6EF6" w:rsidP="0057627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Has substantial s</w:t>
            </w:r>
            <w:r w:rsidR="0071307E" w:rsidRPr="00C83AEC">
              <w:t xml:space="preserve">erver </w:t>
            </w:r>
            <w:r w:rsidR="0071307E">
              <w:t>c</w:t>
            </w:r>
            <w:r w:rsidR="0071307E" w:rsidRPr="00C83AEC">
              <w:t>onfig</w:t>
            </w:r>
            <w:r w:rsidR="0071307E">
              <w:t>uration requirements,</w:t>
            </w:r>
            <w:r w:rsidR="00202FCD">
              <w:t xml:space="preserve"> such as </w:t>
            </w:r>
            <w:r w:rsidR="00054FDE">
              <w:t xml:space="preserve">custom setup of server roles and features, extensive </w:t>
            </w:r>
            <w:r w:rsidR="00202FCD">
              <w:t xml:space="preserve">IIS configuration, application pool custom settings, </w:t>
            </w:r>
            <w:r w:rsidR="00A60826">
              <w:t>major machine</w:t>
            </w:r>
            <w:r w:rsidR="00D82E6B">
              <w:t xml:space="preserve">, </w:t>
            </w:r>
            <w:r w:rsidR="00A60826">
              <w:t>config</w:t>
            </w:r>
            <w:r w:rsidR="00D82E6B">
              <w:t>uration</w:t>
            </w:r>
            <w:r w:rsidR="00A60826">
              <w:t xml:space="preserve"> customizations, including custom </w:t>
            </w:r>
            <w:r w:rsidR="00202FCD">
              <w:t>sections, etc.</w:t>
            </w:r>
          </w:p>
          <w:p w14:paraId="55F17BB3" w14:textId="27B6512A" w:rsidR="00576279" w:rsidRDefault="00BA6EF6" w:rsidP="0057627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Relies on installation of additional </w:t>
            </w:r>
            <w:r w:rsidR="001103CB">
              <w:t xml:space="preserve">OS </w:t>
            </w:r>
            <w:r>
              <w:t xml:space="preserve">features (ex: </w:t>
            </w:r>
            <w:r w:rsidR="001103CB">
              <w:t>MSMQ</w:t>
            </w:r>
            <w:r>
              <w:t xml:space="preserve">, application server </w:t>
            </w:r>
            <w:r w:rsidR="0063752C">
              <w:t>features</w:t>
            </w:r>
            <w:r>
              <w:t>, etc.)</w:t>
            </w:r>
          </w:p>
          <w:p w14:paraId="4DB55583" w14:textId="77777777" w:rsidR="00CF20F2" w:rsidRDefault="00CF20F2" w:rsidP="00CF20F2">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Relies on networking appliance for SSL Encryption/Decryption, XML/</w:t>
            </w:r>
            <w:proofErr w:type="spellStart"/>
            <w:r>
              <w:t>Json</w:t>
            </w:r>
            <w:proofErr w:type="spellEnd"/>
            <w:r>
              <w:t xml:space="preserve"> Formatting and /or transformations</w:t>
            </w:r>
          </w:p>
          <w:p w14:paraId="314EBED6" w14:textId="77777777" w:rsidR="00CF20F2" w:rsidRDefault="00CF20F2" w:rsidP="00CF20F2">
            <w:pPr>
              <w:pStyle w:val="TableText"/>
              <w:ind w:left="720"/>
              <w:cnfStyle w:val="000000010000" w:firstRow="0" w:lastRow="0" w:firstColumn="0" w:lastColumn="0" w:oddVBand="0" w:evenVBand="0" w:oddHBand="0" w:evenHBand="1" w:firstRowFirstColumn="0" w:firstRowLastColumn="0" w:lastRowFirstColumn="0" w:lastRowLastColumn="0"/>
            </w:pPr>
          </w:p>
          <w:p w14:paraId="59C48768" w14:textId="4AB29DE2" w:rsidR="00576279" w:rsidRDefault="00BA6EF6" w:rsidP="0057627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lastRenderedPageBreak/>
              <w:t>Dependent on 3</w:t>
            </w:r>
            <w:r w:rsidR="0071307E" w:rsidRPr="0071307E">
              <w:rPr>
                <w:vertAlign w:val="superscript"/>
              </w:rPr>
              <w:t>rd</w:t>
            </w:r>
            <w:r w:rsidR="0071307E">
              <w:t>-party products installed within the execution environment</w:t>
            </w:r>
          </w:p>
          <w:p w14:paraId="03438137" w14:textId="43F0360B" w:rsidR="00A84269" w:rsidRDefault="00AB0370" w:rsidP="00A84269">
            <w:pPr>
              <w:pStyle w:val="TableText"/>
              <w:ind w:left="720"/>
              <w:cnfStyle w:val="000000010000" w:firstRow="0" w:lastRow="0" w:firstColumn="0" w:lastColumn="0" w:oddVBand="0" w:evenVBand="0" w:oddHBand="0" w:evenHBand="1" w:firstRowFirstColumn="0" w:firstRowLastColumn="0" w:lastRowFirstColumn="0" w:lastRowLastColumn="0"/>
            </w:pPr>
            <w:r>
              <w:t>Requires legacy code, Com+, 32 bit or native code.</w:t>
            </w:r>
          </w:p>
          <w:p w14:paraId="71EBF54A" w14:textId="3BC803B8" w:rsidR="00A84269" w:rsidRDefault="00A84269" w:rsidP="00BB6EC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Requires custom domain with SSL support and multiple subdomains are required.</w:t>
            </w:r>
          </w:p>
          <w:p w14:paraId="4FC0C683" w14:textId="77777777" w:rsidR="00A84269" w:rsidRDefault="00A84269" w:rsidP="00A84269">
            <w:pPr>
              <w:pStyle w:val="TableText"/>
              <w:ind w:left="720"/>
              <w:cnfStyle w:val="000000010000" w:firstRow="0" w:lastRow="0" w:firstColumn="0" w:lastColumn="0" w:oddVBand="0" w:evenVBand="0" w:oddHBand="0" w:evenHBand="1" w:firstRowFirstColumn="0" w:firstRowLastColumn="0" w:lastRowFirstColumn="0" w:lastRowLastColumn="0"/>
            </w:pPr>
          </w:p>
          <w:p w14:paraId="158F344D" w14:textId="7D0B968E" w:rsidR="0071307E" w:rsidRDefault="00BA6EF6" w:rsidP="0057627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Has a set of complex requirements to apply to web server configuration (to enable authentication/</w:t>
            </w:r>
            <w:r w:rsidR="0063752C">
              <w:t>K</w:t>
            </w:r>
            <w:r>
              <w:t>erberos delegation, certificates, se</w:t>
            </w:r>
            <w:r w:rsidR="0071307E">
              <w:t>curity, etc.)</w:t>
            </w:r>
            <w:r w:rsidR="00CE5BA1">
              <w:t>.</w:t>
            </w:r>
          </w:p>
          <w:p w14:paraId="22FAD55C" w14:textId="77777777" w:rsidR="00C83AEC" w:rsidRPr="0071307E" w:rsidRDefault="00C83AEC" w:rsidP="0008757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C83AEC" w:rsidRPr="000A7678" w14:paraId="029C2E58"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B1E2C1F" w14:textId="1109245A" w:rsidR="00C83AEC" w:rsidRDefault="00BA6EF6" w:rsidP="00087573">
            <w:pPr>
              <w:pStyle w:val="TableText"/>
              <w:rPr>
                <w:sz w:val="24"/>
                <w:szCs w:val="24"/>
              </w:rPr>
            </w:pPr>
            <w:r w:rsidRPr="002E7245">
              <w:rPr>
                <w:sz w:val="24"/>
                <w:szCs w:val="24"/>
              </w:rPr>
              <w:lastRenderedPageBreak/>
              <w:t>Very complex</w:t>
            </w:r>
          </w:p>
          <w:p w14:paraId="2F8F7D6D" w14:textId="77777777" w:rsidR="00E13FE4" w:rsidRDefault="00E13FE4" w:rsidP="00087573">
            <w:pPr>
              <w:pStyle w:val="TableText"/>
              <w:rPr>
                <w:sz w:val="24"/>
                <w:szCs w:val="24"/>
              </w:rPr>
            </w:pPr>
          </w:p>
          <w:p w14:paraId="73E42CAA" w14:textId="78E63250" w:rsidR="00E13FE4" w:rsidRPr="002E7245" w:rsidRDefault="00E13FE4" w:rsidP="00087573">
            <w:pPr>
              <w:pStyle w:val="TableText"/>
              <w:rPr>
                <w:sz w:val="24"/>
                <w:szCs w:val="24"/>
              </w:rPr>
            </w:pPr>
            <w:r>
              <w:rPr>
                <w:sz w:val="24"/>
                <w:szCs w:val="24"/>
              </w:rPr>
              <w:t>Index: 5</w:t>
            </w:r>
          </w:p>
        </w:tc>
        <w:tc>
          <w:tcPr>
            <w:tcW w:w="7290" w:type="dxa"/>
          </w:tcPr>
          <w:p w14:paraId="64CA5CCA" w14:textId="77777777" w:rsidR="00576279" w:rsidRDefault="00CE5BA1" w:rsidP="00CE5BA1">
            <w:pPr>
              <w:pStyle w:val="TableText"/>
              <w:cnfStyle w:val="000000100000" w:firstRow="0" w:lastRow="0" w:firstColumn="0" w:lastColumn="0" w:oddVBand="0" w:evenVBand="0" w:oddHBand="1" w:evenHBand="0" w:firstRowFirstColumn="0" w:firstRowLastColumn="0" w:lastRowFirstColumn="0" w:lastRowLastColumn="0"/>
            </w:pPr>
            <w:r>
              <w:t>An application</w:t>
            </w:r>
            <w:r w:rsidR="00576279">
              <w:t>:</w:t>
            </w:r>
          </w:p>
          <w:p w14:paraId="7FF8A376" w14:textId="2D4478E1" w:rsidR="00576279" w:rsidRDefault="00BA6EF6" w:rsidP="0057627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Has very comple</w:t>
            </w:r>
            <w:r w:rsidR="00500A90">
              <w:t>x</w:t>
            </w:r>
            <w:r w:rsidR="00CE5BA1">
              <w:t xml:space="preserve"> s</w:t>
            </w:r>
            <w:r w:rsidR="00CE5BA1" w:rsidRPr="00C83AEC">
              <w:t xml:space="preserve">erver </w:t>
            </w:r>
            <w:r w:rsidR="00CE5BA1">
              <w:t>c</w:t>
            </w:r>
            <w:r w:rsidR="00CE5BA1" w:rsidRPr="00C83AEC">
              <w:t>onfig</w:t>
            </w:r>
            <w:r w:rsidR="00576279">
              <w:t>uration requirements</w:t>
            </w:r>
            <w:r w:rsidR="00202FCD">
              <w:t xml:space="preserve">, such as extensive IIS configuration, application pool custom settings, custom </w:t>
            </w:r>
            <w:r w:rsidR="00013F5B">
              <w:t>machine</w:t>
            </w:r>
            <w:r w:rsidR="00D82E6B">
              <w:t xml:space="preserve">, </w:t>
            </w:r>
            <w:r w:rsidR="00202FCD">
              <w:t>config</w:t>
            </w:r>
            <w:r w:rsidR="00D82E6B">
              <w:t>uration</w:t>
            </w:r>
            <w:r w:rsidR="00202FCD">
              <w:t xml:space="preserve"> sections, </w:t>
            </w:r>
            <w:r w:rsidR="00D14D78">
              <w:t xml:space="preserve">COM+/DCOM machine-wide configurations, </w:t>
            </w:r>
            <w:r w:rsidR="00D141F8">
              <w:t>custom boot settings</w:t>
            </w:r>
            <w:r w:rsidR="00DC0510">
              <w:t>, specialized custom drivers</w:t>
            </w:r>
            <w:r w:rsidR="00202FCD">
              <w:t>.</w:t>
            </w:r>
          </w:p>
          <w:p w14:paraId="0FB9DDCB" w14:textId="53C748B2" w:rsidR="00576279" w:rsidRDefault="00BA6EF6" w:rsidP="0057627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Relies on installation of additional </w:t>
            </w:r>
            <w:r w:rsidR="00527D0B">
              <w:t>OS</w:t>
            </w:r>
            <w:r>
              <w:t xml:space="preserve"> features (ex: </w:t>
            </w:r>
            <w:r w:rsidR="00110E33">
              <w:t>MSMQ</w:t>
            </w:r>
            <w:r>
              <w:t xml:space="preserve">, application server </w:t>
            </w:r>
            <w:r w:rsidR="005F4B82">
              <w:t>capabilities</w:t>
            </w:r>
            <w:r w:rsidR="00CE5BA1">
              <w:t>, etc.),</w:t>
            </w:r>
          </w:p>
          <w:p w14:paraId="04498F09" w14:textId="669ED1B6" w:rsidR="00CF20F2" w:rsidRDefault="00CF20F2" w:rsidP="0017732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Relies on networking appliance for SSL Encryption/Decryption, XML/</w:t>
            </w:r>
            <w:proofErr w:type="spellStart"/>
            <w:r>
              <w:t>Json</w:t>
            </w:r>
            <w:proofErr w:type="spellEnd"/>
            <w:r>
              <w:t xml:space="preserve"> Formatting and /or transformations</w:t>
            </w:r>
          </w:p>
          <w:p w14:paraId="77CE8156" w14:textId="7C4656E4" w:rsidR="00576279" w:rsidRDefault="00BA6EF6" w:rsidP="0057627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Is </w:t>
            </w:r>
            <w:r w:rsidR="00CE5BA1">
              <w:t>dependent on 3</w:t>
            </w:r>
            <w:r w:rsidR="00CE5BA1" w:rsidRPr="0071307E">
              <w:rPr>
                <w:vertAlign w:val="superscript"/>
              </w:rPr>
              <w:t>rd</w:t>
            </w:r>
            <w:r w:rsidR="00CE5BA1">
              <w:t>-party products installed within the execution environment,</w:t>
            </w:r>
          </w:p>
          <w:p w14:paraId="10BFE55A" w14:textId="066EAF6A" w:rsidR="00576279" w:rsidRDefault="00BA6EF6" w:rsidP="0057627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Has a set of complex requirements to apply to web server configuration (to enable authentication/</w:t>
            </w:r>
            <w:r w:rsidR="00A04FA7">
              <w:t>K</w:t>
            </w:r>
            <w:r>
              <w:t>erberos delegation, certificates, security, etc.).</w:t>
            </w:r>
            <w:r w:rsidR="005F4B82">
              <w:t xml:space="preserve"> </w:t>
            </w:r>
          </w:p>
          <w:p w14:paraId="2866F837" w14:textId="2CCE7AB9" w:rsidR="00CE5BA1" w:rsidRDefault="005F4B82" w:rsidP="00576279">
            <w:pPr>
              <w:pStyle w:val="TableText"/>
              <w:ind w:left="360"/>
              <w:cnfStyle w:val="000000100000" w:firstRow="0" w:lastRow="0" w:firstColumn="0" w:lastColumn="0" w:oddVBand="0" w:evenVBand="0" w:oddHBand="1" w:evenHBand="0" w:firstRowFirstColumn="0" w:firstRowLastColumn="0" w:lastRowFirstColumn="0" w:lastRowLastColumn="0"/>
            </w:pPr>
            <w:r>
              <w:t>Server configuration can be centrally managed and there is an automated change control infrastructure verifying and updating server configuration</w:t>
            </w:r>
            <w:r w:rsidR="00561A4E">
              <w:t>.</w:t>
            </w:r>
          </w:p>
          <w:p w14:paraId="7123B9CF" w14:textId="77777777" w:rsidR="00C83AEC" w:rsidRPr="00831F32" w:rsidRDefault="00C83AEC" w:rsidP="00087573">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bl>
    <w:p w14:paraId="0349B36B" w14:textId="0EB5FF61" w:rsidR="00561A4E" w:rsidRPr="000F6BF7" w:rsidRDefault="00561A4E" w:rsidP="00561A4E">
      <w:pPr>
        <w:pStyle w:val="Heading2Numbered"/>
      </w:pPr>
      <w:bookmarkStart w:id="40" w:name="_Toc414051588"/>
      <w:r>
        <w:t>Architecture</w:t>
      </w:r>
      <w:bookmarkEnd w:id="40"/>
    </w:p>
    <w:p w14:paraId="3D74B94F" w14:textId="75757505" w:rsidR="00561A4E" w:rsidRDefault="00561A4E" w:rsidP="00561A4E">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w:t>
      </w:r>
      <w:r w:rsidR="009F5ED8">
        <w:t>A</w:t>
      </w:r>
      <w:r>
        <w:t>rchitecture categorization type:</w:t>
      </w:r>
    </w:p>
    <w:p w14:paraId="41F5D056" w14:textId="77777777" w:rsidR="00561A4E" w:rsidRPr="006A0579" w:rsidRDefault="00561A4E" w:rsidP="00561A4E">
      <w:pPr>
        <w:rPr>
          <w:rFonts w:eastAsiaTheme="minorHAnsi" w:cs="Segoe UI"/>
          <w:b/>
          <w:color w:val="C00000"/>
          <w:szCs w:val="20"/>
        </w:rPr>
      </w:pPr>
    </w:p>
    <w:p w14:paraId="0E464C69" w14:textId="7F06D316" w:rsidR="00561A4E" w:rsidRDefault="00561A4E" w:rsidP="00561A4E">
      <w:pPr>
        <w:pStyle w:val="TableCaption"/>
      </w:pPr>
      <w:r w:rsidRPr="000F6BF7">
        <w:t>Table</w:t>
      </w:r>
      <w:r>
        <w:t xml:space="preserve"> 3:</w:t>
      </w:r>
      <w:r w:rsidRPr="000F6BF7">
        <w:t xml:space="preserve"> </w:t>
      </w:r>
      <w:r w:rsidR="009F5ED8">
        <w:t xml:space="preserve">Architecture </w:t>
      </w:r>
      <w:r w:rsidR="00E13FE4">
        <w:t>Complexity Level/Index</w:t>
      </w:r>
      <w:r>
        <w:t xml:space="preserve"> Mapping</w:t>
      </w:r>
    </w:p>
    <w:p w14:paraId="39EE1177" w14:textId="77777777" w:rsidR="00561A4E" w:rsidRPr="00DB7206" w:rsidRDefault="00561A4E" w:rsidP="00561A4E">
      <w:pPr>
        <w:pStyle w:val="TableCaption"/>
      </w:pPr>
    </w:p>
    <w:tbl>
      <w:tblPr>
        <w:tblStyle w:val="LightGrid-Accent4"/>
        <w:tblW w:w="9468" w:type="dxa"/>
        <w:tblLook w:val="04A0" w:firstRow="1" w:lastRow="0" w:firstColumn="1" w:lastColumn="0" w:noHBand="0" w:noVBand="1"/>
      </w:tblPr>
      <w:tblGrid>
        <w:gridCol w:w="2178"/>
        <w:gridCol w:w="7290"/>
      </w:tblGrid>
      <w:tr w:rsidR="00561A4E" w:rsidRPr="001E6989" w14:paraId="7A351D98" w14:textId="77777777" w:rsidTr="0008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D20DA58" w14:textId="1033A26D" w:rsidR="00561A4E" w:rsidRPr="002E7245" w:rsidRDefault="00E13FE4" w:rsidP="00087573">
            <w:pPr>
              <w:pStyle w:val="TableHeading-11pt"/>
              <w:rPr>
                <w:color w:val="auto"/>
                <w:sz w:val="24"/>
                <w:szCs w:val="24"/>
              </w:rPr>
            </w:pPr>
            <w:r>
              <w:rPr>
                <w:color w:val="auto"/>
                <w:sz w:val="24"/>
                <w:szCs w:val="24"/>
              </w:rPr>
              <w:t>Complexity Level/Index</w:t>
            </w:r>
          </w:p>
        </w:tc>
        <w:tc>
          <w:tcPr>
            <w:tcW w:w="7290" w:type="dxa"/>
          </w:tcPr>
          <w:p w14:paraId="7065532F" w14:textId="77777777" w:rsidR="00561A4E" w:rsidRPr="002E7245" w:rsidRDefault="00561A4E" w:rsidP="00087573">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561A4E" w:rsidRPr="000A7678" w14:paraId="2D8773EA"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22510F0" w14:textId="77777777" w:rsidR="00561A4E" w:rsidRDefault="00561A4E" w:rsidP="00087573">
            <w:pPr>
              <w:pStyle w:val="TableText"/>
              <w:rPr>
                <w:sz w:val="24"/>
                <w:szCs w:val="24"/>
              </w:rPr>
            </w:pPr>
            <w:r w:rsidRPr="002E7245">
              <w:rPr>
                <w:sz w:val="24"/>
                <w:szCs w:val="24"/>
              </w:rPr>
              <w:t>Very Simple</w:t>
            </w:r>
          </w:p>
          <w:p w14:paraId="530793FD" w14:textId="77777777" w:rsidR="00E13FE4" w:rsidRDefault="00E13FE4" w:rsidP="00087573">
            <w:pPr>
              <w:pStyle w:val="TableText"/>
              <w:rPr>
                <w:sz w:val="24"/>
                <w:szCs w:val="24"/>
              </w:rPr>
            </w:pPr>
          </w:p>
          <w:p w14:paraId="62BD433B" w14:textId="6B7CAAD5" w:rsidR="00E13FE4" w:rsidRPr="002E7245" w:rsidRDefault="00E13FE4" w:rsidP="00087573">
            <w:pPr>
              <w:pStyle w:val="TableText"/>
              <w:rPr>
                <w:sz w:val="24"/>
                <w:szCs w:val="24"/>
              </w:rPr>
            </w:pPr>
            <w:r>
              <w:rPr>
                <w:sz w:val="24"/>
                <w:szCs w:val="24"/>
              </w:rPr>
              <w:t>Index: 1</w:t>
            </w:r>
          </w:p>
        </w:tc>
        <w:tc>
          <w:tcPr>
            <w:tcW w:w="7290" w:type="dxa"/>
          </w:tcPr>
          <w:p w14:paraId="069D69D9" w14:textId="77777777" w:rsidR="00BA6EF6" w:rsidRDefault="00FE1357" w:rsidP="00087573">
            <w:pPr>
              <w:pStyle w:val="TableText"/>
              <w:cnfStyle w:val="000000100000" w:firstRow="0" w:lastRow="0" w:firstColumn="0" w:lastColumn="0" w:oddVBand="0" w:evenVBand="0" w:oddHBand="1" w:evenHBand="0" w:firstRowFirstColumn="0" w:firstRowLastColumn="0" w:lastRowFirstColumn="0" w:lastRowLastColumn="0"/>
            </w:pPr>
            <w:r>
              <w:t>The</w:t>
            </w:r>
            <w:r w:rsidR="00561A4E">
              <w:t xml:space="preserve"> application has </w:t>
            </w:r>
            <w:r w:rsidR="009F5ED8">
              <w:t xml:space="preserve">a very simple conventional </w:t>
            </w:r>
            <w:r w:rsidR="00C87B9A">
              <w:t xml:space="preserve">web application </w:t>
            </w:r>
            <w:r w:rsidR="009F5ED8">
              <w:t>multi-tier architecture</w:t>
            </w:r>
            <w:r w:rsidR="00BA6EF6">
              <w:t>:</w:t>
            </w:r>
          </w:p>
          <w:p w14:paraId="008494C7" w14:textId="1571E43A" w:rsidR="00BA6EF6" w:rsidRDefault="00673846" w:rsidP="00BA6EF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Presentation</w:t>
            </w:r>
            <w:r w:rsidR="009F5ED8">
              <w:t>/business layer connecti</w:t>
            </w:r>
            <w:r w:rsidR="00BA6EF6">
              <w:t>ng to the backend SQL Database.</w:t>
            </w:r>
          </w:p>
          <w:p w14:paraId="11C927BF" w14:textId="794C3CA7" w:rsidR="00561A4E" w:rsidRDefault="009F5ED8" w:rsidP="00BA6EF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No additional architectural components are identified.</w:t>
            </w:r>
          </w:p>
          <w:p w14:paraId="6D0680C8" w14:textId="77777777" w:rsidR="00561A4E" w:rsidRPr="00FC411C" w:rsidRDefault="00561A4E" w:rsidP="00087573">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561A4E" w:rsidRPr="000A7678" w14:paraId="44E34828"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8B2A3C4" w14:textId="77777777" w:rsidR="00561A4E" w:rsidRDefault="00561A4E" w:rsidP="00087573">
            <w:pPr>
              <w:pStyle w:val="TableText"/>
              <w:rPr>
                <w:sz w:val="24"/>
                <w:szCs w:val="24"/>
              </w:rPr>
            </w:pPr>
            <w:r w:rsidRPr="002E7245">
              <w:rPr>
                <w:sz w:val="24"/>
                <w:szCs w:val="24"/>
              </w:rPr>
              <w:t>Simple</w:t>
            </w:r>
          </w:p>
          <w:p w14:paraId="68416FBE" w14:textId="77777777" w:rsidR="00E13FE4" w:rsidRDefault="00E13FE4" w:rsidP="00087573">
            <w:pPr>
              <w:pStyle w:val="TableText"/>
              <w:rPr>
                <w:sz w:val="24"/>
                <w:szCs w:val="24"/>
              </w:rPr>
            </w:pPr>
          </w:p>
          <w:p w14:paraId="4076AA34" w14:textId="12A3E8B4" w:rsidR="00E13FE4" w:rsidRPr="002E7245" w:rsidRDefault="00E13FE4" w:rsidP="00087573">
            <w:pPr>
              <w:pStyle w:val="TableText"/>
              <w:rPr>
                <w:sz w:val="24"/>
                <w:szCs w:val="24"/>
              </w:rPr>
            </w:pPr>
            <w:r>
              <w:rPr>
                <w:sz w:val="24"/>
                <w:szCs w:val="24"/>
              </w:rPr>
              <w:lastRenderedPageBreak/>
              <w:t>Index: 2</w:t>
            </w:r>
          </w:p>
        </w:tc>
        <w:tc>
          <w:tcPr>
            <w:tcW w:w="7290" w:type="dxa"/>
          </w:tcPr>
          <w:p w14:paraId="72C71171" w14:textId="77777777" w:rsidR="00D97D78" w:rsidRDefault="00FE1357" w:rsidP="009F5ED8">
            <w:pPr>
              <w:pStyle w:val="TableText"/>
              <w:cnfStyle w:val="000000010000" w:firstRow="0" w:lastRow="0" w:firstColumn="0" w:lastColumn="0" w:oddVBand="0" w:evenVBand="0" w:oddHBand="0" w:evenHBand="1" w:firstRowFirstColumn="0" w:firstRowLastColumn="0" w:lastRowFirstColumn="0" w:lastRowLastColumn="0"/>
            </w:pPr>
            <w:r>
              <w:lastRenderedPageBreak/>
              <w:t xml:space="preserve">The </w:t>
            </w:r>
            <w:r w:rsidR="009F5ED8">
              <w:t xml:space="preserve">application has a conventional </w:t>
            </w:r>
            <w:r w:rsidR="00C87B9A">
              <w:t xml:space="preserve">web application </w:t>
            </w:r>
            <w:r w:rsidR="009F5ED8">
              <w:t>multi-tier architecture</w:t>
            </w:r>
            <w:r w:rsidR="00D97D78">
              <w:t>:</w:t>
            </w:r>
          </w:p>
          <w:p w14:paraId="0D5AA017" w14:textId="289B8C38" w:rsidR="00D97D78" w:rsidRDefault="00673846" w:rsidP="00D97D7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lastRenderedPageBreak/>
              <w:t>Presentation</w:t>
            </w:r>
            <w:r w:rsidR="009F5ED8">
              <w:t xml:space="preserve">, business and data access layer connecting to the backend </w:t>
            </w:r>
            <w:r w:rsidR="00C87B9A">
              <w:t>relational Database</w:t>
            </w:r>
            <w:r w:rsidR="009F5ED8">
              <w:t>.</w:t>
            </w:r>
            <w:r w:rsidR="00C87B9A">
              <w:t xml:space="preserve"> </w:t>
            </w:r>
          </w:p>
          <w:p w14:paraId="7B619675" w14:textId="77777777" w:rsidR="00D97D78" w:rsidRDefault="00C87B9A" w:rsidP="00D97D7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Presentation tier may incorporate session state management functionality</w:t>
            </w:r>
          </w:p>
          <w:p w14:paraId="122C3469" w14:textId="16400DF7" w:rsidR="00561A4E" w:rsidRPr="00D82E6B" w:rsidRDefault="00673846" w:rsidP="00087573">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Frequently </w:t>
            </w:r>
            <w:r w:rsidR="00C87B9A">
              <w:t>used static data can be kept in a cache</w:t>
            </w:r>
            <w:r w:rsidR="00D47C5F">
              <w:t>.</w:t>
            </w:r>
          </w:p>
        </w:tc>
      </w:tr>
      <w:tr w:rsidR="00561A4E" w:rsidRPr="000A7678" w14:paraId="09CFD50E"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5230F9E" w14:textId="77777777" w:rsidR="00561A4E" w:rsidRDefault="00561A4E" w:rsidP="00087573">
            <w:pPr>
              <w:pStyle w:val="TableText"/>
              <w:rPr>
                <w:sz w:val="24"/>
                <w:szCs w:val="24"/>
              </w:rPr>
            </w:pPr>
            <w:r w:rsidRPr="002E7245">
              <w:rPr>
                <w:sz w:val="24"/>
                <w:szCs w:val="24"/>
              </w:rPr>
              <w:lastRenderedPageBreak/>
              <w:t>Medium</w:t>
            </w:r>
          </w:p>
          <w:p w14:paraId="1D1AEC27" w14:textId="77777777" w:rsidR="00E13FE4" w:rsidRDefault="00E13FE4" w:rsidP="00087573">
            <w:pPr>
              <w:pStyle w:val="TableText"/>
              <w:rPr>
                <w:sz w:val="24"/>
                <w:szCs w:val="24"/>
              </w:rPr>
            </w:pPr>
          </w:p>
          <w:p w14:paraId="5E540038" w14:textId="293AEB51" w:rsidR="00E13FE4" w:rsidRPr="002E7245" w:rsidRDefault="00E13FE4" w:rsidP="00087573">
            <w:pPr>
              <w:pStyle w:val="TableText"/>
              <w:rPr>
                <w:sz w:val="24"/>
                <w:szCs w:val="24"/>
              </w:rPr>
            </w:pPr>
            <w:r>
              <w:rPr>
                <w:sz w:val="24"/>
                <w:szCs w:val="24"/>
              </w:rPr>
              <w:t>Index: 3</w:t>
            </w:r>
          </w:p>
        </w:tc>
        <w:tc>
          <w:tcPr>
            <w:tcW w:w="7290" w:type="dxa"/>
          </w:tcPr>
          <w:p w14:paraId="7016CBD6" w14:textId="1C026462" w:rsidR="00D97D78" w:rsidRDefault="00FE1357" w:rsidP="00D47C5F">
            <w:pPr>
              <w:pStyle w:val="TableText"/>
              <w:cnfStyle w:val="000000100000" w:firstRow="0" w:lastRow="0" w:firstColumn="0" w:lastColumn="0" w:oddVBand="0" w:evenVBand="0" w:oddHBand="1" w:evenHBand="0" w:firstRowFirstColumn="0" w:firstRowLastColumn="0" w:lastRowFirstColumn="0" w:lastRowLastColumn="0"/>
            </w:pPr>
            <w:r>
              <w:t xml:space="preserve">The </w:t>
            </w:r>
            <w:r w:rsidR="00D47C5F">
              <w:t>application has a conventional multi-tier</w:t>
            </w:r>
            <w:r w:rsidR="00D97D78">
              <w:t xml:space="preserve"> architecture:</w:t>
            </w:r>
          </w:p>
          <w:p w14:paraId="022F9CEB" w14:textId="274B2976" w:rsidR="00D97D78" w:rsidRDefault="00F52727" w:rsidP="00D97D7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Presentation, s</w:t>
            </w:r>
            <w:r w:rsidR="00673846">
              <w:t xml:space="preserve">ervice </w:t>
            </w:r>
            <w:r w:rsidR="00D47C5F">
              <w:t xml:space="preserve">façade, business and data access layer connecting to the backend relational database. </w:t>
            </w:r>
          </w:p>
          <w:p w14:paraId="6A8F1BEB" w14:textId="77777777" w:rsidR="00D97D78" w:rsidRDefault="00D47C5F" w:rsidP="00D97D7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Presentation tier may incorporate session state management functionality</w:t>
            </w:r>
          </w:p>
          <w:p w14:paraId="321FF192" w14:textId="573C026F" w:rsidR="00D47C5F" w:rsidRDefault="00673846" w:rsidP="00D97D7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Frequently </w:t>
            </w:r>
            <w:r w:rsidR="00D47C5F">
              <w:t>used static data can be kept in a cache. Application middle-tier may possess simple OLTP capabilities.</w:t>
            </w:r>
          </w:p>
          <w:p w14:paraId="2F6326AF" w14:textId="0018F38F" w:rsidR="00561A4E" w:rsidRPr="007D6E2D" w:rsidRDefault="00F52727" w:rsidP="00F52727">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Pr>
                <w:rFonts w:eastAsia="MS Mincho" w:cs="Arial"/>
                <w:lang w:eastAsia="en-AU"/>
              </w:rPr>
              <w:t xml:space="preserve">Utilizes </w:t>
            </w:r>
            <w:r w:rsidRPr="00F52727">
              <w:rPr>
                <w:rFonts w:eastAsia="MS Mincho" w:cs="Arial"/>
                <w:lang w:eastAsia="en-AU"/>
              </w:rPr>
              <w:t>Enterprise Library 4.x-6.0 components</w:t>
            </w:r>
          </w:p>
        </w:tc>
      </w:tr>
      <w:tr w:rsidR="00561A4E" w:rsidRPr="000A7678" w14:paraId="53522C5A"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462499B" w14:textId="77777777" w:rsidR="00561A4E" w:rsidRDefault="00561A4E" w:rsidP="00087573">
            <w:pPr>
              <w:pStyle w:val="TableText"/>
              <w:rPr>
                <w:sz w:val="24"/>
                <w:szCs w:val="24"/>
              </w:rPr>
            </w:pPr>
            <w:r w:rsidRPr="002E7245">
              <w:rPr>
                <w:sz w:val="24"/>
                <w:szCs w:val="24"/>
              </w:rPr>
              <w:t>Complex</w:t>
            </w:r>
          </w:p>
          <w:p w14:paraId="59AEAE93" w14:textId="77777777" w:rsidR="00E13FE4" w:rsidRDefault="00E13FE4" w:rsidP="00087573">
            <w:pPr>
              <w:pStyle w:val="TableText"/>
              <w:rPr>
                <w:sz w:val="24"/>
                <w:szCs w:val="24"/>
              </w:rPr>
            </w:pPr>
          </w:p>
          <w:p w14:paraId="3C8A646D" w14:textId="77777777" w:rsidR="00E13FE4" w:rsidRDefault="00E13FE4" w:rsidP="00087573">
            <w:pPr>
              <w:pStyle w:val="TableText"/>
              <w:rPr>
                <w:sz w:val="24"/>
                <w:szCs w:val="24"/>
              </w:rPr>
            </w:pPr>
          </w:p>
          <w:p w14:paraId="052D2686" w14:textId="360FDF81" w:rsidR="00E13FE4" w:rsidRPr="002E7245" w:rsidRDefault="00E13FE4" w:rsidP="00087573">
            <w:pPr>
              <w:pStyle w:val="TableText"/>
              <w:rPr>
                <w:sz w:val="24"/>
                <w:szCs w:val="24"/>
              </w:rPr>
            </w:pPr>
            <w:r>
              <w:rPr>
                <w:sz w:val="24"/>
                <w:szCs w:val="24"/>
              </w:rPr>
              <w:t>Index: 6</w:t>
            </w:r>
          </w:p>
        </w:tc>
        <w:tc>
          <w:tcPr>
            <w:tcW w:w="7290" w:type="dxa"/>
          </w:tcPr>
          <w:p w14:paraId="3B781605" w14:textId="77777777" w:rsidR="00D97D78" w:rsidRDefault="00FE1357" w:rsidP="00FE1357">
            <w:pPr>
              <w:pStyle w:val="TableText"/>
              <w:cnfStyle w:val="000000010000" w:firstRow="0" w:lastRow="0" w:firstColumn="0" w:lastColumn="0" w:oddVBand="0" w:evenVBand="0" w:oddHBand="0" w:evenHBand="1" w:firstRowFirstColumn="0" w:firstRowLastColumn="0" w:lastRowFirstColumn="0" w:lastRowLastColumn="0"/>
            </w:pPr>
            <w:r>
              <w:t>The application has a complex multi-tier architecture</w:t>
            </w:r>
            <w:r w:rsidR="00D97D78">
              <w:t>:</w:t>
            </w:r>
          </w:p>
          <w:p w14:paraId="1A76A121" w14:textId="73DE575D" w:rsidR="005B7A6E" w:rsidRDefault="00091DD6" w:rsidP="00FE1357">
            <w:pPr>
              <w:pStyle w:val="TableText"/>
              <w:cnfStyle w:val="000000010000" w:firstRow="0" w:lastRow="0" w:firstColumn="0" w:lastColumn="0" w:oddVBand="0" w:evenVBand="0" w:oddHBand="0" w:evenHBand="1" w:firstRowFirstColumn="0" w:firstRowLastColumn="0" w:lastRowFirstColumn="0" w:lastRowLastColumn="0"/>
            </w:pPr>
            <w:r>
              <w:br/>
            </w:r>
            <w:r w:rsidR="005B7A6E">
              <w:t xml:space="preserve">General </w:t>
            </w:r>
            <w:r w:rsidR="00AF59DF">
              <w:t>aspects</w:t>
            </w:r>
            <w:r w:rsidR="005B7A6E">
              <w:t>:</w:t>
            </w:r>
          </w:p>
          <w:p w14:paraId="1E9063C4" w14:textId="1ED43A6A" w:rsidR="00D97D78" w:rsidRDefault="00673846" w:rsidP="00D97D7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Phy</w:t>
            </w:r>
            <w:r w:rsidR="00FE1357">
              <w:t>sically separate presentation, service façade, business and data access layer which can be connecting to multiple backend data repositories, including</w:t>
            </w:r>
            <w:r w:rsidR="00D97D78">
              <w:t>:</w:t>
            </w:r>
          </w:p>
          <w:p w14:paraId="4CE42540" w14:textId="5F5C5B3B" w:rsidR="00D97D78" w:rsidRDefault="00673846" w:rsidP="00D97D78">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Relational </w:t>
            </w:r>
            <w:r w:rsidR="00FE1357">
              <w:t>databases</w:t>
            </w:r>
          </w:p>
          <w:p w14:paraId="2F5304E9" w14:textId="64A9CC89" w:rsidR="00D97D78" w:rsidRDefault="0028795C" w:rsidP="00D97D78">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NoSQL</w:t>
            </w:r>
            <w:r w:rsidR="00673846">
              <w:t xml:space="preserve"> </w:t>
            </w:r>
            <w:r w:rsidR="00FE1357">
              <w:t xml:space="preserve">databases </w:t>
            </w:r>
          </w:p>
          <w:p w14:paraId="002578BD" w14:textId="77777777" w:rsidR="00693C81" w:rsidRDefault="00673846" w:rsidP="00D97D78">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Other </w:t>
            </w:r>
            <w:r w:rsidR="00FE1357">
              <w:t xml:space="preserve">types of persistent stores. </w:t>
            </w:r>
          </w:p>
          <w:p w14:paraId="61246AB7" w14:textId="761F55E1" w:rsidR="00693C81" w:rsidRDefault="00A834A6" w:rsidP="00D97D78">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Application depends on windows service/Batch jobs etc.</w:t>
            </w:r>
          </w:p>
          <w:p w14:paraId="030C163F" w14:textId="77777777" w:rsidR="0018048B" w:rsidRDefault="00693C81" w:rsidP="00D97D78">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Workflow defined for application process.</w:t>
            </w:r>
          </w:p>
          <w:p w14:paraId="66B7B02C" w14:textId="065611D5" w:rsidR="0018048B" w:rsidRDefault="0018048B" w:rsidP="0018048B">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Application may call Win32 API/COM/DCOM objects.</w:t>
            </w:r>
          </w:p>
          <w:p w14:paraId="5D384078" w14:textId="5D8F7209" w:rsidR="009E642A" w:rsidRDefault="0018048B" w:rsidP="0018048B">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Application can utilize multiple third party component</w:t>
            </w:r>
            <w:r w:rsidR="004C2366">
              <w:t>s</w:t>
            </w:r>
            <w:r>
              <w:t xml:space="preserve"> which require complex startup tasks.</w:t>
            </w:r>
            <w:r w:rsidR="009E642A">
              <w:t xml:space="preserve"> Application has the functionality to send mail.</w:t>
            </w:r>
          </w:p>
          <w:p w14:paraId="178A5A85" w14:textId="4E73EAD0" w:rsidR="009E642A" w:rsidRDefault="009E642A" w:rsidP="0018048B">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Application at any layer accesses registry or depend on registry entries.</w:t>
            </w:r>
          </w:p>
          <w:p w14:paraId="1F8F2FD5" w14:textId="77777777" w:rsidR="009E642A" w:rsidRDefault="009E642A" w:rsidP="00177324">
            <w:pPr>
              <w:pStyle w:val="TableText"/>
              <w:ind w:left="972"/>
              <w:cnfStyle w:val="000000010000" w:firstRow="0" w:lastRow="0" w:firstColumn="0" w:lastColumn="0" w:oddVBand="0" w:evenVBand="0" w:oddHBand="0" w:evenHBand="1" w:firstRowFirstColumn="0" w:firstRowLastColumn="0" w:lastRowFirstColumn="0" w:lastRowLastColumn="0"/>
            </w:pPr>
          </w:p>
          <w:p w14:paraId="1F25215E" w14:textId="77777777" w:rsidR="00FF2503" w:rsidRDefault="00FF2503" w:rsidP="00FF2503">
            <w:pPr>
              <w:pStyle w:val="TableText"/>
              <w:ind w:left="972"/>
              <w:cnfStyle w:val="000000010000" w:firstRow="0" w:lastRow="0" w:firstColumn="0" w:lastColumn="0" w:oddVBand="0" w:evenVBand="0" w:oddHBand="0" w:evenHBand="1" w:firstRowFirstColumn="0" w:firstRowLastColumn="0" w:lastRowFirstColumn="0" w:lastRowLastColumn="0"/>
            </w:pPr>
          </w:p>
          <w:p w14:paraId="161C6774" w14:textId="2112687A" w:rsidR="00FF2503" w:rsidRDefault="00FF2503" w:rsidP="0018048B">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Application communicates with On-premises database/SSIS/SSRS</w:t>
            </w:r>
            <w:r w:rsidR="00982F4B">
              <w:t>,</w:t>
            </w:r>
          </w:p>
          <w:p w14:paraId="1FE13062" w14:textId="77777777" w:rsidR="00982F4B" w:rsidRDefault="00982F4B" w:rsidP="00982F4B">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or application currently utilizes hybrid cloud connectivity</w:t>
            </w:r>
          </w:p>
          <w:p w14:paraId="49A49212" w14:textId="77777777" w:rsidR="00982F4B" w:rsidRDefault="00982F4B" w:rsidP="00177324">
            <w:pPr>
              <w:pStyle w:val="TableText"/>
              <w:ind w:left="972"/>
              <w:cnfStyle w:val="000000010000" w:firstRow="0" w:lastRow="0" w:firstColumn="0" w:lastColumn="0" w:oddVBand="0" w:evenVBand="0" w:oddHBand="0" w:evenHBand="1" w:firstRowFirstColumn="0" w:firstRowLastColumn="0" w:lastRowFirstColumn="0" w:lastRowLastColumn="0"/>
            </w:pPr>
          </w:p>
          <w:p w14:paraId="6E7DE724" w14:textId="4557ABAD" w:rsidR="00FF2503" w:rsidRDefault="00FF2503" w:rsidP="0018048B">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Application utilizes Reporting controls like Microsoft Report Viewer/Crystal </w:t>
            </w:r>
            <w:r w:rsidR="00177324">
              <w:t xml:space="preserve">Reports  </w:t>
            </w:r>
            <w:r>
              <w:t xml:space="preserve">with data </w:t>
            </w:r>
            <w:r w:rsidR="00177324">
              <w:t xml:space="preserve">originating </w:t>
            </w:r>
            <w:r>
              <w:t xml:space="preserve">from </w:t>
            </w:r>
            <w:r w:rsidR="00177324">
              <w:t xml:space="preserve">on </w:t>
            </w:r>
            <w:r>
              <w:t xml:space="preserve">premises and Azure </w:t>
            </w:r>
            <w:r w:rsidR="00177324">
              <w:t xml:space="preserve">SQL </w:t>
            </w:r>
            <w:r>
              <w:t>Database</w:t>
            </w:r>
          </w:p>
          <w:p w14:paraId="7AC9508E" w14:textId="4F61F3D9" w:rsidR="00CF20F2" w:rsidRDefault="00CF20F2" w:rsidP="0018048B">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I</w:t>
            </w:r>
            <w:r>
              <w:rPr>
                <w:rFonts w:eastAsia="MS Mincho" w:cs="Arial"/>
                <w:lang w:eastAsia="en-AU"/>
              </w:rPr>
              <w:t>mpact on upstream and downstream critical system</w:t>
            </w:r>
            <w:r w:rsidR="00177324">
              <w:rPr>
                <w:rFonts w:eastAsia="MS Mincho" w:cs="Arial"/>
                <w:lang w:eastAsia="en-AU"/>
              </w:rPr>
              <w:t>s</w:t>
            </w:r>
          </w:p>
          <w:p w14:paraId="1BE228F3" w14:textId="77777777" w:rsidR="00091DD6" w:rsidRDefault="00091DD6" w:rsidP="00091DD6">
            <w:pPr>
              <w:pStyle w:val="TableText"/>
              <w:ind w:left="972"/>
              <w:cnfStyle w:val="000000010000" w:firstRow="0" w:lastRow="0" w:firstColumn="0" w:lastColumn="0" w:oddVBand="0" w:evenVBand="0" w:oddHBand="0" w:evenHBand="1" w:firstRowFirstColumn="0" w:firstRowLastColumn="0" w:lastRowFirstColumn="0" w:lastRowLastColumn="0"/>
            </w:pPr>
          </w:p>
          <w:p w14:paraId="10A44B48" w14:textId="0469B1F9" w:rsidR="0001539D" w:rsidRDefault="00FE1357" w:rsidP="00091DD6">
            <w:pPr>
              <w:pStyle w:val="TableText"/>
              <w:cnfStyle w:val="000000010000" w:firstRow="0" w:lastRow="0" w:firstColumn="0" w:lastColumn="0" w:oddVBand="0" w:evenVBand="0" w:oddHBand="0" w:evenHBand="1" w:firstRowFirstColumn="0" w:firstRowLastColumn="0" w:lastRowFirstColumn="0" w:lastRowLastColumn="0"/>
            </w:pPr>
            <w:r>
              <w:t>Presentation tier</w:t>
            </w:r>
            <w:r w:rsidR="0001539D">
              <w:t>:</w:t>
            </w:r>
          </w:p>
          <w:p w14:paraId="1AFE7E22" w14:textId="66B2EAB1" w:rsidR="00D97D78" w:rsidRDefault="009E7F66" w:rsidP="0001539D">
            <w:pPr>
              <w:pStyle w:val="TableText"/>
              <w:numPr>
                <w:ilvl w:val="0"/>
                <w:numId w:val="44"/>
              </w:numPr>
              <w:ind w:left="792" w:hanging="270"/>
              <w:cnfStyle w:val="000000010000" w:firstRow="0" w:lastRow="0" w:firstColumn="0" w:lastColumn="0" w:oddVBand="0" w:evenVBand="0" w:oddHBand="0" w:evenHBand="1" w:firstRowFirstColumn="0" w:firstRowLastColumn="0" w:lastRowFirstColumn="0" w:lastRowLastColumn="0"/>
            </w:pPr>
            <w:r>
              <w:t>May</w:t>
            </w:r>
            <w:r w:rsidR="00FE1357">
              <w:t xml:space="preserve"> incorporate session state management functionality</w:t>
            </w:r>
          </w:p>
          <w:p w14:paraId="3F68B23B" w14:textId="206E6A28" w:rsidR="0001539D" w:rsidRDefault="009E7F66" w:rsidP="0001539D">
            <w:pPr>
              <w:pStyle w:val="TableText"/>
              <w:numPr>
                <w:ilvl w:val="0"/>
                <w:numId w:val="44"/>
              </w:numPr>
              <w:ind w:left="792" w:hanging="270"/>
              <w:cnfStyle w:val="000000010000" w:firstRow="0" w:lastRow="0" w:firstColumn="0" w:lastColumn="0" w:oddVBand="0" w:evenVBand="0" w:oddHBand="0" w:evenHBand="1" w:firstRowFirstColumn="0" w:firstRowLastColumn="0" w:lastRowFirstColumn="0" w:lastRowLastColumn="0"/>
            </w:pPr>
            <w:r>
              <w:t>May u</w:t>
            </w:r>
            <w:r w:rsidR="0001539D">
              <w:t xml:space="preserve">tilize </w:t>
            </w:r>
            <w:r w:rsidR="0001539D" w:rsidRPr="0001539D">
              <w:t xml:space="preserve">3rd-party frameworks, such as Spring MVC, </w:t>
            </w:r>
            <w:proofErr w:type="spellStart"/>
            <w:r w:rsidR="0001539D" w:rsidRPr="0001539D">
              <w:t>nHibernate</w:t>
            </w:r>
            <w:proofErr w:type="spellEnd"/>
            <w:r w:rsidR="0001539D" w:rsidRPr="0001539D">
              <w:t>, etc.</w:t>
            </w:r>
          </w:p>
          <w:p w14:paraId="00CA0A84" w14:textId="3B698853" w:rsidR="00D97D78" w:rsidRDefault="009E7F66" w:rsidP="009E7F66">
            <w:pPr>
              <w:pStyle w:val="TableText"/>
              <w:numPr>
                <w:ilvl w:val="0"/>
                <w:numId w:val="44"/>
              </w:numPr>
              <w:ind w:left="792" w:hanging="270"/>
              <w:cnfStyle w:val="000000010000" w:firstRow="0" w:lastRow="0" w:firstColumn="0" w:lastColumn="0" w:oddVBand="0" w:evenVBand="0" w:oddHBand="0" w:evenHBand="1" w:firstRowFirstColumn="0" w:firstRowLastColumn="0" w:lastRowFirstColumn="0" w:lastRowLastColumn="0"/>
            </w:pPr>
            <w:r>
              <w:t>May keep f</w:t>
            </w:r>
            <w:r w:rsidR="00673846">
              <w:t xml:space="preserve">requently </w:t>
            </w:r>
            <w:r w:rsidR="00FE1357">
              <w:t>used static data can be</w:t>
            </w:r>
            <w:r w:rsidR="00D97D78">
              <w:t xml:space="preserve"> kept in a dedicated cache.</w:t>
            </w:r>
            <w:r w:rsidR="00F6142A">
              <w:br/>
            </w:r>
          </w:p>
          <w:p w14:paraId="017AF013" w14:textId="77777777" w:rsidR="00382BF1" w:rsidRDefault="00F6142A" w:rsidP="00F6142A">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Application may incorporate u</w:t>
            </w:r>
            <w:r w:rsidRPr="00F6142A">
              <w:t xml:space="preserve">pdate notification subsystem based on SQL Server Notification Services, </w:t>
            </w:r>
            <w:proofErr w:type="spellStart"/>
            <w:r w:rsidRPr="00F6142A">
              <w:t>SignalR</w:t>
            </w:r>
            <w:proofErr w:type="spellEnd"/>
            <w:r w:rsidRPr="00F6142A">
              <w:t xml:space="preserve">, </w:t>
            </w:r>
            <w:proofErr w:type="spellStart"/>
            <w:r w:rsidRPr="00F6142A">
              <w:t>etc</w:t>
            </w:r>
            <w:proofErr w:type="spellEnd"/>
          </w:p>
          <w:p w14:paraId="40908FCA" w14:textId="77777777" w:rsidR="00481208" w:rsidRDefault="00481208" w:rsidP="00177324">
            <w:pPr>
              <w:pStyle w:val="TableText"/>
              <w:ind w:left="720"/>
              <w:cnfStyle w:val="000000010000" w:firstRow="0" w:lastRow="0" w:firstColumn="0" w:lastColumn="0" w:oddVBand="0" w:evenVBand="0" w:oddHBand="0" w:evenHBand="1" w:firstRowFirstColumn="0" w:firstRowLastColumn="0" w:lastRowFirstColumn="0" w:lastRowLastColumn="0"/>
            </w:pPr>
          </w:p>
          <w:p w14:paraId="792265CA" w14:textId="77777777" w:rsidR="00091DD6" w:rsidRDefault="00091DD6" w:rsidP="00091DD6">
            <w:pPr>
              <w:pStyle w:val="TableText"/>
              <w:cnfStyle w:val="000000010000" w:firstRow="0" w:lastRow="0" w:firstColumn="0" w:lastColumn="0" w:oddVBand="0" w:evenVBand="0" w:oddHBand="0" w:evenHBand="1" w:firstRowFirstColumn="0" w:firstRowLastColumn="0" w:lastRowFirstColumn="0" w:lastRowLastColumn="0"/>
            </w:pPr>
          </w:p>
          <w:p w14:paraId="4E49BF61" w14:textId="6F17A503" w:rsidR="00091DD6" w:rsidRDefault="00091DD6" w:rsidP="00091DD6">
            <w:pPr>
              <w:pStyle w:val="TableText"/>
              <w:cnfStyle w:val="000000010000" w:firstRow="0" w:lastRow="0" w:firstColumn="0" w:lastColumn="0" w:oddVBand="0" w:evenVBand="0" w:oddHBand="0" w:evenHBand="1" w:firstRowFirstColumn="0" w:firstRowLastColumn="0" w:lastRowFirstColumn="0" w:lastRowLastColumn="0"/>
            </w:pPr>
            <w:r>
              <w:lastRenderedPageBreak/>
              <w:t>Middle Tier:</w:t>
            </w:r>
          </w:p>
          <w:p w14:paraId="3E9FD827" w14:textId="77777777" w:rsidR="009A4496" w:rsidRDefault="009A4496" w:rsidP="009A4496">
            <w:pPr>
              <w:pStyle w:val="TableText"/>
              <w:numPr>
                <w:ilvl w:val="0"/>
                <w:numId w:val="44"/>
              </w:numPr>
              <w:ind w:left="702"/>
              <w:cnfStyle w:val="000000010000" w:firstRow="0" w:lastRow="0" w:firstColumn="0" w:lastColumn="0" w:oddVBand="0" w:evenVBand="0" w:oddHBand="0" w:evenHBand="1" w:firstRowFirstColumn="0" w:firstRowLastColumn="0" w:lastRowFirstColumn="0" w:lastRowLastColumn="0"/>
            </w:pPr>
            <w:r>
              <w:t>The application may use asynchronous data communication patterns to communicate between its major components, including:</w:t>
            </w:r>
          </w:p>
          <w:p w14:paraId="1534291C" w14:textId="4221EDAC" w:rsidR="009A4496" w:rsidRDefault="00AA3ACF" w:rsidP="009A4496">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Loose-coupled</w:t>
            </w:r>
            <w:r w:rsidR="009A4496">
              <w:t xml:space="preserve"> </w:t>
            </w:r>
            <w:r>
              <w:t>enterprise integration pattern implementations</w:t>
            </w:r>
          </w:p>
          <w:p w14:paraId="0D19E1F4" w14:textId="77777777" w:rsidR="009A4496" w:rsidRDefault="009A4496" w:rsidP="009A4496">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Service bus communication patterns</w:t>
            </w:r>
          </w:p>
          <w:p w14:paraId="34FE0BC2" w14:textId="77777777" w:rsidR="009A4496" w:rsidRDefault="009A4496" w:rsidP="009A4496">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rsidRPr="00F52727">
              <w:t xml:space="preserve">MSMQ. queued COM components, asynchronous COM+/Serviced Components,   </w:t>
            </w:r>
          </w:p>
          <w:p w14:paraId="04E91CB8" w14:textId="668E6780" w:rsidR="00481208" w:rsidRDefault="00481208" w:rsidP="00481208">
            <w:pPr>
              <w:pStyle w:val="TableText"/>
              <w:numPr>
                <w:ilvl w:val="0"/>
                <w:numId w:val="44"/>
              </w:numPr>
              <w:ind w:left="702"/>
              <w:cnfStyle w:val="000000010000" w:firstRow="0" w:lastRow="0" w:firstColumn="0" w:lastColumn="0" w:oddVBand="0" w:evenVBand="0" w:oddHBand="0" w:evenHBand="1" w:firstRowFirstColumn="0" w:firstRowLastColumn="0" w:lastRowFirstColumn="0" w:lastRowLastColumn="0"/>
            </w:pPr>
            <w:r>
              <w:t>Application has Web service endpoints like FTP</w:t>
            </w:r>
            <w:r w:rsidR="00693C81">
              <w:t>, Email</w:t>
            </w:r>
            <w:r>
              <w:t xml:space="preserve">, </w:t>
            </w:r>
            <w:r w:rsidR="00693C81">
              <w:t>and Spreadsheet</w:t>
            </w:r>
            <w:r>
              <w:t xml:space="preserve"> Input.</w:t>
            </w:r>
          </w:p>
          <w:p w14:paraId="54415B7C" w14:textId="37A7E068" w:rsidR="00F6142A" w:rsidRDefault="00382BF1" w:rsidP="00382BF1">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Application may incorporate </w:t>
            </w:r>
            <w:r w:rsidRPr="00382BF1">
              <w:t>scheduled tasks support subsystem</w:t>
            </w:r>
            <w:r w:rsidR="00F6142A" w:rsidRPr="00F6142A">
              <w:t>.</w:t>
            </w:r>
          </w:p>
          <w:p w14:paraId="07FBC1F2" w14:textId="77777777" w:rsidR="00D97D78" w:rsidRDefault="00FE1357" w:rsidP="00D97D78">
            <w:pPr>
              <w:pStyle w:val="TableText"/>
              <w:numPr>
                <w:ilvl w:val="0"/>
                <w:numId w:val="44"/>
              </w:numPr>
              <w:ind w:left="702"/>
              <w:cnfStyle w:val="000000010000" w:firstRow="0" w:lastRow="0" w:firstColumn="0" w:lastColumn="0" w:oddVBand="0" w:evenVBand="0" w:oddHBand="0" w:evenHBand="1" w:firstRowFirstColumn="0" w:firstRowLastColumn="0" w:lastRowFirstColumn="0" w:lastRowLastColumn="0"/>
            </w:pPr>
            <w:r>
              <w:t>Application middle-tier may possess OLTP capabilities.</w:t>
            </w:r>
            <w:r w:rsidR="00B670EE">
              <w:t xml:space="preserve"> </w:t>
            </w:r>
          </w:p>
          <w:p w14:paraId="42236FFB" w14:textId="77777777" w:rsidR="00B02EDF" w:rsidRDefault="00B02EDF" w:rsidP="00B02ED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Application may be integrated with other systems, such as:</w:t>
            </w:r>
          </w:p>
          <w:p w14:paraId="648BC3F4" w14:textId="77777777" w:rsidR="00B02EDF" w:rsidRDefault="00B02EDF" w:rsidP="00B02EDF">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SharePoint 2007/2010/2013 </w:t>
            </w:r>
          </w:p>
          <w:p w14:paraId="60E94453" w14:textId="77777777" w:rsidR="00B02EDF" w:rsidRDefault="00B02EDF" w:rsidP="00B02EDF">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O365 SharePoint Online </w:t>
            </w:r>
          </w:p>
          <w:p w14:paraId="6FEF1870" w14:textId="77777777" w:rsidR="00B02EDF" w:rsidRDefault="00B02EDF" w:rsidP="00B02EDF">
            <w:pPr>
              <w:pStyle w:val="TableText"/>
              <w:numPr>
                <w:ilvl w:val="0"/>
                <w:numId w:val="44"/>
              </w:numPr>
              <w:ind w:left="972"/>
              <w:cnfStyle w:val="000000010000" w:firstRow="0" w:lastRow="0" w:firstColumn="0" w:lastColumn="0" w:oddVBand="0" w:evenVBand="0" w:oddHBand="0" w:evenHBand="1" w:firstRowFirstColumn="0" w:firstRowLastColumn="0" w:lastRowFirstColumn="0" w:lastRowLastColumn="0"/>
            </w:pPr>
            <w:r>
              <w:t xml:space="preserve">BizTalk Server 2006/2010/2013 </w:t>
            </w:r>
          </w:p>
          <w:p w14:paraId="500416FC" w14:textId="14BE3CDB" w:rsidR="009E642A" w:rsidRDefault="009E642A" w:rsidP="009E642A">
            <w:pPr>
              <w:pStyle w:val="TableText"/>
              <w:ind w:left="612"/>
              <w:cnfStyle w:val="000000010000" w:firstRow="0" w:lastRow="0" w:firstColumn="0" w:lastColumn="0" w:oddVBand="0" w:evenVBand="0" w:oddHBand="0" w:evenHBand="1" w:firstRowFirstColumn="0" w:firstRowLastColumn="0" w:lastRowFirstColumn="0" w:lastRowLastColumn="0"/>
            </w:pPr>
          </w:p>
          <w:p w14:paraId="357AB4F0" w14:textId="40A5709D" w:rsidR="003470AF" w:rsidRDefault="003470AF" w:rsidP="003470AF">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Application may incorporate </w:t>
            </w:r>
            <w:r w:rsidRPr="003470AF">
              <w:t xml:space="preserve">data synchronization </w:t>
            </w:r>
            <w:r w:rsidR="00F6142A">
              <w:t xml:space="preserve">pattern </w:t>
            </w:r>
            <w:r w:rsidRPr="003470AF">
              <w:t>with end user connected via unstable links</w:t>
            </w:r>
          </w:p>
          <w:p w14:paraId="7498188D" w14:textId="604C1836" w:rsidR="00FE1357" w:rsidRDefault="00B670EE" w:rsidP="00D97D78">
            <w:pPr>
              <w:pStyle w:val="TableText"/>
              <w:numPr>
                <w:ilvl w:val="0"/>
                <w:numId w:val="44"/>
              </w:numPr>
              <w:ind w:left="702"/>
              <w:cnfStyle w:val="000000010000" w:firstRow="0" w:lastRow="0" w:firstColumn="0" w:lastColumn="0" w:oddVBand="0" w:evenVBand="0" w:oddHBand="0" w:evenHBand="1" w:firstRowFirstColumn="0" w:firstRowLastColumn="0" w:lastRowFirstColumn="0" w:lastRowLastColumn="0"/>
            </w:pPr>
            <w:r>
              <w:t xml:space="preserve">The primary backend relational database may be accompanied by Data Warehousing solution </w:t>
            </w:r>
          </w:p>
          <w:p w14:paraId="02FD5062" w14:textId="122A4A87" w:rsidR="00960F5A" w:rsidRDefault="007558C4" w:rsidP="0008757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Pr>
                <w:rFonts w:eastAsia="MS Mincho" w:cs="Arial"/>
                <w:lang w:eastAsia="en-AU"/>
              </w:rPr>
              <w:br/>
            </w:r>
            <w:r w:rsidR="00960F5A">
              <w:rPr>
                <w:rFonts w:eastAsia="MS Mincho" w:cs="Arial"/>
                <w:lang w:eastAsia="en-AU"/>
              </w:rPr>
              <w:t>On-</w:t>
            </w:r>
            <w:r w:rsidR="00181311">
              <w:rPr>
                <w:rFonts w:eastAsia="MS Mincho" w:cs="Arial"/>
                <w:lang w:eastAsia="en-AU"/>
              </w:rPr>
              <w:t>P</w:t>
            </w:r>
            <w:r w:rsidR="00960F5A">
              <w:rPr>
                <w:rFonts w:eastAsia="MS Mincho" w:cs="Arial"/>
                <w:lang w:eastAsia="en-AU"/>
              </w:rPr>
              <w:t>rem</w:t>
            </w:r>
            <w:r w:rsidR="00181311">
              <w:rPr>
                <w:rFonts w:eastAsia="MS Mincho" w:cs="Arial"/>
                <w:lang w:eastAsia="en-AU"/>
              </w:rPr>
              <w:t>ises</w:t>
            </w:r>
            <w:r w:rsidR="00960F5A">
              <w:rPr>
                <w:rFonts w:eastAsia="MS Mincho" w:cs="Arial"/>
                <w:lang w:eastAsia="en-AU"/>
              </w:rPr>
              <w:t xml:space="preserve"> Dependencies:</w:t>
            </w:r>
          </w:p>
          <w:p w14:paraId="3E0EAA1D" w14:textId="4A4A3A3A" w:rsidR="00960F5A" w:rsidRP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 xml:space="preserve">The application has components that run on legacy hardware (mainframe, midrange, other systems) and can't be </w:t>
            </w:r>
            <w:proofErr w:type="spellStart"/>
            <w:r w:rsidRPr="00960F5A">
              <w:rPr>
                <w:rFonts w:eastAsia="MS Mincho" w:cs="Arial"/>
                <w:lang w:eastAsia="en-AU"/>
              </w:rPr>
              <w:t>rearchitected</w:t>
            </w:r>
            <w:proofErr w:type="spellEnd"/>
            <w:r w:rsidRPr="00960F5A">
              <w:rPr>
                <w:rFonts w:eastAsia="MS Mincho" w:cs="Arial"/>
                <w:lang w:eastAsia="en-AU"/>
              </w:rPr>
              <w:t xml:space="preserve"> during the cloud migration cycle d</w:t>
            </w:r>
            <w:r>
              <w:rPr>
                <w:rFonts w:eastAsia="MS Mincho" w:cs="Arial"/>
                <w:lang w:eastAsia="en-AU"/>
              </w:rPr>
              <w:t>ue to time/resource constraints</w:t>
            </w:r>
          </w:p>
          <w:p w14:paraId="53A0F439" w14:textId="77777777" w:rsidR="00960F5A" w:rsidRPr="00960F5A" w:rsidRDefault="00960F5A" w:rsidP="00960F5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p w14:paraId="60C618CE" w14:textId="0C088347" w:rsidR="00960F5A" w:rsidRP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require designated authentica</w:t>
            </w:r>
            <w:r>
              <w:rPr>
                <w:rFonts w:eastAsia="MS Mincho" w:cs="Arial"/>
                <w:lang w:eastAsia="en-AU"/>
              </w:rPr>
              <w:t>ted hardware to run</w:t>
            </w:r>
          </w:p>
          <w:p w14:paraId="2AB27878" w14:textId="77777777" w:rsidR="00960F5A" w:rsidRPr="00960F5A" w:rsidRDefault="00960F5A" w:rsidP="00960F5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p w14:paraId="1BC46112" w14:textId="0FA28611" w:rsidR="00960F5A" w:rsidRP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r</w:t>
            </w:r>
            <w:r>
              <w:rPr>
                <w:rFonts w:eastAsia="MS Mincho" w:cs="Arial"/>
                <w:lang w:eastAsia="en-AU"/>
              </w:rPr>
              <w:t>equire vendor-supplied hardware</w:t>
            </w:r>
          </w:p>
          <w:p w14:paraId="57CCC255" w14:textId="77777777" w:rsidR="00960F5A" w:rsidRPr="00960F5A" w:rsidRDefault="00960F5A" w:rsidP="00960F5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p w14:paraId="65482C11" w14:textId="0DDC7124" w:rsidR="00960F5A" w:rsidRP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 xml:space="preserve">The application has components that run on high-end hardware not conducive to </w:t>
            </w:r>
            <w:proofErr w:type="spellStart"/>
            <w:r w:rsidRPr="00960F5A">
              <w:rPr>
                <w:rFonts w:eastAsia="MS Mincho" w:cs="Arial"/>
                <w:lang w:eastAsia="en-AU"/>
              </w:rPr>
              <w:t>rearchitecture</w:t>
            </w:r>
            <w:proofErr w:type="spellEnd"/>
            <w:r w:rsidRPr="00960F5A">
              <w:rPr>
                <w:rFonts w:eastAsia="MS Mincho" w:cs="Arial"/>
                <w:lang w:eastAsia="en-AU"/>
              </w:rPr>
              <w:t xml:space="preserve"> for</w:t>
            </w:r>
            <w:r>
              <w:rPr>
                <w:rFonts w:eastAsia="MS Mincho" w:cs="Arial"/>
                <w:lang w:eastAsia="en-AU"/>
              </w:rPr>
              <w:t xml:space="preserve"> cloud-based commodity hardware</w:t>
            </w:r>
          </w:p>
          <w:p w14:paraId="1CCF6550" w14:textId="77777777" w:rsidR="00960F5A" w:rsidRPr="00960F5A" w:rsidRDefault="00960F5A" w:rsidP="00960F5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p w14:paraId="5B6E7F6F" w14:textId="249E4962" w:rsidR="00960F5A" w:rsidRP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must run on premises</w:t>
            </w:r>
            <w:r>
              <w:rPr>
                <w:rFonts w:eastAsia="MS Mincho" w:cs="Arial"/>
                <w:lang w:eastAsia="en-AU"/>
              </w:rPr>
              <w:t xml:space="preserve"> due to compliance requirements</w:t>
            </w:r>
          </w:p>
          <w:p w14:paraId="391BA934" w14:textId="77777777" w:rsidR="00960F5A" w:rsidRPr="00960F5A" w:rsidRDefault="00960F5A" w:rsidP="00960F5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p w14:paraId="75370E99" w14:textId="515F9C5E" w:rsidR="00960F5A" w:rsidRP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must run on premises due to pr</w:t>
            </w:r>
            <w:r>
              <w:rPr>
                <w:rFonts w:eastAsia="MS Mincho" w:cs="Arial"/>
                <w:lang w:eastAsia="en-AU"/>
              </w:rPr>
              <w:t>opriet</w:t>
            </w:r>
            <w:r w:rsidR="00D82E6B">
              <w:rPr>
                <w:rFonts w:eastAsia="MS Mincho" w:cs="Arial"/>
                <w:lang w:eastAsia="en-AU"/>
              </w:rPr>
              <w:t>a</w:t>
            </w:r>
            <w:r>
              <w:rPr>
                <w:rFonts w:eastAsia="MS Mincho" w:cs="Arial"/>
                <w:lang w:eastAsia="en-AU"/>
              </w:rPr>
              <w:t>ry security requirements</w:t>
            </w:r>
          </w:p>
          <w:p w14:paraId="5C37F433" w14:textId="77777777" w:rsidR="00960F5A" w:rsidRPr="00960F5A" w:rsidRDefault="00960F5A" w:rsidP="00960F5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p w14:paraId="50269416" w14:textId="15660B1C" w:rsid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have real-time processing requirements with strict latency requ</w:t>
            </w:r>
            <w:r>
              <w:rPr>
                <w:rFonts w:eastAsia="MS Mincho" w:cs="Arial"/>
                <w:lang w:eastAsia="en-AU"/>
              </w:rPr>
              <w:t>irements</w:t>
            </w:r>
            <w:r>
              <w:rPr>
                <w:rFonts w:eastAsia="MS Mincho" w:cs="Arial"/>
                <w:lang w:eastAsia="en-AU"/>
              </w:rPr>
              <w:br/>
            </w:r>
          </w:p>
          <w:p w14:paraId="7E67B554" w14:textId="4C4D916A" w:rsidR="00960F5A" w:rsidRPr="00960F5A" w:rsidRDefault="00960F5A" w:rsidP="00960F5A">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sidRPr="00960F5A">
              <w:rPr>
                <w:rFonts w:eastAsia="MS Mincho" w:cs="Arial"/>
                <w:lang w:eastAsia="en-AU"/>
              </w:rPr>
              <w:t xml:space="preserve">The application has components that have to run in a designated </w:t>
            </w:r>
            <w:proofErr w:type="spellStart"/>
            <w:r w:rsidRPr="00960F5A">
              <w:rPr>
                <w:rFonts w:eastAsia="MS Mincho" w:cs="Arial"/>
                <w:lang w:eastAsia="en-AU"/>
              </w:rPr>
              <w:t>hoster</w:t>
            </w:r>
            <w:proofErr w:type="spellEnd"/>
            <w:r w:rsidRPr="00960F5A">
              <w:rPr>
                <w:rFonts w:eastAsia="MS Mincho" w:cs="Arial"/>
                <w:lang w:eastAsia="en-AU"/>
              </w:rPr>
              <w:t xml:space="preserve"> due to non-technical considerat</w:t>
            </w:r>
            <w:r>
              <w:rPr>
                <w:rFonts w:eastAsia="MS Mincho" w:cs="Arial"/>
                <w:lang w:eastAsia="en-AU"/>
              </w:rPr>
              <w:t>ions (legal, contractual, etc.)</w:t>
            </w:r>
          </w:p>
          <w:p w14:paraId="2BBE4437" w14:textId="4B017001" w:rsidR="00561A4E" w:rsidRDefault="00091DD6" w:rsidP="0008757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rPr>
                <w:rFonts w:eastAsia="MS Mincho" w:cs="Arial"/>
                <w:lang w:eastAsia="en-AU"/>
              </w:rPr>
              <w:t>DevOps:</w:t>
            </w:r>
          </w:p>
          <w:p w14:paraId="1E307BF9" w14:textId="77777777" w:rsidR="00091DD6" w:rsidRDefault="00091DD6" w:rsidP="00091DD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Application may use custom </w:t>
            </w:r>
            <w:r w:rsidRPr="00CA1E43">
              <w:t>performance counters</w:t>
            </w:r>
            <w:r>
              <w:t xml:space="preserve"> for production monitoring</w:t>
            </w:r>
          </w:p>
          <w:p w14:paraId="1185C138" w14:textId="08C5EA68" w:rsidR="00091DD6" w:rsidRPr="0071307E" w:rsidRDefault="00091DD6" w:rsidP="0008757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561A4E" w:rsidRPr="000A7678" w14:paraId="7FF2DB71"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9FE1C33" w14:textId="6BA446B5" w:rsidR="00561A4E" w:rsidRDefault="00FC6A57" w:rsidP="00087573">
            <w:pPr>
              <w:pStyle w:val="TableText"/>
              <w:rPr>
                <w:sz w:val="24"/>
                <w:szCs w:val="24"/>
              </w:rPr>
            </w:pPr>
            <w:r w:rsidRPr="002E7245">
              <w:rPr>
                <w:sz w:val="24"/>
                <w:szCs w:val="24"/>
              </w:rPr>
              <w:lastRenderedPageBreak/>
              <w:t>Very complex</w:t>
            </w:r>
          </w:p>
          <w:p w14:paraId="448C9D2E" w14:textId="77777777" w:rsidR="00E13FE4" w:rsidRDefault="00E13FE4" w:rsidP="00087573">
            <w:pPr>
              <w:pStyle w:val="TableText"/>
              <w:rPr>
                <w:sz w:val="24"/>
                <w:szCs w:val="24"/>
              </w:rPr>
            </w:pPr>
          </w:p>
          <w:p w14:paraId="0448B680" w14:textId="77777777" w:rsidR="00E13FE4" w:rsidRDefault="00E13FE4" w:rsidP="00087573">
            <w:pPr>
              <w:pStyle w:val="TableText"/>
              <w:rPr>
                <w:sz w:val="24"/>
                <w:szCs w:val="24"/>
              </w:rPr>
            </w:pPr>
          </w:p>
          <w:p w14:paraId="127C5C94" w14:textId="739E110D" w:rsidR="00E13FE4" w:rsidRPr="002E7245" w:rsidRDefault="00E13FE4" w:rsidP="00087573">
            <w:pPr>
              <w:pStyle w:val="TableText"/>
              <w:rPr>
                <w:sz w:val="24"/>
                <w:szCs w:val="24"/>
              </w:rPr>
            </w:pPr>
            <w:r>
              <w:rPr>
                <w:sz w:val="24"/>
                <w:szCs w:val="24"/>
              </w:rPr>
              <w:t>Index: 10</w:t>
            </w:r>
          </w:p>
        </w:tc>
        <w:tc>
          <w:tcPr>
            <w:tcW w:w="7290" w:type="dxa"/>
          </w:tcPr>
          <w:p w14:paraId="3C5DBF01" w14:textId="77777777" w:rsidR="00D97D78" w:rsidRDefault="00B670EE" w:rsidP="00B670EE">
            <w:pPr>
              <w:pStyle w:val="TableText"/>
              <w:cnfStyle w:val="000000100000" w:firstRow="0" w:lastRow="0" w:firstColumn="0" w:lastColumn="0" w:oddVBand="0" w:evenVBand="0" w:oddHBand="1" w:evenHBand="0" w:firstRowFirstColumn="0" w:firstRowLastColumn="0" w:lastRowFirstColumn="0" w:lastRowLastColumn="0"/>
            </w:pPr>
            <w:r>
              <w:t>The application has a very complex multi-tier architecture</w:t>
            </w:r>
            <w:r w:rsidR="00D97D78">
              <w:t>:</w:t>
            </w:r>
          </w:p>
          <w:p w14:paraId="25AE372E" w14:textId="77777777" w:rsidR="007558C4" w:rsidRDefault="007558C4" w:rsidP="007558C4">
            <w:pPr>
              <w:pStyle w:val="TableText"/>
              <w:cnfStyle w:val="000000100000" w:firstRow="0" w:lastRow="0" w:firstColumn="0" w:lastColumn="0" w:oddVBand="0" w:evenVBand="0" w:oddHBand="1" w:evenHBand="0" w:firstRowFirstColumn="0" w:firstRowLastColumn="0" w:lastRowFirstColumn="0" w:lastRowLastColumn="0"/>
            </w:pPr>
          </w:p>
          <w:p w14:paraId="198F3342" w14:textId="010CAADB" w:rsidR="007558C4" w:rsidRDefault="007558C4" w:rsidP="007558C4">
            <w:pPr>
              <w:pStyle w:val="TableText"/>
              <w:cnfStyle w:val="000000100000" w:firstRow="0" w:lastRow="0" w:firstColumn="0" w:lastColumn="0" w:oddVBand="0" w:evenVBand="0" w:oddHBand="1" w:evenHBand="0" w:firstRowFirstColumn="0" w:firstRowLastColumn="0" w:lastRowFirstColumn="0" w:lastRowLastColumn="0"/>
            </w:pPr>
            <w:r>
              <w:t xml:space="preserve">General </w:t>
            </w:r>
            <w:r w:rsidR="00C46C72">
              <w:t>aspects</w:t>
            </w:r>
            <w:r>
              <w:t>:</w:t>
            </w:r>
          </w:p>
          <w:p w14:paraId="78E7055B" w14:textId="1B5699E0" w:rsidR="00D97D78" w:rsidRDefault="007558C4" w:rsidP="00D97D7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P</w:t>
            </w:r>
            <w:r w:rsidR="00FC6A57">
              <w:t>hysi</w:t>
            </w:r>
            <w:r w:rsidR="00B670EE">
              <w:t>cally separate presentation, service façade, business and data access layer which can be connecting to multiple backend data repositories, including</w:t>
            </w:r>
            <w:r w:rsidR="00D97D78">
              <w:t>:</w:t>
            </w:r>
          </w:p>
          <w:p w14:paraId="2875A101" w14:textId="1F293504" w:rsidR="00D97D78" w:rsidRDefault="00FC6A57" w:rsidP="00D97D78">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relational </w:t>
            </w:r>
            <w:r w:rsidR="00B670EE">
              <w:t>databases</w:t>
            </w:r>
          </w:p>
          <w:p w14:paraId="21378CC4" w14:textId="69FAD12D" w:rsidR="00D97D78" w:rsidRDefault="00F52727" w:rsidP="00D97D78">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NoSQL</w:t>
            </w:r>
            <w:r w:rsidR="00FC6A57">
              <w:t xml:space="preserve"> </w:t>
            </w:r>
            <w:r w:rsidR="00B670EE">
              <w:t xml:space="preserve">databases and other types of persistent stores. </w:t>
            </w:r>
          </w:p>
          <w:p w14:paraId="6B8748F8" w14:textId="77777777" w:rsidR="00A834A6" w:rsidRDefault="00A834A6" w:rsidP="00A834A6">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Application depends on windows service/Batch jobs etc.</w:t>
            </w:r>
          </w:p>
          <w:p w14:paraId="2067F49B" w14:textId="0B53731F" w:rsidR="00693C81" w:rsidRDefault="00693C81" w:rsidP="00693C81">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Workflow defined for application process.</w:t>
            </w:r>
          </w:p>
          <w:p w14:paraId="55F77C1B" w14:textId="2191B7E1" w:rsidR="0018048B" w:rsidRDefault="0018048B" w:rsidP="0018048B">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Application may call Win32 API/COM/DCOM objects.</w:t>
            </w:r>
          </w:p>
          <w:p w14:paraId="34B319F4" w14:textId="3C0EDC07" w:rsidR="0018048B" w:rsidRDefault="0018048B" w:rsidP="0018048B">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Application can utilize multiple third party </w:t>
            </w:r>
            <w:r w:rsidR="004C2366">
              <w:t>components</w:t>
            </w:r>
            <w:r>
              <w:t xml:space="preserve"> which require complex startup tasks.</w:t>
            </w:r>
          </w:p>
          <w:p w14:paraId="75C24DAD" w14:textId="78CE9885" w:rsidR="00FF2503" w:rsidRDefault="00FF2503" w:rsidP="00FF2503">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Application communicates with On-premises database/SSIS/SSRS</w:t>
            </w:r>
          </w:p>
          <w:p w14:paraId="7FFDABA2" w14:textId="1E85B459" w:rsidR="00982F4B" w:rsidRDefault="00982F4B" w:rsidP="00FF2503">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or application currently utilizes hybrid cloud connectivity</w:t>
            </w:r>
          </w:p>
          <w:p w14:paraId="3A2ACF59" w14:textId="456F63DE" w:rsidR="00FF2503" w:rsidRDefault="00FF2503" w:rsidP="00FF2503">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Application utilizes Reporting controls like Microsoft Report Viewer/Crystal </w:t>
            </w:r>
            <w:r w:rsidR="00177324">
              <w:t xml:space="preserve">Reports  </w:t>
            </w:r>
            <w:r>
              <w:t xml:space="preserve">with data </w:t>
            </w:r>
            <w:r w:rsidR="00177324">
              <w:t xml:space="preserve">originating </w:t>
            </w:r>
            <w:r>
              <w:t xml:space="preserve">from </w:t>
            </w:r>
            <w:r w:rsidR="00177324">
              <w:t xml:space="preserve">on </w:t>
            </w:r>
            <w:r>
              <w:t xml:space="preserve">premises and Azure </w:t>
            </w:r>
            <w:r w:rsidR="00177324">
              <w:t xml:space="preserve">SQL </w:t>
            </w:r>
            <w:r>
              <w:t>Database</w:t>
            </w:r>
          </w:p>
          <w:p w14:paraId="193386B8" w14:textId="5D57120A" w:rsidR="00CF20F2" w:rsidRDefault="00CF20F2" w:rsidP="00CF20F2">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I</w:t>
            </w:r>
            <w:r>
              <w:rPr>
                <w:rFonts w:eastAsia="MS Mincho" w:cs="Arial"/>
                <w:lang w:eastAsia="en-AU"/>
              </w:rPr>
              <w:t>mpact on upstream and downstream critical system</w:t>
            </w:r>
            <w:r w:rsidR="00177324">
              <w:rPr>
                <w:rFonts w:eastAsia="MS Mincho" w:cs="Arial"/>
                <w:lang w:eastAsia="en-AU"/>
              </w:rPr>
              <w:t>s</w:t>
            </w:r>
          </w:p>
          <w:p w14:paraId="364B72BC" w14:textId="77777777" w:rsidR="00CF20F2" w:rsidRDefault="00CF20F2" w:rsidP="00CF20F2">
            <w:pPr>
              <w:pStyle w:val="TableText"/>
              <w:ind w:left="972"/>
              <w:cnfStyle w:val="000000100000" w:firstRow="0" w:lastRow="0" w:firstColumn="0" w:lastColumn="0" w:oddVBand="0" w:evenVBand="0" w:oddHBand="1" w:evenHBand="0" w:firstRowFirstColumn="0" w:firstRowLastColumn="0" w:lastRowFirstColumn="0" w:lastRowLastColumn="0"/>
            </w:pPr>
          </w:p>
          <w:p w14:paraId="53D6E2A9" w14:textId="77777777" w:rsidR="00FF2503" w:rsidRDefault="00FF2503" w:rsidP="00FF2503">
            <w:pPr>
              <w:pStyle w:val="TableText"/>
              <w:ind w:left="972"/>
              <w:cnfStyle w:val="000000100000" w:firstRow="0" w:lastRow="0" w:firstColumn="0" w:lastColumn="0" w:oddVBand="0" w:evenVBand="0" w:oddHBand="1" w:evenHBand="0" w:firstRowFirstColumn="0" w:firstRowLastColumn="0" w:lastRowFirstColumn="0" w:lastRowLastColumn="0"/>
            </w:pPr>
          </w:p>
          <w:p w14:paraId="7526B780" w14:textId="753ED4DB" w:rsidR="007E2ED0" w:rsidRDefault="007E2ED0" w:rsidP="00C46C72">
            <w:pPr>
              <w:pStyle w:val="TableText"/>
              <w:ind w:left="720"/>
              <w:cnfStyle w:val="000000100000" w:firstRow="0" w:lastRow="0" w:firstColumn="0" w:lastColumn="0" w:oddVBand="0" w:evenVBand="0" w:oddHBand="1" w:evenHBand="0" w:firstRowFirstColumn="0" w:firstRowLastColumn="0" w:lastRowFirstColumn="0" w:lastRowLastColumn="0"/>
            </w:pPr>
          </w:p>
          <w:p w14:paraId="3CD7CD33" w14:textId="77777777" w:rsidR="00CA1E43" w:rsidRDefault="00CA1E43" w:rsidP="00C46C72">
            <w:pPr>
              <w:pStyle w:val="TableText"/>
              <w:cnfStyle w:val="000000100000" w:firstRow="0" w:lastRow="0" w:firstColumn="0" w:lastColumn="0" w:oddVBand="0" w:evenVBand="0" w:oddHBand="1" w:evenHBand="0" w:firstRowFirstColumn="0" w:firstRowLastColumn="0" w:lastRowFirstColumn="0" w:lastRowLastColumn="0"/>
            </w:pPr>
            <w:r>
              <w:t>Presentation tier:</w:t>
            </w:r>
          </w:p>
          <w:p w14:paraId="2FEB49F7" w14:textId="70815980" w:rsidR="00CA1E43" w:rsidRDefault="00CA1E43" w:rsidP="00CB7DFF">
            <w:pPr>
              <w:pStyle w:val="TableText"/>
              <w:numPr>
                <w:ilvl w:val="0"/>
                <w:numId w:val="44"/>
              </w:numPr>
              <w:ind w:left="882" w:hanging="270"/>
              <w:cnfStyle w:val="000000100000" w:firstRow="0" w:lastRow="0" w:firstColumn="0" w:lastColumn="0" w:oddVBand="0" w:evenVBand="0" w:oddHBand="1" w:evenHBand="0" w:firstRowFirstColumn="0" w:firstRowLastColumn="0" w:lastRowFirstColumn="0" w:lastRowLastColumn="0"/>
            </w:pPr>
            <w:r>
              <w:t>May incorporate session state management functionality implemented in a dedicated state provider</w:t>
            </w:r>
          </w:p>
          <w:p w14:paraId="05B0B258" w14:textId="77777777" w:rsidR="00CA1E43" w:rsidRDefault="00CA1E43" w:rsidP="00CB7DFF">
            <w:pPr>
              <w:pStyle w:val="TableText"/>
              <w:numPr>
                <w:ilvl w:val="0"/>
                <w:numId w:val="44"/>
              </w:numPr>
              <w:ind w:left="882" w:hanging="270"/>
              <w:cnfStyle w:val="000000100000" w:firstRow="0" w:lastRow="0" w:firstColumn="0" w:lastColumn="0" w:oddVBand="0" w:evenVBand="0" w:oddHBand="1" w:evenHBand="0" w:firstRowFirstColumn="0" w:firstRowLastColumn="0" w:lastRowFirstColumn="0" w:lastRowLastColumn="0"/>
            </w:pPr>
            <w:r>
              <w:t xml:space="preserve">May utilize </w:t>
            </w:r>
            <w:r w:rsidRPr="0001539D">
              <w:t xml:space="preserve">3rd-party frameworks, such as Spring MVC, </w:t>
            </w:r>
            <w:proofErr w:type="spellStart"/>
            <w:r w:rsidRPr="0001539D">
              <w:t>nHibernate</w:t>
            </w:r>
            <w:proofErr w:type="spellEnd"/>
            <w:r w:rsidRPr="0001539D">
              <w:t>, etc.</w:t>
            </w:r>
          </w:p>
          <w:p w14:paraId="225441A8" w14:textId="52DC2658" w:rsidR="00CA1E43" w:rsidRDefault="00CA1E43" w:rsidP="00EA2D39">
            <w:pPr>
              <w:pStyle w:val="TableText"/>
              <w:numPr>
                <w:ilvl w:val="0"/>
                <w:numId w:val="44"/>
              </w:numPr>
              <w:ind w:left="882" w:hanging="270"/>
              <w:cnfStyle w:val="000000100000" w:firstRow="0" w:lastRow="0" w:firstColumn="0" w:lastColumn="0" w:oddVBand="0" w:evenVBand="0" w:oddHBand="1" w:evenHBand="0" w:firstRowFirstColumn="0" w:firstRowLastColumn="0" w:lastRowFirstColumn="0" w:lastRowLastColumn="0"/>
            </w:pPr>
            <w:r>
              <w:t>May keep frequently used static data can be kept in a dedicated cache.</w:t>
            </w:r>
          </w:p>
          <w:p w14:paraId="6A6EACFE" w14:textId="00D57475" w:rsidR="00F52727" w:rsidRDefault="00F52727" w:rsidP="00F5272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includes </w:t>
            </w:r>
            <w:r w:rsidRPr="00F52727">
              <w:t>custom WCF component infrastructure comprised of custom channels, encoders, bindings</w:t>
            </w:r>
            <w:r w:rsidR="004C2366">
              <w:t>.</w:t>
            </w:r>
            <w:r w:rsidR="004C2366" w:rsidRPr="00F52727">
              <w:t>..</w:t>
            </w:r>
          </w:p>
          <w:p w14:paraId="69FC1732" w14:textId="77777777" w:rsidR="00C46C72" w:rsidRDefault="00C46C72" w:rsidP="00C46C72">
            <w:pPr>
              <w:cnfStyle w:val="000000100000" w:firstRow="0" w:lastRow="0" w:firstColumn="0" w:lastColumn="0" w:oddVBand="0" w:evenVBand="0" w:oddHBand="1" w:evenHBand="0" w:firstRowFirstColumn="0" w:firstRowLastColumn="0" w:lastRowFirstColumn="0" w:lastRowLastColumn="0"/>
            </w:pPr>
            <w:r>
              <w:t>Middle tier:</w:t>
            </w:r>
          </w:p>
          <w:p w14:paraId="29649ECE" w14:textId="77777777" w:rsidR="00C46C72" w:rsidRDefault="00C46C72" w:rsidP="00C46C72">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may use asynchronous data communication patterns to communicate between its major components and with:</w:t>
            </w:r>
          </w:p>
          <w:p w14:paraId="142D1071" w14:textId="77777777" w:rsidR="00C46C72" w:rsidRDefault="00C46C72" w:rsidP="00C46C72">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external systems</w:t>
            </w:r>
          </w:p>
          <w:p w14:paraId="1FDC7D18" w14:textId="77777777" w:rsidR="00C46C72" w:rsidRDefault="00C46C72" w:rsidP="00C46C72">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Line-of-business applications, including complicated distributed computing communication patterns. </w:t>
            </w:r>
          </w:p>
          <w:p w14:paraId="68B7C47A" w14:textId="3A5AF3C1" w:rsidR="00C46C72" w:rsidRDefault="00C46C72" w:rsidP="00C46C72">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Application may be implementing various enterprise</w:t>
            </w:r>
            <w:r w:rsidR="00D82E6B">
              <w:t>-</w:t>
            </w:r>
            <w:r>
              <w:t xml:space="preserve">integration patterns </w:t>
            </w:r>
          </w:p>
          <w:p w14:paraId="6CF97673" w14:textId="77777777" w:rsidR="00C46C72" w:rsidRDefault="00C46C72" w:rsidP="00C46C72">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Application may use: </w:t>
            </w:r>
          </w:p>
          <w:p w14:paraId="39421CD4" w14:textId="77777777" w:rsidR="00C46C72" w:rsidRDefault="00C46C72" w:rsidP="00C46C72">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t>conventional service bus communication patterns</w:t>
            </w:r>
          </w:p>
          <w:p w14:paraId="3858BF04" w14:textId="77777777" w:rsidR="00C46C72" w:rsidRDefault="00C46C72" w:rsidP="00C46C72">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rsidRPr="00F52727">
              <w:t xml:space="preserve">MSMQ. queued COM components, asynchronous COM+/Serviced Components,   </w:t>
            </w:r>
          </w:p>
          <w:p w14:paraId="3FA4D9AA" w14:textId="77777777" w:rsidR="00C46C72" w:rsidRDefault="00C46C72" w:rsidP="00C46C72">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t>Application uses third-party Enterprise service bus products</w:t>
            </w:r>
          </w:p>
          <w:p w14:paraId="3E309CCC" w14:textId="395680E3" w:rsidR="00C46C72" w:rsidRDefault="00C46C72" w:rsidP="00C46C72">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pPr>
            <w:r>
              <w:t xml:space="preserve">Application may be integrated with </w:t>
            </w:r>
            <w:r w:rsidRPr="007E2ED0">
              <w:t>3rd-party messaging product</w:t>
            </w:r>
            <w:r>
              <w:t>s</w:t>
            </w:r>
            <w:r w:rsidRPr="007E2ED0">
              <w:t xml:space="preserve"> such as TIBCO, MQ Series, etc.</w:t>
            </w:r>
          </w:p>
          <w:p w14:paraId="2CF26B17" w14:textId="2D557B54" w:rsidR="00481208" w:rsidRDefault="00481208" w:rsidP="00D16EB2">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lastRenderedPageBreak/>
              <w:t>Application has Web service endpoints like FTP</w:t>
            </w:r>
            <w:r w:rsidR="002E391C">
              <w:t>, Email</w:t>
            </w:r>
            <w:r>
              <w:t xml:space="preserve">, </w:t>
            </w:r>
            <w:r w:rsidR="009E642A">
              <w:t>and Spreadsheet</w:t>
            </w:r>
            <w:r>
              <w:t xml:space="preserve"> Input.</w:t>
            </w:r>
          </w:p>
          <w:p w14:paraId="4A5C6E14" w14:textId="77777777" w:rsidR="00EA2D39" w:rsidRDefault="00EA2D39" w:rsidP="00EA2D3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may incorporate </w:t>
            </w:r>
            <w:r w:rsidRPr="003470AF">
              <w:t xml:space="preserve">data synchronization </w:t>
            </w:r>
            <w:r>
              <w:t xml:space="preserve">pattern </w:t>
            </w:r>
            <w:r w:rsidRPr="003470AF">
              <w:t>with end user connected via unstable links</w:t>
            </w:r>
          </w:p>
          <w:p w14:paraId="56F7D433" w14:textId="77777777" w:rsidR="00EA2D39" w:rsidRDefault="00EA2D39" w:rsidP="00EA2D3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may be integrated with </w:t>
            </w:r>
            <w:r w:rsidRPr="00D15135">
              <w:t xml:space="preserve">BizTalk Orchestrations, Kafka, Windows Workflow, etc.  </w:t>
            </w:r>
          </w:p>
          <w:p w14:paraId="554E4F4D" w14:textId="35C5B0CD" w:rsidR="00AB7577" w:rsidRDefault="00AB7577" w:rsidP="00AB757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Application may incorporate u</w:t>
            </w:r>
            <w:r w:rsidRPr="00F6142A">
              <w:t xml:space="preserve">pdate notification subsystem based on SQL Server Notification Services, </w:t>
            </w:r>
            <w:proofErr w:type="spellStart"/>
            <w:r w:rsidRPr="00F6142A">
              <w:t>SignalR</w:t>
            </w:r>
            <w:proofErr w:type="spellEnd"/>
            <w:r w:rsidRPr="00F6142A">
              <w:t xml:space="preserve">, </w:t>
            </w:r>
            <w:r w:rsidR="004C2366" w:rsidRPr="00F6142A">
              <w:t>etc.</w:t>
            </w:r>
          </w:p>
          <w:p w14:paraId="351A206B" w14:textId="52258F31" w:rsidR="00D97D78" w:rsidRDefault="00FC6A57" w:rsidP="00D97D7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middle-tier may incorporate long-running persistent workflows and/or possess </w:t>
            </w:r>
            <w:r w:rsidR="00501CB4">
              <w:t>OLTP</w:t>
            </w:r>
            <w:r>
              <w:t xml:space="preserve"> capabilities and/or</w:t>
            </w:r>
            <w:r w:rsidR="00B670EE">
              <w:t xml:space="preserve"> integrate with large number of external systems, including</w:t>
            </w:r>
            <w:r w:rsidR="00D97D78">
              <w:t>:</w:t>
            </w:r>
          </w:p>
          <w:p w14:paraId="481ED3CF" w14:textId="216B4226" w:rsidR="00D97D78" w:rsidRDefault="00D82E6B" w:rsidP="00D97D78">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C</w:t>
            </w:r>
            <w:r w:rsidR="00FC6A57">
              <w:t xml:space="preserve">ustomer </w:t>
            </w:r>
            <w:r w:rsidR="00B670EE">
              <w:t>line-of-business application</w:t>
            </w:r>
          </w:p>
          <w:p w14:paraId="4C3B3D7E" w14:textId="62BBD307" w:rsidR="00D97D78" w:rsidRDefault="00D82E6B" w:rsidP="00D97D78">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Third-party</w:t>
            </w:r>
            <w:r w:rsidR="00B670EE">
              <w:t xml:space="preserve"> supplemental services. </w:t>
            </w:r>
            <w:r w:rsidR="00501CB4">
              <w:br/>
            </w:r>
          </w:p>
          <w:p w14:paraId="38115D87" w14:textId="77777777" w:rsidR="007E639A" w:rsidRDefault="007E639A" w:rsidP="007E639A">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Application may be integrated with other systems, such as:</w:t>
            </w:r>
          </w:p>
          <w:p w14:paraId="0D3DD3FF" w14:textId="77777777" w:rsidR="007E639A" w:rsidRDefault="007E639A" w:rsidP="007E639A">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rsidRPr="00B43438">
              <w:t xml:space="preserve">3rd-party application server such as IBM WebSphere, Oracle WebLogic, etc. </w:t>
            </w:r>
          </w:p>
          <w:p w14:paraId="17FA89D9" w14:textId="77777777" w:rsidR="007E639A" w:rsidRDefault="007E639A" w:rsidP="007E639A">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SharePoint 2007/2010/2013 </w:t>
            </w:r>
          </w:p>
          <w:p w14:paraId="018703C1" w14:textId="77777777" w:rsidR="007E639A" w:rsidRDefault="007E639A" w:rsidP="007E639A">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O365 SharePoint Online </w:t>
            </w:r>
          </w:p>
          <w:p w14:paraId="27F002CA" w14:textId="77777777" w:rsidR="009E642A" w:rsidRDefault="007E639A" w:rsidP="007E639A">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 xml:space="preserve">BizTalk Server 2006/2010/2013 </w:t>
            </w:r>
          </w:p>
          <w:p w14:paraId="689ECFE6" w14:textId="77777777" w:rsidR="009E642A" w:rsidRDefault="009E642A" w:rsidP="009E642A">
            <w:pPr>
              <w:pStyle w:val="TableText"/>
              <w:numPr>
                <w:ilvl w:val="0"/>
                <w:numId w:val="44"/>
              </w:numPr>
              <w:ind w:left="972"/>
              <w:cnfStyle w:val="000000100000" w:firstRow="0" w:lastRow="0" w:firstColumn="0" w:lastColumn="0" w:oddVBand="0" w:evenVBand="0" w:oddHBand="1" w:evenHBand="0" w:firstRowFirstColumn="0" w:firstRowLastColumn="0" w:lastRowFirstColumn="0" w:lastRowLastColumn="0"/>
            </w:pPr>
            <w:r>
              <w:t>Value Added Network/Clearinghouse</w:t>
            </w:r>
          </w:p>
          <w:p w14:paraId="4FEC51F7" w14:textId="77777777" w:rsidR="007E639A" w:rsidRDefault="007E639A" w:rsidP="00DA1BB8">
            <w:pPr>
              <w:pStyle w:val="TableText"/>
              <w:ind w:left="972"/>
              <w:cnfStyle w:val="000000100000" w:firstRow="0" w:lastRow="0" w:firstColumn="0" w:lastColumn="0" w:oddVBand="0" w:evenVBand="0" w:oddHBand="1" w:evenHBand="0" w:firstRowFirstColumn="0" w:firstRowLastColumn="0" w:lastRowFirstColumn="0" w:lastRowLastColumn="0"/>
            </w:pPr>
          </w:p>
          <w:p w14:paraId="469B4B1F" w14:textId="2EDCCF37" w:rsidR="00EA2D39" w:rsidRDefault="00EA2D39" w:rsidP="00EA2D39">
            <w:pPr>
              <w:pStyle w:val="TableText"/>
              <w:cnfStyle w:val="000000100000" w:firstRow="0" w:lastRow="0" w:firstColumn="0" w:lastColumn="0" w:oddVBand="0" w:evenVBand="0" w:oddHBand="1" w:evenHBand="0" w:firstRowFirstColumn="0" w:firstRowLastColumn="0" w:lastRowFirstColumn="0" w:lastRowLastColumn="0"/>
            </w:pPr>
            <w:r>
              <w:t>Data-related aspects:</w:t>
            </w:r>
          </w:p>
          <w:p w14:paraId="77F4B7EA" w14:textId="2C876406" w:rsidR="007F72B9" w:rsidRDefault="007F72B9" w:rsidP="007F72B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may implement </w:t>
            </w:r>
            <w:r w:rsidRPr="007F72B9">
              <w:t>large d</w:t>
            </w:r>
            <w:r w:rsidR="00D202AD">
              <w:t>ata transfer management facilities</w:t>
            </w:r>
          </w:p>
          <w:p w14:paraId="48D1A5D2" w14:textId="77777777" w:rsidR="00DA1BB8" w:rsidRDefault="00382BF1" w:rsidP="00DA1BB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may incorporate </w:t>
            </w:r>
            <w:r w:rsidRPr="00382BF1">
              <w:t>scheduled tasks support subsystem</w:t>
            </w:r>
            <w:r w:rsidRPr="00F6142A">
              <w:t>.</w:t>
            </w:r>
          </w:p>
          <w:p w14:paraId="01AECD8E" w14:textId="3E5B6E4B" w:rsidR="00F6142A" w:rsidRDefault="00DA1BB8" w:rsidP="00DA1BB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primary backend relational database may be accompanied by data warehousing solution </w:t>
            </w:r>
            <w:r w:rsidR="00F6142A">
              <w:t xml:space="preserve"> </w:t>
            </w:r>
          </w:p>
          <w:p w14:paraId="2E1FD925" w14:textId="40447D4F" w:rsidR="00127B30" w:rsidRDefault="00127B30" w:rsidP="00127B30">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application may be using a </w:t>
            </w:r>
            <w:r w:rsidRPr="00127B30">
              <w:t>non-SQL data store, such as ISAM. NoSQL, etc.</w:t>
            </w:r>
          </w:p>
          <w:p w14:paraId="784087F8" w14:textId="2D2EBEEA" w:rsidR="00202ED0" w:rsidRDefault="00202ED0" w:rsidP="00127B30">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Application</w:t>
            </w:r>
            <w:r w:rsidR="00BD1793">
              <w:t xml:space="preserve"> follow OLAP semantics  or it </w:t>
            </w:r>
            <w:r>
              <w:t xml:space="preserve"> may be incorporating transactional processing </w:t>
            </w:r>
            <w:r w:rsidR="00BD1793">
              <w:t xml:space="preserve"> </w:t>
            </w:r>
          </w:p>
          <w:p w14:paraId="0A689519" w14:textId="6A0123EF" w:rsidR="00202ED0" w:rsidRDefault="00202ED0" w:rsidP="00202ED0">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database stores may be managed in a distributed transaction using transaction processing monitors.</w:t>
            </w:r>
          </w:p>
          <w:p w14:paraId="39659DEE" w14:textId="77777777" w:rsidR="00202ED0" w:rsidRDefault="00202ED0" w:rsidP="00177324">
            <w:pPr>
              <w:pStyle w:val="TableText"/>
              <w:ind w:left="720"/>
              <w:cnfStyle w:val="000000100000" w:firstRow="0" w:lastRow="0" w:firstColumn="0" w:lastColumn="0" w:oddVBand="0" w:evenVBand="0" w:oddHBand="1" w:evenHBand="0" w:firstRowFirstColumn="0" w:firstRowLastColumn="0" w:lastRowFirstColumn="0" w:lastRowLastColumn="0"/>
            </w:pPr>
          </w:p>
          <w:p w14:paraId="54E1992D" w14:textId="77777777" w:rsidR="00181311" w:rsidRDefault="00181311" w:rsidP="0018131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Pr>
                <w:rFonts w:eastAsia="MS Mincho" w:cs="Arial"/>
                <w:lang w:eastAsia="en-AU"/>
              </w:rPr>
              <w:t>On-Premises Dependencies:</w:t>
            </w:r>
          </w:p>
          <w:p w14:paraId="6DBE392D" w14:textId="77777777" w:rsidR="00181311" w:rsidRPr="00960F5A"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t xml:space="preserve">The application has components that run on legacy hardware (mainframe, midrange, other systems) and can't be </w:t>
            </w:r>
            <w:proofErr w:type="spellStart"/>
            <w:r w:rsidRPr="00960F5A">
              <w:rPr>
                <w:rFonts w:eastAsia="MS Mincho" w:cs="Arial"/>
                <w:lang w:eastAsia="en-AU"/>
              </w:rPr>
              <w:t>rearchitected</w:t>
            </w:r>
            <w:proofErr w:type="spellEnd"/>
            <w:r w:rsidRPr="00960F5A">
              <w:rPr>
                <w:rFonts w:eastAsia="MS Mincho" w:cs="Arial"/>
                <w:lang w:eastAsia="en-AU"/>
              </w:rPr>
              <w:t xml:space="preserve"> during the cloud migration cycle d</w:t>
            </w:r>
            <w:r>
              <w:rPr>
                <w:rFonts w:eastAsia="MS Mincho" w:cs="Arial"/>
                <w:lang w:eastAsia="en-AU"/>
              </w:rPr>
              <w:t>ue to time/resource constraints</w:t>
            </w:r>
          </w:p>
          <w:p w14:paraId="35A452E2" w14:textId="77777777" w:rsidR="00181311" w:rsidRPr="00960F5A" w:rsidRDefault="00181311" w:rsidP="0018131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p w14:paraId="7C0C725A" w14:textId="77777777" w:rsidR="00181311" w:rsidRPr="00960F5A"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require designated authentica</w:t>
            </w:r>
            <w:r>
              <w:rPr>
                <w:rFonts w:eastAsia="MS Mincho" w:cs="Arial"/>
                <w:lang w:eastAsia="en-AU"/>
              </w:rPr>
              <w:t>ted hardware to run</w:t>
            </w:r>
          </w:p>
          <w:p w14:paraId="048BE720" w14:textId="77777777" w:rsidR="00181311" w:rsidRPr="00960F5A" w:rsidRDefault="00181311" w:rsidP="0018131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p w14:paraId="062E76FE" w14:textId="77777777" w:rsidR="00181311" w:rsidRPr="00960F5A"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r</w:t>
            </w:r>
            <w:r>
              <w:rPr>
                <w:rFonts w:eastAsia="MS Mincho" w:cs="Arial"/>
                <w:lang w:eastAsia="en-AU"/>
              </w:rPr>
              <w:t>equire vendor-supplied hardware</w:t>
            </w:r>
          </w:p>
          <w:p w14:paraId="3F97A2E0" w14:textId="77777777" w:rsidR="00181311" w:rsidRPr="00960F5A" w:rsidRDefault="00181311" w:rsidP="0018131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p w14:paraId="3750327C" w14:textId="77777777" w:rsidR="00181311" w:rsidRPr="00960F5A"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t xml:space="preserve">The application has components that run on high-end hardware not conducive to </w:t>
            </w:r>
            <w:proofErr w:type="spellStart"/>
            <w:r w:rsidRPr="00960F5A">
              <w:rPr>
                <w:rFonts w:eastAsia="MS Mincho" w:cs="Arial"/>
                <w:lang w:eastAsia="en-AU"/>
              </w:rPr>
              <w:t>rearchitecture</w:t>
            </w:r>
            <w:proofErr w:type="spellEnd"/>
            <w:r w:rsidRPr="00960F5A">
              <w:rPr>
                <w:rFonts w:eastAsia="MS Mincho" w:cs="Arial"/>
                <w:lang w:eastAsia="en-AU"/>
              </w:rPr>
              <w:t xml:space="preserve"> for</w:t>
            </w:r>
            <w:r>
              <w:rPr>
                <w:rFonts w:eastAsia="MS Mincho" w:cs="Arial"/>
                <w:lang w:eastAsia="en-AU"/>
              </w:rPr>
              <w:t xml:space="preserve"> cloud-based commodity hardware</w:t>
            </w:r>
          </w:p>
          <w:p w14:paraId="1AAD80FD" w14:textId="77777777" w:rsidR="00181311" w:rsidRPr="00960F5A" w:rsidRDefault="00181311" w:rsidP="0018131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p w14:paraId="0D3A1765" w14:textId="77777777" w:rsidR="00181311" w:rsidRPr="00960F5A"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lastRenderedPageBreak/>
              <w:t>The application has components that must run on premises</w:t>
            </w:r>
            <w:r>
              <w:rPr>
                <w:rFonts w:eastAsia="MS Mincho" w:cs="Arial"/>
                <w:lang w:eastAsia="en-AU"/>
              </w:rPr>
              <w:t xml:space="preserve"> due to compliance requirements</w:t>
            </w:r>
          </w:p>
          <w:p w14:paraId="08A03AFD" w14:textId="77777777" w:rsidR="00181311" w:rsidRPr="00960F5A" w:rsidRDefault="00181311" w:rsidP="0018131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p w14:paraId="06039F5B" w14:textId="75872553" w:rsidR="00181311" w:rsidRPr="00960F5A"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t xml:space="preserve">The application has components that must run on premises due to </w:t>
            </w:r>
            <w:r w:rsidR="00DD23E0" w:rsidRPr="00960F5A">
              <w:rPr>
                <w:rFonts w:eastAsia="MS Mincho" w:cs="Arial"/>
                <w:lang w:eastAsia="en-AU"/>
              </w:rPr>
              <w:t>pr</w:t>
            </w:r>
            <w:r w:rsidR="00DD23E0">
              <w:rPr>
                <w:rFonts w:eastAsia="MS Mincho" w:cs="Arial"/>
                <w:lang w:eastAsia="en-AU"/>
              </w:rPr>
              <w:t>oprietary</w:t>
            </w:r>
            <w:r>
              <w:rPr>
                <w:rFonts w:eastAsia="MS Mincho" w:cs="Arial"/>
                <w:lang w:eastAsia="en-AU"/>
              </w:rPr>
              <w:t xml:space="preserve"> security requirements</w:t>
            </w:r>
          </w:p>
          <w:p w14:paraId="54051650" w14:textId="77777777" w:rsidR="00181311" w:rsidRPr="00960F5A" w:rsidRDefault="00181311" w:rsidP="0018131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p w14:paraId="6235D400" w14:textId="77777777" w:rsidR="00181311"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t>The application has components that have real-time processing requirements with strict latency requ</w:t>
            </w:r>
            <w:r>
              <w:rPr>
                <w:rFonts w:eastAsia="MS Mincho" w:cs="Arial"/>
                <w:lang w:eastAsia="en-AU"/>
              </w:rPr>
              <w:t>irements</w:t>
            </w:r>
            <w:r>
              <w:rPr>
                <w:rFonts w:eastAsia="MS Mincho" w:cs="Arial"/>
                <w:lang w:eastAsia="en-AU"/>
              </w:rPr>
              <w:br/>
            </w:r>
          </w:p>
          <w:p w14:paraId="4612F524" w14:textId="77777777" w:rsidR="00181311" w:rsidRPr="00960F5A" w:rsidRDefault="00181311" w:rsidP="0018131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960F5A">
              <w:rPr>
                <w:rFonts w:eastAsia="MS Mincho" w:cs="Arial"/>
                <w:lang w:eastAsia="en-AU"/>
              </w:rPr>
              <w:t xml:space="preserve">The application has components that have to run in a designated </w:t>
            </w:r>
            <w:proofErr w:type="spellStart"/>
            <w:r w:rsidRPr="00960F5A">
              <w:rPr>
                <w:rFonts w:eastAsia="MS Mincho" w:cs="Arial"/>
                <w:lang w:eastAsia="en-AU"/>
              </w:rPr>
              <w:t>hoster</w:t>
            </w:r>
            <w:proofErr w:type="spellEnd"/>
            <w:r w:rsidRPr="00960F5A">
              <w:rPr>
                <w:rFonts w:eastAsia="MS Mincho" w:cs="Arial"/>
                <w:lang w:eastAsia="en-AU"/>
              </w:rPr>
              <w:t xml:space="preserve"> due to non-technical considerat</w:t>
            </w:r>
            <w:r>
              <w:rPr>
                <w:rFonts w:eastAsia="MS Mincho" w:cs="Arial"/>
                <w:lang w:eastAsia="en-AU"/>
              </w:rPr>
              <w:t>ions (legal, contractual, etc.)</w:t>
            </w:r>
          </w:p>
          <w:p w14:paraId="1C72ECCB" w14:textId="40CEF6FE" w:rsidR="00561A4E" w:rsidRPr="00831F32" w:rsidRDefault="00561A4E" w:rsidP="00177324">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bl>
    <w:p w14:paraId="3E2A9959" w14:textId="10DA7FC7" w:rsidR="00561A4E" w:rsidRDefault="00561A4E" w:rsidP="00C83AEC"/>
    <w:p w14:paraId="2510669A" w14:textId="1E0E7E00" w:rsidR="0078335B" w:rsidRPr="000F6BF7" w:rsidRDefault="003C7592" w:rsidP="0078335B">
      <w:pPr>
        <w:pStyle w:val="Heading2Numbered"/>
      </w:pPr>
      <w:bookmarkStart w:id="41" w:name="_Toc414051589"/>
      <w:r>
        <w:t>Communication</w:t>
      </w:r>
      <w:bookmarkEnd w:id="41"/>
    </w:p>
    <w:p w14:paraId="013CDE31" w14:textId="75C241DA" w:rsidR="0078335B" w:rsidRDefault="0078335B" w:rsidP="0078335B">
      <w:pPr>
        <w:rPr>
          <w:rFonts w:eastAsiaTheme="minorHAnsi" w:cs="Segoe UI"/>
          <w:b/>
          <w:color w:val="C00000"/>
          <w:szCs w:val="20"/>
        </w:rPr>
      </w:pPr>
      <w:r w:rsidRPr="00B77956">
        <w:t xml:space="preserve">The </w:t>
      </w:r>
      <w:r>
        <w:t>following appli</w:t>
      </w:r>
      <w:r w:rsidR="00FC6A57">
        <w:t xml:space="preserve">cation properties can be distinguished to map an application to </w:t>
      </w:r>
      <w:r w:rsidR="00E13FE4">
        <w:t>Complexity Level/Index</w:t>
      </w:r>
      <w:r w:rsidR="00FC6A57">
        <w:t xml:space="preserve"> based on </w:t>
      </w:r>
      <w:r w:rsidR="003C7592">
        <w:t>communication</w:t>
      </w:r>
      <w:r w:rsidR="00FC6A57">
        <w:t xml:space="preserve"> categorization type:</w:t>
      </w:r>
    </w:p>
    <w:p w14:paraId="1724B2C7" w14:textId="77777777" w:rsidR="0078335B" w:rsidRPr="006A0579" w:rsidRDefault="0078335B" w:rsidP="0078335B">
      <w:pPr>
        <w:rPr>
          <w:rFonts w:eastAsiaTheme="minorHAnsi" w:cs="Segoe UI"/>
          <w:b/>
          <w:color w:val="C00000"/>
          <w:szCs w:val="20"/>
        </w:rPr>
      </w:pPr>
    </w:p>
    <w:p w14:paraId="75EB3FE0" w14:textId="4882C2CF" w:rsidR="0078335B" w:rsidRDefault="0078335B" w:rsidP="0078335B">
      <w:pPr>
        <w:pStyle w:val="TableCaption"/>
      </w:pPr>
      <w:r w:rsidRPr="000F6BF7">
        <w:t>Table</w:t>
      </w:r>
      <w:r>
        <w:t xml:space="preserve"> 3:</w:t>
      </w:r>
      <w:r w:rsidRPr="000F6BF7">
        <w:t xml:space="preserve"> </w:t>
      </w:r>
      <w:r w:rsidR="003C7592">
        <w:t xml:space="preserve">Communication </w:t>
      </w:r>
      <w:r w:rsidR="00E13FE4">
        <w:t>Complexity Level/Index</w:t>
      </w:r>
      <w:r w:rsidR="00FC6A57">
        <w:t xml:space="preserve"> mapping</w:t>
      </w:r>
    </w:p>
    <w:p w14:paraId="5CFE79EF" w14:textId="77777777" w:rsidR="0078335B" w:rsidRPr="00DB7206" w:rsidRDefault="0078335B" w:rsidP="0078335B">
      <w:pPr>
        <w:pStyle w:val="TableCaption"/>
      </w:pPr>
    </w:p>
    <w:tbl>
      <w:tblPr>
        <w:tblStyle w:val="LightGrid-Accent4"/>
        <w:tblW w:w="9468" w:type="dxa"/>
        <w:tblLook w:val="04A0" w:firstRow="1" w:lastRow="0" w:firstColumn="1" w:lastColumn="0" w:noHBand="0" w:noVBand="1"/>
      </w:tblPr>
      <w:tblGrid>
        <w:gridCol w:w="2178"/>
        <w:gridCol w:w="7290"/>
      </w:tblGrid>
      <w:tr w:rsidR="0078335B" w:rsidRPr="001E6989" w14:paraId="6CE2540A" w14:textId="77777777" w:rsidTr="0008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998AA28" w14:textId="4A0275BD" w:rsidR="0078335B" w:rsidRPr="002E7245" w:rsidRDefault="00E13FE4" w:rsidP="00087573">
            <w:pPr>
              <w:pStyle w:val="TableHeading-11pt"/>
              <w:rPr>
                <w:color w:val="auto"/>
                <w:sz w:val="24"/>
                <w:szCs w:val="24"/>
              </w:rPr>
            </w:pPr>
            <w:r>
              <w:rPr>
                <w:color w:val="auto"/>
                <w:sz w:val="24"/>
                <w:szCs w:val="24"/>
              </w:rPr>
              <w:t>Complexity Level/Index</w:t>
            </w:r>
          </w:p>
        </w:tc>
        <w:tc>
          <w:tcPr>
            <w:tcW w:w="7290" w:type="dxa"/>
          </w:tcPr>
          <w:p w14:paraId="60C47C53" w14:textId="2C447088" w:rsidR="0078335B" w:rsidRPr="002E7245" w:rsidRDefault="00FC6A57" w:rsidP="00087573">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78335B" w:rsidRPr="000A7678" w14:paraId="781FD578"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01210D" w14:textId="77777777" w:rsidR="0078335B" w:rsidRDefault="00FC6A57" w:rsidP="00087573">
            <w:pPr>
              <w:pStyle w:val="TableText"/>
              <w:rPr>
                <w:sz w:val="24"/>
                <w:szCs w:val="24"/>
              </w:rPr>
            </w:pPr>
            <w:r w:rsidRPr="002E7245">
              <w:rPr>
                <w:sz w:val="24"/>
                <w:szCs w:val="24"/>
              </w:rPr>
              <w:t>Very simple</w:t>
            </w:r>
          </w:p>
          <w:p w14:paraId="505DB6FB" w14:textId="77777777" w:rsidR="00E13FE4" w:rsidRDefault="00E13FE4" w:rsidP="00087573">
            <w:pPr>
              <w:pStyle w:val="TableText"/>
              <w:rPr>
                <w:sz w:val="24"/>
                <w:szCs w:val="24"/>
              </w:rPr>
            </w:pPr>
          </w:p>
          <w:p w14:paraId="41BF064F" w14:textId="74769100" w:rsidR="00E13FE4" w:rsidRPr="002E7245" w:rsidRDefault="00E13FE4" w:rsidP="00087573">
            <w:pPr>
              <w:pStyle w:val="TableText"/>
              <w:rPr>
                <w:sz w:val="24"/>
                <w:szCs w:val="24"/>
              </w:rPr>
            </w:pPr>
            <w:r>
              <w:rPr>
                <w:sz w:val="24"/>
                <w:szCs w:val="24"/>
              </w:rPr>
              <w:t>Index: 1</w:t>
            </w:r>
          </w:p>
        </w:tc>
        <w:tc>
          <w:tcPr>
            <w:tcW w:w="7290" w:type="dxa"/>
          </w:tcPr>
          <w:p w14:paraId="33D228A1" w14:textId="2FAE0986" w:rsidR="00673846" w:rsidRDefault="00773BBB" w:rsidP="00087573">
            <w:pPr>
              <w:pStyle w:val="TableText"/>
              <w:cnfStyle w:val="000000100000" w:firstRow="0" w:lastRow="0" w:firstColumn="0" w:lastColumn="0" w:oddVBand="0" w:evenVBand="0" w:oddHBand="1" w:evenHBand="0" w:firstRowFirstColumn="0" w:firstRowLastColumn="0" w:lastRowFirstColumn="0" w:lastRowLastColumn="0"/>
            </w:pPr>
            <w:r>
              <w:t>T</w:t>
            </w:r>
            <w:r w:rsidR="00FC6A57">
              <w:t>he application</w:t>
            </w:r>
            <w:r w:rsidR="00673846">
              <w:t>:</w:t>
            </w:r>
          </w:p>
          <w:p w14:paraId="0B9A065A" w14:textId="22814481" w:rsidR="00673846" w:rsidRDefault="00673846" w:rsidP="0067384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E</w:t>
            </w:r>
            <w:r w:rsidR="00B11B25">
              <w:t>xposes conventional</w:t>
            </w:r>
            <w:r w:rsidR="00FC6A57">
              <w:t xml:space="preserve"> </w:t>
            </w:r>
            <w:r w:rsidR="00CD630B">
              <w:t xml:space="preserve">HTTP </w:t>
            </w:r>
            <w:r w:rsidR="00FC6A57">
              <w:t>external endpoints</w:t>
            </w:r>
          </w:p>
          <w:p w14:paraId="75AB657B" w14:textId="4DBBC4DD" w:rsidR="00673846" w:rsidRDefault="00673846" w:rsidP="0067384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C</w:t>
            </w:r>
            <w:r w:rsidR="00B11B25">
              <w:t xml:space="preserve">ommunicates directly to </w:t>
            </w:r>
            <w:r w:rsidR="00BB6259">
              <w:t>SQL</w:t>
            </w:r>
            <w:r w:rsidR="00FC6A57">
              <w:t xml:space="preserve"> database</w:t>
            </w:r>
            <w:r w:rsidR="00B11B25">
              <w:t xml:space="preserve"> using its native protocol</w:t>
            </w:r>
            <w:r w:rsidR="0078335B">
              <w:t xml:space="preserve">. </w:t>
            </w:r>
          </w:p>
          <w:p w14:paraId="5861D625" w14:textId="4B610D01" w:rsidR="0078335B" w:rsidRDefault="0078335B" w:rsidP="0067384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No additional </w:t>
            </w:r>
            <w:r w:rsidR="00B11B25">
              <w:t xml:space="preserve">network-related </w:t>
            </w:r>
            <w:r>
              <w:t>components are identified.</w:t>
            </w:r>
          </w:p>
          <w:p w14:paraId="3C61344A" w14:textId="77777777" w:rsidR="0078335B" w:rsidRPr="00FC411C" w:rsidRDefault="0078335B" w:rsidP="00087573">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78335B" w:rsidRPr="000A7678" w14:paraId="0ED2B24C"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3A5A14B" w14:textId="77777777" w:rsidR="0078335B" w:rsidRDefault="0078335B" w:rsidP="00087573">
            <w:pPr>
              <w:pStyle w:val="TableText"/>
              <w:rPr>
                <w:sz w:val="24"/>
                <w:szCs w:val="24"/>
              </w:rPr>
            </w:pPr>
            <w:r w:rsidRPr="002E7245">
              <w:rPr>
                <w:sz w:val="24"/>
                <w:szCs w:val="24"/>
              </w:rPr>
              <w:t>Simple</w:t>
            </w:r>
          </w:p>
          <w:p w14:paraId="04296A21" w14:textId="77777777" w:rsidR="00E13FE4" w:rsidRDefault="00E13FE4" w:rsidP="00087573">
            <w:pPr>
              <w:pStyle w:val="TableText"/>
              <w:rPr>
                <w:sz w:val="24"/>
                <w:szCs w:val="24"/>
              </w:rPr>
            </w:pPr>
          </w:p>
          <w:p w14:paraId="784D4D95" w14:textId="163E07E7" w:rsidR="00E13FE4" w:rsidRPr="002E7245" w:rsidRDefault="00E13FE4" w:rsidP="00087573">
            <w:pPr>
              <w:pStyle w:val="TableText"/>
              <w:rPr>
                <w:sz w:val="24"/>
                <w:szCs w:val="24"/>
              </w:rPr>
            </w:pPr>
            <w:r>
              <w:rPr>
                <w:sz w:val="24"/>
                <w:szCs w:val="24"/>
              </w:rPr>
              <w:t>Index: 2</w:t>
            </w:r>
          </w:p>
        </w:tc>
        <w:tc>
          <w:tcPr>
            <w:tcW w:w="7290" w:type="dxa"/>
          </w:tcPr>
          <w:p w14:paraId="714BFB3C" w14:textId="21094661" w:rsidR="00673846" w:rsidRDefault="00F91DB4" w:rsidP="00087573">
            <w:pPr>
              <w:pStyle w:val="TableText"/>
              <w:cnfStyle w:val="000000010000" w:firstRow="0" w:lastRow="0" w:firstColumn="0" w:lastColumn="0" w:oddVBand="0" w:evenVBand="0" w:oddHBand="0" w:evenHBand="1" w:firstRowFirstColumn="0" w:firstRowLastColumn="0" w:lastRowFirstColumn="0" w:lastRowLastColumn="0"/>
            </w:pPr>
            <w:r>
              <w:t xml:space="preserve">The </w:t>
            </w:r>
            <w:r w:rsidR="00FC6A57">
              <w:t>application</w:t>
            </w:r>
            <w:r w:rsidR="00673846">
              <w:t>:</w:t>
            </w:r>
          </w:p>
          <w:p w14:paraId="238210DD" w14:textId="0335C240" w:rsidR="00673846" w:rsidRDefault="00FC6A57" w:rsidP="0067384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Exposes conventional </w:t>
            </w:r>
            <w:r w:rsidR="003360E7">
              <w:t xml:space="preserve">HTTP </w:t>
            </w:r>
            <w:r>
              <w:t xml:space="preserve">endpoints </w:t>
            </w:r>
          </w:p>
          <w:p w14:paraId="201C77FF" w14:textId="7A802A12" w:rsidR="00673846" w:rsidRDefault="00FC6A57" w:rsidP="0067384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Employs </w:t>
            </w:r>
            <w:r w:rsidR="003360E7">
              <w:t>TLS</w:t>
            </w:r>
            <w:r>
              <w:t>/</w:t>
            </w:r>
            <w:r w:rsidR="003360E7">
              <w:t xml:space="preserve">SSL </w:t>
            </w:r>
            <w:r>
              <w:t>network protocol to secu</w:t>
            </w:r>
            <w:r w:rsidR="00D250FC">
              <w:t>re data in transit</w:t>
            </w:r>
            <w:r w:rsidR="0078335B">
              <w:t xml:space="preserve">. </w:t>
            </w:r>
          </w:p>
          <w:p w14:paraId="48A64A09" w14:textId="7F3428DB" w:rsidR="0078335B" w:rsidRDefault="00FF0D77" w:rsidP="0067384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No additional network-related components are identified</w:t>
            </w:r>
          </w:p>
          <w:p w14:paraId="2E730D51" w14:textId="77777777" w:rsidR="0078335B" w:rsidRPr="00AC1E47" w:rsidRDefault="0078335B" w:rsidP="0008757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78335B" w:rsidRPr="000A7678" w14:paraId="6CE3E1A7"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4C1D845" w14:textId="77777777" w:rsidR="0078335B" w:rsidRDefault="0078335B" w:rsidP="00087573">
            <w:pPr>
              <w:pStyle w:val="TableText"/>
              <w:rPr>
                <w:sz w:val="24"/>
                <w:szCs w:val="24"/>
              </w:rPr>
            </w:pPr>
            <w:r w:rsidRPr="002E7245">
              <w:rPr>
                <w:sz w:val="24"/>
                <w:szCs w:val="24"/>
              </w:rPr>
              <w:t>Medium</w:t>
            </w:r>
          </w:p>
          <w:p w14:paraId="7B92C779" w14:textId="77777777" w:rsidR="00E13FE4" w:rsidRDefault="00E13FE4" w:rsidP="00087573">
            <w:pPr>
              <w:pStyle w:val="TableText"/>
              <w:rPr>
                <w:sz w:val="24"/>
                <w:szCs w:val="24"/>
              </w:rPr>
            </w:pPr>
          </w:p>
          <w:p w14:paraId="1775B5C3" w14:textId="77777777" w:rsidR="00E13FE4" w:rsidRDefault="00E13FE4" w:rsidP="00087573">
            <w:pPr>
              <w:pStyle w:val="TableText"/>
              <w:rPr>
                <w:sz w:val="24"/>
                <w:szCs w:val="24"/>
              </w:rPr>
            </w:pPr>
          </w:p>
          <w:p w14:paraId="440EC73B" w14:textId="0BEC2AE5" w:rsidR="00E13FE4" w:rsidRPr="002E7245" w:rsidRDefault="00E13FE4" w:rsidP="00087573">
            <w:pPr>
              <w:pStyle w:val="TableText"/>
              <w:rPr>
                <w:sz w:val="24"/>
                <w:szCs w:val="24"/>
              </w:rPr>
            </w:pPr>
            <w:r>
              <w:rPr>
                <w:sz w:val="24"/>
                <w:szCs w:val="24"/>
              </w:rPr>
              <w:t>Index: 3</w:t>
            </w:r>
          </w:p>
        </w:tc>
        <w:tc>
          <w:tcPr>
            <w:tcW w:w="7290" w:type="dxa"/>
          </w:tcPr>
          <w:p w14:paraId="2A5F56D4" w14:textId="0FBFE16E" w:rsidR="00673846" w:rsidRDefault="00F91DB4" w:rsidP="00087573">
            <w:pPr>
              <w:pStyle w:val="TableText"/>
              <w:cnfStyle w:val="000000100000" w:firstRow="0" w:lastRow="0" w:firstColumn="0" w:lastColumn="0" w:oddVBand="0" w:evenVBand="0" w:oddHBand="1" w:evenHBand="0" w:firstRowFirstColumn="0" w:firstRowLastColumn="0" w:lastRowFirstColumn="0" w:lastRowLastColumn="0"/>
            </w:pPr>
            <w:r>
              <w:t xml:space="preserve">The </w:t>
            </w:r>
            <w:r w:rsidR="00FC6A57">
              <w:t>application</w:t>
            </w:r>
            <w:r w:rsidR="00943856">
              <w:t xml:space="preserve"> has a medium complexity multi-tier architecture</w:t>
            </w:r>
            <w:r w:rsidR="00673846">
              <w:t>:</w:t>
            </w:r>
            <w:r w:rsidR="0078335B">
              <w:t xml:space="preserve"> </w:t>
            </w:r>
          </w:p>
          <w:p w14:paraId="63B5099D" w14:textId="66C6BBF6" w:rsidR="00FC6A57" w:rsidRDefault="00FF0D77" w:rsidP="0067384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w:t>
            </w:r>
            <w:r w:rsidR="00DC3CA9">
              <w:t xml:space="preserve">application </w:t>
            </w:r>
            <w:r w:rsidR="00FC6A57">
              <w:t xml:space="preserve">presentation tier exposes conventional </w:t>
            </w:r>
            <w:r w:rsidR="003360E7">
              <w:t xml:space="preserve">HTTP </w:t>
            </w:r>
            <w:r w:rsidR="00FC6A57">
              <w:t xml:space="preserve">endpoints </w:t>
            </w:r>
          </w:p>
          <w:p w14:paraId="07AD3A2F" w14:textId="41BE0A6A" w:rsidR="00FC6A57" w:rsidRDefault="00943856" w:rsidP="0067384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application </w:t>
            </w:r>
            <w:r w:rsidR="00FC6A57">
              <w:t xml:space="preserve">Employs </w:t>
            </w:r>
            <w:r w:rsidR="00D24736">
              <w:t>TLS/SSL</w:t>
            </w:r>
            <w:r w:rsidR="00FC6A57">
              <w:t xml:space="preserve"> network protocol to secure data in transit</w:t>
            </w:r>
            <w:r w:rsidR="0078335B">
              <w:t xml:space="preserve">. </w:t>
            </w:r>
          </w:p>
          <w:p w14:paraId="05FDF010" w14:textId="09531FC9" w:rsidR="0078335B" w:rsidRDefault="0078335B" w:rsidP="0067384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middle-tier may </w:t>
            </w:r>
            <w:r w:rsidR="00FF0D77">
              <w:t>expose request/response type binary protocol-based endpoint for efficiency purposes (</w:t>
            </w:r>
            <w:r w:rsidR="00FC6A57">
              <w:t xml:space="preserve">ex: </w:t>
            </w:r>
            <w:r w:rsidR="00D31284">
              <w:t xml:space="preserve">WCF TCP </w:t>
            </w:r>
            <w:r w:rsidR="00FC6A57">
              <w:t>binary binding-based endpoints</w:t>
            </w:r>
            <w:r w:rsidR="002B6911">
              <w:t>)</w:t>
            </w:r>
          </w:p>
          <w:p w14:paraId="79EF502E" w14:textId="77777777" w:rsidR="0078335B" w:rsidRPr="007D6E2D" w:rsidRDefault="0078335B" w:rsidP="00087573">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78335B" w:rsidRPr="000A7678" w14:paraId="070A7BAC"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E364F95" w14:textId="77777777" w:rsidR="0078335B" w:rsidRDefault="0078335B" w:rsidP="00087573">
            <w:pPr>
              <w:pStyle w:val="TableText"/>
              <w:rPr>
                <w:sz w:val="24"/>
                <w:szCs w:val="24"/>
              </w:rPr>
            </w:pPr>
            <w:r w:rsidRPr="002E7245">
              <w:rPr>
                <w:sz w:val="24"/>
                <w:szCs w:val="24"/>
              </w:rPr>
              <w:t>Complex</w:t>
            </w:r>
          </w:p>
          <w:p w14:paraId="0497F068" w14:textId="77777777" w:rsidR="00E13FE4" w:rsidRDefault="00E13FE4" w:rsidP="00087573">
            <w:pPr>
              <w:pStyle w:val="TableText"/>
              <w:rPr>
                <w:sz w:val="24"/>
                <w:szCs w:val="24"/>
              </w:rPr>
            </w:pPr>
          </w:p>
          <w:p w14:paraId="50AAE890" w14:textId="77777777" w:rsidR="00E13FE4" w:rsidRDefault="00E13FE4" w:rsidP="00087573">
            <w:pPr>
              <w:pStyle w:val="TableText"/>
              <w:rPr>
                <w:sz w:val="24"/>
                <w:szCs w:val="24"/>
              </w:rPr>
            </w:pPr>
          </w:p>
          <w:p w14:paraId="7D54C7EA" w14:textId="2209EF0A" w:rsidR="00E13FE4" w:rsidRPr="002E7245" w:rsidRDefault="00E13FE4" w:rsidP="00087573">
            <w:pPr>
              <w:pStyle w:val="TableText"/>
              <w:rPr>
                <w:sz w:val="24"/>
                <w:szCs w:val="24"/>
              </w:rPr>
            </w:pPr>
            <w:r>
              <w:rPr>
                <w:sz w:val="24"/>
                <w:szCs w:val="24"/>
              </w:rPr>
              <w:t>Index: 5</w:t>
            </w:r>
          </w:p>
        </w:tc>
        <w:tc>
          <w:tcPr>
            <w:tcW w:w="7290" w:type="dxa"/>
          </w:tcPr>
          <w:p w14:paraId="694D5A03" w14:textId="55673ADF" w:rsidR="00FC6A57" w:rsidRDefault="00F91DB4" w:rsidP="005A6D49">
            <w:pPr>
              <w:pStyle w:val="TableText"/>
              <w:cnfStyle w:val="000000010000" w:firstRow="0" w:lastRow="0" w:firstColumn="0" w:lastColumn="0" w:oddVBand="0" w:evenVBand="0" w:oddHBand="0" w:evenHBand="1" w:firstRowFirstColumn="0" w:firstRowLastColumn="0" w:lastRowFirstColumn="0" w:lastRowLastColumn="0"/>
            </w:pPr>
            <w:r>
              <w:lastRenderedPageBreak/>
              <w:t xml:space="preserve">The </w:t>
            </w:r>
            <w:r w:rsidR="00FC6A57">
              <w:t>application has a complex multi-tier architecture:</w:t>
            </w:r>
          </w:p>
          <w:p w14:paraId="49CFFF62" w14:textId="7446623D" w:rsidR="00FC6A57" w:rsidRPr="00FC6A57" w:rsidRDefault="002B6911"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lastRenderedPageBreak/>
              <w:t xml:space="preserve">The </w:t>
            </w:r>
            <w:r w:rsidR="00CD68AA">
              <w:t xml:space="preserve">application </w:t>
            </w:r>
            <w:r>
              <w:t>p</w:t>
            </w:r>
            <w:r w:rsidR="0086537D">
              <w:t xml:space="preserve">resentation, service façade, middle </w:t>
            </w:r>
            <w:r>
              <w:t>tier</w:t>
            </w:r>
            <w:r w:rsidR="0086537D">
              <w:t>s</w:t>
            </w:r>
            <w:r>
              <w:t xml:space="preserve"> </w:t>
            </w:r>
            <w:r w:rsidR="0086537D">
              <w:t>expose</w:t>
            </w:r>
            <w:r w:rsidR="00FC6A57">
              <w:t xml:space="preserve"> conventional http endpoints</w:t>
            </w:r>
          </w:p>
          <w:p w14:paraId="3347D200" w14:textId="578168EC" w:rsidR="00FC6A57" w:rsidRPr="0018048B" w:rsidRDefault="00FD55D4"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The application e</w:t>
            </w:r>
            <w:r w:rsidR="00FC6A57">
              <w:t>mploy</w:t>
            </w:r>
            <w:r>
              <w:t>s</w:t>
            </w:r>
            <w:r w:rsidR="00FC6A57">
              <w:t xml:space="preserve"> </w:t>
            </w:r>
            <w:r w:rsidR="00632CB6">
              <w:t>TLS</w:t>
            </w:r>
            <w:r w:rsidR="00FC6A57">
              <w:t>/</w:t>
            </w:r>
            <w:r w:rsidR="00632CB6">
              <w:t xml:space="preserve">SSL </w:t>
            </w:r>
            <w:r w:rsidR="00FC6A57">
              <w:t>network protocol to secure data in transit</w:t>
            </w:r>
            <w:r w:rsidR="00177324">
              <w:t>.</w:t>
            </w:r>
            <w:r w:rsidR="00952C18">
              <w:t xml:space="preserve"> </w:t>
            </w:r>
            <w:r>
              <w:t>The application c</w:t>
            </w:r>
            <w:r w:rsidR="00FC6A57">
              <w:t>an also implement</w:t>
            </w:r>
            <w:r w:rsidR="00952C18">
              <w:t xml:space="preserve"> health status management check networking functionality</w:t>
            </w:r>
            <w:r w:rsidR="002B6911">
              <w:t xml:space="preserve">. </w:t>
            </w:r>
          </w:p>
          <w:p w14:paraId="4DCA8761" w14:textId="65FF19BB" w:rsidR="0018048B" w:rsidRPr="0018048B" w:rsidRDefault="0018048B" w:rsidP="00D16EB2">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 xml:space="preserve">The </w:t>
            </w:r>
            <w:r w:rsidR="00FF2503">
              <w:t xml:space="preserve">application </w:t>
            </w:r>
            <w:r w:rsidR="00177324">
              <w:t xml:space="preserve">can </w:t>
            </w:r>
            <w:r w:rsidR="00FF2503">
              <w:t>send</w:t>
            </w:r>
            <w:r>
              <w:t xml:space="preserve">/receive very large messages or there is transformation required on incoming &amp; </w:t>
            </w:r>
            <w:r w:rsidR="00FF2503">
              <w:t>outgoing</w:t>
            </w:r>
            <w:r>
              <w:t xml:space="preserve"> message.</w:t>
            </w:r>
          </w:p>
          <w:p w14:paraId="133C3002" w14:textId="6A902C64" w:rsidR="0078335B" w:rsidRPr="0071307E" w:rsidRDefault="0086537D" w:rsidP="00676C93">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 xml:space="preserve">Besides </w:t>
            </w:r>
            <w:r w:rsidR="002B6911">
              <w:t>request/response type binary protocol-based endpoint</w:t>
            </w:r>
            <w:r>
              <w:t xml:space="preserve">, the application middle-tier may employ lower-level networking communication pattern with other components and external systems, not only </w:t>
            </w:r>
            <w:r w:rsidR="005A6D49">
              <w:t xml:space="preserve">including </w:t>
            </w:r>
            <w:r w:rsidR="00FC6A57">
              <w:t xml:space="preserve">conventional http synchronous calls but also asynchronous socket communication, </w:t>
            </w:r>
            <w:r w:rsidR="00676C93">
              <w:t xml:space="preserve">AMQP </w:t>
            </w:r>
            <w:r w:rsidR="00FC6A57">
              <w:t>messaging with external systems.</w:t>
            </w:r>
          </w:p>
        </w:tc>
      </w:tr>
      <w:tr w:rsidR="0078335B" w:rsidRPr="000A7678" w14:paraId="099F8C9C"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2242068" w14:textId="6DB868C1" w:rsidR="0078335B" w:rsidRDefault="00FC6A57" w:rsidP="00087573">
            <w:pPr>
              <w:pStyle w:val="TableText"/>
              <w:rPr>
                <w:sz w:val="24"/>
                <w:szCs w:val="24"/>
              </w:rPr>
            </w:pPr>
            <w:r w:rsidRPr="002E7245">
              <w:rPr>
                <w:sz w:val="24"/>
                <w:szCs w:val="24"/>
              </w:rPr>
              <w:lastRenderedPageBreak/>
              <w:t>Very complex</w:t>
            </w:r>
          </w:p>
          <w:p w14:paraId="6EFC2473" w14:textId="77777777" w:rsidR="00E13FE4" w:rsidRDefault="00E13FE4" w:rsidP="00087573">
            <w:pPr>
              <w:pStyle w:val="TableText"/>
              <w:rPr>
                <w:sz w:val="24"/>
                <w:szCs w:val="24"/>
              </w:rPr>
            </w:pPr>
          </w:p>
          <w:p w14:paraId="5E3AFEC4" w14:textId="77777777" w:rsidR="00E13FE4" w:rsidRDefault="00E13FE4" w:rsidP="00087573">
            <w:pPr>
              <w:pStyle w:val="TableText"/>
              <w:rPr>
                <w:sz w:val="24"/>
                <w:szCs w:val="24"/>
              </w:rPr>
            </w:pPr>
          </w:p>
          <w:p w14:paraId="383718C7" w14:textId="2E988C14" w:rsidR="00E13FE4" w:rsidRPr="002E7245" w:rsidRDefault="00E13FE4" w:rsidP="00087573">
            <w:pPr>
              <w:pStyle w:val="TableText"/>
              <w:rPr>
                <w:sz w:val="24"/>
                <w:szCs w:val="24"/>
              </w:rPr>
            </w:pPr>
            <w:r>
              <w:rPr>
                <w:sz w:val="24"/>
                <w:szCs w:val="24"/>
              </w:rPr>
              <w:t>Index: 8</w:t>
            </w:r>
          </w:p>
        </w:tc>
        <w:tc>
          <w:tcPr>
            <w:tcW w:w="7290" w:type="dxa"/>
          </w:tcPr>
          <w:p w14:paraId="68325649" w14:textId="64AA8714" w:rsidR="00FC6A57" w:rsidRDefault="00F91DB4" w:rsidP="00FA2CB7">
            <w:pPr>
              <w:pStyle w:val="TableText"/>
              <w:cnfStyle w:val="000000100000" w:firstRow="0" w:lastRow="0" w:firstColumn="0" w:lastColumn="0" w:oddVBand="0" w:evenVBand="0" w:oddHBand="1" w:evenHBand="0" w:firstRowFirstColumn="0" w:firstRowLastColumn="0" w:lastRowFirstColumn="0" w:lastRowLastColumn="0"/>
            </w:pPr>
            <w:r>
              <w:t xml:space="preserve">The </w:t>
            </w:r>
            <w:r w:rsidR="00FC6A57">
              <w:t>application has a complex multi-tier architecture:</w:t>
            </w:r>
          </w:p>
          <w:p w14:paraId="6B3F8EA9" w14:textId="77777777" w:rsidR="00FC6A57" w:rsidRPr="00FC6A57" w:rsidRDefault="00FA2CB7" w:rsidP="00FC6A57">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The application presentation, service façade, middle tiers</w:t>
            </w:r>
            <w:r w:rsidR="00FC6A57">
              <w:t>:</w:t>
            </w:r>
          </w:p>
          <w:p w14:paraId="72CAD776" w14:textId="32996E1D" w:rsidR="00FC6A57" w:rsidRPr="00FC6A57" w:rsidRDefault="00FC6A57" w:rsidP="00FC6A57">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Expose conventional http endpoints</w:t>
            </w:r>
          </w:p>
          <w:p w14:paraId="4146E27C" w14:textId="4BB2848C" w:rsidR="00FC6A57" w:rsidRPr="00FC6A57" w:rsidRDefault="00FC6A57" w:rsidP="00FC6A57">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Employ </w:t>
            </w:r>
            <w:r w:rsidR="001D420E">
              <w:t>TLS</w:t>
            </w:r>
            <w:r>
              <w:t>/</w:t>
            </w:r>
            <w:r w:rsidR="001D420E">
              <w:t xml:space="preserve">SSL </w:t>
            </w:r>
            <w:r>
              <w:t xml:space="preserve">network protocol to secure data in transit </w:t>
            </w:r>
          </w:p>
          <w:p w14:paraId="54FECC29" w14:textId="29DF7EF4" w:rsidR="00FC6A57" w:rsidRPr="00FC6A57" w:rsidRDefault="00FC6A57" w:rsidP="00FC6A57">
            <w:pPr>
              <w:pStyle w:val="TableText"/>
              <w:numPr>
                <w:ilvl w:val="0"/>
                <w:numId w:val="44"/>
              </w:numPr>
              <w:ind w:left="1062"/>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Can also implement health status management check net</w:t>
            </w:r>
            <w:r w:rsidR="00FA2CB7">
              <w:t xml:space="preserve">working functionality. </w:t>
            </w:r>
          </w:p>
          <w:p w14:paraId="4FC0CC38" w14:textId="377DFF8E" w:rsidR="00FC6A57" w:rsidRPr="00FF2503" w:rsidRDefault="00FC6A57" w:rsidP="00FC6A57">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Besides request/response type binary protocol-based endpoint, the application middle-tier may employ lower-level networking communication pattern with other components and external systems, not only including conventional http synchronous calls but also asynchronous socket communication, </w:t>
            </w:r>
            <w:r w:rsidR="001B35CF">
              <w:t xml:space="preserve">AMQP </w:t>
            </w:r>
            <w:r>
              <w:t xml:space="preserve">messaging with external systems. </w:t>
            </w:r>
          </w:p>
          <w:p w14:paraId="72A43ECF" w14:textId="2CE61F6B" w:rsidR="00FF2503" w:rsidRPr="0018048B" w:rsidRDefault="00FF2503" w:rsidP="00FF2503">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The application </w:t>
            </w:r>
            <w:r w:rsidR="00177324">
              <w:t xml:space="preserve">can </w:t>
            </w:r>
            <w:r>
              <w:t>send/receive very large messages or there is transformation required on incoming &amp; outgoing message.</w:t>
            </w:r>
          </w:p>
          <w:p w14:paraId="17F37A37" w14:textId="2AD56D5E" w:rsidR="00FF2503" w:rsidRPr="00CF20F2" w:rsidRDefault="00CF20F2" w:rsidP="00177324">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CF20F2">
              <w:rPr>
                <w:rFonts w:eastAsia="MS Mincho" w:cs="Arial"/>
                <w:lang w:eastAsia="en-AU"/>
              </w:rPr>
              <w:t xml:space="preserve">The application </w:t>
            </w:r>
            <w:r w:rsidR="00177324">
              <w:rPr>
                <w:rFonts w:eastAsia="MS Mincho" w:cs="Arial"/>
                <w:lang w:eastAsia="en-AU"/>
              </w:rPr>
              <w:t xml:space="preserve">can </w:t>
            </w:r>
            <w:r w:rsidRPr="00CF20F2">
              <w:rPr>
                <w:rFonts w:eastAsia="MS Mincho" w:cs="Arial"/>
                <w:lang w:eastAsia="en-AU"/>
              </w:rPr>
              <w:t>send/</w:t>
            </w:r>
            <w:r w:rsidR="00177324" w:rsidRPr="00CF20F2">
              <w:rPr>
                <w:rFonts w:eastAsia="MS Mincho" w:cs="Arial"/>
                <w:lang w:eastAsia="en-AU"/>
              </w:rPr>
              <w:t>receive</w:t>
            </w:r>
            <w:r w:rsidRPr="00CF20F2">
              <w:rPr>
                <w:rFonts w:eastAsia="MS Mincho" w:cs="Arial"/>
                <w:lang w:eastAsia="en-AU"/>
              </w:rPr>
              <w:t xml:space="preserve"> EDI Message</w:t>
            </w:r>
            <w:r w:rsidR="00D82E6B">
              <w:rPr>
                <w:rFonts w:eastAsia="MS Mincho" w:cs="Arial"/>
                <w:lang w:eastAsia="en-AU"/>
              </w:rPr>
              <w:t>.</w:t>
            </w:r>
          </w:p>
          <w:p w14:paraId="0481FBA5" w14:textId="58D18683" w:rsidR="0078335B" w:rsidRPr="00831F32" w:rsidRDefault="00FA2CB7" w:rsidP="00FC6A57">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The application also can support custom adaptors to implement proprietary networking protocol for communication with backend systems and/or devices</w:t>
            </w:r>
            <w:r w:rsidR="00D82E6B">
              <w:t>.</w:t>
            </w:r>
          </w:p>
        </w:tc>
      </w:tr>
    </w:tbl>
    <w:p w14:paraId="48E201D5" w14:textId="0050D7EB" w:rsidR="0078335B" w:rsidRDefault="0078335B" w:rsidP="0078335B"/>
    <w:p w14:paraId="7E2ABDDC" w14:textId="77777777" w:rsidR="006D65E6" w:rsidRPr="00C83AEC" w:rsidRDefault="006D65E6" w:rsidP="0078335B"/>
    <w:p w14:paraId="11E4AA4F" w14:textId="67FD4F5F" w:rsidR="00290875" w:rsidRPr="000F6BF7" w:rsidRDefault="006E18A7" w:rsidP="00290875">
      <w:pPr>
        <w:pStyle w:val="Heading2Numbered"/>
      </w:pPr>
      <w:bookmarkStart w:id="42" w:name="_Toc414051590"/>
      <w:r>
        <w:t>Monitoring &amp;</w:t>
      </w:r>
      <w:r w:rsidR="00290875" w:rsidRPr="00290875">
        <w:t>Logging</w:t>
      </w:r>
      <w:bookmarkEnd w:id="42"/>
    </w:p>
    <w:p w14:paraId="0C664CAA" w14:textId="23BD6CA6" w:rsidR="00290875" w:rsidRDefault="00290875" w:rsidP="00290875">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Logging categorization type:</w:t>
      </w:r>
    </w:p>
    <w:p w14:paraId="4B97DB2E" w14:textId="77777777" w:rsidR="00290875" w:rsidRPr="006A0579" w:rsidRDefault="00290875" w:rsidP="00290875">
      <w:pPr>
        <w:rPr>
          <w:rFonts w:eastAsiaTheme="minorHAnsi" w:cs="Segoe UI"/>
          <w:b/>
          <w:color w:val="C00000"/>
          <w:szCs w:val="20"/>
        </w:rPr>
      </w:pPr>
    </w:p>
    <w:p w14:paraId="1BC0457F" w14:textId="734D31C5" w:rsidR="00290875" w:rsidRDefault="00290875" w:rsidP="00290875">
      <w:pPr>
        <w:pStyle w:val="TableCaption"/>
      </w:pPr>
      <w:r w:rsidRPr="000F6BF7">
        <w:t>Table</w:t>
      </w:r>
      <w:r>
        <w:t xml:space="preserve"> 3:</w:t>
      </w:r>
      <w:r w:rsidRPr="000F6BF7">
        <w:t xml:space="preserve"> </w:t>
      </w:r>
      <w:r w:rsidR="00DD16E4">
        <w:t xml:space="preserve">Logging </w:t>
      </w:r>
      <w:r w:rsidR="00E13FE4">
        <w:t>Complexity Level/Index</w:t>
      </w:r>
      <w:r>
        <w:t xml:space="preserve"> Mapping</w:t>
      </w:r>
    </w:p>
    <w:p w14:paraId="3A36E9D6" w14:textId="77777777" w:rsidR="00290875" w:rsidRPr="00DB7206" w:rsidRDefault="00290875" w:rsidP="00290875">
      <w:pPr>
        <w:pStyle w:val="TableCaption"/>
      </w:pPr>
    </w:p>
    <w:tbl>
      <w:tblPr>
        <w:tblStyle w:val="LightGrid-Accent4"/>
        <w:tblW w:w="9468" w:type="dxa"/>
        <w:tblLook w:val="04A0" w:firstRow="1" w:lastRow="0" w:firstColumn="1" w:lastColumn="0" w:noHBand="0" w:noVBand="1"/>
      </w:tblPr>
      <w:tblGrid>
        <w:gridCol w:w="2178"/>
        <w:gridCol w:w="7290"/>
      </w:tblGrid>
      <w:tr w:rsidR="00290875" w:rsidRPr="001E6989" w14:paraId="50C311BF" w14:textId="77777777" w:rsidTr="0008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7B58245" w14:textId="5CC445A8" w:rsidR="00290875" w:rsidRPr="002E7245" w:rsidRDefault="00E13FE4" w:rsidP="00087573">
            <w:pPr>
              <w:pStyle w:val="TableHeading-11pt"/>
              <w:rPr>
                <w:color w:val="auto"/>
                <w:sz w:val="24"/>
                <w:szCs w:val="24"/>
              </w:rPr>
            </w:pPr>
            <w:r>
              <w:rPr>
                <w:color w:val="auto"/>
                <w:sz w:val="24"/>
                <w:szCs w:val="24"/>
              </w:rPr>
              <w:t>Complexity Level/Index</w:t>
            </w:r>
          </w:p>
        </w:tc>
        <w:tc>
          <w:tcPr>
            <w:tcW w:w="7290" w:type="dxa"/>
          </w:tcPr>
          <w:p w14:paraId="39536E81" w14:textId="77777777" w:rsidR="00290875" w:rsidRPr="002E7245" w:rsidRDefault="00290875" w:rsidP="00087573">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290875" w:rsidRPr="000A7678" w14:paraId="56F4D94B"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D429C9B" w14:textId="77777777" w:rsidR="00290875" w:rsidRDefault="00290875" w:rsidP="00087573">
            <w:pPr>
              <w:pStyle w:val="TableText"/>
              <w:rPr>
                <w:sz w:val="24"/>
                <w:szCs w:val="24"/>
              </w:rPr>
            </w:pPr>
            <w:r w:rsidRPr="002E7245">
              <w:rPr>
                <w:sz w:val="24"/>
                <w:szCs w:val="24"/>
              </w:rPr>
              <w:lastRenderedPageBreak/>
              <w:t>Very Simple</w:t>
            </w:r>
          </w:p>
          <w:p w14:paraId="6F7EA8C4" w14:textId="77777777" w:rsidR="00E13FE4" w:rsidRDefault="00E13FE4" w:rsidP="00087573">
            <w:pPr>
              <w:pStyle w:val="TableText"/>
              <w:rPr>
                <w:sz w:val="24"/>
                <w:szCs w:val="24"/>
              </w:rPr>
            </w:pPr>
          </w:p>
          <w:p w14:paraId="668C9FC8" w14:textId="33082A81" w:rsidR="00E13FE4" w:rsidRPr="002E7245" w:rsidRDefault="00E13FE4" w:rsidP="00087573">
            <w:pPr>
              <w:pStyle w:val="TableText"/>
              <w:rPr>
                <w:sz w:val="24"/>
                <w:szCs w:val="24"/>
              </w:rPr>
            </w:pPr>
            <w:r>
              <w:rPr>
                <w:sz w:val="24"/>
                <w:szCs w:val="24"/>
              </w:rPr>
              <w:t>Index: 1</w:t>
            </w:r>
          </w:p>
        </w:tc>
        <w:tc>
          <w:tcPr>
            <w:tcW w:w="7290" w:type="dxa"/>
          </w:tcPr>
          <w:p w14:paraId="1B810363" w14:textId="21A944C4" w:rsidR="00FC6A57" w:rsidRDefault="00290875" w:rsidP="00087573">
            <w:pPr>
              <w:pStyle w:val="TableText"/>
              <w:cnfStyle w:val="000000100000" w:firstRow="0" w:lastRow="0" w:firstColumn="0" w:lastColumn="0" w:oddVBand="0" w:evenVBand="0" w:oddHBand="1" w:evenHBand="0" w:firstRowFirstColumn="0" w:firstRowLastColumn="0" w:lastRowFirstColumn="0" w:lastRowLastColumn="0"/>
            </w:pPr>
            <w:r>
              <w:t>The application</w:t>
            </w:r>
            <w:r w:rsidR="00FC6A57">
              <w:t>:</w:t>
            </w:r>
          </w:p>
          <w:p w14:paraId="25AC812E" w14:textId="332B3E21" w:rsidR="00FC6A57" w:rsidRDefault="00F91DB4" w:rsidP="00FC6A5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Has</w:t>
            </w:r>
            <w:r w:rsidR="00FC6A57">
              <w:t xml:space="preserve"> </w:t>
            </w:r>
            <w:r w:rsidR="00087573">
              <w:t>little (or none) features to support logging functionality</w:t>
            </w:r>
            <w:r w:rsidR="00D82E6B">
              <w:t>.</w:t>
            </w:r>
            <w:r w:rsidR="00087573">
              <w:t xml:space="preserve"> </w:t>
            </w:r>
          </w:p>
          <w:p w14:paraId="3BDA9BDD" w14:textId="792247D9" w:rsidR="00290875" w:rsidRDefault="00F91DB4" w:rsidP="00FC6A5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Only </w:t>
            </w:r>
            <w:r w:rsidR="0041747E">
              <w:t xml:space="preserve">low-level </w:t>
            </w:r>
            <w:r w:rsidR="00087573">
              <w:t xml:space="preserve">tracing </w:t>
            </w:r>
            <w:r w:rsidR="0041747E">
              <w:t>information</w:t>
            </w:r>
            <w:r w:rsidR="00087573">
              <w:t xml:space="preserve"> maintained by underlying OS about the running application comprise</w:t>
            </w:r>
            <w:r w:rsidR="000C13BA">
              <w:t xml:space="preserve"> the </w:t>
            </w:r>
            <w:r w:rsidR="00A43600">
              <w:t xml:space="preserve">overall </w:t>
            </w:r>
            <w:r w:rsidR="000C13BA">
              <w:t>logging dataset</w:t>
            </w:r>
            <w:r w:rsidR="00D82E6B">
              <w:t>.</w:t>
            </w:r>
          </w:p>
          <w:p w14:paraId="4C9A4FD1" w14:textId="77777777" w:rsidR="00290875" w:rsidRPr="00FC411C" w:rsidRDefault="00290875" w:rsidP="00BB363A">
            <w:pPr>
              <w:pStyle w:val="TableText"/>
              <w:ind w:left="720"/>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290875" w:rsidRPr="000A7678" w14:paraId="5A819EDA"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B537054" w14:textId="77777777" w:rsidR="00290875" w:rsidRDefault="00290875" w:rsidP="00087573">
            <w:pPr>
              <w:pStyle w:val="TableText"/>
              <w:rPr>
                <w:sz w:val="24"/>
                <w:szCs w:val="24"/>
              </w:rPr>
            </w:pPr>
            <w:r w:rsidRPr="002E7245">
              <w:rPr>
                <w:sz w:val="24"/>
                <w:szCs w:val="24"/>
              </w:rPr>
              <w:t>Simple</w:t>
            </w:r>
          </w:p>
          <w:p w14:paraId="2B091BB6" w14:textId="77777777" w:rsidR="00E13FE4" w:rsidRDefault="00E13FE4" w:rsidP="00087573">
            <w:pPr>
              <w:pStyle w:val="TableText"/>
              <w:rPr>
                <w:sz w:val="24"/>
                <w:szCs w:val="24"/>
              </w:rPr>
            </w:pPr>
          </w:p>
          <w:p w14:paraId="0A410052" w14:textId="4E44776D" w:rsidR="00E13FE4" w:rsidRPr="002E7245" w:rsidRDefault="00E13FE4" w:rsidP="00087573">
            <w:pPr>
              <w:pStyle w:val="TableText"/>
              <w:rPr>
                <w:sz w:val="24"/>
                <w:szCs w:val="24"/>
              </w:rPr>
            </w:pPr>
            <w:r>
              <w:rPr>
                <w:sz w:val="24"/>
                <w:szCs w:val="24"/>
              </w:rPr>
              <w:t>Index: 2</w:t>
            </w:r>
          </w:p>
        </w:tc>
        <w:tc>
          <w:tcPr>
            <w:tcW w:w="7290" w:type="dxa"/>
          </w:tcPr>
          <w:p w14:paraId="438ECE11" w14:textId="77777777" w:rsidR="00FC6A57" w:rsidRDefault="00DE0388" w:rsidP="00DE0388">
            <w:pPr>
              <w:pStyle w:val="TableText"/>
              <w:cnfStyle w:val="000000010000" w:firstRow="0" w:lastRow="0" w:firstColumn="0" w:lastColumn="0" w:oddVBand="0" w:evenVBand="0" w:oddHBand="0" w:evenHBand="1" w:firstRowFirstColumn="0" w:firstRowLastColumn="0" w:lastRowFirstColumn="0" w:lastRowLastColumn="0"/>
            </w:pPr>
            <w:r>
              <w:t>The application</w:t>
            </w:r>
            <w:r w:rsidR="00FC6A57">
              <w:t>:</w:t>
            </w:r>
          </w:p>
          <w:p w14:paraId="7FB7A720" w14:textId="457A39BA" w:rsidR="00FC6A57" w:rsidRDefault="00F91DB4"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Has </w:t>
            </w:r>
            <w:r w:rsidR="00DE0388">
              <w:t xml:space="preserve">basic logging functionality including error tracing. </w:t>
            </w:r>
          </w:p>
          <w:p w14:paraId="1CF876A0" w14:textId="53B46BF7" w:rsidR="00FC6A57" w:rsidRDefault="00F91DB4"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Uses </w:t>
            </w:r>
            <w:r w:rsidR="00FF4FEA">
              <w:t>file system</w:t>
            </w:r>
            <w:r w:rsidR="00DE0388">
              <w:t xml:space="preserve"> or OS-level event log as a logging store </w:t>
            </w:r>
          </w:p>
          <w:p w14:paraId="1F91D96C" w14:textId="22508EC0" w:rsidR="00DE0388" w:rsidRDefault="00F91DB4"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Lacks </w:t>
            </w:r>
            <w:r w:rsidR="0036631E">
              <w:t>logging level configuration capabilities.</w:t>
            </w:r>
          </w:p>
          <w:p w14:paraId="31C7D6A1" w14:textId="77777777" w:rsidR="00290875" w:rsidRPr="00AC1E47" w:rsidRDefault="00290875" w:rsidP="00835886">
            <w:pPr>
              <w:pStyle w:val="TableText"/>
              <w:ind w:left="720"/>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290875" w:rsidRPr="000A7678" w14:paraId="7C478DD0"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3A67288" w14:textId="77777777" w:rsidR="00290875" w:rsidRDefault="00290875" w:rsidP="00087573">
            <w:pPr>
              <w:pStyle w:val="TableText"/>
              <w:rPr>
                <w:sz w:val="24"/>
                <w:szCs w:val="24"/>
              </w:rPr>
            </w:pPr>
            <w:r w:rsidRPr="002E7245">
              <w:rPr>
                <w:sz w:val="24"/>
                <w:szCs w:val="24"/>
              </w:rPr>
              <w:t>Medium</w:t>
            </w:r>
          </w:p>
          <w:p w14:paraId="13848E65" w14:textId="77777777" w:rsidR="00E13FE4" w:rsidRDefault="00E13FE4" w:rsidP="00087573">
            <w:pPr>
              <w:pStyle w:val="TableText"/>
              <w:rPr>
                <w:sz w:val="24"/>
                <w:szCs w:val="24"/>
              </w:rPr>
            </w:pPr>
          </w:p>
          <w:p w14:paraId="39B7EC29" w14:textId="440C6C4A" w:rsidR="00E13FE4" w:rsidRPr="002E7245" w:rsidRDefault="00E13FE4" w:rsidP="00087573">
            <w:pPr>
              <w:pStyle w:val="TableText"/>
              <w:rPr>
                <w:sz w:val="24"/>
                <w:szCs w:val="24"/>
              </w:rPr>
            </w:pPr>
            <w:r>
              <w:rPr>
                <w:sz w:val="24"/>
                <w:szCs w:val="24"/>
              </w:rPr>
              <w:t>Index: 3</w:t>
            </w:r>
          </w:p>
        </w:tc>
        <w:tc>
          <w:tcPr>
            <w:tcW w:w="7290" w:type="dxa"/>
          </w:tcPr>
          <w:p w14:paraId="12C3A207" w14:textId="77777777" w:rsidR="00FC6A57" w:rsidRDefault="0036631E" w:rsidP="0036631E">
            <w:pPr>
              <w:pStyle w:val="TableText"/>
              <w:cnfStyle w:val="000000100000" w:firstRow="0" w:lastRow="0" w:firstColumn="0" w:lastColumn="0" w:oddVBand="0" w:evenVBand="0" w:oddHBand="1" w:evenHBand="0" w:firstRowFirstColumn="0" w:firstRowLastColumn="0" w:lastRowFirstColumn="0" w:lastRowLastColumn="0"/>
            </w:pPr>
            <w:r>
              <w:t>The application</w:t>
            </w:r>
            <w:r w:rsidR="00FC6A57">
              <w:t>:</w:t>
            </w:r>
          </w:p>
          <w:p w14:paraId="71D09190" w14:textId="7EF8214E" w:rsidR="00FC6A57" w:rsidRDefault="00F91DB4" w:rsidP="00FC6A5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Has </w:t>
            </w:r>
            <w:r w:rsidR="0036631E">
              <w:t xml:space="preserve">well architected logging facilities, including error tracing, major event notification messaging as well as configurable logging level – from none to verbose. </w:t>
            </w:r>
          </w:p>
          <w:p w14:paraId="5FEBA800" w14:textId="40CF3D49" w:rsidR="00290875" w:rsidRDefault="00F91DB4" w:rsidP="00087573">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Uses </w:t>
            </w:r>
            <w:r w:rsidR="0036631E">
              <w:t xml:space="preserve">file system or OS-level event log as a logging store and </w:t>
            </w:r>
            <w:r w:rsidR="00AB4520">
              <w:t xml:space="preserve">can switch between log providers using standard </w:t>
            </w:r>
            <w:r w:rsidR="0036631E">
              <w:t>configuration capabilities.</w:t>
            </w:r>
          </w:p>
          <w:p w14:paraId="6E98F04C" w14:textId="77777777" w:rsidR="00290875" w:rsidRPr="007D6E2D" w:rsidRDefault="00290875" w:rsidP="00087573">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290875" w:rsidRPr="000A7678" w14:paraId="29EDD834" w14:textId="77777777" w:rsidTr="00087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BA32707" w14:textId="77777777" w:rsidR="00290875" w:rsidRDefault="00290875" w:rsidP="00087573">
            <w:pPr>
              <w:pStyle w:val="TableText"/>
              <w:rPr>
                <w:sz w:val="24"/>
                <w:szCs w:val="24"/>
              </w:rPr>
            </w:pPr>
            <w:r w:rsidRPr="002E7245">
              <w:rPr>
                <w:sz w:val="24"/>
                <w:szCs w:val="24"/>
              </w:rPr>
              <w:t>Complex</w:t>
            </w:r>
          </w:p>
          <w:p w14:paraId="2D1D10B6" w14:textId="77777777" w:rsidR="00E13FE4" w:rsidRDefault="00E13FE4" w:rsidP="00087573">
            <w:pPr>
              <w:pStyle w:val="TableText"/>
              <w:rPr>
                <w:sz w:val="24"/>
                <w:szCs w:val="24"/>
              </w:rPr>
            </w:pPr>
          </w:p>
          <w:p w14:paraId="60186EA7" w14:textId="1F708851" w:rsidR="00E13FE4" w:rsidRPr="002E7245" w:rsidRDefault="00E13FE4" w:rsidP="00087573">
            <w:pPr>
              <w:pStyle w:val="TableText"/>
              <w:rPr>
                <w:sz w:val="24"/>
                <w:szCs w:val="24"/>
              </w:rPr>
            </w:pPr>
            <w:r>
              <w:rPr>
                <w:sz w:val="24"/>
                <w:szCs w:val="24"/>
              </w:rPr>
              <w:t>Index: 4</w:t>
            </w:r>
          </w:p>
        </w:tc>
        <w:tc>
          <w:tcPr>
            <w:tcW w:w="7290" w:type="dxa"/>
          </w:tcPr>
          <w:p w14:paraId="570AB99C" w14:textId="77777777" w:rsidR="00FC6A57" w:rsidRDefault="00AB4520" w:rsidP="0049395C">
            <w:pPr>
              <w:pStyle w:val="TableText"/>
              <w:cnfStyle w:val="000000010000" w:firstRow="0" w:lastRow="0" w:firstColumn="0" w:lastColumn="0" w:oddVBand="0" w:evenVBand="0" w:oddHBand="0" w:evenHBand="1" w:firstRowFirstColumn="0" w:firstRowLastColumn="0" w:lastRowFirstColumn="0" w:lastRowLastColumn="0"/>
            </w:pPr>
            <w:r>
              <w:t>The application</w:t>
            </w:r>
            <w:r w:rsidR="00FC6A57">
              <w:t>:</w:t>
            </w:r>
          </w:p>
          <w:p w14:paraId="4B80B76D" w14:textId="7331DE8C" w:rsidR="00FC6A57" w:rsidRPr="00FC6A57" w:rsidRDefault="00F91DB4"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 xml:space="preserve">Has </w:t>
            </w:r>
            <w:r w:rsidR="00AB4520">
              <w:t xml:space="preserve">extensive logging capabilities, including error tracing, major event notification messaging as well as configurable logging level </w:t>
            </w:r>
            <w:r w:rsidR="00CD5845">
              <w:t>(</w:t>
            </w:r>
            <w:r w:rsidR="00AB4520">
              <w:t>from none to verbose</w:t>
            </w:r>
            <w:r w:rsidR="00CD5845">
              <w:t>)</w:t>
            </w:r>
            <w:r w:rsidR="00AB4520">
              <w:t xml:space="preserve">. </w:t>
            </w:r>
          </w:p>
          <w:p w14:paraId="0375327C" w14:textId="0C86E463" w:rsidR="00FC6A57" w:rsidRPr="00FC6A57" w:rsidRDefault="00F91DB4"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 xml:space="preserve">Integrated </w:t>
            </w:r>
            <w:r w:rsidR="00CD5845">
              <w:t xml:space="preserve">with logging development framework (Ex: </w:t>
            </w:r>
            <w:bookmarkStart w:id="43" w:name="_GoBack"/>
            <w:r w:rsidR="00CD5845">
              <w:t>Enterprise</w:t>
            </w:r>
            <w:bookmarkEnd w:id="43"/>
            <w:r w:rsidR="00CD5845">
              <w:t xml:space="preserve"> Library logging block, </w:t>
            </w:r>
            <w:r w:rsidR="00CD5845" w:rsidRPr="00CD5845">
              <w:t>log4net</w:t>
            </w:r>
            <w:r w:rsidR="00CD5845">
              <w:t xml:space="preserve">, etc.) </w:t>
            </w:r>
          </w:p>
          <w:p w14:paraId="2459F3E2" w14:textId="12E82745" w:rsidR="00290875" w:rsidRPr="0071307E" w:rsidRDefault="00F91DB4" w:rsidP="00FC6A57">
            <w:pPr>
              <w:pStyle w:val="TableText"/>
              <w:numPr>
                <w:ilvl w:val="0"/>
                <w:numId w:val="44"/>
              </w:numPr>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 xml:space="preserve">Has </w:t>
            </w:r>
            <w:r w:rsidR="002005EB">
              <w:t xml:space="preserve">sophisticated configuration capabilities to </w:t>
            </w:r>
            <w:r w:rsidR="0049395C">
              <w:t xml:space="preserve">plug-in a </w:t>
            </w:r>
            <w:r w:rsidR="002005EB">
              <w:t>variety of log providers.</w:t>
            </w:r>
            <w:r w:rsidR="002005EB" w:rsidRPr="0071307E">
              <w:rPr>
                <w:rFonts w:eastAsia="MS Mincho" w:cs="Arial"/>
                <w:lang w:eastAsia="en-AU"/>
              </w:rPr>
              <w:t xml:space="preserve"> </w:t>
            </w:r>
          </w:p>
        </w:tc>
      </w:tr>
      <w:tr w:rsidR="00290875" w:rsidRPr="000A7678" w14:paraId="5A84857A" w14:textId="77777777" w:rsidTr="0008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525A402" w14:textId="77777777" w:rsidR="00290875" w:rsidRDefault="00290875" w:rsidP="00087573">
            <w:pPr>
              <w:pStyle w:val="TableText"/>
              <w:rPr>
                <w:sz w:val="24"/>
                <w:szCs w:val="24"/>
              </w:rPr>
            </w:pPr>
            <w:r w:rsidRPr="002E7245">
              <w:rPr>
                <w:sz w:val="24"/>
                <w:szCs w:val="24"/>
              </w:rPr>
              <w:t>Very Complex</w:t>
            </w:r>
          </w:p>
          <w:p w14:paraId="5011B8C4" w14:textId="77777777" w:rsidR="00E13FE4" w:rsidRDefault="00E13FE4" w:rsidP="00087573">
            <w:pPr>
              <w:pStyle w:val="TableText"/>
              <w:rPr>
                <w:sz w:val="24"/>
                <w:szCs w:val="24"/>
              </w:rPr>
            </w:pPr>
          </w:p>
          <w:p w14:paraId="248C1816" w14:textId="548723B3" w:rsidR="00E13FE4" w:rsidRPr="002E7245" w:rsidRDefault="00E13FE4" w:rsidP="00087573">
            <w:pPr>
              <w:pStyle w:val="TableText"/>
              <w:rPr>
                <w:sz w:val="24"/>
                <w:szCs w:val="24"/>
              </w:rPr>
            </w:pPr>
            <w:r>
              <w:rPr>
                <w:sz w:val="24"/>
                <w:szCs w:val="24"/>
              </w:rPr>
              <w:t>Index: 5</w:t>
            </w:r>
          </w:p>
        </w:tc>
        <w:tc>
          <w:tcPr>
            <w:tcW w:w="7290" w:type="dxa"/>
          </w:tcPr>
          <w:p w14:paraId="0720368A" w14:textId="77777777" w:rsidR="006F2061" w:rsidRDefault="006D353B" w:rsidP="00E51B4E">
            <w:pPr>
              <w:pStyle w:val="TableText"/>
              <w:cnfStyle w:val="000000100000" w:firstRow="0" w:lastRow="0" w:firstColumn="0" w:lastColumn="0" w:oddVBand="0" w:evenVBand="0" w:oddHBand="1" w:evenHBand="0" w:firstRowFirstColumn="0" w:firstRowLastColumn="0" w:lastRowFirstColumn="0" w:lastRowLastColumn="0"/>
            </w:pPr>
            <w:r>
              <w:t>The application has</w:t>
            </w:r>
            <w:r w:rsidR="006F2061">
              <w:t>:</w:t>
            </w:r>
          </w:p>
          <w:p w14:paraId="04820809" w14:textId="33C04AA9" w:rsidR="006F2061" w:rsidRPr="006F2061" w:rsidRDefault="00F91DB4" w:rsidP="006F20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Rich </w:t>
            </w:r>
            <w:r w:rsidR="006D353B">
              <w:t xml:space="preserve">and </w:t>
            </w:r>
            <w:r w:rsidR="00454230">
              <w:t>extensible</w:t>
            </w:r>
            <w:r w:rsidR="006D353B">
              <w:t xml:space="preserve"> logging capabilities, including error tracing, major event notification messaging as well as configurable logging level (from none to verbose). </w:t>
            </w:r>
          </w:p>
          <w:p w14:paraId="627AD34D" w14:textId="6CE72D12" w:rsidR="006F2061" w:rsidRPr="006F2061" w:rsidRDefault="00F91DB4" w:rsidP="006F20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Employs </w:t>
            </w:r>
            <w:r w:rsidR="006D353B">
              <w:t xml:space="preserve">logging development framework (Ex: Enterprise Library logging block, </w:t>
            </w:r>
            <w:r w:rsidR="006D353B" w:rsidRPr="00CD5845">
              <w:t>log4net</w:t>
            </w:r>
            <w:r w:rsidR="006D353B">
              <w:t>, etc.)</w:t>
            </w:r>
            <w:r w:rsidR="00D82E6B">
              <w:t>.</w:t>
            </w:r>
          </w:p>
          <w:p w14:paraId="51F6D9CE" w14:textId="22E412A5" w:rsidR="006F2061" w:rsidRPr="006F2061" w:rsidRDefault="00F91DB4" w:rsidP="006F20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Has </w:t>
            </w:r>
            <w:r w:rsidR="00E51B4E">
              <w:t>sophisticated configuration capabilities to plu</w:t>
            </w:r>
            <w:r w:rsidR="00D82E6B">
              <w:t>g-in a variety of log providers.</w:t>
            </w:r>
          </w:p>
          <w:p w14:paraId="7BDAE3F2" w14:textId="3B0A0C60" w:rsidR="00290875" w:rsidRPr="006E18A7" w:rsidRDefault="00F91DB4" w:rsidP="006F2061">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rsidRPr="00E51B4E">
              <w:t xml:space="preserve">Integrated </w:t>
            </w:r>
            <w:r w:rsidR="00E51B4E" w:rsidRPr="00E51B4E">
              <w:t xml:space="preserve">with </w:t>
            </w:r>
            <w:r w:rsidR="00E51B4E">
              <w:t xml:space="preserve">centralized log management system, provides end-to-end tracing, logging correlation capabilities </w:t>
            </w:r>
            <w:r>
              <w:t xml:space="preserve">Supports </w:t>
            </w:r>
            <w:r w:rsidR="00E51B4E">
              <w:t>industry standard tools for log data consumption and analysis.</w:t>
            </w:r>
          </w:p>
          <w:p w14:paraId="1767C576" w14:textId="1CFB39DA" w:rsidR="006E18A7" w:rsidRDefault="006E18A7" w:rsidP="006E18A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may use custom </w:t>
            </w:r>
            <w:r w:rsidRPr="00CA1E43">
              <w:t>performance counters</w:t>
            </w:r>
            <w:r>
              <w:t xml:space="preserve"> for production monitoring</w:t>
            </w:r>
            <w:r w:rsidR="00D82E6B">
              <w:t>.</w:t>
            </w:r>
          </w:p>
          <w:p w14:paraId="030EEDCD" w14:textId="560E3557" w:rsidR="006E18A7" w:rsidRDefault="006E18A7" w:rsidP="006E18A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application may be integrated with </w:t>
            </w:r>
            <w:r w:rsidRPr="00586BCF">
              <w:t>monitoring product</w:t>
            </w:r>
            <w:r>
              <w:t>s</w:t>
            </w:r>
            <w:r w:rsidR="004C2366">
              <w:t xml:space="preserve">, </w:t>
            </w:r>
            <w:r w:rsidR="004C2366" w:rsidRPr="00586BCF">
              <w:t>such</w:t>
            </w:r>
            <w:r w:rsidRPr="00586BCF">
              <w:t xml:space="preserve"> as System Center, </w:t>
            </w:r>
            <w:proofErr w:type="spellStart"/>
            <w:r w:rsidRPr="00586BCF">
              <w:t>OpsNet</w:t>
            </w:r>
            <w:proofErr w:type="spellEnd"/>
            <w:r w:rsidR="004C2366" w:rsidRPr="00586BCF">
              <w:t>,</w:t>
            </w:r>
            <w:r w:rsidR="004C2366">
              <w:t xml:space="preserve"> Microsoft</w:t>
            </w:r>
            <w:r>
              <w:t xml:space="preserve"> Operation Manager</w:t>
            </w:r>
            <w:r w:rsidR="008D176A">
              <w:t>,</w:t>
            </w:r>
            <w:r w:rsidRPr="00586BCF">
              <w:t xml:space="preserve"> etc.</w:t>
            </w:r>
          </w:p>
          <w:p w14:paraId="2D84CBA0" w14:textId="22F24E99" w:rsidR="006E18A7" w:rsidRPr="00831F32" w:rsidRDefault="006E18A7" w:rsidP="006E18A7">
            <w:pPr>
              <w:pStyle w:val="TableText"/>
              <w:ind w:left="720"/>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bl>
    <w:p w14:paraId="4D71E2A3" w14:textId="77777777" w:rsidR="0078335B" w:rsidRDefault="0078335B" w:rsidP="00C83AEC"/>
    <w:p w14:paraId="2DC265B1" w14:textId="16625DD3" w:rsidR="0095582B" w:rsidRPr="000F6BF7" w:rsidRDefault="0095582B" w:rsidP="0095582B">
      <w:pPr>
        <w:pStyle w:val="Heading2Numbered"/>
      </w:pPr>
      <w:bookmarkStart w:id="44" w:name="_Toc414051591"/>
      <w:r w:rsidRPr="0095582B">
        <w:lastRenderedPageBreak/>
        <w:t>Exception Management</w:t>
      </w:r>
      <w:bookmarkEnd w:id="44"/>
    </w:p>
    <w:p w14:paraId="15C412DE" w14:textId="534E51A5" w:rsidR="0095582B" w:rsidRDefault="0095582B" w:rsidP="0095582B">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w:t>
      </w:r>
      <w:r w:rsidRPr="0095582B">
        <w:t>Exception Management</w:t>
      </w:r>
      <w:r>
        <w:t xml:space="preserve"> categorization type:</w:t>
      </w:r>
    </w:p>
    <w:p w14:paraId="1E1480C7" w14:textId="77777777" w:rsidR="0095582B" w:rsidRPr="006A0579" w:rsidRDefault="0095582B" w:rsidP="0095582B">
      <w:pPr>
        <w:rPr>
          <w:rFonts w:eastAsiaTheme="minorHAnsi" w:cs="Segoe UI"/>
          <w:b/>
          <w:color w:val="C00000"/>
          <w:szCs w:val="20"/>
        </w:rPr>
      </w:pPr>
    </w:p>
    <w:p w14:paraId="139D19A1" w14:textId="599B6027" w:rsidR="0095582B" w:rsidRDefault="0095582B" w:rsidP="0095582B">
      <w:pPr>
        <w:pStyle w:val="TableCaption"/>
      </w:pPr>
      <w:r w:rsidRPr="000F6BF7">
        <w:t>Table</w:t>
      </w:r>
      <w:r>
        <w:t xml:space="preserve"> 3:</w:t>
      </w:r>
      <w:r w:rsidRPr="000F6BF7">
        <w:t xml:space="preserve"> </w:t>
      </w:r>
      <w:r w:rsidRPr="0095582B">
        <w:t>Exception Management</w:t>
      </w:r>
      <w:r>
        <w:t xml:space="preserve"> </w:t>
      </w:r>
      <w:r w:rsidR="00E13FE4">
        <w:t>Complexity Level/Index</w:t>
      </w:r>
      <w:r>
        <w:t xml:space="preserve"> Mapping</w:t>
      </w:r>
    </w:p>
    <w:p w14:paraId="0CECE5F8" w14:textId="77777777" w:rsidR="0095582B" w:rsidRPr="00DB7206" w:rsidRDefault="0095582B" w:rsidP="0095582B">
      <w:pPr>
        <w:pStyle w:val="TableCaption"/>
      </w:pPr>
    </w:p>
    <w:tbl>
      <w:tblPr>
        <w:tblStyle w:val="LightGrid-Accent4"/>
        <w:tblW w:w="9468" w:type="dxa"/>
        <w:tblLook w:val="04A0" w:firstRow="1" w:lastRow="0" w:firstColumn="1" w:lastColumn="0" w:noHBand="0" w:noVBand="1"/>
      </w:tblPr>
      <w:tblGrid>
        <w:gridCol w:w="2178"/>
        <w:gridCol w:w="7290"/>
      </w:tblGrid>
      <w:tr w:rsidR="0095582B" w:rsidRPr="001E6989" w14:paraId="40773864" w14:textId="77777777" w:rsidTr="00F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73F2293" w14:textId="693BDBB9" w:rsidR="0095582B" w:rsidRPr="002E7245" w:rsidRDefault="00E13FE4" w:rsidP="00F0318A">
            <w:pPr>
              <w:pStyle w:val="TableHeading-11pt"/>
              <w:rPr>
                <w:color w:val="auto"/>
                <w:sz w:val="24"/>
                <w:szCs w:val="24"/>
              </w:rPr>
            </w:pPr>
            <w:r>
              <w:rPr>
                <w:color w:val="auto"/>
                <w:sz w:val="24"/>
                <w:szCs w:val="24"/>
              </w:rPr>
              <w:t>Complexity Level/Index</w:t>
            </w:r>
          </w:p>
        </w:tc>
        <w:tc>
          <w:tcPr>
            <w:tcW w:w="7290" w:type="dxa"/>
          </w:tcPr>
          <w:p w14:paraId="4C1E462E" w14:textId="77777777" w:rsidR="0095582B" w:rsidRPr="002E7245" w:rsidRDefault="0095582B" w:rsidP="00F0318A">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95582B" w:rsidRPr="000A7678" w14:paraId="5BF1551C"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B2A6172" w14:textId="77777777" w:rsidR="0095582B" w:rsidRDefault="0095582B" w:rsidP="00F0318A">
            <w:pPr>
              <w:pStyle w:val="TableText"/>
              <w:rPr>
                <w:sz w:val="24"/>
                <w:szCs w:val="24"/>
              </w:rPr>
            </w:pPr>
            <w:r w:rsidRPr="002E7245">
              <w:rPr>
                <w:sz w:val="24"/>
                <w:szCs w:val="24"/>
              </w:rPr>
              <w:t>Very Simple</w:t>
            </w:r>
          </w:p>
          <w:p w14:paraId="63E919F8" w14:textId="77777777" w:rsidR="00E13FE4" w:rsidRDefault="00E13FE4" w:rsidP="00F0318A">
            <w:pPr>
              <w:pStyle w:val="TableText"/>
              <w:rPr>
                <w:sz w:val="24"/>
                <w:szCs w:val="24"/>
              </w:rPr>
            </w:pPr>
          </w:p>
          <w:p w14:paraId="38BB1A76" w14:textId="7AC4F334" w:rsidR="00E13FE4" w:rsidRPr="002E7245" w:rsidRDefault="00E13FE4" w:rsidP="00F0318A">
            <w:pPr>
              <w:pStyle w:val="TableText"/>
              <w:rPr>
                <w:sz w:val="24"/>
                <w:szCs w:val="24"/>
              </w:rPr>
            </w:pPr>
            <w:r>
              <w:rPr>
                <w:sz w:val="24"/>
                <w:szCs w:val="24"/>
              </w:rPr>
              <w:t>Index: 1</w:t>
            </w:r>
          </w:p>
        </w:tc>
        <w:tc>
          <w:tcPr>
            <w:tcW w:w="7290" w:type="dxa"/>
          </w:tcPr>
          <w:p w14:paraId="4371C6FC" w14:textId="77777777" w:rsidR="00F91DB4" w:rsidRDefault="0095582B" w:rsidP="00F0318A">
            <w:pPr>
              <w:pStyle w:val="TableText"/>
              <w:cnfStyle w:val="000000100000" w:firstRow="0" w:lastRow="0" w:firstColumn="0" w:lastColumn="0" w:oddVBand="0" w:evenVBand="0" w:oddHBand="1" w:evenHBand="0" w:firstRowFirstColumn="0" w:firstRowLastColumn="0" w:lastRowFirstColumn="0" w:lastRowLastColumn="0"/>
            </w:pPr>
            <w:r>
              <w:t>The application</w:t>
            </w:r>
            <w:r w:rsidR="00F91DB4">
              <w:t>:</w:t>
            </w:r>
          </w:p>
          <w:p w14:paraId="06D41A9F" w14:textId="22AC0DF9" w:rsidR="00F91DB4" w:rsidRDefault="00147DA8" w:rsidP="00F91DB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Has </w:t>
            </w:r>
            <w:r w:rsidR="0095582B">
              <w:t xml:space="preserve">little (or none) features to support </w:t>
            </w:r>
            <w:r w:rsidR="00CC4683">
              <w:t>e</w:t>
            </w:r>
            <w:r w:rsidR="00CC4683" w:rsidRPr="00CC4683">
              <w:t xml:space="preserve">xception </w:t>
            </w:r>
            <w:r w:rsidR="00CC4683">
              <w:t>m</w:t>
            </w:r>
            <w:r w:rsidR="00CC4683" w:rsidRPr="00CC4683">
              <w:t>anagement</w:t>
            </w:r>
            <w:r w:rsidR="00CC4683">
              <w:t xml:space="preserve"> </w:t>
            </w:r>
            <w:r w:rsidR="0095582B">
              <w:t>functionality</w:t>
            </w:r>
            <w:r w:rsidR="00D82E6B">
              <w:t>.</w:t>
            </w:r>
            <w:r w:rsidR="0095582B">
              <w:t xml:space="preserve"> </w:t>
            </w:r>
          </w:p>
          <w:p w14:paraId="7CF2FB4D" w14:textId="3DA0DA1E" w:rsidR="0095582B" w:rsidRDefault="00147DA8" w:rsidP="00F91DB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Uses </w:t>
            </w:r>
            <w:r w:rsidR="00CC4683">
              <w:t>standard unhandled exceptions handler provided by underlying platform</w:t>
            </w:r>
            <w:r w:rsidR="00D82E6B">
              <w:t>.</w:t>
            </w:r>
            <w:r w:rsidR="00CC4683">
              <w:t xml:space="preserve"> </w:t>
            </w:r>
          </w:p>
          <w:p w14:paraId="109FC265" w14:textId="77777777" w:rsidR="0095582B" w:rsidRPr="00FC411C" w:rsidRDefault="0095582B" w:rsidP="00F0318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95582B" w:rsidRPr="000A7678" w14:paraId="1FEF9529" w14:textId="77777777" w:rsidTr="00F0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0B3184F" w14:textId="0F9800BE" w:rsidR="0095582B" w:rsidRDefault="0095582B" w:rsidP="00F0318A">
            <w:pPr>
              <w:pStyle w:val="TableText"/>
              <w:rPr>
                <w:sz w:val="24"/>
                <w:szCs w:val="24"/>
              </w:rPr>
            </w:pPr>
            <w:r w:rsidRPr="002E7245">
              <w:rPr>
                <w:sz w:val="24"/>
                <w:szCs w:val="24"/>
              </w:rPr>
              <w:t>Simple</w:t>
            </w:r>
          </w:p>
          <w:p w14:paraId="21B889CF" w14:textId="77777777" w:rsidR="00E13FE4" w:rsidRDefault="00E13FE4" w:rsidP="00F0318A">
            <w:pPr>
              <w:pStyle w:val="TableText"/>
              <w:rPr>
                <w:sz w:val="24"/>
                <w:szCs w:val="24"/>
              </w:rPr>
            </w:pPr>
          </w:p>
          <w:p w14:paraId="53DAE535" w14:textId="77777777" w:rsidR="00E13FE4" w:rsidRDefault="00E13FE4" w:rsidP="00F0318A">
            <w:pPr>
              <w:pStyle w:val="TableText"/>
              <w:rPr>
                <w:sz w:val="24"/>
                <w:szCs w:val="24"/>
              </w:rPr>
            </w:pPr>
            <w:r>
              <w:rPr>
                <w:sz w:val="24"/>
                <w:szCs w:val="24"/>
              </w:rPr>
              <w:t>Index: 2</w:t>
            </w:r>
          </w:p>
          <w:p w14:paraId="545B0AC2" w14:textId="31A2F698" w:rsidR="00E13FE4" w:rsidRPr="002E7245" w:rsidRDefault="00E13FE4" w:rsidP="00F0318A">
            <w:pPr>
              <w:pStyle w:val="TableText"/>
              <w:rPr>
                <w:sz w:val="24"/>
                <w:szCs w:val="24"/>
              </w:rPr>
            </w:pPr>
          </w:p>
        </w:tc>
        <w:tc>
          <w:tcPr>
            <w:tcW w:w="7290" w:type="dxa"/>
          </w:tcPr>
          <w:p w14:paraId="556F4C46" w14:textId="77777777" w:rsidR="00F91DB4" w:rsidRDefault="0095582B" w:rsidP="00CC4683">
            <w:pPr>
              <w:pStyle w:val="TableText"/>
              <w:cnfStyle w:val="000000010000" w:firstRow="0" w:lastRow="0" w:firstColumn="0" w:lastColumn="0" w:oddVBand="0" w:evenVBand="0" w:oddHBand="0" w:evenHBand="1" w:firstRowFirstColumn="0" w:firstRowLastColumn="0" w:lastRowFirstColumn="0" w:lastRowLastColumn="0"/>
            </w:pPr>
            <w:r>
              <w:t>The application</w:t>
            </w:r>
            <w:r w:rsidR="00F91DB4">
              <w:t>:</w:t>
            </w:r>
          </w:p>
          <w:p w14:paraId="2B98F83E" w14:textId="5EDC8C1F" w:rsidR="00F91DB4" w:rsidRDefault="00147DA8" w:rsidP="00F91DB4">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Has </w:t>
            </w:r>
            <w:r w:rsidR="0095582B">
              <w:t xml:space="preserve">basic </w:t>
            </w:r>
            <w:r w:rsidR="00CC4683">
              <w:t>features to support e</w:t>
            </w:r>
            <w:r w:rsidR="00CC4683" w:rsidRPr="00CC4683">
              <w:t xml:space="preserve">xception </w:t>
            </w:r>
            <w:r w:rsidR="00CC4683">
              <w:t>m</w:t>
            </w:r>
            <w:r w:rsidR="00CC4683" w:rsidRPr="00CC4683">
              <w:t>anagement</w:t>
            </w:r>
            <w:r w:rsidR="00CC4683">
              <w:t xml:space="preserve"> functionality</w:t>
            </w:r>
            <w:r w:rsidR="00D82E6B">
              <w:t>.</w:t>
            </w:r>
            <w:r w:rsidR="00CC4683">
              <w:t xml:space="preserve"> </w:t>
            </w:r>
          </w:p>
          <w:p w14:paraId="3E48FE6F" w14:textId="4DF873E7" w:rsidR="00CC4683" w:rsidRDefault="00147DA8" w:rsidP="00F91DB4">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Provides </w:t>
            </w:r>
            <w:r w:rsidR="00E06745">
              <w:t xml:space="preserve">application-wide </w:t>
            </w:r>
            <w:r w:rsidR="00CC4683">
              <w:t xml:space="preserve">unhandled exceptions handler </w:t>
            </w:r>
            <w:r w:rsidR="00E06745">
              <w:t>to trace captured errors via logging subsystem</w:t>
            </w:r>
            <w:r w:rsidR="00D82E6B">
              <w:t>.</w:t>
            </w:r>
          </w:p>
          <w:p w14:paraId="43B88A6B" w14:textId="62F0786E" w:rsidR="0095582B" w:rsidRDefault="0095582B" w:rsidP="00F0318A">
            <w:pPr>
              <w:pStyle w:val="TableText"/>
              <w:cnfStyle w:val="000000010000" w:firstRow="0" w:lastRow="0" w:firstColumn="0" w:lastColumn="0" w:oddVBand="0" w:evenVBand="0" w:oddHBand="0" w:evenHBand="1" w:firstRowFirstColumn="0" w:firstRowLastColumn="0" w:lastRowFirstColumn="0" w:lastRowLastColumn="0"/>
            </w:pPr>
          </w:p>
          <w:p w14:paraId="19A311D3" w14:textId="77777777" w:rsidR="0095582B" w:rsidRPr="00AC1E47" w:rsidRDefault="0095582B" w:rsidP="00F0318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95582B" w:rsidRPr="000A7678" w14:paraId="3E4FB90D"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5612E5F" w14:textId="77777777" w:rsidR="0095582B" w:rsidRDefault="0095582B" w:rsidP="00F0318A">
            <w:pPr>
              <w:pStyle w:val="TableText"/>
              <w:rPr>
                <w:sz w:val="24"/>
                <w:szCs w:val="24"/>
              </w:rPr>
            </w:pPr>
            <w:r w:rsidRPr="002E7245">
              <w:rPr>
                <w:sz w:val="24"/>
                <w:szCs w:val="24"/>
              </w:rPr>
              <w:t>Medium</w:t>
            </w:r>
          </w:p>
          <w:p w14:paraId="0C3CD8F1" w14:textId="77777777" w:rsidR="00E13FE4" w:rsidRDefault="00E13FE4" w:rsidP="00F0318A">
            <w:pPr>
              <w:pStyle w:val="TableText"/>
              <w:rPr>
                <w:sz w:val="24"/>
                <w:szCs w:val="24"/>
              </w:rPr>
            </w:pPr>
          </w:p>
          <w:p w14:paraId="453A00A3" w14:textId="6C2C36FB" w:rsidR="00E13FE4" w:rsidRPr="002E7245" w:rsidRDefault="00E13FE4" w:rsidP="00F0318A">
            <w:pPr>
              <w:pStyle w:val="TableText"/>
              <w:rPr>
                <w:sz w:val="24"/>
                <w:szCs w:val="24"/>
              </w:rPr>
            </w:pPr>
            <w:r>
              <w:rPr>
                <w:sz w:val="24"/>
                <w:szCs w:val="24"/>
              </w:rPr>
              <w:t>Index: 3</w:t>
            </w:r>
          </w:p>
        </w:tc>
        <w:tc>
          <w:tcPr>
            <w:tcW w:w="7290" w:type="dxa"/>
          </w:tcPr>
          <w:p w14:paraId="1BEA8B4D" w14:textId="77777777" w:rsidR="00147DA8" w:rsidRDefault="00F6557D" w:rsidP="00F6557D">
            <w:pPr>
              <w:pStyle w:val="TableText"/>
              <w:cnfStyle w:val="000000100000" w:firstRow="0" w:lastRow="0" w:firstColumn="0" w:lastColumn="0" w:oddVBand="0" w:evenVBand="0" w:oddHBand="1" w:evenHBand="0" w:firstRowFirstColumn="0" w:firstRowLastColumn="0" w:lastRowFirstColumn="0" w:lastRowLastColumn="0"/>
            </w:pPr>
            <w:r>
              <w:t>The application</w:t>
            </w:r>
            <w:r w:rsidR="00147DA8">
              <w:t>:</w:t>
            </w:r>
          </w:p>
          <w:p w14:paraId="5F8692CA" w14:textId="4F833B4F"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Implements </w:t>
            </w:r>
            <w:r w:rsidR="00F6557D">
              <w:t>standard e</w:t>
            </w:r>
            <w:r w:rsidR="00F6557D" w:rsidRPr="00CC4683">
              <w:t xml:space="preserve">xception </w:t>
            </w:r>
            <w:r w:rsidR="00F6557D">
              <w:t>m</w:t>
            </w:r>
            <w:r w:rsidR="00F6557D" w:rsidRPr="00CC4683">
              <w:t>anagement</w:t>
            </w:r>
            <w:r w:rsidR="00F6557D">
              <w:t xml:space="preserve"> </w:t>
            </w:r>
            <w:r w:rsidR="00FD7076">
              <w:t>functionality</w:t>
            </w:r>
            <w:r w:rsidR="00D82E6B">
              <w:t>.</w:t>
            </w:r>
          </w:p>
          <w:p w14:paraId="779232C2" w14:textId="754D0639"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Includes </w:t>
            </w:r>
            <w:r w:rsidR="00F6557D">
              <w:t>custom-defined exception classes/messages</w:t>
            </w:r>
            <w:r w:rsidR="00D82E6B">
              <w:t>.</w:t>
            </w:r>
          </w:p>
          <w:p w14:paraId="0F2CFA14" w14:textId="26F49C24"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Has </w:t>
            </w:r>
            <w:r w:rsidR="005C236D">
              <w:t>a solid exception stack unwinding strategy to properly handle abnormal use cases</w:t>
            </w:r>
            <w:r w:rsidR="00D82E6B">
              <w:t>.</w:t>
            </w:r>
            <w:r w:rsidR="005C236D">
              <w:t xml:space="preserve"> </w:t>
            </w:r>
          </w:p>
          <w:p w14:paraId="14C53A8D" w14:textId="2D50EC28" w:rsidR="00F6557D"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Collect</w:t>
            </w:r>
            <w:r w:rsidR="00FD7076">
              <w:t>s</w:t>
            </w:r>
            <w:r w:rsidR="005C236D">
              <w:t xml:space="preserve"> exception information </w:t>
            </w:r>
            <w:r w:rsidR="00F6557D">
              <w:t>to trace captured errors via logging subsystem</w:t>
            </w:r>
            <w:r w:rsidR="00FD7076">
              <w:t>.</w:t>
            </w:r>
          </w:p>
          <w:p w14:paraId="2F039ADC" w14:textId="77777777" w:rsidR="0095582B" w:rsidRDefault="0095582B" w:rsidP="00F0318A">
            <w:pPr>
              <w:pStyle w:val="TableText"/>
              <w:cnfStyle w:val="000000100000" w:firstRow="0" w:lastRow="0" w:firstColumn="0" w:lastColumn="0" w:oddVBand="0" w:evenVBand="0" w:oddHBand="1" w:evenHBand="0" w:firstRowFirstColumn="0" w:firstRowLastColumn="0" w:lastRowFirstColumn="0" w:lastRowLastColumn="0"/>
            </w:pPr>
          </w:p>
          <w:p w14:paraId="3858B620" w14:textId="77777777" w:rsidR="0095582B" w:rsidRPr="007D6E2D" w:rsidRDefault="0095582B" w:rsidP="00F0318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95582B" w:rsidRPr="000A7678" w14:paraId="431678BD" w14:textId="77777777" w:rsidTr="00F0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74631DE" w14:textId="77777777" w:rsidR="0095582B" w:rsidRDefault="0095582B" w:rsidP="00F0318A">
            <w:pPr>
              <w:pStyle w:val="TableText"/>
              <w:rPr>
                <w:sz w:val="24"/>
                <w:szCs w:val="24"/>
              </w:rPr>
            </w:pPr>
            <w:r w:rsidRPr="002E7245">
              <w:rPr>
                <w:sz w:val="24"/>
                <w:szCs w:val="24"/>
              </w:rPr>
              <w:t>Complex</w:t>
            </w:r>
          </w:p>
          <w:p w14:paraId="5AF4070F" w14:textId="77777777" w:rsidR="00E13FE4" w:rsidRDefault="00E13FE4" w:rsidP="00F0318A">
            <w:pPr>
              <w:pStyle w:val="TableText"/>
              <w:rPr>
                <w:sz w:val="24"/>
                <w:szCs w:val="24"/>
              </w:rPr>
            </w:pPr>
          </w:p>
          <w:p w14:paraId="137AEFE2" w14:textId="556C7D17" w:rsidR="00E13FE4" w:rsidRPr="002E7245" w:rsidRDefault="00E13FE4" w:rsidP="00F0318A">
            <w:pPr>
              <w:pStyle w:val="TableText"/>
              <w:rPr>
                <w:sz w:val="24"/>
                <w:szCs w:val="24"/>
              </w:rPr>
            </w:pPr>
            <w:r>
              <w:rPr>
                <w:sz w:val="24"/>
                <w:szCs w:val="24"/>
              </w:rPr>
              <w:t>Index: 4</w:t>
            </w:r>
          </w:p>
        </w:tc>
        <w:tc>
          <w:tcPr>
            <w:tcW w:w="7290" w:type="dxa"/>
          </w:tcPr>
          <w:p w14:paraId="0BEB17D7" w14:textId="77777777" w:rsidR="00147DA8" w:rsidRDefault="00FD7076" w:rsidP="00FD7076">
            <w:pPr>
              <w:pStyle w:val="TableText"/>
              <w:cnfStyle w:val="000000010000" w:firstRow="0" w:lastRow="0" w:firstColumn="0" w:lastColumn="0" w:oddVBand="0" w:evenVBand="0" w:oddHBand="0" w:evenHBand="1" w:firstRowFirstColumn="0" w:firstRowLastColumn="0" w:lastRowFirstColumn="0" w:lastRowLastColumn="0"/>
            </w:pPr>
            <w:r>
              <w:t>The application</w:t>
            </w:r>
            <w:r w:rsidR="00147DA8">
              <w:t>:</w:t>
            </w:r>
          </w:p>
          <w:p w14:paraId="130B505F" w14:textId="1116C60E" w:rsid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Implements </w:t>
            </w:r>
            <w:r w:rsidR="00FD7076">
              <w:t>standard e</w:t>
            </w:r>
            <w:r w:rsidR="00FD7076" w:rsidRPr="00CC4683">
              <w:t xml:space="preserve">xception </w:t>
            </w:r>
            <w:r w:rsidR="00FD7076">
              <w:t>m</w:t>
            </w:r>
            <w:r w:rsidR="00FD7076" w:rsidRPr="00CC4683">
              <w:t>anagement</w:t>
            </w:r>
            <w:r w:rsidR="00FD7076">
              <w:t xml:space="preserve"> functionality</w:t>
            </w:r>
            <w:r w:rsidR="00D82E6B">
              <w:t>.</w:t>
            </w:r>
          </w:p>
          <w:p w14:paraId="6E5272E9" w14:textId="31B8CAAC" w:rsid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Includes </w:t>
            </w:r>
            <w:r w:rsidR="00FD7076">
              <w:t>custom-defined exception classes/messages</w:t>
            </w:r>
            <w:r w:rsidR="00D82E6B">
              <w:t>.</w:t>
            </w:r>
          </w:p>
          <w:p w14:paraId="00E9CBE2" w14:textId="1943FC2F" w:rsid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Has </w:t>
            </w:r>
            <w:r w:rsidR="00FD7076">
              <w:t>a solid exception stack unwinding strategy to properly handle abnormal use cases</w:t>
            </w:r>
            <w:r w:rsidR="00D82E6B">
              <w:t>.</w:t>
            </w:r>
            <w:r w:rsidR="00FD7076">
              <w:t xml:space="preserve"> </w:t>
            </w:r>
          </w:p>
          <w:p w14:paraId="37E232F2" w14:textId="075E663F" w:rsidR="00147DA8" w:rsidRDefault="00147DA8" w:rsidP="007D3632">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Collects </w:t>
            </w:r>
            <w:r w:rsidR="00FD7076">
              <w:t>exception information to trace captured errors via logging subsystem.</w:t>
            </w:r>
          </w:p>
          <w:p w14:paraId="28DBC03B" w14:textId="602E466D" w:rsid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Integrated </w:t>
            </w:r>
            <w:r w:rsidR="0095582B">
              <w:t xml:space="preserve">with </w:t>
            </w:r>
            <w:r w:rsidR="00FD7076">
              <w:t xml:space="preserve">exception handling </w:t>
            </w:r>
            <w:r w:rsidR="0095582B">
              <w:t xml:space="preserve">development framework (Ex: Enterprise Library </w:t>
            </w:r>
            <w:r w:rsidR="00FD7076">
              <w:t xml:space="preserve">exception handling </w:t>
            </w:r>
            <w:r w:rsidR="0095582B">
              <w:t>block, etc.)</w:t>
            </w:r>
            <w:r w:rsidR="00D82E6B">
              <w:t>.</w:t>
            </w:r>
            <w:r w:rsidR="0095582B">
              <w:t xml:space="preserve"> </w:t>
            </w:r>
          </w:p>
          <w:p w14:paraId="6E516181" w14:textId="2B3D6E04" w:rsidR="0095582B" w:rsidRP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Has </w:t>
            </w:r>
            <w:r w:rsidR="0095582B">
              <w:t xml:space="preserve">sophisticated configuration capabilities to </w:t>
            </w:r>
            <w:r w:rsidR="007D3632">
              <w:t xml:space="preserve">persist resulting errors using a </w:t>
            </w:r>
            <w:r w:rsidR="0095582B">
              <w:t xml:space="preserve">variety of </w:t>
            </w:r>
            <w:r w:rsidR="007D3632">
              <w:t xml:space="preserve">preconfigured </w:t>
            </w:r>
            <w:r w:rsidR="0095582B">
              <w:t>log providers.</w:t>
            </w:r>
            <w:r w:rsidR="0095582B" w:rsidRPr="00147DA8">
              <w:rPr>
                <w:rFonts w:eastAsia="MS Mincho" w:cs="Arial"/>
                <w:lang w:eastAsia="en-AU"/>
              </w:rPr>
              <w:t xml:space="preserve"> </w:t>
            </w:r>
          </w:p>
        </w:tc>
      </w:tr>
      <w:tr w:rsidR="0095582B" w:rsidRPr="000A7678" w14:paraId="0B42E34B"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E07B5B8" w14:textId="77777777" w:rsidR="0095582B" w:rsidRDefault="0095582B" w:rsidP="00F0318A">
            <w:pPr>
              <w:pStyle w:val="TableText"/>
              <w:rPr>
                <w:sz w:val="24"/>
                <w:szCs w:val="24"/>
              </w:rPr>
            </w:pPr>
            <w:r w:rsidRPr="002E7245">
              <w:rPr>
                <w:sz w:val="24"/>
                <w:szCs w:val="24"/>
              </w:rPr>
              <w:t>Very Complex</w:t>
            </w:r>
          </w:p>
          <w:p w14:paraId="48D32FEE" w14:textId="77777777" w:rsidR="00E13FE4" w:rsidRDefault="00E13FE4" w:rsidP="00F0318A">
            <w:pPr>
              <w:pStyle w:val="TableText"/>
              <w:rPr>
                <w:sz w:val="24"/>
                <w:szCs w:val="24"/>
              </w:rPr>
            </w:pPr>
          </w:p>
          <w:p w14:paraId="5022D3A2" w14:textId="79ED12D6" w:rsidR="00E13FE4" w:rsidRPr="002E7245" w:rsidRDefault="00E13FE4" w:rsidP="00F0318A">
            <w:pPr>
              <w:pStyle w:val="TableText"/>
              <w:rPr>
                <w:sz w:val="24"/>
                <w:szCs w:val="24"/>
              </w:rPr>
            </w:pPr>
            <w:r>
              <w:rPr>
                <w:sz w:val="24"/>
                <w:szCs w:val="24"/>
              </w:rPr>
              <w:t>Index: 5</w:t>
            </w:r>
          </w:p>
        </w:tc>
        <w:tc>
          <w:tcPr>
            <w:tcW w:w="7290" w:type="dxa"/>
          </w:tcPr>
          <w:p w14:paraId="24DEF619" w14:textId="77777777" w:rsidR="00147DA8" w:rsidRDefault="007D3632" w:rsidP="007D3632">
            <w:pPr>
              <w:pStyle w:val="TableText"/>
              <w:cnfStyle w:val="000000100000" w:firstRow="0" w:lastRow="0" w:firstColumn="0" w:lastColumn="0" w:oddVBand="0" w:evenVBand="0" w:oddHBand="1" w:evenHBand="0" w:firstRowFirstColumn="0" w:firstRowLastColumn="0" w:lastRowFirstColumn="0" w:lastRowLastColumn="0"/>
            </w:pPr>
            <w:r>
              <w:t>The application</w:t>
            </w:r>
            <w:r w:rsidR="00147DA8">
              <w:t>:</w:t>
            </w:r>
          </w:p>
          <w:p w14:paraId="641D5C5D" w14:textId="36496E98"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Implements </w:t>
            </w:r>
            <w:r w:rsidR="007D3632">
              <w:t>standard e</w:t>
            </w:r>
            <w:r w:rsidR="007D3632" w:rsidRPr="00CC4683">
              <w:t xml:space="preserve">xception </w:t>
            </w:r>
            <w:r w:rsidR="007D3632">
              <w:t>m</w:t>
            </w:r>
            <w:r w:rsidR="007D3632" w:rsidRPr="00CC4683">
              <w:t>anagement</w:t>
            </w:r>
            <w:r w:rsidR="007D3632">
              <w:t xml:space="preserve"> functionality</w:t>
            </w:r>
            <w:r w:rsidR="00D82E6B">
              <w:t>.</w:t>
            </w:r>
            <w:r w:rsidR="007D3632">
              <w:t xml:space="preserve"> </w:t>
            </w:r>
          </w:p>
          <w:p w14:paraId="0350EA4D" w14:textId="29AFA185"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Includes </w:t>
            </w:r>
            <w:r w:rsidR="007D3632">
              <w:t>custom-defined exception classes/messages</w:t>
            </w:r>
            <w:r w:rsidR="00D82E6B">
              <w:t>.</w:t>
            </w:r>
            <w:r w:rsidR="007D3632">
              <w:t xml:space="preserve"> </w:t>
            </w:r>
          </w:p>
          <w:p w14:paraId="7D59CD07" w14:textId="51D425AF"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lastRenderedPageBreak/>
              <w:t xml:space="preserve">Has </w:t>
            </w:r>
            <w:r w:rsidR="007D3632">
              <w:t>a solid exception stack unwinding strategy to properly handle abnormal use cases</w:t>
            </w:r>
            <w:r w:rsidR="00D82E6B">
              <w:t>.</w:t>
            </w:r>
            <w:r w:rsidR="007D3632">
              <w:t xml:space="preserve"> </w:t>
            </w:r>
          </w:p>
          <w:p w14:paraId="5D6085D9" w14:textId="1FA635DA" w:rsidR="00147DA8" w:rsidRDefault="00147DA8" w:rsidP="00813611">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Collects </w:t>
            </w:r>
            <w:r w:rsidR="007D3632">
              <w:t>exception information to trace captured errors via logging subsystem.</w:t>
            </w:r>
          </w:p>
          <w:p w14:paraId="3A777D54" w14:textId="41DFA734"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Employs </w:t>
            </w:r>
            <w:r w:rsidR="007D3632">
              <w:t>exception handling development framework (Ex: Enterprise Library exception handling block, etc.)</w:t>
            </w:r>
            <w:r w:rsidR="00D82E6B">
              <w:t>.</w:t>
            </w:r>
            <w:r w:rsidR="007D3632">
              <w:t xml:space="preserve"> </w:t>
            </w:r>
          </w:p>
          <w:p w14:paraId="5399485D" w14:textId="3C1E4038"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Sophi</w:t>
            </w:r>
            <w:r w:rsidR="007D3632">
              <w:t>sticated configuration capabilities to persist resulting errors using a variety of preconfigured l</w:t>
            </w:r>
            <w:r w:rsidR="00044233">
              <w:t>og providers</w:t>
            </w:r>
            <w:r w:rsidR="0095582B" w:rsidRPr="00E51B4E">
              <w:t xml:space="preserve"> is integrated with </w:t>
            </w:r>
            <w:r>
              <w:t>centralized management system</w:t>
            </w:r>
            <w:r w:rsidR="00D82E6B">
              <w:t>.</w:t>
            </w:r>
          </w:p>
          <w:p w14:paraId="74607975" w14:textId="77777777" w:rsidR="0095582B"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Supports </w:t>
            </w:r>
            <w:r w:rsidR="0095582B">
              <w:t xml:space="preserve">industry standard tools for </w:t>
            </w:r>
            <w:r w:rsidR="00813611">
              <w:t xml:space="preserve">system monitoring, </w:t>
            </w:r>
            <w:r w:rsidR="0095582B">
              <w:t>data consumption and analysis.</w:t>
            </w:r>
          </w:p>
          <w:p w14:paraId="631DDA0C" w14:textId="1B42A2C0" w:rsidR="008751C7" w:rsidRPr="00147DA8" w:rsidRDefault="008751C7" w:rsidP="008751C7">
            <w:pPr>
              <w:pStyle w:val="TableText"/>
              <w:ind w:left="720"/>
              <w:cnfStyle w:val="000000100000" w:firstRow="0" w:lastRow="0" w:firstColumn="0" w:lastColumn="0" w:oddVBand="0" w:evenVBand="0" w:oddHBand="1" w:evenHBand="0" w:firstRowFirstColumn="0" w:firstRowLastColumn="0" w:lastRowFirstColumn="0" w:lastRowLastColumn="0"/>
            </w:pPr>
          </w:p>
        </w:tc>
      </w:tr>
    </w:tbl>
    <w:p w14:paraId="5BB444DB" w14:textId="77777777" w:rsidR="0095582B" w:rsidRDefault="0095582B" w:rsidP="00C83AEC"/>
    <w:p w14:paraId="4CF6E6C7" w14:textId="5A8B8F9E" w:rsidR="00222CBB" w:rsidRPr="000F6BF7" w:rsidRDefault="00222CBB" w:rsidP="00222CBB">
      <w:pPr>
        <w:pStyle w:val="Heading2Numbered"/>
      </w:pPr>
      <w:bookmarkStart w:id="45" w:name="_Toc414051592"/>
      <w:r w:rsidRPr="00222CBB">
        <w:t>Data Access</w:t>
      </w:r>
      <w:bookmarkEnd w:id="45"/>
    </w:p>
    <w:p w14:paraId="37004EE3" w14:textId="6F8E86B6" w:rsidR="00222CBB" w:rsidRDefault="00222CBB" w:rsidP="00222CBB">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w:t>
      </w:r>
      <w:r w:rsidRPr="00222CBB">
        <w:t>Data Access</w:t>
      </w:r>
      <w:r>
        <w:t xml:space="preserve"> categorization type:</w:t>
      </w:r>
    </w:p>
    <w:p w14:paraId="21DF3834" w14:textId="77777777" w:rsidR="00222CBB" w:rsidRPr="006A0579" w:rsidRDefault="00222CBB" w:rsidP="00222CBB">
      <w:pPr>
        <w:rPr>
          <w:rFonts w:eastAsiaTheme="minorHAnsi" w:cs="Segoe UI"/>
          <w:b/>
          <w:color w:val="C00000"/>
          <w:szCs w:val="20"/>
        </w:rPr>
      </w:pPr>
    </w:p>
    <w:p w14:paraId="0B7BDF49" w14:textId="3D1235B0" w:rsidR="00222CBB" w:rsidRDefault="00222CBB" w:rsidP="00222CBB">
      <w:pPr>
        <w:pStyle w:val="TableCaption"/>
      </w:pPr>
      <w:r w:rsidRPr="000F6BF7">
        <w:t>Table</w:t>
      </w:r>
      <w:r>
        <w:t xml:space="preserve"> 3:</w:t>
      </w:r>
      <w:r w:rsidRPr="000F6BF7">
        <w:t xml:space="preserve"> </w:t>
      </w:r>
      <w:r w:rsidRPr="00222CBB">
        <w:t>Data Access</w:t>
      </w:r>
      <w:r>
        <w:t xml:space="preserve"> </w:t>
      </w:r>
      <w:r w:rsidR="00E13FE4">
        <w:t>Complexity Level/Index</w:t>
      </w:r>
      <w:r>
        <w:t xml:space="preserve"> Mapping</w:t>
      </w:r>
    </w:p>
    <w:p w14:paraId="2A31B66F" w14:textId="77777777" w:rsidR="00222CBB" w:rsidRPr="00DB7206" w:rsidRDefault="00222CBB" w:rsidP="00222CBB">
      <w:pPr>
        <w:pStyle w:val="TableCaption"/>
      </w:pPr>
    </w:p>
    <w:tbl>
      <w:tblPr>
        <w:tblStyle w:val="LightGrid-Accent4"/>
        <w:tblW w:w="9468" w:type="dxa"/>
        <w:tblLook w:val="04A0" w:firstRow="1" w:lastRow="0" w:firstColumn="1" w:lastColumn="0" w:noHBand="0" w:noVBand="1"/>
      </w:tblPr>
      <w:tblGrid>
        <w:gridCol w:w="2178"/>
        <w:gridCol w:w="7290"/>
      </w:tblGrid>
      <w:tr w:rsidR="00222CBB" w:rsidRPr="001E6989" w14:paraId="3332405A" w14:textId="77777777" w:rsidTr="00F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307BAB" w14:textId="3A1EF809" w:rsidR="00222CBB" w:rsidRPr="002E7245" w:rsidRDefault="00E13FE4" w:rsidP="00F0318A">
            <w:pPr>
              <w:pStyle w:val="TableHeading-11pt"/>
              <w:rPr>
                <w:color w:val="auto"/>
                <w:sz w:val="24"/>
                <w:szCs w:val="24"/>
              </w:rPr>
            </w:pPr>
            <w:r>
              <w:rPr>
                <w:color w:val="auto"/>
                <w:sz w:val="24"/>
                <w:szCs w:val="24"/>
              </w:rPr>
              <w:t>Complexity Level/Index</w:t>
            </w:r>
          </w:p>
        </w:tc>
        <w:tc>
          <w:tcPr>
            <w:tcW w:w="7290" w:type="dxa"/>
          </w:tcPr>
          <w:p w14:paraId="6F052390" w14:textId="77777777" w:rsidR="00222CBB" w:rsidRPr="002E7245" w:rsidRDefault="00222CBB" w:rsidP="00F0318A">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222CBB" w:rsidRPr="000A7678" w14:paraId="5FA8B77B"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6F89B59" w14:textId="77777777" w:rsidR="00222CBB" w:rsidRDefault="00222CBB" w:rsidP="00F0318A">
            <w:pPr>
              <w:pStyle w:val="TableText"/>
              <w:rPr>
                <w:sz w:val="24"/>
                <w:szCs w:val="24"/>
              </w:rPr>
            </w:pPr>
            <w:r w:rsidRPr="002E7245">
              <w:rPr>
                <w:sz w:val="24"/>
                <w:szCs w:val="24"/>
              </w:rPr>
              <w:t>Very Simple</w:t>
            </w:r>
          </w:p>
          <w:p w14:paraId="5A6C65B2" w14:textId="77777777" w:rsidR="00E13FE4" w:rsidRDefault="00E13FE4" w:rsidP="00F0318A">
            <w:pPr>
              <w:pStyle w:val="TableText"/>
              <w:rPr>
                <w:sz w:val="24"/>
                <w:szCs w:val="24"/>
              </w:rPr>
            </w:pPr>
          </w:p>
          <w:p w14:paraId="29DB8BE5" w14:textId="520BFF07" w:rsidR="00E13FE4" w:rsidRPr="002E7245" w:rsidRDefault="00E13FE4" w:rsidP="00F0318A">
            <w:pPr>
              <w:pStyle w:val="TableText"/>
              <w:rPr>
                <w:sz w:val="24"/>
                <w:szCs w:val="24"/>
              </w:rPr>
            </w:pPr>
            <w:r>
              <w:rPr>
                <w:sz w:val="24"/>
                <w:szCs w:val="24"/>
              </w:rPr>
              <w:t>Index: 1</w:t>
            </w:r>
          </w:p>
        </w:tc>
        <w:tc>
          <w:tcPr>
            <w:tcW w:w="7290" w:type="dxa"/>
          </w:tcPr>
          <w:p w14:paraId="2E851DC4" w14:textId="77777777" w:rsidR="00CD0EEC" w:rsidRDefault="00222CBB" w:rsidP="00F0318A">
            <w:pPr>
              <w:pStyle w:val="TableText"/>
              <w:cnfStyle w:val="000000100000" w:firstRow="0" w:lastRow="0" w:firstColumn="0" w:lastColumn="0" w:oddVBand="0" w:evenVBand="0" w:oddHBand="1" w:evenHBand="0" w:firstRowFirstColumn="0" w:firstRowLastColumn="0" w:lastRowFirstColumn="0" w:lastRowLastColumn="0"/>
            </w:pPr>
            <w:r>
              <w:t>The application</w:t>
            </w:r>
            <w:r w:rsidR="00CD0EEC">
              <w:t>:</w:t>
            </w:r>
          </w:p>
          <w:p w14:paraId="1CBF2262" w14:textId="59BCE425" w:rsidR="00CD0EEC" w:rsidRDefault="00CD0EEC" w:rsidP="00CD0EEC">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Does not write data to </w:t>
            </w:r>
            <w:r w:rsidR="00350E11">
              <w:t>SQL</w:t>
            </w:r>
            <w:r>
              <w:t xml:space="preserve"> server/any other persistent store.</w:t>
            </w:r>
          </w:p>
          <w:p w14:paraId="6692A9CE" w14:textId="0DFF5747" w:rsidR="00222CBB" w:rsidRDefault="00CD0EEC" w:rsidP="00CD0EEC">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w:t>
            </w:r>
            <w:r w:rsidR="00222CBB">
              <w:t xml:space="preserve">ses simple </w:t>
            </w:r>
            <w:r w:rsidR="00AA356B">
              <w:t xml:space="preserve">CRUD </w:t>
            </w:r>
            <w:r w:rsidR="00222CBB">
              <w:t xml:space="preserve">data access patterns </w:t>
            </w:r>
            <w:r w:rsidR="00176277">
              <w:t xml:space="preserve">to access backend SQL database, </w:t>
            </w:r>
            <w:r w:rsidR="00AA356B">
              <w:t>employ</w:t>
            </w:r>
            <w:r w:rsidR="00176277">
              <w:t xml:space="preserve">s standard </w:t>
            </w:r>
            <w:r w:rsidR="00AA356B">
              <w:t>out-of-box development library for database calls.</w:t>
            </w:r>
            <w:r w:rsidR="00222CBB">
              <w:t xml:space="preserve"> </w:t>
            </w:r>
          </w:p>
          <w:p w14:paraId="0C34C7B7" w14:textId="5FDE75AB" w:rsidR="00CD0EEC" w:rsidRDefault="00CD0EEC" w:rsidP="00CD0EEC">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Does not require any data migration.</w:t>
            </w:r>
          </w:p>
          <w:p w14:paraId="4E3E65CF" w14:textId="3EA073ED" w:rsidR="00BB117C" w:rsidRDefault="00BB117C" w:rsidP="00CD0EEC">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Does not plan to use Azure Storage Table</w:t>
            </w:r>
            <w:r w:rsidR="00626969">
              <w:t>/Blobs</w:t>
            </w:r>
            <w:r w:rsidR="004E7444">
              <w:t>/Queues</w:t>
            </w:r>
            <w:r>
              <w:t>.</w:t>
            </w:r>
          </w:p>
          <w:p w14:paraId="4E5FBADD" w14:textId="78CB4247" w:rsidR="00156E69" w:rsidRDefault="00156E69" w:rsidP="00CD0EEC">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Does not require database Backup and Restore service.</w:t>
            </w:r>
          </w:p>
          <w:p w14:paraId="799D9C61" w14:textId="13650C0D" w:rsidR="00CD0EEC" w:rsidRDefault="00CD0EEC" w:rsidP="00626969">
            <w:pPr>
              <w:pStyle w:val="TableText"/>
              <w:ind w:left="720"/>
              <w:cnfStyle w:val="000000100000" w:firstRow="0" w:lastRow="0" w:firstColumn="0" w:lastColumn="0" w:oddVBand="0" w:evenVBand="0" w:oddHBand="1" w:evenHBand="0" w:firstRowFirstColumn="0" w:firstRowLastColumn="0" w:lastRowFirstColumn="0" w:lastRowLastColumn="0"/>
            </w:pPr>
          </w:p>
          <w:p w14:paraId="238926F8" w14:textId="77777777" w:rsidR="00222CBB" w:rsidRPr="00FC411C" w:rsidRDefault="00222CBB" w:rsidP="00F0318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222CBB" w:rsidRPr="000A7678" w14:paraId="7141914A" w14:textId="77777777" w:rsidTr="00F0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1438629" w14:textId="43D3AAAA" w:rsidR="00222CBB" w:rsidRDefault="00222CBB" w:rsidP="00F0318A">
            <w:pPr>
              <w:pStyle w:val="TableText"/>
              <w:rPr>
                <w:sz w:val="24"/>
                <w:szCs w:val="24"/>
              </w:rPr>
            </w:pPr>
            <w:r w:rsidRPr="002E7245">
              <w:rPr>
                <w:sz w:val="24"/>
                <w:szCs w:val="24"/>
              </w:rPr>
              <w:t>Simple</w:t>
            </w:r>
          </w:p>
          <w:p w14:paraId="067EABD7" w14:textId="77777777" w:rsidR="00E13FE4" w:rsidRDefault="00E13FE4" w:rsidP="00F0318A">
            <w:pPr>
              <w:pStyle w:val="TableText"/>
              <w:rPr>
                <w:sz w:val="24"/>
                <w:szCs w:val="24"/>
              </w:rPr>
            </w:pPr>
          </w:p>
          <w:p w14:paraId="6693DD25" w14:textId="034084A0" w:rsidR="00E13FE4" w:rsidRPr="002E7245" w:rsidRDefault="00E13FE4" w:rsidP="00F0318A">
            <w:pPr>
              <w:pStyle w:val="TableText"/>
              <w:rPr>
                <w:sz w:val="24"/>
                <w:szCs w:val="24"/>
              </w:rPr>
            </w:pPr>
            <w:r>
              <w:rPr>
                <w:sz w:val="24"/>
                <w:szCs w:val="24"/>
              </w:rPr>
              <w:t>Index: 2</w:t>
            </w:r>
          </w:p>
        </w:tc>
        <w:tc>
          <w:tcPr>
            <w:tcW w:w="7290" w:type="dxa"/>
          </w:tcPr>
          <w:p w14:paraId="0C05B7EB" w14:textId="77777777" w:rsidR="00147DA8" w:rsidRDefault="00AA356B" w:rsidP="00F0318A">
            <w:pPr>
              <w:pStyle w:val="TableText"/>
              <w:cnfStyle w:val="000000010000" w:firstRow="0" w:lastRow="0" w:firstColumn="0" w:lastColumn="0" w:oddVBand="0" w:evenVBand="0" w:oddHBand="0" w:evenHBand="1" w:firstRowFirstColumn="0" w:firstRowLastColumn="0" w:lastRowFirstColumn="0" w:lastRowLastColumn="0"/>
            </w:pPr>
            <w:r>
              <w:t>The application</w:t>
            </w:r>
            <w:r w:rsidR="00147DA8">
              <w:t>:</w:t>
            </w:r>
          </w:p>
          <w:p w14:paraId="54654CAF" w14:textId="6F928560" w:rsid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Uses </w:t>
            </w:r>
            <w:r w:rsidR="00AA356B">
              <w:t>simple CRUD data access patterns to access backend SQL database employing standard out-of-box development library for database calls</w:t>
            </w:r>
            <w:r w:rsidR="00D82E6B">
              <w:t>.</w:t>
            </w:r>
            <w:r w:rsidR="00CB15FD">
              <w:t xml:space="preserve"> </w:t>
            </w:r>
          </w:p>
          <w:p w14:paraId="483E75B1" w14:textId="5A15187B" w:rsidR="00222CBB"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May </w:t>
            </w:r>
            <w:r w:rsidR="00AA356B">
              <w:t xml:space="preserve">incorporate </w:t>
            </w:r>
            <w:r w:rsidR="00CB15FD">
              <w:t xml:space="preserve">different data access techniques based on the operation (read-only vs. </w:t>
            </w:r>
            <w:r>
              <w:t>Updates</w:t>
            </w:r>
            <w:r w:rsidR="00CB15FD">
              <w:t>).</w:t>
            </w:r>
          </w:p>
          <w:p w14:paraId="7F8D8E99" w14:textId="7104E099" w:rsidR="00CD0EEC" w:rsidRDefault="00CD0EEC"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Does not require any data migration.</w:t>
            </w:r>
          </w:p>
          <w:p w14:paraId="1B2ED86D" w14:textId="16F082AF" w:rsidR="00BB117C" w:rsidRDefault="00BB117C" w:rsidP="00BB117C">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Does not plan to use Azure Storage Table</w:t>
            </w:r>
            <w:r w:rsidR="00626969">
              <w:t>/Blobs</w:t>
            </w:r>
            <w:r w:rsidR="004E7444">
              <w:t>/Queues</w:t>
            </w:r>
            <w:r>
              <w:t>.</w:t>
            </w:r>
          </w:p>
          <w:p w14:paraId="636E2B0B" w14:textId="77777777" w:rsidR="00156E69" w:rsidRDefault="00156E69" w:rsidP="00156E69">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Does not require database Backup and Restore service.</w:t>
            </w:r>
          </w:p>
          <w:p w14:paraId="1AB66C87" w14:textId="77777777" w:rsidR="00156E69" w:rsidRDefault="00156E69" w:rsidP="00156E69">
            <w:pPr>
              <w:pStyle w:val="TableText"/>
              <w:ind w:left="720"/>
              <w:cnfStyle w:val="000000010000" w:firstRow="0" w:lastRow="0" w:firstColumn="0" w:lastColumn="0" w:oddVBand="0" w:evenVBand="0" w:oddHBand="0" w:evenHBand="1" w:firstRowFirstColumn="0" w:firstRowLastColumn="0" w:lastRowFirstColumn="0" w:lastRowLastColumn="0"/>
            </w:pPr>
          </w:p>
          <w:p w14:paraId="4F69715D" w14:textId="77777777" w:rsidR="00BB117C" w:rsidRDefault="00BB117C" w:rsidP="00BB117C">
            <w:pPr>
              <w:pStyle w:val="TableText"/>
              <w:ind w:left="720"/>
              <w:cnfStyle w:val="000000010000" w:firstRow="0" w:lastRow="0" w:firstColumn="0" w:lastColumn="0" w:oddVBand="0" w:evenVBand="0" w:oddHBand="0" w:evenHBand="1" w:firstRowFirstColumn="0" w:firstRowLastColumn="0" w:lastRowFirstColumn="0" w:lastRowLastColumn="0"/>
            </w:pPr>
          </w:p>
          <w:p w14:paraId="1F35E291" w14:textId="77777777" w:rsidR="00222CBB" w:rsidRPr="00AC1E47" w:rsidRDefault="00222CBB" w:rsidP="00F0318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222CBB" w:rsidRPr="000A7678" w14:paraId="3787F196"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D2CABA4" w14:textId="77777777" w:rsidR="00222CBB" w:rsidRDefault="00222CBB" w:rsidP="00F0318A">
            <w:pPr>
              <w:pStyle w:val="TableText"/>
              <w:rPr>
                <w:sz w:val="24"/>
                <w:szCs w:val="24"/>
              </w:rPr>
            </w:pPr>
            <w:r w:rsidRPr="002E7245">
              <w:rPr>
                <w:sz w:val="24"/>
                <w:szCs w:val="24"/>
              </w:rPr>
              <w:lastRenderedPageBreak/>
              <w:t>Medium</w:t>
            </w:r>
          </w:p>
          <w:p w14:paraId="15C1914B" w14:textId="77777777" w:rsidR="00E13FE4" w:rsidRDefault="00E13FE4" w:rsidP="00F0318A">
            <w:pPr>
              <w:pStyle w:val="TableText"/>
              <w:rPr>
                <w:sz w:val="24"/>
                <w:szCs w:val="24"/>
              </w:rPr>
            </w:pPr>
          </w:p>
          <w:p w14:paraId="7B6FC20F" w14:textId="584EB503" w:rsidR="00E13FE4" w:rsidRPr="002E7245" w:rsidRDefault="00E13FE4" w:rsidP="00F0318A">
            <w:pPr>
              <w:pStyle w:val="TableText"/>
              <w:rPr>
                <w:sz w:val="24"/>
                <w:szCs w:val="24"/>
              </w:rPr>
            </w:pPr>
            <w:r>
              <w:rPr>
                <w:sz w:val="24"/>
                <w:szCs w:val="24"/>
              </w:rPr>
              <w:t>Index: 3</w:t>
            </w:r>
          </w:p>
        </w:tc>
        <w:tc>
          <w:tcPr>
            <w:tcW w:w="7290" w:type="dxa"/>
          </w:tcPr>
          <w:p w14:paraId="53A4A85D" w14:textId="77777777" w:rsidR="00147DA8" w:rsidRDefault="00CB15FD" w:rsidP="00CB15FD">
            <w:pPr>
              <w:pStyle w:val="TableText"/>
              <w:cnfStyle w:val="000000100000" w:firstRow="0" w:lastRow="0" w:firstColumn="0" w:lastColumn="0" w:oddVBand="0" w:evenVBand="0" w:oddHBand="1" w:evenHBand="0" w:firstRowFirstColumn="0" w:firstRowLastColumn="0" w:lastRowFirstColumn="0" w:lastRowLastColumn="0"/>
            </w:pPr>
            <w:r>
              <w:t>The application</w:t>
            </w:r>
            <w:r w:rsidR="00147DA8">
              <w:t>:</w:t>
            </w:r>
          </w:p>
          <w:p w14:paraId="390AF5A7" w14:textId="2CA8C91A" w:rsidR="00CD0EEC" w:rsidRDefault="00CD0EEC"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Uses local storage to store the persistent data.</w:t>
            </w:r>
          </w:p>
          <w:p w14:paraId="7583B9B6" w14:textId="747ECFF9"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Uses </w:t>
            </w:r>
            <w:r w:rsidR="00CB15FD">
              <w:t xml:space="preserve">standard data access patterns to access backend relational database. </w:t>
            </w:r>
          </w:p>
          <w:p w14:paraId="6724CEB9" w14:textId="60F10DD5"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May </w:t>
            </w:r>
            <w:r w:rsidR="00CB15FD">
              <w:t xml:space="preserve">incorporate different data access techniques based on the operation (read-only vs. </w:t>
            </w:r>
            <w:r>
              <w:t>Updates</w:t>
            </w:r>
            <w:r w:rsidR="00CB15FD">
              <w:t xml:space="preserve">). </w:t>
            </w:r>
          </w:p>
          <w:p w14:paraId="054497D2" w14:textId="6A3BB06E" w:rsidR="00CB15FD"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w:t>
            </w:r>
            <w:r w:rsidR="00CB15FD">
              <w:t>he underlying SQL database may be using a variety of simple types and database objects, including stored procedures and parameterized queries.</w:t>
            </w:r>
          </w:p>
          <w:p w14:paraId="67ED270C" w14:textId="5C0056B9" w:rsidR="00A9387A" w:rsidRDefault="00A9387A"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Perform batch updates in database.</w:t>
            </w:r>
          </w:p>
          <w:p w14:paraId="6329452A" w14:textId="6D02F80C" w:rsidR="00CD0EEC" w:rsidRDefault="00CD0EEC"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Requires data </w:t>
            </w:r>
            <w:r w:rsidR="00BB117C">
              <w:t>migration for small volume of data.</w:t>
            </w:r>
            <w:r>
              <w:t xml:space="preserve"> </w:t>
            </w:r>
          </w:p>
          <w:p w14:paraId="25F2D6C7" w14:textId="67B01FEB" w:rsidR="00BB117C" w:rsidRDefault="00BB117C"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Does plan to use Azure Storage Table</w:t>
            </w:r>
            <w:r w:rsidR="006E0620">
              <w:t>/Blobs</w:t>
            </w:r>
            <w:r>
              <w:t xml:space="preserve"> with small volume of data.</w:t>
            </w:r>
          </w:p>
          <w:p w14:paraId="4F0FE9FB" w14:textId="30902910" w:rsidR="009226DE" w:rsidRDefault="009226DE"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Does not plan to use Azure Storage Queues.</w:t>
            </w:r>
          </w:p>
          <w:p w14:paraId="19E6C9DD" w14:textId="208B60E0" w:rsidR="006E0620" w:rsidRDefault="006E0620"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Does not frequently read and update data in Azure Storage Table</w:t>
            </w:r>
            <w:r w:rsidR="00626969">
              <w:t>/Blobs</w:t>
            </w:r>
            <w:r>
              <w:t>.</w:t>
            </w:r>
          </w:p>
          <w:p w14:paraId="14762116" w14:textId="44046DE1" w:rsidR="00156E69" w:rsidRDefault="00156E69"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Requires Database </w:t>
            </w:r>
            <w:r w:rsidR="00027886">
              <w:t>regular backup</w:t>
            </w:r>
            <w:r>
              <w:t xml:space="preserve"> and Restore.</w:t>
            </w:r>
          </w:p>
          <w:p w14:paraId="57C71FDF" w14:textId="7E9F09EB" w:rsidR="00AB1716" w:rsidRDefault="00AB1716"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Uses re</w:t>
            </w:r>
            <w:r w:rsidR="00765097">
              <w:t>try/failure pattern to connect to SQL</w:t>
            </w:r>
          </w:p>
          <w:p w14:paraId="3B3E92AC" w14:textId="46D4AAFA" w:rsidR="006E0620" w:rsidRDefault="006E0620" w:rsidP="00626969">
            <w:pPr>
              <w:pStyle w:val="TableText"/>
              <w:ind w:left="720"/>
              <w:cnfStyle w:val="000000100000" w:firstRow="0" w:lastRow="0" w:firstColumn="0" w:lastColumn="0" w:oddVBand="0" w:evenVBand="0" w:oddHBand="1" w:evenHBand="0" w:firstRowFirstColumn="0" w:firstRowLastColumn="0" w:lastRowFirstColumn="0" w:lastRowLastColumn="0"/>
            </w:pPr>
          </w:p>
          <w:p w14:paraId="5DA5AA6D" w14:textId="77777777" w:rsidR="00222CBB" w:rsidRPr="007D6E2D" w:rsidRDefault="00222CBB" w:rsidP="00F0318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222CBB" w:rsidRPr="000A7678" w14:paraId="1BB909D2" w14:textId="77777777" w:rsidTr="00F0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E830E9A" w14:textId="77777777" w:rsidR="00222CBB" w:rsidRDefault="00222CBB" w:rsidP="00F0318A">
            <w:pPr>
              <w:pStyle w:val="TableText"/>
              <w:rPr>
                <w:sz w:val="24"/>
                <w:szCs w:val="24"/>
              </w:rPr>
            </w:pPr>
            <w:r w:rsidRPr="002E7245">
              <w:rPr>
                <w:sz w:val="24"/>
                <w:szCs w:val="24"/>
              </w:rPr>
              <w:t>Complex</w:t>
            </w:r>
          </w:p>
          <w:p w14:paraId="64D413F8" w14:textId="77777777" w:rsidR="00E13FE4" w:rsidRDefault="00E13FE4" w:rsidP="00F0318A">
            <w:pPr>
              <w:pStyle w:val="TableText"/>
              <w:rPr>
                <w:sz w:val="24"/>
                <w:szCs w:val="24"/>
              </w:rPr>
            </w:pPr>
          </w:p>
          <w:p w14:paraId="754BE719" w14:textId="4489D83D" w:rsidR="00E13FE4" w:rsidRPr="002E7245" w:rsidRDefault="00E13FE4" w:rsidP="00F0318A">
            <w:pPr>
              <w:pStyle w:val="TableText"/>
              <w:rPr>
                <w:sz w:val="24"/>
                <w:szCs w:val="24"/>
              </w:rPr>
            </w:pPr>
            <w:r>
              <w:rPr>
                <w:sz w:val="24"/>
                <w:szCs w:val="24"/>
              </w:rPr>
              <w:t>Index: 4</w:t>
            </w:r>
          </w:p>
        </w:tc>
        <w:tc>
          <w:tcPr>
            <w:tcW w:w="7290" w:type="dxa"/>
          </w:tcPr>
          <w:p w14:paraId="7F81919B" w14:textId="5B0DA4A6" w:rsidR="00147DA8" w:rsidRDefault="00CB15FD" w:rsidP="00CB15FD">
            <w:pPr>
              <w:pStyle w:val="TableText"/>
              <w:cnfStyle w:val="000000010000" w:firstRow="0" w:lastRow="0" w:firstColumn="0" w:lastColumn="0" w:oddVBand="0" w:evenVBand="0" w:oddHBand="0" w:evenHBand="1" w:firstRowFirstColumn="0" w:firstRowLastColumn="0" w:lastRowFirstColumn="0" w:lastRowLastColumn="0"/>
            </w:pPr>
            <w:r>
              <w:t>The application</w:t>
            </w:r>
            <w:r w:rsidR="00147DA8">
              <w:t>:</w:t>
            </w:r>
          </w:p>
          <w:p w14:paraId="0C72A43C" w14:textId="0ECA69C0" w:rsidR="00CD0EEC" w:rsidRDefault="00CD0EEC" w:rsidP="006E18A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Uses local storage to store the persistent data.</w:t>
            </w:r>
          </w:p>
          <w:p w14:paraId="04D43B2E" w14:textId="63139654" w:rsidR="00147DA8" w:rsidRDefault="00CD0EEC"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Uses a</w:t>
            </w:r>
            <w:r w:rsidR="00147DA8">
              <w:t xml:space="preserve"> </w:t>
            </w:r>
            <w:r w:rsidR="00CB15FD">
              <w:t xml:space="preserve">variety of data access patterns to access backend database repositories, including relational databases, </w:t>
            </w:r>
            <w:r w:rsidR="00350E11">
              <w:t>NoSQL</w:t>
            </w:r>
            <w:r w:rsidR="00147DA8">
              <w:t xml:space="preserve"> </w:t>
            </w:r>
            <w:r w:rsidR="00CB15FD">
              <w:t>persistent stores</w:t>
            </w:r>
            <w:r w:rsidR="00D82E6B">
              <w:t>.</w:t>
            </w:r>
          </w:p>
          <w:p w14:paraId="0D8E56AD" w14:textId="017B086F" w:rsid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Employs </w:t>
            </w:r>
            <w:r w:rsidR="00CB15FD">
              <w:t>a sophisticated data access development framework, may include object-relational mapping library</w:t>
            </w:r>
            <w:r w:rsidR="00D82E6B">
              <w:t>.</w:t>
            </w:r>
            <w:r w:rsidR="00CB15FD">
              <w:t xml:space="preserve"> </w:t>
            </w:r>
          </w:p>
          <w:p w14:paraId="17A54D63" w14:textId="3282E53C" w:rsidR="00147DA8" w:rsidRDefault="00147DA8"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Has </w:t>
            </w:r>
            <w:r w:rsidR="00CB15FD">
              <w:t xml:space="preserve">sophisticated configuration capabilities to tune data access performance. </w:t>
            </w:r>
          </w:p>
          <w:p w14:paraId="0684E0F2" w14:textId="1C890D68" w:rsidR="002C5371" w:rsidRDefault="002C5371"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Optimize database to improve performance and user experience of the application</w:t>
            </w:r>
            <w:r w:rsidR="00D82E6B">
              <w:t>.</w:t>
            </w:r>
          </w:p>
          <w:p w14:paraId="3AF00196" w14:textId="3B9699BE" w:rsidR="00CB15FD" w:rsidRDefault="00CB15FD"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backend database stores may be managed in a distributed transaction using transaction processing monitors</w:t>
            </w:r>
            <w:r w:rsidR="00E84372">
              <w:t>.</w:t>
            </w:r>
          </w:p>
          <w:p w14:paraId="374167B1" w14:textId="45EFD346" w:rsidR="00237EE6" w:rsidRDefault="00237EE6" w:rsidP="00237EE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The backend SQL Database uses </w:t>
            </w:r>
            <w:r w:rsidRPr="00237EE6">
              <w:t>SQL CLR components</w:t>
            </w:r>
            <w:r w:rsidR="00D82E6B">
              <w:t>.</w:t>
            </w:r>
          </w:p>
          <w:p w14:paraId="26D7EE95" w14:textId="40DDBFD7" w:rsidR="00A9387A" w:rsidRDefault="00A9387A" w:rsidP="006E18A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Perform batch updates in database.</w:t>
            </w:r>
          </w:p>
          <w:p w14:paraId="0E41872B" w14:textId="50D4149D" w:rsidR="00156E69" w:rsidRDefault="00156E69" w:rsidP="006E18A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Uses </w:t>
            </w:r>
            <w:r w:rsidR="00217B7A">
              <w:t xml:space="preserve">SQL </w:t>
            </w:r>
            <w:r>
              <w:t>server analytics</w:t>
            </w:r>
            <w:r w:rsidR="00D82E6B">
              <w:t>.</w:t>
            </w:r>
          </w:p>
          <w:p w14:paraId="421ABB99" w14:textId="7327AFF6" w:rsidR="00156E69" w:rsidRDefault="00156E69" w:rsidP="006E18A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Uses </w:t>
            </w:r>
            <w:r w:rsidR="00217B7A">
              <w:t xml:space="preserve">SQL </w:t>
            </w:r>
            <w:r>
              <w:t>server services like Reporting Services, Notification Services or Service Broker</w:t>
            </w:r>
            <w:r w:rsidR="00D82E6B">
              <w:t>.</w:t>
            </w:r>
          </w:p>
          <w:p w14:paraId="16653B04" w14:textId="549663E8" w:rsidR="00156E69" w:rsidRDefault="00156E69" w:rsidP="006E18A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Uses Cross database/Cross server queries</w:t>
            </w:r>
            <w:r w:rsidR="00D82E6B">
              <w:t>.</w:t>
            </w:r>
          </w:p>
          <w:p w14:paraId="7AEA0CB2" w14:textId="288398B8" w:rsidR="00765097" w:rsidRDefault="00765097" w:rsidP="00765097">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Uses retry/failure pattern to connect to SQL</w:t>
            </w:r>
            <w:r w:rsidR="00D82E6B">
              <w:t>.</w:t>
            </w:r>
          </w:p>
          <w:p w14:paraId="68653C62" w14:textId="5CAD66F5" w:rsidR="00CD0EEC" w:rsidRDefault="00CD0EEC" w:rsidP="00237EE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Requires data migration </w:t>
            </w:r>
            <w:r w:rsidR="00BB117C">
              <w:t>for</w:t>
            </w:r>
            <w:r>
              <w:t xml:space="preserve"> very large volume of data.</w:t>
            </w:r>
          </w:p>
          <w:p w14:paraId="11252147" w14:textId="10D91618" w:rsidR="00BB117C" w:rsidRDefault="00BB117C" w:rsidP="00237EE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Does plan to use Azure </w:t>
            </w:r>
            <w:r w:rsidR="00350E11">
              <w:t>Storage Table</w:t>
            </w:r>
            <w:r w:rsidR="00626969">
              <w:t>/Blobs</w:t>
            </w:r>
            <w:r>
              <w:t xml:space="preserve"> with large volume of data</w:t>
            </w:r>
          </w:p>
          <w:p w14:paraId="25840D5A" w14:textId="681B66F0" w:rsidR="009226DE" w:rsidRDefault="009226DE" w:rsidP="00237EE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Does plan to use Azure storage queues with frequently operations in the queue</w:t>
            </w:r>
            <w:r w:rsidR="00D82E6B">
              <w:t>.</w:t>
            </w:r>
          </w:p>
          <w:p w14:paraId="0E927A40" w14:textId="38817499" w:rsidR="006E0620" w:rsidRDefault="006E0620" w:rsidP="00237EE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Frequently read and update data in Azure Storage Table</w:t>
            </w:r>
            <w:r w:rsidR="00626969">
              <w:t>/Blobs</w:t>
            </w:r>
            <w:r>
              <w:t>.</w:t>
            </w:r>
          </w:p>
          <w:p w14:paraId="3A49ED9C" w14:textId="681225EE" w:rsidR="00027886" w:rsidRDefault="00027886" w:rsidP="0002788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Requires Database regular backup</w:t>
            </w:r>
            <w:r w:rsidR="005F4DED">
              <w:t xml:space="preserve"> and Restore and have defined retention policies.</w:t>
            </w:r>
          </w:p>
          <w:p w14:paraId="6415FAF8" w14:textId="54915FF7" w:rsidR="00027886" w:rsidRDefault="00765097" w:rsidP="00237EE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Requires </w:t>
            </w:r>
            <w:r w:rsidR="00217B7A">
              <w:t xml:space="preserve">SQL </w:t>
            </w:r>
            <w:r>
              <w:t>Full Text search feature</w:t>
            </w:r>
            <w:r w:rsidR="00D82E6B">
              <w:t>.</w:t>
            </w:r>
          </w:p>
          <w:p w14:paraId="44C48646" w14:textId="4DEE5236" w:rsidR="00CD500D" w:rsidRDefault="00CD500D" w:rsidP="009E642A">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lastRenderedPageBreak/>
              <w:t>Data tier code accesses the registry</w:t>
            </w:r>
            <w:r w:rsidR="00D82E6B">
              <w:t>.</w:t>
            </w:r>
          </w:p>
          <w:p w14:paraId="665D1344" w14:textId="4B6348E3" w:rsidR="00222CBB" w:rsidRPr="0071307E" w:rsidRDefault="00222CBB" w:rsidP="00F0318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222CBB" w:rsidRPr="000A7678" w14:paraId="0DF101BC"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7396B48" w14:textId="77777777" w:rsidR="00222CBB" w:rsidRDefault="00222CBB" w:rsidP="00F0318A">
            <w:pPr>
              <w:pStyle w:val="TableText"/>
              <w:rPr>
                <w:sz w:val="24"/>
                <w:szCs w:val="24"/>
              </w:rPr>
            </w:pPr>
            <w:r w:rsidRPr="002E7245">
              <w:rPr>
                <w:sz w:val="24"/>
                <w:szCs w:val="24"/>
              </w:rPr>
              <w:lastRenderedPageBreak/>
              <w:t>Very Complex</w:t>
            </w:r>
          </w:p>
          <w:p w14:paraId="70D5A22A" w14:textId="77777777" w:rsidR="00E13FE4" w:rsidRDefault="00E13FE4" w:rsidP="00F0318A">
            <w:pPr>
              <w:pStyle w:val="TableText"/>
              <w:rPr>
                <w:sz w:val="24"/>
                <w:szCs w:val="24"/>
              </w:rPr>
            </w:pPr>
          </w:p>
          <w:p w14:paraId="24BA8945" w14:textId="6CC1117D" w:rsidR="00E13FE4" w:rsidRPr="002E7245" w:rsidRDefault="00E13FE4" w:rsidP="00F0318A">
            <w:pPr>
              <w:pStyle w:val="TableText"/>
              <w:rPr>
                <w:sz w:val="24"/>
                <w:szCs w:val="24"/>
              </w:rPr>
            </w:pPr>
            <w:r>
              <w:rPr>
                <w:sz w:val="24"/>
                <w:szCs w:val="24"/>
              </w:rPr>
              <w:t>Index: 8</w:t>
            </w:r>
          </w:p>
        </w:tc>
        <w:tc>
          <w:tcPr>
            <w:tcW w:w="7290" w:type="dxa"/>
          </w:tcPr>
          <w:p w14:paraId="00B5E7B7" w14:textId="77777777" w:rsidR="00147DA8" w:rsidRDefault="00362263" w:rsidP="00362263">
            <w:pPr>
              <w:pStyle w:val="TableText"/>
              <w:cnfStyle w:val="000000100000" w:firstRow="0" w:lastRow="0" w:firstColumn="0" w:lastColumn="0" w:oddVBand="0" w:evenVBand="0" w:oddHBand="1" w:evenHBand="0" w:firstRowFirstColumn="0" w:firstRowLastColumn="0" w:lastRowFirstColumn="0" w:lastRowLastColumn="0"/>
            </w:pPr>
            <w:r>
              <w:t>The application</w:t>
            </w:r>
            <w:r w:rsidR="00147DA8">
              <w:t>:</w:t>
            </w:r>
          </w:p>
          <w:p w14:paraId="38EC8C30" w14:textId="6577B0EC" w:rsidR="00CD0EEC" w:rsidRDefault="00CD0EEC" w:rsidP="006E18A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Uses local storage to store the persistent data.</w:t>
            </w:r>
          </w:p>
          <w:p w14:paraId="200A4DCA" w14:textId="48B566C5"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Uses </w:t>
            </w:r>
            <w:r w:rsidR="00362263">
              <w:t xml:space="preserve">a variety of data access patterns to access backend database repositories, including relational databases, </w:t>
            </w:r>
            <w:r w:rsidR="00350E11">
              <w:t>NoSQL</w:t>
            </w:r>
            <w:r>
              <w:t xml:space="preserve"> </w:t>
            </w:r>
            <w:r w:rsidR="00362263">
              <w:t xml:space="preserve">persistent stores. </w:t>
            </w:r>
          </w:p>
          <w:p w14:paraId="154A3BDC" w14:textId="4AD4CFD6" w:rsidR="002C5371"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Employs </w:t>
            </w:r>
            <w:r w:rsidR="00362263">
              <w:t>a sophisticated dat</w:t>
            </w:r>
            <w:r>
              <w:t>a access development framework</w:t>
            </w:r>
            <w:r w:rsidR="00D82E6B">
              <w:t>.</w:t>
            </w:r>
          </w:p>
          <w:p w14:paraId="700F7F08" w14:textId="38C070A1" w:rsidR="00147DA8" w:rsidRDefault="002C5371" w:rsidP="006E18A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Optimize database to improve performance and user experience of the application</w:t>
            </w:r>
            <w:r w:rsidR="00D82E6B">
              <w:t>.</w:t>
            </w:r>
          </w:p>
          <w:p w14:paraId="38F87F13" w14:textId="2D04E6BA" w:rsidR="00147DA8" w:rsidRDefault="00147DA8"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May </w:t>
            </w:r>
            <w:r w:rsidR="00362263">
              <w:t xml:space="preserve">include object-relational mapping library and has sophisticated configuration capabilities to tune data access performance. </w:t>
            </w:r>
          </w:p>
          <w:p w14:paraId="350B1880" w14:textId="77777777" w:rsidR="00147DA8" w:rsidRDefault="00362263"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backend database stores may be managed in a distributed transaction using transaction processing monitors.</w:t>
            </w:r>
            <w:r w:rsidR="009671F4">
              <w:t xml:space="preserve"> </w:t>
            </w:r>
          </w:p>
          <w:p w14:paraId="371107C7" w14:textId="755C9EFF" w:rsidR="00C3064A" w:rsidRDefault="00C3064A" w:rsidP="00C3064A">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backend SQL Database uses </w:t>
            </w:r>
            <w:r w:rsidRPr="00237EE6">
              <w:t>SQL CLR components</w:t>
            </w:r>
            <w:r w:rsidR="00D82E6B">
              <w:t>.</w:t>
            </w:r>
          </w:p>
          <w:p w14:paraId="195CFC38" w14:textId="49ADADD9" w:rsidR="00362263" w:rsidRDefault="009671F4"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w:t>
            </w:r>
            <w:r w:rsidR="00C3064A">
              <w:t xml:space="preserve">data layer implements data synchronization </w:t>
            </w:r>
            <w:r w:rsidR="00765097">
              <w:t xml:space="preserve">and replication </w:t>
            </w:r>
            <w:r w:rsidR="00C3064A">
              <w:t>pattern</w:t>
            </w:r>
            <w:r w:rsidR="00D82E6B">
              <w:t xml:space="preserve"> </w:t>
            </w:r>
            <w:r w:rsidR="00765097">
              <w:t>(P2P,</w:t>
            </w:r>
            <w:r w:rsidR="00D82E6B">
              <w:t xml:space="preserve"> </w:t>
            </w:r>
            <w:r w:rsidR="00765097">
              <w:t>transactional/merge replication)</w:t>
            </w:r>
            <w:r w:rsidR="00C3064A">
              <w:t xml:space="preserve"> between </w:t>
            </w:r>
            <w:proofErr w:type="gramStart"/>
            <w:r w:rsidR="00C3064A">
              <w:t>application</w:t>
            </w:r>
            <w:proofErr w:type="gramEnd"/>
            <w:r w:rsidR="00C3064A">
              <w:t xml:space="preserve"> deployments spread across multiple geographical locations</w:t>
            </w:r>
            <w:r w:rsidR="00D82E6B">
              <w:t>.</w:t>
            </w:r>
          </w:p>
          <w:p w14:paraId="44D5C392" w14:textId="77777777" w:rsidR="00156E69" w:rsidRDefault="00156E69" w:rsidP="00156E6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Perform batch updates in database.</w:t>
            </w:r>
          </w:p>
          <w:p w14:paraId="058B1C9F" w14:textId="7B724095" w:rsidR="00156E69" w:rsidRDefault="00156E69" w:rsidP="006E18A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Uses </w:t>
            </w:r>
            <w:r w:rsidR="00217B7A">
              <w:t xml:space="preserve">SQL </w:t>
            </w:r>
            <w:r>
              <w:t>server analytics</w:t>
            </w:r>
            <w:r w:rsidR="00D82E6B">
              <w:t>.</w:t>
            </w:r>
          </w:p>
          <w:p w14:paraId="37B1E353" w14:textId="26F3441C" w:rsidR="00156E69" w:rsidRDefault="00156E69" w:rsidP="00156E6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Uses </w:t>
            </w:r>
            <w:r w:rsidR="00217B7A">
              <w:t xml:space="preserve">SQL </w:t>
            </w:r>
            <w:r>
              <w:t>server services like Reporting Services, Notification Services or Service Broker</w:t>
            </w:r>
            <w:r w:rsidR="00D82E6B">
              <w:t>.</w:t>
            </w:r>
          </w:p>
          <w:p w14:paraId="358F1D31" w14:textId="5D88BDB0" w:rsidR="00156E69" w:rsidRDefault="00156E69" w:rsidP="00156E69">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Uses Cross database/Cross server queries</w:t>
            </w:r>
            <w:r w:rsidR="00D82E6B">
              <w:t>.</w:t>
            </w:r>
          </w:p>
          <w:p w14:paraId="0BC89640" w14:textId="61E1E8C5" w:rsidR="00765097" w:rsidRDefault="00765097" w:rsidP="0076509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Uses retry/failure pattern to connect to SQL</w:t>
            </w:r>
            <w:r w:rsidR="00D82E6B">
              <w:t>.</w:t>
            </w:r>
          </w:p>
          <w:p w14:paraId="2AC3E195" w14:textId="32ABB39F" w:rsidR="00156E69" w:rsidRDefault="00156E69" w:rsidP="006E18A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Uses federated database to fetch application’s data</w:t>
            </w:r>
            <w:r w:rsidR="00D82E6B">
              <w:t>.</w:t>
            </w:r>
          </w:p>
          <w:p w14:paraId="3ED854AA" w14:textId="521E22D9" w:rsidR="00CD0EEC" w:rsidRDefault="00CD0EEC" w:rsidP="00CD0EEC">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Requires data migration </w:t>
            </w:r>
            <w:r w:rsidR="00BB117C">
              <w:t>for</w:t>
            </w:r>
            <w:r>
              <w:t xml:space="preserve"> very large volume of data.</w:t>
            </w:r>
          </w:p>
          <w:p w14:paraId="0176814C" w14:textId="41B22E22" w:rsidR="00BB117C" w:rsidRDefault="00BB117C" w:rsidP="00CD0EEC">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Does plan to use Azure Storage Table</w:t>
            </w:r>
            <w:r w:rsidR="00626969">
              <w:t>/Blobs</w:t>
            </w:r>
            <w:r>
              <w:t xml:space="preserve"> with large volume of data.</w:t>
            </w:r>
          </w:p>
          <w:p w14:paraId="5B7BA729" w14:textId="00169D61" w:rsidR="009226DE" w:rsidRDefault="009226DE" w:rsidP="009226DE">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Does plan to use Azure </w:t>
            </w:r>
            <w:r w:rsidR="00217B7A">
              <w:t xml:space="preserve">Storage </w:t>
            </w:r>
            <w:proofErr w:type="gramStart"/>
            <w:r>
              <w:t>queues  with</w:t>
            </w:r>
            <w:proofErr w:type="gramEnd"/>
            <w:r>
              <w:t xml:space="preserve"> frequently operations in the queue</w:t>
            </w:r>
            <w:r w:rsidR="00D82E6B">
              <w:t>.</w:t>
            </w:r>
          </w:p>
          <w:p w14:paraId="4AA6FDF9" w14:textId="4C909091" w:rsidR="006E0620" w:rsidRDefault="006E0620" w:rsidP="006E0620">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Frequently read</w:t>
            </w:r>
            <w:r w:rsidR="00217B7A">
              <w:t>s</w:t>
            </w:r>
            <w:r>
              <w:t xml:space="preserve"> and update</w:t>
            </w:r>
            <w:r w:rsidR="00217B7A">
              <w:t>s</w:t>
            </w:r>
            <w:r>
              <w:t xml:space="preserve"> data in Azure Storage Table</w:t>
            </w:r>
            <w:r w:rsidR="00626969">
              <w:t>/Blobs</w:t>
            </w:r>
            <w:r>
              <w:t>.</w:t>
            </w:r>
          </w:p>
          <w:p w14:paraId="412D5AA1" w14:textId="2D1E3EF8" w:rsidR="00027886" w:rsidRDefault="00027886" w:rsidP="0002788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Requires Database regular backup</w:t>
            </w:r>
            <w:r w:rsidR="005F4DED">
              <w:t xml:space="preserve"> and Restore and have defined retention policies.</w:t>
            </w:r>
          </w:p>
          <w:p w14:paraId="1AD7F54D" w14:textId="7EA031B4" w:rsidR="009226DE" w:rsidRDefault="00765097" w:rsidP="006E0620">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Requires </w:t>
            </w:r>
            <w:r w:rsidR="00217B7A">
              <w:t xml:space="preserve">SQL </w:t>
            </w:r>
            <w:r>
              <w:t>Full Text search feature</w:t>
            </w:r>
            <w:r w:rsidR="00D82E6B">
              <w:t>.</w:t>
            </w:r>
          </w:p>
          <w:p w14:paraId="6F603678" w14:textId="283C0177" w:rsidR="002C5371" w:rsidRDefault="002C5371" w:rsidP="006E0620">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Uses third party products for backup, compression etc</w:t>
            </w:r>
            <w:r w:rsidR="00D82E6B">
              <w:t>.</w:t>
            </w:r>
          </w:p>
          <w:p w14:paraId="12886B8D" w14:textId="2110F25F" w:rsidR="00CD500D" w:rsidRDefault="00CD500D" w:rsidP="00CD500D">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Data tier code accesses the registry</w:t>
            </w:r>
            <w:r w:rsidR="00D82E6B">
              <w:t>.</w:t>
            </w:r>
            <w:r>
              <w:t xml:space="preserve"> </w:t>
            </w:r>
          </w:p>
          <w:p w14:paraId="54386506" w14:textId="77777777" w:rsidR="00CD500D" w:rsidRDefault="00CD500D" w:rsidP="00CD500D">
            <w:pPr>
              <w:pStyle w:val="TableText"/>
              <w:ind w:left="720"/>
              <w:cnfStyle w:val="000000100000" w:firstRow="0" w:lastRow="0" w:firstColumn="0" w:lastColumn="0" w:oddVBand="0" w:evenVBand="0" w:oddHBand="1" w:evenHBand="0" w:firstRowFirstColumn="0" w:firstRowLastColumn="0" w:lastRowFirstColumn="0" w:lastRowLastColumn="0"/>
            </w:pPr>
          </w:p>
          <w:p w14:paraId="3A4D82FD" w14:textId="77777777" w:rsidR="006E0620" w:rsidRDefault="006E0620" w:rsidP="006E0620">
            <w:pPr>
              <w:pStyle w:val="TableText"/>
              <w:ind w:left="720"/>
              <w:cnfStyle w:val="000000100000" w:firstRow="0" w:lastRow="0" w:firstColumn="0" w:lastColumn="0" w:oddVBand="0" w:evenVBand="0" w:oddHBand="1" w:evenHBand="0" w:firstRowFirstColumn="0" w:firstRowLastColumn="0" w:lastRowFirstColumn="0" w:lastRowLastColumn="0"/>
            </w:pPr>
          </w:p>
          <w:p w14:paraId="7E2DD1D8" w14:textId="77777777" w:rsidR="00CD0EEC" w:rsidRDefault="00CD0EEC" w:rsidP="00CD0EEC">
            <w:pPr>
              <w:pStyle w:val="TableText"/>
              <w:ind w:left="720"/>
              <w:cnfStyle w:val="000000100000" w:firstRow="0" w:lastRow="0" w:firstColumn="0" w:lastColumn="0" w:oddVBand="0" w:evenVBand="0" w:oddHBand="1" w:evenHBand="0" w:firstRowFirstColumn="0" w:firstRowLastColumn="0" w:lastRowFirstColumn="0" w:lastRowLastColumn="0"/>
            </w:pPr>
          </w:p>
          <w:p w14:paraId="23A50D03" w14:textId="27198701" w:rsidR="00222CBB" w:rsidRPr="00831F32" w:rsidRDefault="00222CBB" w:rsidP="00F0318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bl>
    <w:p w14:paraId="0656DA07" w14:textId="77777777" w:rsidR="00222CBB" w:rsidRDefault="00222CBB" w:rsidP="00C83AEC"/>
    <w:p w14:paraId="4CCABADB" w14:textId="2523EE1F" w:rsidR="007F1060" w:rsidRPr="000F6BF7" w:rsidRDefault="007F1060" w:rsidP="007F1060">
      <w:pPr>
        <w:pStyle w:val="Heading2Numbered"/>
      </w:pPr>
      <w:bookmarkStart w:id="46" w:name="_Toc414051593"/>
      <w:r w:rsidRPr="007F1060">
        <w:t>Non Functional Requirements</w:t>
      </w:r>
      <w:bookmarkEnd w:id="46"/>
    </w:p>
    <w:p w14:paraId="186F3CE0" w14:textId="6197F1F8" w:rsidR="007F1060" w:rsidRDefault="007F1060" w:rsidP="007F1060">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w:t>
      </w:r>
      <w:r w:rsidR="00350E11">
        <w:t>Index</w:t>
      </w:r>
      <w:r>
        <w:t xml:space="preserve"> based on </w:t>
      </w:r>
      <w:r w:rsidRPr="007F1060">
        <w:t>Non Functional Requirements</w:t>
      </w:r>
      <w:r>
        <w:t xml:space="preserve"> categorization type:</w:t>
      </w:r>
    </w:p>
    <w:p w14:paraId="7E7F24A1" w14:textId="77777777" w:rsidR="007F1060" w:rsidRPr="006A0579" w:rsidRDefault="007F1060" w:rsidP="007F1060">
      <w:pPr>
        <w:rPr>
          <w:rFonts w:eastAsiaTheme="minorHAnsi" w:cs="Segoe UI"/>
          <w:b/>
          <w:color w:val="C00000"/>
          <w:szCs w:val="20"/>
        </w:rPr>
      </w:pPr>
    </w:p>
    <w:p w14:paraId="6EAD2AB9" w14:textId="66683523" w:rsidR="007F1060" w:rsidRDefault="007F1060" w:rsidP="007F1060">
      <w:pPr>
        <w:pStyle w:val="TableCaption"/>
      </w:pPr>
      <w:r w:rsidRPr="000F6BF7">
        <w:lastRenderedPageBreak/>
        <w:t>Table</w:t>
      </w:r>
      <w:r>
        <w:t xml:space="preserve"> 3:</w:t>
      </w:r>
      <w:r w:rsidRPr="000F6BF7">
        <w:t xml:space="preserve"> </w:t>
      </w:r>
      <w:r w:rsidRPr="007F1060">
        <w:t>Non Functional Requirements</w:t>
      </w:r>
      <w:r>
        <w:t xml:space="preserve"> </w:t>
      </w:r>
      <w:r w:rsidR="00E13FE4">
        <w:t>Complexity Level/Index</w:t>
      </w:r>
      <w:r>
        <w:t xml:space="preserve"> Mapping</w:t>
      </w:r>
    </w:p>
    <w:p w14:paraId="044CED2D" w14:textId="77777777" w:rsidR="007F1060" w:rsidRDefault="007F1060" w:rsidP="007F1060">
      <w:pPr>
        <w:pStyle w:val="TableCaption"/>
      </w:pPr>
    </w:p>
    <w:p w14:paraId="524CC531" w14:textId="77777777" w:rsidR="00BB363A" w:rsidRPr="00DB7206" w:rsidRDefault="00BB363A" w:rsidP="007F1060">
      <w:pPr>
        <w:pStyle w:val="TableCaption"/>
      </w:pPr>
    </w:p>
    <w:tbl>
      <w:tblPr>
        <w:tblStyle w:val="LightGrid-Accent4"/>
        <w:tblW w:w="9468" w:type="dxa"/>
        <w:tblLook w:val="04A0" w:firstRow="1" w:lastRow="0" w:firstColumn="1" w:lastColumn="0" w:noHBand="0" w:noVBand="1"/>
      </w:tblPr>
      <w:tblGrid>
        <w:gridCol w:w="2178"/>
        <w:gridCol w:w="7290"/>
      </w:tblGrid>
      <w:tr w:rsidR="007F1060" w:rsidRPr="001E6989" w14:paraId="2F461004" w14:textId="77777777" w:rsidTr="00F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6339577" w14:textId="03795FC7" w:rsidR="007F1060" w:rsidRPr="002E7245" w:rsidRDefault="00E13FE4" w:rsidP="00F0318A">
            <w:pPr>
              <w:pStyle w:val="TableHeading-11pt"/>
              <w:rPr>
                <w:color w:val="auto"/>
                <w:sz w:val="24"/>
                <w:szCs w:val="24"/>
              </w:rPr>
            </w:pPr>
            <w:r>
              <w:rPr>
                <w:color w:val="auto"/>
                <w:sz w:val="24"/>
                <w:szCs w:val="24"/>
              </w:rPr>
              <w:t>Complexity Level/Index</w:t>
            </w:r>
          </w:p>
        </w:tc>
        <w:tc>
          <w:tcPr>
            <w:tcW w:w="7290" w:type="dxa"/>
          </w:tcPr>
          <w:p w14:paraId="53F9BFF6" w14:textId="77777777" w:rsidR="007F1060" w:rsidRPr="002E7245" w:rsidRDefault="007F1060" w:rsidP="00F0318A">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7F1060" w:rsidRPr="000A7678" w14:paraId="40C89CC9"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385056E" w14:textId="77777777" w:rsidR="007F1060" w:rsidRDefault="007F1060" w:rsidP="00F0318A">
            <w:pPr>
              <w:pStyle w:val="TableText"/>
              <w:rPr>
                <w:sz w:val="24"/>
                <w:szCs w:val="24"/>
              </w:rPr>
            </w:pPr>
            <w:r w:rsidRPr="002E7245">
              <w:rPr>
                <w:sz w:val="24"/>
                <w:szCs w:val="24"/>
              </w:rPr>
              <w:t>Very Simple</w:t>
            </w:r>
          </w:p>
          <w:p w14:paraId="512E484B" w14:textId="77777777" w:rsidR="00E13FE4" w:rsidRDefault="00E13FE4" w:rsidP="00F0318A">
            <w:pPr>
              <w:pStyle w:val="TableText"/>
              <w:rPr>
                <w:sz w:val="24"/>
                <w:szCs w:val="24"/>
              </w:rPr>
            </w:pPr>
          </w:p>
          <w:p w14:paraId="2DE14684" w14:textId="1DFD0D87" w:rsidR="00E13FE4" w:rsidRPr="002E7245" w:rsidRDefault="00E13FE4" w:rsidP="00F0318A">
            <w:pPr>
              <w:pStyle w:val="TableText"/>
              <w:rPr>
                <w:sz w:val="24"/>
                <w:szCs w:val="24"/>
              </w:rPr>
            </w:pPr>
            <w:r>
              <w:rPr>
                <w:sz w:val="24"/>
                <w:szCs w:val="24"/>
              </w:rPr>
              <w:t>Index: 1</w:t>
            </w:r>
          </w:p>
        </w:tc>
        <w:tc>
          <w:tcPr>
            <w:tcW w:w="7290" w:type="dxa"/>
          </w:tcPr>
          <w:p w14:paraId="5C298B0F" w14:textId="222EEC92" w:rsidR="007F1060" w:rsidRPr="00FC411C" w:rsidRDefault="007F1060" w:rsidP="00DF403B">
            <w:pPr>
              <w:pStyle w:val="TableText"/>
              <w:numPr>
                <w:ilvl w:val="0"/>
                <w:numId w:val="44"/>
              </w:numPr>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The application has few (or none) </w:t>
            </w:r>
            <w:r w:rsidRPr="007F1060">
              <w:t>Non Functional Requirements</w:t>
            </w:r>
            <w:r>
              <w:t xml:space="preserve"> identified</w:t>
            </w:r>
            <w:r w:rsidR="00D82E6B">
              <w:t>.</w:t>
            </w:r>
            <w:r>
              <w:t xml:space="preserve"> </w:t>
            </w:r>
          </w:p>
        </w:tc>
      </w:tr>
      <w:tr w:rsidR="007F1060" w:rsidRPr="000A7678" w14:paraId="6553C31F" w14:textId="77777777" w:rsidTr="00F0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5C8E790" w14:textId="77777777" w:rsidR="007F1060" w:rsidRDefault="007F1060" w:rsidP="00F0318A">
            <w:pPr>
              <w:pStyle w:val="TableText"/>
              <w:rPr>
                <w:sz w:val="24"/>
                <w:szCs w:val="24"/>
              </w:rPr>
            </w:pPr>
            <w:r w:rsidRPr="002E7245">
              <w:rPr>
                <w:sz w:val="24"/>
                <w:szCs w:val="24"/>
              </w:rPr>
              <w:t>Simple</w:t>
            </w:r>
          </w:p>
          <w:p w14:paraId="47686298" w14:textId="77777777" w:rsidR="00E13FE4" w:rsidRDefault="00E13FE4" w:rsidP="00F0318A">
            <w:pPr>
              <w:pStyle w:val="TableText"/>
              <w:rPr>
                <w:sz w:val="24"/>
                <w:szCs w:val="24"/>
              </w:rPr>
            </w:pPr>
          </w:p>
          <w:p w14:paraId="6B3398CB" w14:textId="65ED532F" w:rsidR="00E13FE4" w:rsidRPr="002E7245" w:rsidRDefault="00E13FE4" w:rsidP="00F0318A">
            <w:pPr>
              <w:pStyle w:val="TableText"/>
              <w:rPr>
                <w:sz w:val="24"/>
                <w:szCs w:val="24"/>
              </w:rPr>
            </w:pPr>
            <w:r>
              <w:rPr>
                <w:sz w:val="24"/>
                <w:szCs w:val="24"/>
              </w:rPr>
              <w:t>Index: 2</w:t>
            </w:r>
          </w:p>
        </w:tc>
        <w:tc>
          <w:tcPr>
            <w:tcW w:w="7290" w:type="dxa"/>
          </w:tcPr>
          <w:p w14:paraId="31578A97" w14:textId="7D367081" w:rsidR="00DF403B" w:rsidRDefault="006B5513" w:rsidP="00BB6EC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application has basic performance r</w:t>
            </w:r>
            <w:r w:rsidRPr="007F1060">
              <w:t>equirements</w:t>
            </w:r>
            <w:r>
              <w:t xml:space="preserve"> measured as user-perceived latency of loading web pages</w:t>
            </w:r>
            <w:r w:rsidR="00D82E6B">
              <w:t>.</w:t>
            </w:r>
          </w:p>
          <w:p w14:paraId="0B3CEEAA" w14:textId="4D0B5ECB" w:rsidR="000D1365" w:rsidRDefault="000D1365" w:rsidP="00DF403B">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 The application does not have any load spikes in general.</w:t>
            </w:r>
          </w:p>
          <w:p w14:paraId="400C2468" w14:textId="19C7D3F9" w:rsidR="00DF403B" w:rsidRDefault="00DF403B" w:rsidP="00BB6EC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No code change required to achieve scalability.</w:t>
            </w:r>
          </w:p>
          <w:p w14:paraId="13F2D14A" w14:textId="3B9C9599" w:rsidR="000D1365" w:rsidRPr="00AC1E47" w:rsidRDefault="000D1365" w:rsidP="006B551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 xml:space="preserve"> </w:t>
            </w:r>
          </w:p>
        </w:tc>
      </w:tr>
      <w:tr w:rsidR="007F1060" w:rsidRPr="000A7678" w14:paraId="09C62D5D"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3D24353" w14:textId="77777777" w:rsidR="007F1060" w:rsidRDefault="007F1060" w:rsidP="00F0318A">
            <w:pPr>
              <w:pStyle w:val="TableText"/>
              <w:rPr>
                <w:sz w:val="24"/>
                <w:szCs w:val="24"/>
              </w:rPr>
            </w:pPr>
            <w:r w:rsidRPr="002E7245">
              <w:rPr>
                <w:sz w:val="24"/>
                <w:szCs w:val="24"/>
              </w:rPr>
              <w:t>Medium</w:t>
            </w:r>
          </w:p>
          <w:p w14:paraId="246D8738" w14:textId="77777777" w:rsidR="00E13FE4" w:rsidRDefault="00E13FE4" w:rsidP="00F0318A">
            <w:pPr>
              <w:pStyle w:val="TableText"/>
              <w:rPr>
                <w:sz w:val="24"/>
                <w:szCs w:val="24"/>
              </w:rPr>
            </w:pPr>
          </w:p>
          <w:p w14:paraId="597161CA" w14:textId="0196ABD6" w:rsidR="00E13FE4" w:rsidRPr="002E7245" w:rsidRDefault="00E13FE4" w:rsidP="00F0318A">
            <w:pPr>
              <w:pStyle w:val="TableText"/>
              <w:rPr>
                <w:sz w:val="24"/>
                <w:szCs w:val="24"/>
              </w:rPr>
            </w:pPr>
            <w:r>
              <w:rPr>
                <w:sz w:val="24"/>
                <w:szCs w:val="24"/>
              </w:rPr>
              <w:t>Index: 3</w:t>
            </w:r>
          </w:p>
        </w:tc>
        <w:tc>
          <w:tcPr>
            <w:tcW w:w="7290" w:type="dxa"/>
          </w:tcPr>
          <w:p w14:paraId="2EB0E03C" w14:textId="2C871268" w:rsidR="007F1060" w:rsidRDefault="006B5513" w:rsidP="00DF403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has a set of r</w:t>
            </w:r>
            <w:r w:rsidRPr="007F1060">
              <w:t>equirements</w:t>
            </w:r>
            <w:r>
              <w:t xml:space="preserve"> identified around performance, availability and scalability with corresponding metrics measured via standard performance monitoring tools</w:t>
            </w:r>
            <w:r w:rsidR="00D82E6B">
              <w:t>.</w:t>
            </w:r>
            <w:r>
              <w:t xml:space="preserve"> </w:t>
            </w:r>
          </w:p>
          <w:p w14:paraId="1FDE17B6" w14:textId="77777777" w:rsidR="000D1365" w:rsidRDefault="000D1365" w:rsidP="00DF403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does not have any load spikes in general.</w:t>
            </w:r>
          </w:p>
          <w:p w14:paraId="55553928" w14:textId="1614C17D" w:rsidR="005418EC" w:rsidRDefault="005418EC" w:rsidP="00DF403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application uses </w:t>
            </w:r>
            <w:r w:rsidR="00822047">
              <w:t>caching mechanism</w:t>
            </w:r>
            <w:r>
              <w:t xml:space="preserve"> to cache some of the application data.</w:t>
            </w:r>
          </w:p>
          <w:p w14:paraId="529719D0" w14:textId="77777777" w:rsidR="007F1060" w:rsidRPr="007D6E2D" w:rsidRDefault="007F1060" w:rsidP="00F0318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7F1060" w:rsidRPr="000A7678" w14:paraId="05042639" w14:textId="77777777" w:rsidTr="00F0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B8C7514" w14:textId="77777777" w:rsidR="007F1060" w:rsidRDefault="007F1060" w:rsidP="00F0318A">
            <w:pPr>
              <w:pStyle w:val="TableText"/>
              <w:rPr>
                <w:sz w:val="24"/>
                <w:szCs w:val="24"/>
              </w:rPr>
            </w:pPr>
            <w:r w:rsidRPr="002E7245">
              <w:rPr>
                <w:sz w:val="24"/>
                <w:szCs w:val="24"/>
              </w:rPr>
              <w:t>Complex</w:t>
            </w:r>
          </w:p>
          <w:p w14:paraId="567470E2" w14:textId="77777777" w:rsidR="00E13FE4" w:rsidRDefault="00E13FE4" w:rsidP="00F0318A">
            <w:pPr>
              <w:pStyle w:val="TableText"/>
              <w:rPr>
                <w:sz w:val="24"/>
                <w:szCs w:val="24"/>
              </w:rPr>
            </w:pPr>
          </w:p>
          <w:p w14:paraId="12C6F260" w14:textId="3166369D" w:rsidR="00E13FE4" w:rsidRPr="002E7245" w:rsidRDefault="00E13FE4" w:rsidP="00F0318A">
            <w:pPr>
              <w:pStyle w:val="TableText"/>
              <w:rPr>
                <w:sz w:val="24"/>
                <w:szCs w:val="24"/>
              </w:rPr>
            </w:pPr>
            <w:r>
              <w:rPr>
                <w:sz w:val="24"/>
                <w:szCs w:val="24"/>
              </w:rPr>
              <w:t>Index: 4</w:t>
            </w:r>
          </w:p>
        </w:tc>
        <w:tc>
          <w:tcPr>
            <w:tcW w:w="7290" w:type="dxa"/>
          </w:tcPr>
          <w:p w14:paraId="732FD43C" w14:textId="51E4BF8C" w:rsidR="00147DA8" w:rsidRDefault="006B5513"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application has a set of formal r</w:t>
            </w:r>
            <w:r w:rsidRPr="007F1060">
              <w:t>equirements</w:t>
            </w:r>
            <w:r>
              <w:t xml:space="preserve"> identified around performance, availability and scalability</w:t>
            </w:r>
            <w:r w:rsidR="00603141">
              <w:t>.</w:t>
            </w:r>
            <w:r>
              <w:t xml:space="preserve"> </w:t>
            </w:r>
          </w:p>
          <w:p w14:paraId="2D290C02" w14:textId="56FEC6A2" w:rsidR="00674850" w:rsidRDefault="00674850" w:rsidP="00674850">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The application has very </w:t>
            </w:r>
            <w:r w:rsidR="00191D41">
              <w:t>short</w:t>
            </w:r>
            <w:r>
              <w:t xml:space="preserve"> SLA</w:t>
            </w:r>
            <w:r w:rsidR="00191D41">
              <w:t>s.</w:t>
            </w:r>
          </w:p>
          <w:p w14:paraId="1ABE6F89" w14:textId="5AAFE25A" w:rsidR="00674850" w:rsidRDefault="00674850" w:rsidP="00674850">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application has very high throughput</w:t>
            </w:r>
            <w:r w:rsidR="00BA3EA0">
              <w:t xml:space="preserve"> / high user load requirement</w:t>
            </w:r>
            <w:r>
              <w:t>.</w:t>
            </w:r>
          </w:p>
          <w:p w14:paraId="05825981" w14:textId="3E9AE64A" w:rsidR="00DD63CD" w:rsidRDefault="000D1365" w:rsidP="00BB6EC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application has frequent load spikes like monthly/Quarterly</w:t>
            </w:r>
            <w:r w:rsidR="00DD63CD">
              <w:t>.</w:t>
            </w:r>
          </w:p>
          <w:p w14:paraId="6B81D036" w14:textId="4ED55B09" w:rsidR="0040652D" w:rsidRDefault="0040652D" w:rsidP="0040652D">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application has large memory footprint or consuming large non-persistent storage.</w:t>
            </w:r>
          </w:p>
          <w:p w14:paraId="7F3147B7" w14:textId="68D93EF1" w:rsidR="00822047" w:rsidRDefault="005418EC" w:rsidP="00BB6EC6">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appli</w:t>
            </w:r>
            <w:r w:rsidR="00822047">
              <w:t>cation uses caching extensively and different type of cache handling mechanism is used across the application.</w:t>
            </w:r>
          </w:p>
          <w:p w14:paraId="676CC6D4" w14:textId="4B03867F" w:rsidR="005418EC" w:rsidRDefault="005418EC" w:rsidP="005418EC">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Application has very </w:t>
            </w:r>
            <w:r w:rsidR="00110B85">
              <w:t>short</w:t>
            </w:r>
            <w:r>
              <w:t xml:space="preserve"> Recovery Point Objective and Recovery time Objective defined.</w:t>
            </w:r>
          </w:p>
          <w:p w14:paraId="30479023" w14:textId="54D9D7E7" w:rsidR="006B5513" w:rsidRDefault="00603141" w:rsidP="00147DA8">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The application is built for </w:t>
            </w:r>
            <w:r w:rsidR="007D4D29">
              <w:t>DevOps</w:t>
            </w:r>
            <w:r>
              <w:t xml:space="preserve">, heavily instrumented to allow easy production monitoring </w:t>
            </w:r>
            <w:r w:rsidR="006B5513">
              <w:t>with corresponding metrics measured via standard performance monitoring tools</w:t>
            </w:r>
            <w:r w:rsidR="00D82E6B">
              <w:t>.</w:t>
            </w:r>
            <w:r w:rsidR="006B5513">
              <w:t xml:space="preserve"> </w:t>
            </w:r>
          </w:p>
          <w:p w14:paraId="24FC7AEA" w14:textId="666A8CE4" w:rsidR="007F1060" w:rsidRPr="0071307E" w:rsidRDefault="007F1060" w:rsidP="00BB363A">
            <w:pPr>
              <w:pStyle w:val="TableText"/>
              <w:tabs>
                <w:tab w:val="left" w:pos="2685"/>
              </w:tabs>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7F1060" w:rsidRPr="000A7678" w14:paraId="7B27396B" w14:textId="77777777" w:rsidTr="00F0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255C429" w14:textId="74B05AF0" w:rsidR="007F1060" w:rsidRDefault="007F1060" w:rsidP="00F0318A">
            <w:pPr>
              <w:pStyle w:val="TableText"/>
              <w:rPr>
                <w:sz w:val="24"/>
                <w:szCs w:val="24"/>
              </w:rPr>
            </w:pPr>
            <w:r w:rsidRPr="002E7245">
              <w:rPr>
                <w:sz w:val="24"/>
                <w:szCs w:val="24"/>
              </w:rPr>
              <w:t>Very Complex</w:t>
            </w:r>
          </w:p>
          <w:p w14:paraId="4F5321B9" w14:textId="77777777" w:rsidR="00E13FE4" w:rsidRDefault="00E13FE4" w:rsidP="00F0318A">
            <w:pPr>
              <w:pStyle w:val="TableText"/>
              <w:rPr>
                <w:sz w:val="24"/>
                <w:szCs w:val="24"/>
              </w:rPr>
            </w:pPr>
          </w:p>
          <w:p w14:paraId="0B3B0990" w14:textId="0C71598C" w:rsidR="00E13FE4" w:rsidRPr="002E7245" w:rsidRDefault="00E13FE4" w:rsidP="00F0318A">
            <w:pPr>
              <w:pStyle w:val="TableText"/>
              <w:rPr>
                <w:sz w:val="24"/>
                <w:szCs w:val="24"/>
              </w:rPr>
            </w:pPr>
            <w:r>
              <w:rPr>
                <w:sz w:val="24"/>
                <w:szCs w:val="24"/>
              </w:rPr>
              <w:t>Index: 5</w:t>
            </w:r>
          </w:p>
        </w:tc>
        <w:tc>
          <w:tcPr>
            <w:tcW w:w="7290" w:type="dxa"/>
          </w:tcPr>
          <w:p w14:paraId="168FACD6" w14:textId="77777777" w:rsidR="00147DA8" w:rsidRDefault="00CD4007"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has a set of formal r</w:t>
            </w:r>
            <w:r w:rsidRPr="007F1060">
              <w:t>equirements</w:t>
            </w:r>
            <w:r>
              <w:t xml:space="preserve"> identified around performance, availability and scalability. </w:t>
            </w:r>
          </w:p>
          <w:p w14:paraId="676B575E" w14:textId="19832A8C" w:rsidR="00674850" w:rsidRDefault="00674850"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application has very </w:t>
            </w:r>
            <w:r w:rsidR="00191D41">
              <w:t>short</w:t>
            </w:r>
            <w:r>
              <w:t xml:space="preserve"> SLA</w:t>
            </w:r>
            <w:r w:rsidR="00191D41">
              <w:t>s</w:t>
            </w:r>
            <w:r w:rsidR="00EA45AB">
              <w:t>.</w:t>
            </w:r>
          </w:p>
          <w:p w14:paraId="291F893D" w14:textId="288B891D" w:rsidR="00674850" w:rsidRDefault="00674850"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has very high throughput</w:t>
            </w:r>
            <w:r w:rsidR="00BA3EA0">
              <w:t>/high user load</w:t>
            </w:r>
            <w:r>
              <w:t xml:space="preserve"> requirement.</w:t>
            </w:r>
          </w:p>
          <w:p w14:paraId="2C399E30" w14:textId="38468AF1" w:rsidR="005418EC" w:rsidRDefault="000D1365" w:rsidP="00BB6EC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has frequent load spikes like daily/weekly.</w:t>
            </w:r>
          </w:p>
          <w:p w14:paraId="5EEE521D" w14:textId="57816A57" w:rsidR="00452CB8" w:rsidRDefault="0040652D" w:rsidP="0082204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The application has large memory footprint or consuming large non-persistent </w:t>
            </w:r>
            <w:r w:rsidR="00452CB8">
              <w:t xml:space="preserve">Storage. </w:t>
            </w:r>
          </w:p>
          <w:p w14:paraId="40F8557F" w14:textId="4AF447D6" w:rsidR="00822047" w:rsidRDefault="00452CB8" w:rsidP="00BB6EC6">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w:t>
            </w:r>
            <w:r w:rsidR="00822047">
              <w:t xml:space="preserve"> application uses caching extensively and different type of cache handling mechanism is used across the application.</w:t>
            </w:r>
          </w:p>
          <w:p w14:paraId="2BD7E7D4" w14:textId="2717A31D" w:rsidR="00822047" w:rsidRDefault="00822047" w:rsidP="00822047">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has very </w:t>
            </w:r>
            <w:r w:rsidR="00110B85">
              <w:t>short</w:t>
            </w:r>
            <w:r>
              <w:t xml:space="preserve"> Recovery Point Objective and Recovery time Objective defined.</w:t>
            </w:r>
          </w:p>
          <w:p w14:paraId="4054A57E" w14:textId="0AF53C2C" w:rsidR="00147DA8" w:rsidRDefault="00CD4007"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lastRenderedPageBreak/>
              <w:t xml:space="preserve">The application is built for </w:t>
            </w:r>
            <w:r w:rsidR="00137FD3">
              <w:t>DevOps</w:t>
            </w:r>
            <w:r>
              <w:t xml:space="preserve">, heavily instrumented to allow easy production monitoring with corresponding metrics measured via standard performance monitoring tools. </w:t>
            </w:r>
          </w:p>
          <w:p w14:paraId="41EF1A7F" w14:textId="443C94A1" w:rsidR="00CD4007" w:rsidRDefault="00CD4007" w:rsidP="00147DA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It also supports industry standard system monitoring suites and well integrates into overall single-pane of glass view of enterprise infrastructure</w:t>
            </w:r>
            <w:r w:rsidR="00D82E6B">
              <w:t>.</w:t>
            </w:r>
          </w:p>
          <w:p w14:paraId="2DA0569B" w14:textId="77777777" w:rsidR="007F1060" w:rsidRPr="00831F32" w:rsidRDefault="007F1060" w:rsidP="00F0318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bl>
    <w:p w14:paraId="1932CC0D" w14:textId="77777777" w:rsidR="007F1060" w:rsidRPr="00C83AEC" w:rsidRDefault="007F1060" w:rsidP="00C83AEC"/>
    <w:p w14:paraId="147919DC" w14:textId="15FB84DB" w:rsidR="00243CB3" w:rsidRPr="000F6BF7" w:rsidRDefault="00243CB3" w:rsidP="00243CB3">
      <w:pPr>
        <w:pStyle w:val="Heading2Numbered"/>
      </w:pPr>
      <w:bookmarkStart w:id="47" w:name="_Toc383165820"/>
      <w:bookmarkStart w:id="48" w:name="_Toc414051594"/>
      <w:bookmarkStart w:id="49" w:name="_Toc355689501"/>
      <w:bookmarkStart w:id="50" w:name="_Toc350951374"/>
      <w:bookmarkEnd w:id="34"/>
      <w:bookmarkEnd w:id="35"/>
      <w:bookmarkEnd w:id="36"/>
      <w:bookmarkEnd w:id="37"/>
      <w:bookmarkEnd w:id="47"/>
      <w:r>
        <w:t>Geolocation Requirements</w:t>
      </w:r>
      <w:bookmarkEnd w:id="48"/>
    </w:p>
    <w:p w14:paraId="04E1D77B" w14:textId="41F5A756" w:rsidR="00243CB3" w:rsidRDefault="00243CB3" w:rsidP="00243CB3">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Geolocation</w:t>
      </w:r>
      <w:r w:rsidRPr="007F1060">
        <w:t xml:space="preserve"> </w:t>
      </w:r>
      <w:r>
        <w:t>categorization type:</w:t>
      </w:r>
    </w:p>
    <w:p w14:paraId="671432E4" w14:textId="77777777" w:rsidR="00243CB3" w:rsidRPr="006A0579" w:rsidRDefault="00243CB3" w:rsidP="00243CB3">
      <w:pPr>
        <w:rPr>
          <w:rFonts w:eastAsiaTheme="minorHAnsi" w:cs="Segoe UI"/>
          <w:b/>
          <w:color w:val="C00000"/>
          <w:szCs w:val="20"/>
        </w:rPr>
      </w:pPr>
    </w:p>
    <w:p w14:paraId="0CF1514A" w14:textId="56A36B10" w:rsidR="00243CB3" w:rsidRDefault="00243CB3" w:rsidP="00243CB3">
      <w:pPr>
        <w:pStyle w:val="TableCaption"/>
      </w:pPr>
      <w:r w:rsidRPr="000F6BF7">
        <w:t>Table</w:t>
      </w:r>
      <w:r>
        <w:t xml:space="preserve"> 3:</w:t>
      </w:r>
      <w:r w:rsidRPr="000F6BF7">
        <w:t xml:space="preserve"> </w:t>
      </w:r>
      <w:r w:rsidRPr="007F1060">
        <w:t>Non Functional Requirements</w:t>
      </w:r>
      <w:r>
        <w:t xml:space="preserve"> </w:t>
      </w:r>
      <w:r w:rsidR="00E13FE4">
        <w:t>Complexity Level/Index</w:t>
      </w:r>
      <w:r>
        <w:t xml:space="preserve"> Mapping</w:t>
      </w:r>
    </w:p>
    <w:p w14:paraId="20C82C0C" w14:textId="77777777" w:rsidR="00243CB3" w:rsidRPr="00DB7206" w:rsidRDefault="00243CB3" w:rsidP="00243CB3">
      <w:pPr>
        <w:pStyle w:val="TableCaption"/>
      </w:pPr>
    </w:p>
    <w:tbl>
      <w:tblPr>
        <w:tblStyle w:val="LightGrid-Accent4"/>
        <w:tblW w:w="9468" w:type="dxa"/>
        <w:tblLook w:val="04A0" w:firstRow="1" w:lastRow="0" w:firstColumn="1" w:lastColumn="0" w:noHBand="0" w:noVBand="1"/>
      </w:tblPr>
      <w:tblGrid>
        <w:gridCol w:w="2178"/>
        <w:gridCol w:w="7290"/>
      </w:tblGrid>
      <w:tr w:rsidR="00243CB3" w:rsidRPr="001E6989" w14:paraId="6426E1C7" w14:textId="77777777" w:rsidTr="00BB3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A4E899F" w14:textId="33664934" w:rsidR="00243CB3" w:rsidRPr="002E7245" w:rsidRDefault="00E13FE4" w:rsidP="00BB363A">
            <w:pPr>
              <w:pStyle w:val="TableHeading-11pt"/>
              <w:rPr>
                <w:color w:val="auto"/>
                <w:sz w:val="24"/>
                <w:szCs w:val="24"/>
              </w:rPr>
            </w:pPr>
            <w:r>
              <w:rPr>
                <w:color w:val="auto"/>
                <w:sz w:val="24"/>
                <w:szCs w:val="24"/>
              </w:rPr>
              <w:t>Complexity Level/Index</w:t>
            </w:r>
          </w:p>
        </w:tc>
        <w:tc>
          <w:tcPr>
            <w:tcW w:w="7290" w:type="dxa"/>
          </w:tcPr>
          <w:p w14:paraId="72027A9E" w14:textId="77777777" w:rsidR="00243CB3" w:rsidRPr="002E7245" w:rsidRDefault="00243CB3" w:rsidP="00BB363A">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243CB3" w:rsidRPr="000A7678" w14:paraId="743042CB" w14:textId="77777777" w:rsidTr="00BB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949E71F" w14:textId="77777777" w:rsidR="00243CB3" w:rsidRDefault="00243CB3" w:rsidP="00BB363A">
            <w:pPr>
              <w:pStyle w:val="TableText"/>
              <w:rPr>
                <w:sz w:val="24"/>
                <w:szCs w:val="24"/>
              </w:rPr>
            </w:pPr>
            <w:r w:rsidRPr="002E7245">
              <w:rPr>
                <w:sz w:val="24"/>
                <w:szCs w:val="24"/>
              </w:rPr>
              <w:t>Very Simple</w:t>
            </w:r>
          </w:p>
          <w:p w14:paraId="6334720B" w14:textId="77777777" w:rsidR="00E13FE4" w:rsidRDefault="00E13FE4" w:rsidP="00BB363A">
            <w:pPr>
              <w:pStyle w:val="TableText"/>
              <w:rPr>
                <w:sz w:val="24"/>
                <w:szCs w:val="24"/>
              </w:rPr>
            </w:pPr>
          </w:p>
          <w:p w14:paraId="42B07C2A" w14:textId="438C655C" w:rsidR="00E13FE4" w:rsidRPr="002E7245" w:rsidRDefault="00E13FE4" w:rsidP="00BB363A">
            <w:pPr>
              <w:pStyle w:val="TableText"/>
              <w:rPr>
                <w:sz w:val="24"/>
                <w:szCs w:val="24"/>
              </w:rPr>
            </w:pPr>
            <w:r>
              <w:rPr>
                <w:sz w:val="24"/>
                <w:szCs w:val="24"/>
              </w:rPr>
              <w:t>Index: 1</w:t>
            </w:r>
          </w:p>
        </w:tc>
        <w:tc>
          <w:tcPr>
            <w:tcW w:w="7290" w:type="dxa"/>
          </w:tcPr>
          <w:p w14:paraId="07982E2E" w14:textId="5E5D7E75" w:rsidR="00243CB3" w:rsidRPr="00FC411C" w:rsidRDefault="00243CB3" w:rsidP="00D82E6B">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The application has few (or none) Geolocation</w:t>
            </w:r>
            <w:r w:rsidRPr="007F1060">
              <w:t xml:space="preserve"> Requirements</w:t>
            </w:r>
            <w:r>
              <w:t xml:space="preserve"> identified</w:t>
            </w:r>
            <w:r w:rsidR="00D82E6B">
              <w:t>.</w:t>
            </w:r>
          </w:p>
        </w:tc>
      </w:tr>
      <w:tr w:rsidR="00243CB3" w:rsidRPr="000A7678" w14:paraId="147A6389" w14:textId="77777777" w:rsidTr="00BB3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1958C1" w14:textId="77777777" w:rsidR="00243CB3" w:rsidRDefault="00243CB3" w:rsidP="00BB363A">
            <w:pPr>
              <w:pStyle w:val="TableText"/>
              <w:rPr>
                <w:sz w:val="24"/>
                <w:szCs w:val="24"/>
              </w:rPr>
            </w:pPr>
            <w:r w:rsidRPr="002E7245">
              <w:rPr>
                <w:sz w:val="24"/>
                <w:szCs w:val="24"/>
              </w:rPr>
              <w:t>Simple</w:t>
            </w:r>
          </w:p>
          <w:p w14:paraId="736ED840" w14:textId="77777777" w:rsidR="00E13FE4" w:rsidRDefault="00E13FE4" w:rsidP="00BB363A">
            <w:pPr>
              <w:pStyle w:val="TableText"/>
              <w:rPr>
                <w:sz w:val="24"/>
                <w:szCs w:val="24"/>
              </w:rPr>
            </w:pPr>
          </w:p>
          <w:p w14:paraId="7A7F6CC3" w14:textId="67F0B869" w:rsidR="00E13FE4" w:rsidRPr="002E7245" w:rsidRDefault="00E13FE4" w:rsidP="00BB363A">
            <w:pPr>
              <w:pStyle w:val="TableText"/>
              <w:rPr>
                <w:sz w:val="24"/>
                <w:szCs w:val="24"/>
              </w:rPr>
            </w:pPr>
            <w:r>
              <w:rPr>
                <w:sz w:val="24"/>
                <w:szCs w:val="24"/>
              </w:rPr>
              <w:t>Index: 2</w:t>
            </w:r>
          </w:p>
        </w:tc>
        <w:tc>
          <w:tcPr>
            <w:tcW w:w="7290" w:type="dxa"/>
          </w:tcPr>
          <w:p w14:paraId="057C8156" w14:textId="2F5B5876" w:rsidR="00243CB3" w:rsidRPr="00AC1E47" w:rsidRDefault="00243CB3" w:rsidP="00243CB3">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The application has basic Geolocation r</w:t>
            </w:r>
            <w:r w:rsidRPr="007F1060">
              <w:t>equirements</w:t>
            </w:r>
            <w:r>
              <w:t xml:space="preserve"> with minor UI differences based on the location of the end users</w:t>
            </w:r>
            <w:r w:rsidR="00D82E6B">
              <w:t>.</w:t>
            </w:r>
          </w:p>
        </w:tc>
      </w:tr>
      <w:tr w:rsidR="00243CB3" w:rsidRPr="000A7678" w14:paraId="18261837" w14:textId="77777777" w:rsidTr="00BB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8DF94CD" w14:textId="77777777" w:rsidR="00243CB3" w:rsidRDefault="00243CB3" w:rsidP="00BB363A">
            <w:pPr>
              <w:pStyle w:val="TableText"/>
              <w:rPr>
                <w:sz w:val="24"/>
                <w:szCs w:val="24"/>
              </w:rPr>
            </w:pPr>
            <w:r w:rsidRPr="002E7245">
              <w:rPr>
                <w:sz w:val="24"/>
                <w:szCs w:val="24"/>
              </w:rPr>
              <w:t>Medium</w:t>
            </w:r>
          </w:p>
          <w:p w14:paraId="545C2B3A" w14:textId="77777777" w:rsidR="00E13FE4" w:rsidRDefault="00E13FE4" w:rsidP="00BB363A">
            <w:pPr>
              <w:pStyle w:val="TableText"/>
              <w:rPr>
                <w:sz w:val="24"/>
                <w:szCs w:val="24"/>
              </w:rPr>
            </w:pPr>
          </w:p>
          <w:p w14:paraId="36494773" w14:textId="19857DA7" w:rsidR="00E13FE4" w:rsidRPr="002E7245" w:rsidRDefault="00E13FE4" w:rsidP="00BB363A">
            <w:pPr>
              <w:pStyle w:val="TableText"/>
              <w:rPr>
                <w:sz w:val="24"/>
                <w:szCs w:val="24"/>
              </w:rPr>
            </w:pPr>
            <w:r>
              <w:rPr>
                <w:sz w:val="24"/>
                <w:szCs w:val="24"/>
              </w:rPr>
              <w:t>Index: 3</w:t>
            </w:r>
          </w:p>
        </w:tc>
        <w:tc>
          <w:tcPr>
            <w:tcW w:w="7290" w:type="dxa"/>
          </w:tcPr>
          <w:p w14:paraId="3446E7F6" w14:textId="5FD82D7B" w:rsidR="00243CB3" w:rsidRDefault="00243CB3" w:rsidP="00BB363A">
            <w:pPr>
              <w:pStyle w:val="TableText"/>
              <w:cnfStyle w:val="000000100000" w:firstRow="0" w:lastRow="0" w:firstColumn="0" w:lastColumn="0" w:oddVBand="0" w:evenVBand="0" w:oddHBand="1" w:evenHBand="0" w:firstRowFirstColumn="0" w:firstRowLastColumn="0" w:lastRowFirstColumn="0" w:lastRowLastColumn="0"/>
            </w:pPr>
            <w:r>
              <w:t>The application has a set of Geolocation r</w:t>
            </w:r>
            <w:r w:rsidRPr="007F1060">
              <w:t>equirements</w:t>
            </w:r>
            <w:r>
              <w:t xml:space="preserve"> including;</w:t>
            </w:r>
          </w:p>
          <w:p w14:paraId="0355ADE4" w14:textId="43C9354E" w:rsidR="00243CB3" w:rsidRDefault="00243CB3" w:rsidP="00243CB3">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Application logic including </w:t>
            </w:r>
            <w:r w:rsidR="004673F1">
              <w:t xml:space="preserve">varied </w:t>
            </w:r>
            <w:r>
              <w:t>business rules based on end user location</w:t>
            </w:r>
            <w:r w:rsidR="00D82E6B">
              <w:t>.</w:t>
            </w:r>
          </w:p>
          <w:p w14:paraId="3E4F248D" w14:textId="77777777" w:rsidR="00243CB3" w:rsidRDefault="00243CB3" w:rsidP="004673F1">
            <w:pPr>
              <w:pStyle w:val="TableText"/>
              <w:ind w:left="720"/>
              <w:cnfStyle w:val="000000100000" w:firstRow="0" w:lastRow="0" w:firstColumn="0" w:lastColumn="0" w:oddVBand="0" w:evenVBand="0" w:oddHBand="1" w:evenHBand="0" w:firstRowFirstColumn="0" w:firstRowLastColumn="0" w:lastRowFirstColumn="0" w:lastRowLastColumn="0"/>
            </w:pPr>
          </w:p>
          <w:p w14:paraId="1F3D9266" w14:textId="77777777" w:rsidR="00243CB3" w:rsidRPr="007D6E2D" w:rsidRDefault="00243CB3" w:rsidP="00BB363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r w:rsidR="00243CB3" w:rsidRPr="000A7678" w14:paraId="5C118ED4" w14:textId="77777777" w:rsidTr="00BB3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13239EC" w14:textId="77777777" w:rsidR="00243CB3" w:rsidRDefault="00243CB3" w:rsidP="00BB363A">
            <w:pPr>
              <w:pStyle w:val="TableText"/>
              <w:rPr>
                <w:sz w:val="24"/>
                <w:szCs w:val="24"/>
              </w:rPr>
            </w:pPr>
            <w:r w:rsidRPr="002E7245">
              <w:rPr>
                <w:sz w:val="24"/>
                <w:szCs w:val="24"/>
              </w:rPr>
              <w:t>Complex</w:t>
            </w:r>
          </w:p>
          <w:p w14:paraId="6EE4ECCC" w14:textId="77777777" w:rsidR="00E13FE4" w:rsidRDefault="00E13FE4" w:rsidP="00BB363A">
            <w:pPr>
              <w:pStyle w:val="TableText"/>
              <w:rPr>
                <w:sz w:val="24"/>
                <w:szCs w:val="24"/>
              </w:rPr>
            </w:pPr>
          </w:p>
          <w:p w14:paraId="087BC290" w14:textId="04A3AA70" w:rsidR="00E13FE4" w:rsidRPr="002E7245" w:rsidRDefault="00E13FE4" w:rsidP="00BB363A">
            <w:pPr>
              <w:pStyle w:val="TableText"/>
              <w:rPr>
                <w:sz w:val="24"/>
                <w:szCs w:val="24"/>
              </w:rPr>
            </w:pPr>
            <w:r>
              <w:rPr>
                <w:sz w:val="24"/>
                <w:szCs w:val="24"/>
              </w:rPr>
              <w:t>Index: 4</w:t>
            </w:r>
          </w:p>
        </w:tc>
        <w:tc>
          <w:tcPr>
            <w:tcW w:w="7290" w:type="dxa"/>
          </w:tcPr>
          <w:p w14:paraId="0379B236" w14:textId="77777777" w:rsidR="00997D12" w:rsidRDefault="00997D12" w:rsidP="00997D12">
            <w:pPr>
              <w:pStyle w:val="TableText"/>
              <w:cnfStyle w:val="000000010000" w:firstRow="0" w:lastRow="0" w:firstColumn="0" w:lastColumn="0" w:oddVBand="0" w:evenVBand="0" w:oddHBand="0" w:evenHBand="1" w:firstRowFirstColumn="0" w:firstRowLastColumn="0" w:lastRowFirstColumn="0" w:lastRowLastColumn="0"/>
            </w:pPr>
            <w:r>
              <w:t>The application has a set of Geolocation r</w:t>
            </w:r>
            <w:r w:rsidRPr="007F1060">
              <w:t>equirements</w:t>
            </w:r>
            <w:r>
              <w:t xml:space="preserve"> including;</w:t>
            </w:r>
          </w:p>
          <w:p w14:paraId="6EB6740B" w14:textId="190ED345" w:rsidR="00997D12" w:rsidRDefault="00997D12" w:rsidP="00997D12">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Application logic including business rules based on end user location</w:t>
            </w:r>
            <w:r w:rsidR="00D82E6B">
              <w:t>.</w:t>
            </w:r>
          </w:p>
          <w:p w14:paraId="688EAD33" w14:textId="68CBC10D" w:rsidR="00997D12" w:rsidRDefault="00997D12" w:rsidP="00997D12">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The application implements ring-fencing for specific locales restricting the user end population to a geographical area</w:t>
            </w:r>
            <w:r w:rsidR="00D82E6B">
              <w:t>.</w:t>
            </w:r>
          </w:p>
          <w:p w14:paraId="1546E6D1" w14:textId="77777777" w:rsidR="00243CB3" w:rsidRPr="0071307E" w:rsidRDefault="00243CB3" w:rsidP="00BB363A">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p>
        </w:tc>
      </w:tr>
      <w:tr w:rsidR="00997D12" w:rsidRPr="000A7678" w14:paraId="45DF53E2" w14:textId="77777777" w:rsidTr="00BB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5CE3C25" w14:textId="77777777" w:rsidR="00997D12" w:rsidRDefault="00997D12" w:rsidP="00BB363A">
            <w:pPr>
              <w:pStyle w:val="TableText"/>
              <w:rPr>
                <w:sz w:val="24"/>
                <w:szCs w:val="24"/>
              </w:rPr>
            </w:pPr>
            <w:r w:rsidRPr="002E7245">
              <w:rPr>
                <w:sz w:val="24"/>
                <w:szCs w:val="24"/>
              </w:rPr>
              <w:t>Very Complex</w:t>
            </w:r>
          </w:p>
          <w:p w14:paraId="23E6066C" w14:textId="77777777" w:rsidR="00E13FE4" w:rsidRDefault="00E13FE4" w:rsidP="00BB363A">
            <w:pPr>
              <w:pStyle w:val="TableText"/>
              <w:rPr>
                <w:sz w:val="24"/>
                <w:szCs w:val="24"/>
              </w:rPr>
            </w:pPr>
          </w:p>
          <w:p w14:paraId="28A14FFB" w14:textId="2D630DCA" w:rsidR="00E13FE4" w:rsidRPr="002E7245" w:rsidRDefault="00E13FE4" w:rsidP="00BB363A">
            <w:pPr>
              <w:pStyle w:val="TableText"/>
              <w:rPr>
                <w:sz w:val="24"/>
                <w:szCs w:val="24"/>
              </w:rPr>
            </w:pPr>
            <w:r>
              <w:rPr>
                <w:sz w:val="24"/>
                <w:szCs w:val="24"/>
              </w:rPr>
              <w:t>Index: 6</w:t>
            </w:r>
          </w:p>
        </w:tc>
        <w:tc>
          <w:tcPr>
            <w:tcW w:w="7290" w:type="dxa"/>
          </w:tcPr>
          <w:p w14:paraId="7E8EAD08" w14:textId="77777777" w:rsidR="00997D12" w:rsidRDefault="00997D12" w:rsidP="00BB363A">
            <w:pPr>
              <w:pStyle w:val="TableText"/>
              <w:cnfStyle w:val="000000100000" w:firstRow="0" w:lastRow="0" w:firstColumn="0" w:lastColumn="0" w:oddVBand="0" w:evenVBand="0" w:oddHBand="1" w:evenHBand="0" w:firstRowFirstColumn="0" w:firstRowLastColumn="0" w:lastRowFirstColumn="0" w:lastRowLastColumn="0"/>
            </w:pPr>
            <w:r>
              <w:t>The application has a set of Geolocation r</w:t>
            </w:r>
            <w:r w:rsidRPr="007F1060">
              <w:t>equirements</w:t>
            </w:r>
            <w:r>
              <w:t xml:space="preserve"> including;</w:t>
            </w:r>
          </w:p>
          <w:p w14:paraId="4290F5B5" w14:textId="77777777" w:rsidR="00997D12" w:rsidRDefault="00997D12" w:rsidP="00BB363A">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Application logic including business rules based on end user location</w:t>
            </w:r>
          </w:p>
          <w:p w14:paraId="0144E199" w14:textId="6BB9F865" w:rsidR="00997D12" w:rsidRDefault="00997D12" w:rsidP="00997D12">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topology consists of numerous deployments across the major geographies with underlying data</w:t>
            </w:r>
            <w:r w:rsidR="00217B7A">
              <w:t xml:space="preserve"> </w:t>
            </w:r>
            <w:r>
              <w:t>store being synchronized in near- or real-time</w:t>
            </w:r>
            <w:r w:rsidR="00D82E6B">
              <w:t>.</w:t>
            </w:r>
          </w:p>
          <w:p w14:paraId="4E2EE683" w14:textId="587B3160" w:rsidR="00997D12" w:rsidRDefault="00997D12" w:rsidP="00BB363A">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application implements ring-fencing for specific locales restricting the user end population to a geographical area</w:t>
            </w:r>
            <w:r w:rsidR="00D82E6B">
              <w:t>.</w:t>
            </w:r>
          </w:p>
          <w:p w14:paraId="18851E12" w14:textId="77777777" w:rsidR="00997D12" w:rsidRPr="00831F32" w:rsidRDefault="00997D12" w:rsidP="00BB363A">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p>
        </w:tc>
      </w:tr>
    </w:tbl>
    <w:p w14:paraId="23A1D98C" w14:textId="77777777" w:rsidR="00243CB3" w:rsidRPr="00C83AEC" w:rsidRDefault="00243CB3" w:rsidP="00243CB3"/>
    <w:p w14:paraId="12088BA7" w14:textId="40149EF2" w:rsidR="00993749" w:rsidRPr="000F6BF7" w:rsidRDefault="00993749" w:rsidP="00993749">
      <w:pPr>
        <w:pStyle w:val="Heading2Numbered"/>
      </w:pPr>
      <w:bookmarkStart w:id="51" w:name="_Toc414051595"/>
      <w:r>
        <w:t>Compliance Requirements</w:t>
      </w:r>
      <w:bookmarkEnd w:id="51"/>
    </w:p>
    <w:p w14:paraId="6CE24787" w14:textId="26228A3C" w:rsidR="00993749" w:rsidRDefault="00993749" w:rsidP="00993749">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Compliance categorization type:</w:t>
      </w:r>
    </w:p>
    <w:p w14:paraId="3FDEF948" w14:textId="77777777" w:rsidR="00993749" w:rsidRPr="006A0579" w:rsidRDefault="00993749" w:rsidP="00993749">
      <w:pPr>
        <w:rPr>
          <w:rFonts w:eastAsiaTheme="minorHAnsi" w:cs="Segoe UI"/>
          <w:b/>
          <w:color w:val="C00000"/>
          <w:szCs w:val="20"/>
        </w:rPr>
      </w:pPr>
    </w:p>
    <w:p w14:paraId="680E2714" w14:textId="5A120578" w:rsidR="00993749" w:rsidRDefault="00993749" w:rsidP="00993749">
      <w:pPr>
        <w:pStyle w:val="TableCaption"/>
      </w:pPr>
      <w:r w:rsidRPr="000F6BF7">
        <w:t>Table</w:t>
      </w:r>
      <w:r>
        <w:t xml:space="preserve"> 3:</w:t>
      </w:r>
      <w:r w:rsidRPr="000F6BF7">
        <w:t xml:space="preserve"> </w:t>
      </w:r>
      <w:r w:rsidRPr="007F1060">
        <w:t>Non Functional Requirements</w:t>
      </w:r>
      <w:r>
        <w:t xml:space="preserve"> </w:t>
      </w:r>
      <w:r w:rsidR="00E13FE4">
        <w:t>Complexity Level/Index</w:t>
      </w:r>
      <w:r>
        <w:t xml:space="preserve"> Mapping</w:t>
      </w:r>
    </w:p>
    <w:p w14:paraId="01FE2800" w14:textId="77777777" w:rsidR="00993749" w:rsidRPr="00DB7206" w:rsidRDefault="00993749" w:rsidP="00993749">
      <w:pPr>
        <w:pStyle w:val="TableCaption"/>
      </w:pPr>
    </w:p>
    <w:tbl>
      <w:tblPr>
        <w:tblStyle w:val="LightGrid-Accent4"/>
        <w:tblW w:w="9468" w:type="dxa"/>
        <w:tblLook w:val="04A0" w:firstRow="1" w:lastRow="0" w:firstColumn="1" w:lastColumn="0" w:noHBand="0" w:noVBand="1"/>
      </w:tblPr>
      <w:tblGrid>
        <w:gridCol w:w="2178"/>
        <w:gridCol w:w="7290"/>
      </w:tblGrid>
      <w:tr w:rsidR="00993749" w:rsidRPr="001E6989" w14:paraId="25639042" w14:textId="77777777" w:rsidTr="00BB3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E513389" w14:textId="4A3E7C90" w:rsidR="00993749" w:rsidRPr="002E7245" w:rsidRDefault="00E13FE4" w:rsidP="00BB363A">
            <w:pPr>
              <w:pStyle w:val="TableHeading-11pt"/>
              <w:rPr>
                <w:color w:val="auto"/>
                <w:sz w:val="24"/>
                <w:szCs w:val="24"/>
              </w:rPr>
            </w:pPr>
            <w:r>
              <w:rPr>
                <w:color w:val="auto"/>
                <w:sz w:val="24"/>
                <w:szCs w:val="24"/>
              </w:rPr>
              <w:t>Complexity Level/Index</w:t>
            </w:r>
          </w:p>
        </w:tc>
        <w:tc>
          <w:tcPr>
            <w:tcW w:w="7290" w:type="dxa"/>
          </w:tcPr>
          <w:p w14:paraId="5C32D6B4" w14:textId="77777777" w:rsidR="00993749" w:rsidRPr="002E7245" w:rsidRDefault="00993749" w:rsidP="00BB363A">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993749" w:rsidRPr="000A7678" w14:paraId="2756171E" w14:textId="77777777" w:rsidTr="00BB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C14D85F" w14:textId="30F4CFF4" w:rsidR="00993749" w:rsidRDefault="00993749" w:rsidP="00BB363A">
            <w:pPr>
              <w:pStyle w:val="TableText"/>
              <w:rPr>
                <w:sz w:val="24"/>
                <w:szCs w:val="24"/>
              </w:rPr>
            </w:pPr>
            <w:r w:rsidRPr="002E7245">
              <w:rPr>
                <w:sz w:val="24"/>
                <w:szCs w:val="24"/>
              </w:rPr>
              <w:t>Very Simple</w:t>
            </w:r>
          </w:p>
          <w:p w14:paraId="56BD941F" w14:textId="77777777" w:rsidR="00E13FE4" w:rsidRDefault="00E13FE4" w:rsidP="00BB363A">
            <w:pPr>
              <w:pStyle w:val="TableText"/>
              <w:rPr>
                <w:sz w:val="24"/>
                <w:szCs w:val="24"/>
              </w:rPr>
            </w:pPr>
          </w:p>
          <w:p w14:paraId="77A1F7C9" w14:textId="59FEDAED" w:rsidR="00E13FE4" w:rsidRPr="002E7245" w:rsidRDefault="00E13FE4" w:rsidP="00BB363A">
            <w:pPr>
              <w:pStyle w:val="TableText"/>
              <w:rPr>
                <w:sz w:val="24"/>
                <w:szCs w:val="24"/>
              </w:rPr>
            </w:pPr>
            <w:r>
              <w:rPr>
                <w:sz w:val="24"/>
                <w:szCs w:val="24"/>
              </w:rPr>
              <w:t>Index: 1</w:t>
            </w:r>
          </w:p>
        </w:tc>
        <w:tc>
          <w:tcPr>
            <w:tcW w:w="7290" w:type="dxa"/>
          </w:tcPr>
          <w:p w14:paraId="1BABC29F" w14:textId="7DFD538F" w:rsidR="00993749" w:rsidRPr="00FC411C" w:rsidRDefault="00993749" w:rsidP="00D82E6B">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The application has few (or none) Compliance</w:t>
            </w:r>
            <w:r w:rsidRPr="007F1060">
              <w:t xml:space="preserve"> </w:t>
            </w:r>
            <w:r>
              <w:t>r</w:t>
            </w:r>
            <w:r w:rsidRPr="007F1060">
              <w:t>equirements</w:t>
            </w:r>
            <w:r>
              <w:t xml:space="preserve"> identified</w:t>
            </w:r>
            <w:r w:rsidR="00D82E6B">
              <w:t>.</w:t>
            </w:r>
          </w:p>
        </w:tc>
      </w:tr>
      <w:tr w:rsidR="00993749" w:rsidRPr="000A7678" w14:paraId="702564FF" w14:textId="77777777" w:rsidTr="00BB3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121A3DF" w14:textId="77777777" w:rsidR="00993749" w:rsidRDefault="00993749" w:rsidP="00BB363A">
            <w:pPr>
              <w:pStyle w:val="TableText"/>
              <w:rPr>
                <w:sz w:val="24"/>
                <w:szCs w:val="24"/>
              </w:rPr>
            </w:pPr>
            <w:r w:rsidRPr="002E7245">
              <w:rPr>
                <w:sz w:val="24"/>
                <w:szCs w:val="24"/>
              </w:rPr>
              <w:t>Simple</w:t>
            </w:r>
          </w:p>
          <w:p w14:paraId="22985976" w14:textId="77777777" w:rsidR="00E13FE4" w:rsidRDefault="00E13FE4" w:rsidP="00BB363A">
            <w:pPr>
              <w:pStyle w:val="TableText"/>
              <w:rPr>
                <w:sz w:val="24"/>
                <w:szCs w:val="24"/>
              </w:rPr>
            </w:pPr>
          </w:p>
          <w:p w14:paraId="2CC1AD12" w14:textId="5365B9A3" w:rsidR="00E13FE4" w:rsidRPr="002E7245" w:rsidRDefault="00E13FE4" w:rsidP="00BB363A">
            <w:pPr>
              <w:pStyle w:val="TableText"/>
              <w:rPr>
                <w:sz w:val="24"/>
                <w:szCs w:val="24"/>
              </w:rPr>
            </w:pPr>
            <w:r>
              <w:rPr>
                <w:sz w:val="24"/>
                <w:szCs w:val="24"/>
              </w:rPr>
              <w:t>Index: 2</w:t>
            </w:r>
          </w:p>
        </w:tc>
        <w:tc>
          <w:tcPr>
            <w:tcW w:w="7290" w:type="dxa"/>
          </w:tcPr>
          <w:p w14:paraId="1D1956D8" w14:textId="7A7B8051" w:rsidR="00993749" w:rsidRPr="00AC1E47" w:rsidRDefault="00993749" w:rsidP="004673F1">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The application has basic Compliance r</w:t>
            </w:r>
            <w:r w:rsidRPr="007F1060">
              <w:t>equirements</w:t>
            </w:r>
            <w:r>
              <w:t xml:space="preserve"> </w:t>
            </w:r>
            <w:r w:rsidR="004673F1">
              <w:t>mandating data security in transit</w:t>
            </w:r>
            <w:r w:rsidR="00D82E6B">
              <w:t>.</w:t>
            </w:r>
          </w:p>
        </w:tc>
      </w:tr>
      <w:tr w:rsidR="00993749" w:rsidRPr="000A7678" w14:paraId="718E39A6" w14:textId="77777777" w:rsidTr="00BB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08F9097" w14:textId="77777777" w:rsidR="00993749" w:rsidRDefault="00993749" w:rsidP="00BB363A">
            <w:pPr>
              <w:pStyle w:val="TableText"/>
              <w:rPr>
                <w:sz w:val="24"/>
                <w:szCs w:val="24"/>
              </w:rPr>
            </w:pPr>
            <w:r w:rsidRPr="002E7245">
              <w:rPr>
                <w:sz w:val="24"/>
                <w:szCs w:val="24"/>
              </w:rPr>
              <w:t>Medium</w:t>
            </w:r>
          </w:p>
          <w:p w14:paraId="1EAA9353" w14:textId="77777777" w:rsidR="00E13FE4" w:rsidRDefault="00E13FE4" w:rsidP="00BB363A">
            <w:pPr>
              <w:pStyle w:val="TableText"/>
              <w:rPr>
                <w:sz w:val="24"/>
                <w:szCs w:val="24"/>
              </w:rPr>
            </w:pPr>
          </w:p>
          <w:p w14:paraId="65A0843E" w14:textId="79591991" w:rsidR="00E13FE4" w:rsidRPr="002E7245" w:rsidRDefault="00E13FE4" w:rsidP="00BB363A">
            <w:pPr>
              <w:pStyle w:val="TableText"/>
              <w:rPr>
                <w:sz w:val="24"/>
                <w:szCs w:val="24"/>
              </w:rPr>
            </w:pPr>
            <w:r>
              <w:rPr>
                <w:sz w:val="24"/>
                <w:szCs w:val="24"/>
              </w:rPr>
              <w:t>Index: 3</w:t>
            </w:r>
          </w:p>
        </w:tc>
        <w:tc>
          <w:tcPr>
            <w:tcW w:w="7290" w:type="dxa"/>
          </w:tcPr>
          <w:p w14:paraId="5AA470F4" w14:textId="6EF6AEDD" w:rsidR="00993749" w:rsidRPr="007D6E2D" w:rsidRDefault="004673F1" w:rsidP="004673F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The application has various Compliance r</w:t>
            </w:r>
            <w:r w:rsidRPr="007F1060">
              <w:t>equirements</w:t>
            </w:r>
            <w:r>
              <w:t xml:space="preserve"> mandating data security in transit, at rest, and requirement to follow commonly used industry practices</w:t>
            </w:r>
            <w:r w:rsidR="00D82E6B">
              <w:t>.</w:t>
            </w:r>
          </w:p>
        </w:tc>
      </w:tr>
      <w:tr w:rsidR="004673F1" w:rsidRPr="000A7678" w14:paraId="1064CD75" w14:textId="77777777" w:rsidTr="00BB3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A36D412" w14:textId="77777777" w:rsidR="004673F1" w:rsidRDefault="004673F1" w:rsidP="00BB363A">
            <w:pPr>
              <w:pStyle w:val="TableText"/>
              <w:rPr>
                <w:sz w:val="24"/>
                <w:szCs w:val="24"/>
              </w:rPr>
            </w:pPr>
            <w:r w:rsidRPr="002E7245">
              <w:rPr>
                <w:sz w:val="24"/>
                <w:szCs w:val="24"/>
              </w:rPr>
              <w:t>Complex</w:t>
            </w:r>
          </w:p>
          <w:p w14:paraId="5472B53E" w14:textId="77777777" w:rsidR="00E13FE4" w:rsidRDefault="00E13FE4" w:rsidP="00BB363A">
            <w:pPr>
              <w:pStyle w:val="TableText"/>
              <w:rPr>
                <w:sz w:val="24"/>
                <w:szCs w:val="24"/>
              </w:rPr>
            </w:pPr>
          </w:p>
          <w:p w14:paraId="78467C8E" w14:textId="731A242F" w:rsidR="00E13FE4" w:rsidRPr="002E7245" w:rsidRDefault="00E13FE4" w:rsidP="00BB363A">
            <w:pPr>
              <w:pStyle w:val="TableText"/>
              <w:rPr>
                <w:sz w:val="24"/>
                <w:szCs w:val="24"/>
              </w:rPr>
            </w:pPr>
            <w:r>
              <w:rPr>
                <w:sz w:val="24"/>
                <w:szCs w:val="24"/>
              </w:rPr>
              <w:t>Index: 5</w:t>
            </w:r>
          </w:p>
        </w:tc>
        <w:tc>
          <w:tcPr>
            <w:tcW w:w="7290" w:type="dxa"/>
          </w:tcPr>
          <w:p w14:paraId="2F029041" w14:textId="082721D6" w:rsidR="004673F1" w:rsidRPr="0071307E" w:rsidRDefault="004673F1" w:rsidP="004673F1">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The application has complex Compliance r</w:t>
            </w:r>
            <w:r w:rsidRPr="007F1060">
              <w:t>equirements</w:t>
            </w:r>
            <w:r>
              <w:t xml:space="preserve"> including industry certification, such as HIPAA, SOC, etc.</w:t>
            </w:r>
          </w:p>
        </w:tc>
      </w:tr>
      <w:tr w:rsidR="004673F1" w:rsidRPr="000A7678" w14:paraId="6564919A" w14:textId="77777777" w:rsidTr="00BB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D844A88" w14:textId="77777777" w:rsidR="004673F1" w:rsidRDefault="004673F1" w:rsidP="00BB363A">
            <w:pPr>
              <w:pStyle w:val="TableText"/>
              <w:rPr>
                <w:sz w:val="24"/>
                <w:szCs w:val="24"/>
              </w:rPr>
            </w:pPr>
            <w:r w:rsidRPr="002E7245">
              <w:rPr>
                <w:sz w:val="24"/>
                <w:szCs w:val="24"/>
              </w:rPr>
              <w:t>Very Complex</w:t>
            </w:r>
          </w:p>
          <w:p w14:paraId="772C0DF5" w14:textId="77777777" w:rsidR="00E13FE4" w:rsidRDefault="00E13FE4" w:rsidP="00BB363A">
            <w:pPr>
              <w:pStyle w:val="TableText"/>
              <w:rPr>
                <w:sz w:val="24"/>
                <w:szCs w:val="24"/>
              </w:rPr>
            </w:pPr>
          </w:p>
          <w:p w14:paraId="062AABB1" w14:textId="49547DA8" w:rsidR="00E13FE4" w:rsidRPr="002E7245" w:rsidRDefault="00E13FE4" w:rsidP="00BB363A">
            <w:pPr>
              <w:pStyle w:val="TableText"/>
              <w:rPr>
                <w:sz w:val="24"/>
                <w:szCs w:val="24"/>
              </w:rPr>
            </w:pPr>
            <w:r>
              <w:rPr>
                <w:sz w:val="24"/>
                <w:szCs w:val="24"/>
              </w:rPr>
              <w:t>Index: 8</w:t>
            </w:r>
          </w:p>
        </w:tc>
        <w:tc>
          <w:tcPr>
            <w:tcW w:w="7290" w:type="dxa"/>
          </w:tcPr>
          <w:p w14:paraId="1BDF6CFB" w14:textId="7B12707E" w:rsidR="004673F1" w:rsidRPr="00831F32" w:rsidRDefault="004673F1" w:rsidP="004673F1">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The application has complex Compliance r</w:t>
            </w:r>
            <w:r w:rsidRPr="007F1060">
              <w:t>equirements</w:t>
            </w:r>
            <w:r>
              <w:t xml:space="preserve"> including industry certification, such as HIPAA, SOC, as well as extensive requirements around data privacy an</w:t>
            </w:r>
            <w:r w:rsidR="00557F21">
              <w:t>d credit card processing (PCI,</w:t>
            </w:r>
            <w:r w:rsidR="00CA4007">
              <w:t xml:space="preserve"> </w:t>
            </w:r>
            <w:r w:rsidR="00557F21">
              <w:t>e</w:t>
            </w:r>
            <w:r>
              <w:t>tc.).</w:t>
            </w:r>
          </w:p>
        </w:tc>
      </w:tr>
    </w:tbl>
    <w:p w14:paraId="5E32B888" w14:textId="77777777" w:rsidR="00993749" w:rsidRPr="00C83AEC" w:rsidRDefault="00993749" w:rsidP="00993749"/>
    <w:p w14:paraId="26E26AAC" w14:textId="46EDDC80" w:rsidR="00803300" w:rsidRDefault="00803300" w:rsidP="00620FFF">
      <w:pPr>
        <w:pStyle w:val="BodyMS"/>
        <w:rPr>
          <w:rFonts w:ascii="Segoe UI" w:hAnsi="Segoe UI" w:cs="Segoe UI"/>
          <w:b/>
          <w:color w:val="C00000"/>
          <w:sz w:val="22"/>
        </w:rPr>
      </w:pPr>
    </w:p>
    <w:p w14:paraId="0471ED75" w14:textId="69561D50" w:rsidR="009E1334" w:rsidRPr="000F6BF7" w:rsidRDefault="009E1334" w:rsidP="009E1334">
      <w:pPr>
        <w:pStyle w:val="Heading2Numbered"/>
      </w:pPr>
      <w:bookmarkStart w:id="52" w:name="_Toc414051596"/>
      <w:r>
        <w:t>High Availability and Disaster Recovery</w:t>
      </w:r>
      <w:bookmarkEnd w:id="52"/>
      <w:r>
        <w:t xml:space="preserve"> </w:t>
      </w:r>
    </w:p>
    <w:p w14:paraId="21AF4C11" w14:textId="161DEF00" w:rsidR="009E1334" w:rsidRDefault="009E1334" w:rsidP="009E1334">
      <w:pPr>
        <w:rPr>
          <w:rFonts w:eastAsiaTheme="minorHAnsi" w:cs="Segoe UI"/>
          <w:b/>
          <w:color w:val="C00000"/>
          <w:szCs w:val="20"/>
        </w:rPr>
      </w:pPr>
      <w:r w:rsidRPr="00B77956">
        <w:t xml:space="preserve">The </w:t>
      </w:r>
      <w:r>
        <w:t xml:space="preserve">following application properties can be distinguished to map an application to </w:t>
      </w:r>
      <w:r w:rsidR="00E13FE4">
        <w:t>Complexity Level/Index</w:t>
      </w:r>
      <w:r>
        <w:t xml:space="preserve"> based on High Availability and Disaster Recovery</w:t>
      </w:r>
      <w:r w:rsidRPr="007F1060">
        <w:t xml:space="preserve"> Requirements</w:t>
      </w:r>
      <w:r>
        <w:t xml:space="preserve"> categorization type:</w:t>
      </w:r>
    </w:p>
    <w:p w14:paraId="5D05E23E" w14:textId="77777777" w:rsidR="009E1334" w:rsidRPr="006A0579" w:rsidRDefault="009E1334" w:rsidP="009E1334">
      <w:pPr>
        <w:rPr>
          <w:rFonts w:eastAsiaTheme="minorHAnsi" w:cs="Segoe UI"/>
          <w:b/>
          <w:color w:val="C00000"/>
          <w:szCs w:val="20"/>
        </w:rPr>
      </w:pPr>
    </w:p>
    <w:p w14:paraId="45C55BF6" w14:textId="7C7FF2D7" w:rsidR="009E1334" w:rsidRDefault="009E1334" w:rsidP="009E1334">
      <w:pPr>
        <w:pStyle w:val="TableCaption"/>
      </w:pPr>
      <w:r w:rsidRPr="000F6BF7">
        <w:t>Table</w:t>
      </w:r>
      <w:r>
        <w:t xml:space="preserve"> 3:</w:t>
      </w:r>
      <w:r w:rsidRPr="000F6BF7">
        <w:t xml:space="preserve"> </w:t>
      </w:r>
      <w:r w:rsidRPr="007F1060">
        <w:t>Non Functional Requirements</w:t>
      </w:r>
      <w:r>
        <w:t xml:space="preserve"> </w:t>
      </w:r>
      <w:r w:rsidR="00E13FE4">
        <w:t>Complexity Level/Index</w:t>
      </w:r>
      <w:r>
        <w:t xml:space="preserve"> Mapping</w:t>
      </w:r>
    </w:p>
    <w:p w14:paraId="3F65B460" w14:textId="77777777" w:rsidR="009E1334" w:rsidRPr="00DB7206" w:rsidRDefault="009E1334" w:rsidP="009E1334">
      <w:pPr>
        <w:pStyle w:val="TableCaption"/>
      </w:pPr>
    </w:p>
    <w:tbl>
      <w:tblPr>
        <w:tblStyle w:val="LightGrid-Accent4"/>
        <w:tblW w:w="9468" w:type="dxa"/>
        <w:tblLook w:val="04A0" w:firstRow="1" w:lastRow="0" w:firstColumn="1" w:lastColumn="0" w:noHBand="0" w:noVBand="1"/>
      </w:tblPr>
      <w:tblGrid>
        <w:gridCol w:w="2178"/>
        <w:gridCol w:w="7290"/>
      </w:tblGrid>
      <w:tr w:rsidR="009E1334" w:rsidRPr="001E6989" w14:paraId="5EBFF260" w14:textId="77777777" w:rsidTr="00225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BC58FB5" w14:textId="7595FB33" w:rsidR="009E1334" w:rsidRPr="002E7245" w:rsidRDefault="00E13FE4" w:rsidP="00225D22">
            <w:pPr>
              <w:pStyle w:val="TableHeading-11pt"/>
              <w:rPr>
                <w:color w:val="auto"/>
                <w:sz w:val="24"/>
                <w:szCs w:val="24"/>
              </w:rPr>
            </w:pPr>
            <w:r>
              <w:rPr>
                <w:color w:val="auto"/>
                <w:sz w:val="24"/>
                <w:szCs w:val="24"/>
              </w:rPr>
              <w:lastRenderedPageBreak/>
              <w:t>Complexity Level/Index</w:t>
            </w:r>
          </w:p>
        </w:tc>
        <w:tc>
          <w:tcPr>
            <w:tcW w:w="7290" w:type="dxa"/>
          </w:tcPr>
          <w:p w14:paraId="2526DB83" w14:textId="77777777" w:rsidR="009E1334" w:rsidRPr="002E7245" w:rsidRDefault="009E1334" w:rsidP="00225D22">
            <w:pPr>
              <w:pStyle w:val="TableHeading-11pt"/>
              <w:cnfStyle w:val="100000000000" w:firstRow="1" w:lastRow="0" w:firstColumn="0" w:lastColumn="0" w:oddVBand="0" w:evenVBand="0" w:oddHBand="0" w:evenHBand="0" w:firstRowFirstColumn="0" w:firstRowLastColumn="0" w:lastRowFirstColumn="0" w:lastRowLastColumn="0"/>
              <w:rPr>
                <w:rFonts w:eastAsia="MS Mincho" w:cs="Arial"/>
                <w:color w:val="auto"/>
                <w:sz w:val="24"/>
                <w:szCs w:val="24"/>
                <w:lang w:val="en-AU" w:eastAsia="en-AU"/>
              </w:rPr>
            </w:pPr>
            <w:r w:rsidRPr="002E7245">
              <w:rPr>
                <w:color w:val="auto"/>
                <w:sz w:val="24"/>
                <w:szCs w:val="24"/>
              </w:rPr>
              <w:t>Category Definition</w:t>
            </w:r>
          </w:p>
        </w:tc>
      </w:tr>
      <w:tr w:rsidR="009E1334" w:rsidRPr="000A7678" w14:paraId="560CCEA9" w14:textId="77777777" w:rsidTr="00225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CEB1C81" w14:textId="77777777" w:rsidR="009E1334" w:rsidRDefault="009E1334" w:rsidP="00225D22">
            <w:pPr>
              <w:pStyle w:val="TableText"/>
              <w:rPr>
                <w:sz w:val="24"/>
                <w:szCs w:val="24"/>
              </w:rPr>
            </w:pPr>
            <w:r w:rsidRPr="002E7245">
              <w:rPr>
                <w:sz w:val="24"/>
                <w:szCs w:val="24"/>
              </w:rPr>
              <w:t>Very Simple</w:t>
            </w:r>
          </w:p>
          <w:p w14:paraId="72B15D66" w14:textId="77777777" w:rsidR="00E13FE4" w:rsidRDefault="00E13FE4" w:rsidP="00225D22">
            <w:pPr>
              <w:pStyle w:val="TableText"/>
              <w:rPr>
                <w:sz w:val="24"/>
                <w:szCs w:val="24"/>
              </w:rPr>
            </w:pPr>
          </w:p>
          <w:p w14:paraId="04C23926" w14:textId="6487D81F" w:rsidR="00E13FE4" w:rsidRPr="002E7245" w:rsidRDefault="00E13FE4" w:rsidP="00225D22">
            <w:pPr>
              <w:pStyle w:val="TableText"/>
              <w:rPr>
                <w:sz w:val="24"/>
                <w:szCs w:val="24"/>
              </w:rPr>
            </w:pPr>
            <w:r>
              <w:rPr>
                <w:sz w:val="24"/>
                <w:szCs w:val="24"/>
              </w:rPr>
              <w:t>Index: 1</w:t>
            </w:r>
          </w:p>
        </w:tc>
        <w:tc>
          <w:tcPr>
            <w:tcW w:w="7290" w:type="dxa"/>
          </w:tcPr>
          <w:p w14:paraId="2A172C57" w14:textId="089F55D7" w:rsidR="009E1334" w:rsidRPr="00FC411C" w:rsidRDefault="009E1334" w:rsidP="00225D22">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The application has few (or none) High Availability and Disaster Recovery identified</w:t>
            </w:r>
            <w:r w:rsidR="00D82E6B">
              <w:t>.</w:t>
            </w:r>
            <w:r>
              <w:t xml:space="preserve"> </w:t>
            </w:r>
          </w:p>
        </w:tc>
      </w:tr>
      <w:tr w:rsidR="009E1334" w:rsidRPr="000A7678" w14:paraId="332E7B68" w14:textId="77777777" w:rsidTr="00225D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A7B0137" w14:textId="77777777" w:rsidR="009E1334" w:rsidRDefault="009E1334" w:rsidP="00225D22">
            <w:pPr>
              <w:pStyle w:val="TableText"/>
              <w:rPr>
                <w:sz w:val="24"/>
                <w:szCs w:val="24"/>
              </w:rPr>
            </w:pPr>
            <w:r w:rsidRPr="002E7245">
              <w:rPr>
                <w:sz w:val="24"/>
                <w:szCs w:val="24"/>
              </w:rPr>
              <w:t>Simple</w:t>
            </w:r>
          </w:p>
          <w:p w14:paraId="6BEA80A8" w14:textId="77777777" w:rsidR="00E13FE4" w:rsidRDefault="00E13FE4" w:rsidP="00225D22">
            <w:pPr>
              <w:pStyle w:val="TableText"/>
              <w:rPr>
                <w:sz w:val="24"/>
                <w:szCs w:val="24"/>
              </w:rPr>
            </w:pPr>
          </w:p>
          <w:p w14:paraId="4461070E" w14:textId="11187CF1" w:rsidR="00E13FE4" w:rsidRPr="002E7245" w:rsidRDefault="00E13FE4" w:rsidP="00225D22">
            <w:pPr>
              <w:pStyle w:val="TableText"/>
              <w:rPr>
                <w:sz w:val="24"/>
                <w:szCs w:val="24"/>
              </w:rPr>
            </w:pPr>
            <w:r>
              <w:rPr>
                <w:sz w:val="24"/>
                <w:szCs w:val="24"/>
              </w:rPr>
              <w:t>Index: 2</w:t>
            </w:r>
          </w:p>
        </w:tc>
        <w:tc>
          <w:tcPr>
            <w:tcW w:w="7290" w:type="dxa"/>
          </w:tcPr>
          <w:p w14:paraId="59587FDF" w14:textId="23F69796" w:rsidR="009E1334" w:rsidRPr="00AC1E47" w:rsidRDefault="009E1334" w:rsidP="00D82E6B">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The application has basic High Availability and Disaster Recovery r</w:t>
            </w:r>
            <w:r w:rsidRPr="007F1060">
              <w:t>equirements</w:t>
            </w:r>
            <w:r>
              <w:t xml:space="preserve"> expressed as conventional load balancing of the front</w:t>
            </w:r>
            <w:r w:rsidR="00D82E6B">
              <w:t>-</w:t>
            </w:r>
            <w:r>
              <w:t>end tier</w:t>
            </w:r>
            <w:r w:rsidR="00D82E6B">
              <w:t>.</w:t>
            </w:r>
            <w:r>
              <w:t xml:space="preserve"> </w:t>
            </w:r>
          </w:p>
        </w:tc>
      </w:tr>
      <w:tr w:rsidR="009E1334" w:rsidRPr="000A7678" w14:paraId="2F3B610F" w14:textId="77777777" w:rsidTr="00225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37DEAE3" w14:textId="77777777" w:rsidR="009E1334" w:rsidRDefault="009E1334" w:rsidP="00225D22">
            <w:pPr>
              <w:pStyle w:val="TableText"/>
              <w:rPr>
                <w:sz w:val="24"/>
                <w:szCs w:val="24"/>
              </w:rPr>
            </w:pPr>
            <w:r w:rsidRPr="002E7245">
              <w:rPr>
                <w:sz w:val="24"/>
                <w:szCs w:val="24"/>
              </w:rPr>
              <w:t>Medium</w:t>
            </w:r>
          </w:p>
          <w:p w14:paraId="40A8EF4A" w14:textId="77777777" w:rsidR="00E13FE4" w:rsidRDefault="00E13FE4" w:rsidP="00225D22">
            <w:pPr>
              <w:pStyle w:val="TableText"/>
              <w:rPr>
                <w:sz w:val="24"/>
                <w:szCs w:val="24"/>
              </w:rPr>
            </w:pPr>
          </w:p>
          <w:p w14:paraId="1941261E" w14:textId="53B2B1A9" w:rsidR="00E13FE4" w:rsidRPr="002E7245" w:rsidRDefault="00E13FE4" w:rsidP="00225D22">
            <w:pPr>
              <w:pStyle w:val="TableText"/>
              <w:rPr>
                <w:sz w:val="24"/>
                <w:szCs w:val="24"/>
              </w:rPr>
            </w:pPr>
            <w:r>
              <w:rPr>
                <w:sz w:val="24"/>
                <w:szCs w:val="24"/>
              </w:rPr>
              <w:t>Index: 3</w:t>
            </w:r>
          </w:p>
        </w:tc>
        <w:tc>
          <w:tcPr>
            <w:tcW w:w="7290" w:type="dxa"/>
          </w:tcPr>
          <w:p w14:paraId="77C7BEF1" w14:textId="77777777" w:rsidR="009E1334" w:rsidRDefault="009E1334" w:rsidP="00225D22">
            <w:pPr>
              <w:pStyle w:val="TableText"/>
              <w:cnfStyle w:val="000000100000" w:firstRow="0" w:lastRow="0" w:firstColumn="0" w:lastColumn="0" w:oddVBand="0" w:evenVBand="0" w:oddHBand="1" w:evenHBand="0" w:firstRowFirstColumn="0" w:firstRowLastColumn="0" w:lastRowFirstColumn="0" w:lastRowLastColumn="0"/>
            </w:pPr>
            <w:r>
              <w:t>The application has a set of r</w:t>
            </w:r>
            <w:r w:rsidRPr="007F1060">
              <w:t>equirements</w:t>
            </w:r>
            <w:r>
              <w:t xml:space="preserve"> identified around High Availability of each tier: </w:t>
            </w:r>
          </w:p>
          <w:p w14:paraId="613F4FB9" w14:textId="54360BB1" w:rsidR="009E1334" w:rsidRDefault="00D82E6B" w:rsidP="009E133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Load-</w:t>
            </w:r>
            <w:r w:rsidR="009E1334">
              <w:t>balanced web front end</w:t>
            </w:r>
          </w:p>
          <w:p w14:paraId="71500EF5" w14:textId="08F467DA" w:rsidR="009E1334" w:rsidRDefault="009E1334" w:rsidP="009E133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Load</w:t>
            </w:r>
            <w:r w:rsidR="00D82E6B">
              <w:t>-</w:t>
            </w:r>
            <w:r>
              <w:t xml:space="preserve">balanced middle-tier </w:t>
            </w:r>
          </w:p>
          <w:p w14:paraId="735FFE80" w14:textId="6D33704F" w:rsidR="009E1334" w:rsidRDefault="009E1334" w:rsidP="009E1334">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Clustered backend database </w:t>
            </w:r>
          </w:p>
          <w:p w14:paraId="70E13EC8" w14:textId="77777777" w:rsidR="00225D22" w:rsidRDefault="00225D22" w:rsidP="009E1334">
            <w:pPr>
              <w:pStyle w:val="TableText"/>
              <w:cnfStyle w:val="000000100000" w:firstRow="0" w:lastRow="0" w:firstColumn="0" w:lastColumn="0" w:oddVBand="0" w:evenVBand="0" w:oddHBand="1" w:evenHBand="0" w:firstRowFirstColumn="0" w:firstRowLastColumn="0" w:lastRowFirstColumn="0" w:lastRowLastColumn="0"/>
            </w:pPr>
          </w:p>
          <w:p w14:paraId="063C6131" w14:textId="77777777" w:rsidR="00F61608" w:rsidRDefault="00F61608" w:rsidP="009E1334">
            <w:pPr>
              <w:pStyle w:val="TableText"/>
              <w:cnfStyle w:val="000000100000" w:firstRow="0" w:lastRow="0" w:firstColumn="0" w:lastColumn="0" w:oddVBand="0" w:evenVBand="0" w:oddHBand="1" w:evenHBand="0" w:firstRowFirstColumn="0" w:firstRowLastColumn="0" w:lastRowFirstColumn="0" w:lastRowLastColumn="0"/>
            </w:pPr>
            <w:r>
              <w:t>The application has a set of r</w:t>
            </w:r>
            <w:r w:rsidRPr="007F1060">
              <w:t>equirements</w:t>
            </w:r>
            <w:r>
              <w:t xml:space="preserve"> identified around Disaster Recovery: </w:t>
            </w:r>
          </w:p>
          <w:p w14:paraId="053CF213" w14:textId="747E3F7A" w:rsidR="009E1334" w:rsidRDefault="00F61608" w:rsidP="00F6160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I</w:t>
            </w:r>
            <w:r w:rsidR="009E1334">
              <w:t>mplement cold stand-by disaster recovery configuration</w:t>
            </w:r>
            <w:r w:rsidR="00225D22">
              <w:t xml:space="preserve"> with a separate deployment being stood up on demand during the downtime caused by disaster event.</w:t>
            </w:r>
          </w:p>
          <w:p w14:paraId="2A561B7D" w14:textId="462208AB" w:rsidR="00F61608" w:rsidRDefault="00F61608" w:rsidP="00F61608">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The database tier implements capabilities for disaster recovery scenarios</w:t>
            </w:r>
            <w:r w:rsidR="00D82E6B">
              <w:t>.</w:t>
            </w:r>
          </w:p>
          <w:p w14:paraId="44B357C8" w14:textId="0E1F6C91" w:rsidR="00225D22" w:rsidRPr="001E1EA0" w:rsidRDefault="00225D22" w:rsidP="009E1334">
            <w:pPr>
              <w:pStyle w:val="TableText"/>
              <w:cnfStyle w:val="000000100000" w:firstRow="0" w:lastRow="0" w:firstColumn="0" w:lastColumn="0" w:oddVBand="0" w:evenVBand="0" w:oddHBand="1" w:evenHBand="0" w:firstRowFirstColumn="0" w:firstRowLastColumn="0" w:lastRowFirstColumn="0" w:lastRowLastColumn="0"/>
            </w:pPr>
          </w:p>
        </w:tc>
      </w:tr>
      <w:tr w:rsidR="009E1334" w:rsidRPr="000A7678" w14:paraId="74D1F4D9" w14:textId="77777777" w:rsidTr="00225D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9567E95" w14:textId="77777777" w:rsidR="009E1334" w:rsidRDefault="009E1334" w:rsidP="00225D22">
            <w:pPr>
              <w:pStyle w:val="TableText"/>
              <w:rPr>
                <w:sz w:val="24"/>
                <w:szCs w:val="24"/>
              </w:rPr>
            </w:pPr>
            <w:r w:rsidRPr="002E7245">
              <w:rPr>
                <w:sz w:val="24"/>
                <w:szCs w:val="24"/>
              </w:rPr>
              <w:t>Complex</w:t>
            </w:r>
          </w:p>
          <w:p w14:paraId="5642D9F7" w14:textId="77777777" w:rsidR="00E13FE4" w:rsidRDefault="00E13FE4" w:rsidP="00225D22">
            <w:pPr>
              <w:pStyle w:val="TableText"/>
              <w:rPr>
                <w:sz w:val="24"/>
                <w:szCs w:val="24"/>
              </w:rPr>
            </w:pPr>
          </w:p>
          <w:p w14:paraId="14074848" w14:textId="094DE5DF" w:rsidR="00E13FE4" w:rsidRPr="002E7245" w:rsidRDefault="00E13FE4" w:rsidP="00225D22">
            <w:pPr>
              <w:pStyle w:val="TableText"/>
              <w:rPr>
                <w:sz w:val="24"/>
                <w:szCs w:val="24"/>
              </w:rPr>
            </w:pPr>
            <w:r>
              <w:rPr>
                <w:sz w:val="24"/>
                <w:szCs w:val="24"/>
              </w:rPr>
              <w:t>Index: 4</w:t>
            </w:r>
          </w:p>
        </w:tc>
        <w:tc>
          <w:tcPr>
            <w:tcW w:w="7290" w:type="dxa"/>
          </w:tcPr>
          <w:p w14:paraId="766C9EBC" w14:textId="54FF514F" w:rsidR="009E1334" w:rsidRDefault="009E1334" w:rsidP="009E1334">
            <w:pPr>
              <w:pStyle w:val="TableText"/>
              <w:cnfStyle w:val="000000010000" w:firstRow="0" w:lastRow="0" w:firstColumn="0" w:lastColumn="0" w:oddVBand="0" w:evenVBand="0" w:oddHBand="0" w:evenHBand="1" w:firstRowFirstColumn="0" w:firstRowLastColumn="0" w:lastRowFirstColumn="0" w:lastRowLastColumn="0"/>
            </w:pPr>
            <w:r>
              <w:t>The application has a set of formal r</w:t>
            </w:r>
            <w:r w:rsidRPr="007F1060">
              <w:t>equirements</w:t>
            </w:r>
            <w:r>
              <w:t xml:space="preserve"> identified around High Availability and Disaster Recovery: </w:t>
            </w:r>
          </w:p>
          <w:p w14:paraId="6FABC32D" w14:textId="571B0807" w:rsidR="009E1334" w:rsidRDefault="00D82E6B" w:rsidP="009E1334">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Load-</w:t>
            </w:r>
            <w:r w:rsidR="009E1334">
              <w:t>balanced web front end</w:t>
            </w:r>
          </w:p>
          <w:p w14:paraId="2B6B77E1" w14:textId="05C81135" w:rsidR="009E1334" w:rsidRDefault="009E1334" w:rsidP="009E1334">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Load</w:t>
            </w:r>
            <w:r w:rsidR="00D82E6B">
              <w:t>-</w:t>
            </w:r>
            <w:r>
              <w:t xml:space="preserve">balanced middle-tier </w:t>
            </w:r>
          </w:p>
          <w:p w14:paraId="54E2C72E" w14:textId="77777777" w:rsidR="009E1334" w:rsidRDefault="009E1334" w:rsidP="009E1334">
            <w:pPr>
              <w:pStyle w:val="TableText"/>
              <w:numPr>
                <w:ilvl w:val="0"/>
                <w:numId w:val="44"/>
              </w:numPr>
              <w:cnfStyle w:val="000000010000" w:firstRow="0" w:lastRow="0" w:firstColumn="0" w:lastColumn="0" w:oddVBand="0" w:evenVBand="0" w:oddHBand="0" w:evenHBand="1" w:firstRowFirstColumn="0" w:firstRowLastColumn="0" w:lastRowFirstColumn="0" w:lastRowLastColumn="0"/>
            </w:pPr>
            <w:r>
              <w:t xml:space="preserve">Clustered backend database </w:t>
            </w:r>
          </w:p>
          <w:p w14:paraId="344B8B45" w14:textId="77777777" w:rsidR="00586941" w:rsidRDefault="00586941" w:rsidP="00586941">
            <w:pPr>
              <w:pStyle w:val="TableText"/>
              <w:ind w:left="720"/>
              <w:cnfStyle w:val="000000010000" w:firstRow="0" w:lastRow="0" w:firstColumn="0" w:lastColumn="0" w:oddVBand="0" w:evenVBand="0" w:oddHBand="0" w:evenHBand="1" w:firstRowFirstColumn="0" w:firstRowLastColumn="0" w:lastRowFirstColumn="0" w:lastRowLastColumn="0"/>
            </w:pPr>
          </w:p>
          <w:p w14:paraId="23FB2548" w14:textId="6748C3DE" w:rsidR="009E1334" w:rsidRPr="0071307E" w:rsidRDefault="00586941" w:rsidP="00731842">
            <w:pPr>
              <w:pStyle w:val="TableText"/>
              <w:cnfStyle w:val="000000010000" w:firstRow="0" w:lastRow="0" w:firstColumn="0" w:lastColumn="0" w:oddVBand="0" w:evenVBand="0" w:oddHBand="0" w:evenHBand="1" w:firstRowFirstColumn="0" w:firstRowLastColumn="0" w:lastRowFirstColumn="0" w:lastRowLastColumn="0"/>
              <w:rPr>
                <w:rFonts w:eastAsia="MS Mincho" w:cs="Arial"/>
                <w:lang w:eastAsia="en-AU"/>
              </w:rPr>
            </w:pPr>
            <w:r>
              <w:t>The application has a requirement to implement warm stand-by disaster recovery configuration</w:t>
            </w:r>
            <w:r w:rsidR="00731842">
              <w:t xml:space="preserve"> with a separate dedicated deployment and data replication</w:t>
            </w:r>
            <w:r w:rsidR="00D82E6B">
              <w:t>.</w:t>
            </w:r>
          </w:p>
        </w:tc>
      </w:tr>
      <w:tr w:rsidR="009E1334" w:rsidRPr="000A7678" w14:paraId="2879A636" w14:textId="77777777" w:rsidTr="00225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C785470" w14:textId="77777777" w:rsidR="009E1334" w:rsidRDefault="009E1334" w:rsidP="00225D22">
            <w:pPr>
              <w:pStyle w:val="TableText"/>
              <w:rPr>
                <w:sz w:val="24"/>
                <w:szCs w:val="24"/>
              </w:rPr>
            </w:pPr>
            <w:r w:rsidRPr="002E7245">
              <w:rPr>
                <w:sz w:val="24"/>
                <w:szCs w:val="24"/>
              </w:rPr>
              <w:t>Very Complex</w:t>
            </w:r>
          </w:p>
          <w:p w14:paraId="7F4BF78B" w14:textId="77777777" w:rsidR="00E13FE4" w:rsidRDefault="00E13FE4" w:rsidP="00225D22">
            <w:pPr>
              <w:pStyle w:val="TableText"/>
              <w:rPr>
                <w:sz w:val="24"/>
                <w:szCs w:val="24"/>
              </w:rPr>
            </w:pPr>
          </w:p>
          <w:p w14:paraId="35AB23CA" w14:textId="0EFEDC6A" w:rsidR="00E13FE4" w:rsidRPr="002E7245" w:rsidRDefault="00E13FE4" w:rsidP="00225D22">
            <w:pPr>
              <w:pStyle w:val="TableText"/>
              <w:rPr>
                <w:sz w:val="24"/>
                <w:szCs w:val="24"/>
              </w:rPr>
            </w:pPr>
            <w:r>
              <w:rPr>
                <w:sz w:val="24"/>
                <w:szCs w:val="24"/>
              </w:rPr>
              <w:t>Index: 7</w:t>
            </w:r>
          </w:p>
        </w:tc>
        <w:tc>
          <w:tcPr>
            <w:tcW w:w="7290" w:type="dxa"/>
          </w:tcPr>
          <w:p w14:paraId="5CEE25AC" w14:textId="77777777" w:rsidR="004E749B" w:rsidRDefault="004E749B" w:rsidP="004E749B">
            <w:pPr>
              <w:pStyle w:val="TableText"/>
              <w:cnfStyle w:val="000000100000" w:firstRow="0" w:lastRow="0" w:firstColumn="0" w:lastColumn="0" w:oddVBand="0" w:evenVBand="0" w:oddHBand="1" w:evenHBand="0" w:firstRowFirstColumn="0" w:firstRowLastColumn="0" w:lastRowFirstColumn="0" w:lastRowLastColumn="0"/>
            </w:pPr>
            <w:r>
              <w:t>The application has a set of formal r</w:t>
            </w:r>
            <w:r w:rsidRPr="007F1060">
              <w:t>equirements</w:t>
            </w:r>
            <w:r>
              <w:t xml:space="preserve"> identified around High Availability and Disaster Recovery: </w:t>
            </w:r>
          </w:p>
          <w:p w14:paraId="37282A0D" w14:textId="217AC1ED" w:rsidR="004E749B" w:rsidRDefault="00D82E6B" w:rsidP="004E749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Load-</w:t>
            </w:r>
            <w:r w:rsidR="004E749B">
              <w:t>balanced web front end</w:t>
            </w:r>
          </w:p>
          <w:p w14:paraId="1AE20426" w14:textId="11CE221B" w:rsidR="004E749B" w:rsidRDefault="004E749B" w:rsidP="004E749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Load</w:t>
            </w:r>
            <w:r w:rsidR="00D82E6B">
              <w:t>-</w:t>
            </w:r>
            <w:r>
              <w:t xml:space="preserve">balanced middle-tier </w:t>
            </w:r>
          </w:p>
          <w:p w14:paraId="6BC5EDF5" w14:textId="77777777" w:rsidR="004E749B" w:rsidRDefault="004E749B" w:rsidP="004E749B">
            <w:pPr>
              <w:pStyle w:val="TableText"/>
              <w:numPr>
                <w:ilvl w:val="0"/>
                <w:numId w:val="44"/>
              </w:numPr>
              <w:cnfStyle w:val="000000100000" w:firstRow="0" w:lastRow="0" w:firstColumn="0" w:lastColumn="0" w:oddVBand="0" w:evenVBand="0" w:oddHBand="1" w:evenHBand="0" w:firstRowFirstColumn="0" w:firstRowLastColumn="0" w:lastRowFirstColumn="0" w:lastRowLastColumn="0"/>
            </w:pPr>
            <w:r>
              <w:t xml:space="preserve">Clustered backend database </w:t>
            </w:r>
          </w:p>
          <w:p w14:paraId="2346CD23" w14:textId="77777777" w:rsidR="004E749B" w:rsidRDefault="004E749B" w:rsidP="004E749B">
            <w:pPr>
              <w:pStyle w:val="TableText"/>
              <w:ind w:left="720"/>
              <w:cnfStyle w:val="000000100000" w:firstRow="0" w:lastRow="0" w:firstColumn="0" w:lastColumn="0" w:oddVBand="0" w:evenVBand="0" w:oddHBand="1" w:evenHBand="0" w:firstRowFirstColumn="0" w:firstRowLastColumn="0" w:lastRowFirstColumn="0" w:lastRowLastColumn="0"/>
            </w:pPr>
          </w:p>
          <w:p w14:paraId="7F84E607" w14:textId="2BFF1996" w:rsidR="009E1334" w:rsidRPr="00831F32" w:rsidRDefault="004E749B" w:rsidP="004E749B">
            <w:pPr>
              <w:pStyle w:val="TableText"/>
              <w:cnfStyle w:val="000000100000" w:firstRow="0" w:lastRow="0" w:firstColumn="0" w:lastColumn="0" w:oddVBand="0" w:evenVBand="0" w:oddHBand="1" w:evenHBand="0" w:firstRowFirstColumn="0" w:firstRowLastColumn="0" w:lastRowFirstColumn="0" w:lastRowLastColumn="0"/>
              <w:rPr>
                <w:rFonts w:eastAsia="MS Mincho" w:cs="Arial"/>
                <w:lang w:eastAsia="en-AU"/>
              </w:rPr>
            </w:pPr>
            <w:r>
              <w:t xml:space="preserve">The application has a requirement to implement hot stand-by disaster recovery configuration with a separate </w:t>
            </w:r>
            <w:r w:rsidR="00822049">
              <w:t xml:space="preserve">always online </w:t>
            </w:r>
            <w:r>
              <w:t xml:space="preserve">dedicated deployment and </w:t>
            </w:r>
            <w:r w:rsidR="00822049">
              <w:t xml:space="preserve">real-time cross deployment </w:t>
            </w:r>
            <w:r>
              <w:t>data replication</w:t>
            </w:r>
            <w:r w:rsidR="00D82E6B">
              <w:t>.</w:t>
            </w:r>
          </w:p>
        </w:tc>
      </w:tr>
      <w:bookmarkEnd w:id="1"/>
      <w:bookmarkEnd w:id="49"/>
      <w:bookmarkEnd w:id="50"/>
    </w:tbl>
    <w:p w14:paraId="551CC94B" w14:textId="47B6FD2B" w:rsidR="00B360E8" w:rsidRPr="00601177" w:rsidRDefault="00B360E8" w:rsidP="0057293D">
      <w:pPr>
        <w:pStyle w:val="Heading2Numbered"/>
        <w:numPr>
          <w:ilvl w:val="0"/>
          <w:numId w:val="0"/>
        </w:numPr>
      </w:pPr>
    </w:p>
    <w:sectPr w:rsidR="00B360E8" w:rsidRPr="00601177" w:rsidSect="00024367">
      <w:footerReference w:type="first" r:id="rId23"/>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C3CB8" w14:textId="77777777" w:rsidR="000C1050" w:rsidRDefault="000C1050">
      <w:pPr>
        <w:spacing w:after="0" w:line="240" w:lineRule="auto"/>
      </w:pPr>
      <w:r>
        <w:separator/>
      </w:r>
    </w:p>
  </w:endnote>
  <w:endnote w:type="continuationSeparator" w:id="0">
    <w:p w14:paraId="73E18A9D" w14:textId="77777777" w:rsidR="000C1050" w:rsidRDefault="000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Segoe UI"/>
    <w:panose1 w:val="020B0502040504020203"/>
    <w:charset w:val="00"/>
    <w:family w:val="swiss"/>
    <w:pitch w:val="variable"/>
    <w:sig w:usb0="A00002AF" w:usb1="4000205B" w:usb2="00000000" w:usb3="00000000" w:csb0="0000009F" w:csb1="00000000"/>
  </w:font>
  <w:font w:name="Segoe Black">
    <w:altName w:val="Arial"/>
    <w:panose1 w:val="020B0A02040504090203"/>
    <w:charset w:val="00"/>
    <w:family w:val="swiss"/>
    <w:pitch w:val="variable"/>
    <w:sig w:usb0="A00002AF" w:usb1="4000205B"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Light">
    <w:altName w:val="Segoe UI"/>
    <w:panose1 w:val="020B0302040504020203"/>
    <w:charset w:val="00"/>
    <w:family w:val="swiss"/>
    <w:pitch w:val="variable"/>
    <w:sig w:usb0="A00002AF" w:usb1="4000205B" w:usb2="00000000" w:usb3="00000000" w:csb0="0000009F" w:csb1="00000000"/>
  </w:font>
  <w:font w:name="Segoe Condensed">
    <w:altName w:val="Franklin Gothic Medium Cond"/>
    <w:panose1 w:val="020B0506040504020203"/>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C8391" w14:textId="77777777" w:rsidR="00177324" w:rsidRDefault="00177324"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30103482" w14:textId="77777777" w:rsidR="00177324" w:rsidRDefault="00177324"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78BB291A" w14:textId="38D90229" w:rsidR="00177324" w:rsidRDefault="00177324"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2014 Microsoft. All rights reserved. Any use or distribution of these materials without the express authorization of Microsoft is strictly prohibited.</w:t>
    </w:r>
  </w:p>
  <w:p w14:paraId="3F24CE65" w14:textId="77777777" w:rsidR="00177324" w:rsidRDefault="00177324" w:rsidP="0033384D">
    <w:pPr>
      <w:pStyle w:val="DisclaimerTextMS"/>
    </w:pPr>
    <w:r>
      <w:t>Microsoft and Windows are either registered trademarks or trademarks of Microsoft in the United States and/or other countries.</w:t>
    </w:r>
  </w:p>
  <w:p w14:paraId="020ECD97" w14:textId="77777777" w:rsidR="00177324" w:rsidRPr="00A045D7" w:rsidRDefault="00177324"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D82E6B">
      <w:rPr>
        <w:noProof/>
      </w:rPr>
      <w:t>ii</w:t>
    </w:r>
    <w:r>
      <w:rPr>
        <w:noProof/>
      </w:rPr>
      <w:fldChar w:fldCharType="end"/>
    </w:r>
  </w:p>
  <w:tbl>
    <w:tblPr>
      <w:tblW w:w="7200" w:type="dxa"/>
      <w:tblInd w:w="-227" w:type="dxa"/>
      <w:tblLayout w:type="fixed"/>
      <w:tblLook w:val="01E0" w:firstRow="1" w:lastRow="1" w:firstColumn="1" w:lastColumn="1" w:noHBand="0" w:noVBand="0"/>
    </w:tblPr>
    <w:tblGrid>
      <w:gridCol w:w="7200"/>
    </w:tblGrid>
    <w:tr w:rsidR="00177324" w14:paraId="681D7DB2" w14:textId="77777777">
      <w:tc>
        <w:tcPr>
          <w:tcW w:w="7200" w:type="dxa"/>
        </w:tcPr>
        <w:p w14:paraId="0CF1C59E" w14:textId="13A619D8" w:rsidR="00177324" w:rsidRDefault="000C1050">
          <w:pPr>
            <w:pStyle w:val="Footer"/>
            <w:ind w:firstLine="119"/>
          </w:pPr>
          <w:sdt>
            <w:sdtPr>
              <w:alias w:val="Title"/>
              <w:id w:val="778301245"/>
              <w:dataBinding w:prefixMappings="xmlns:ns0='http://purl.org/dc/elements/1.1/' xmlns:ns1='http://schemas.openxmlformats.org/package/2006/metadata/core-properties' " w:xpath="/ns1:coreProperties[1]/ns0:title[1]" w:storeItemID="{6C3C8BC8-F283-45AE-878A-BAB7291924A1}"/>
              <w:text/>
            </w:sdtPr>
            <w:sdtEndPr/>
            <w:sdtContent>
              <w:r w:rsidR="001E54E0">
                <w:t>App Modernization Advanced Complexity Framework</w:t>
              </w:r>
            </w:sdtContent>
          </w:sdt>
          <w:r w:rsidR="00177324">
            <w:t xml:space="preserve">, </w:t>
          </w:r>
          <w:sdt>
            <w:sdtPr>
              <w:alias w:val="Subject"/>
              <w:id w:val="1913958754"/>
              <w:dataBinding w:prefixMappings="xmlns:ns0='http://purl.org/dc/elements/1.1/' xmlns:ns1='http://schemas.openxmlformats.org/package/2006/metadata/core-properties' " w:xpath="/ns1:coreProperties[1]/ns0:subject[1]" w:storeItemID="{6C3C8BC8-F283-45AE-878A-BAB7291924A1}"/>
              <w:text/>
            </w:sdtPr>
            <w:sdtEndPr/>
            <w:sdtContent>
              <w:r w:rsidR="001E54E0">
                <w:t>App Modernization Advanced</w:t>
              </w:r>
            </w:sdtContent>
          </w:sdt>
          <w:r w:rsidR="00177324">
            <w:t xml:space="preserve">, Version </w:t>
          </w:r>
          <w:r>
            <w:fldChar w:fldCharType="begin"/>
          </w:r>
          <w:r>
            <w:instrText xml:space="preserve"> DOCPROPERTY  Version  \* MERGEFORMAT </w:instrText>
          </w:r>
          <w:r>
            <w:fldChar w:fldCharType="separate"/>
          </w:r>
          <w:r w:rsidR="00177324">
            <w:t>.1</w:t>
          </w:r>
          <w:r>
            <w:fldChar w:fldCharType="end"/>
          </w:r>
          <w:r w:rsidR="00177324">
            <w:t xml:space="preserve"> </w:t>
          </w:r>
          <w:sdt>
            <w:sdtPr>
              <w:alias w:val="Document Status"/>
              <w:tag w:val="Document Status"/>
              <w:id w:val="1852145338"/>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177324">
                <w:t>Draft</w:t>
              </w:r>
            </w:sdtContent>
          </w:sdt>
        </w:p>
        <w:p w14:paraId="3236F4E0" w14:textId="224A5726" w:rsidR="00177324" w:rsidRDefault="00177324">
          <w:pPr>
            <w:pStyle w:val="Footer"/>
            <w:ind w:firstLine="119"/>
          </w:pPr>
          <w:r>
            <w:t xml:space="preserve">Prepared by </w:t>
          </w:r>
          <w:sdt>
            <w:sdtPr>
              <w:alias w:val="Author"/>
              <w:id w:val="281624054"/>
              <w:dataBinding w:prefixMappings="xmlns:ns0='http://purl.org/dc/elements/1.1/' xmlns:ns1='http://schemas.openxmlformats.org/package/2006/metadata/core-properties' " w:xpath="/ns1:coreProperties[1]/ns0:creator[1]" w:storeItemID="{6C3C8BC8-F283-45AE-878A-BAB7291924A1}"/>
              <w:text/>
            </w:sdtPr>
            <w:sdtEndPr/>
            <w:sdtContent>
              <w:r w:rsidR="001E54E0">
                <w:t xml:space="preserve">Jan </w:t>
              </w:r>
              <w:proofErr w:type="spellStart"/>
              <w:r w:rsidR="001E54E0">
                <w:t>Weisel</w:t>
              </w:r>
              <w:proofErr w:type="spellEnd"/>
              <w:r w:rsidR="001E54E0">
                <w:t xml:space="preserve"> (Bridge Partners)</w:t>
              </w:r>
            </w:sdtContent>
          </w:sdt>
        </w:p>
        <w:p w14:paraId="015D01DF" w14:textId="5E5CABC5" w:rsidR="00177324" w:rsidRDefault="000C1050" w:rsidP="004772B4">
          <w:pPr>
            <w:pStyle w:val="Footer"/>
            <w:ind w:firstLine="119"/>
          </w:pPr>
          <w:r>
            <w:fldChar w:fldCharType="begin"/>
          </w:r>
          <w:r>
            <w:instrText xml:space="preserve"> FILENAME   \* MERGEFORMAT </w:instrText>
          </w:r>
          <w:r>
            <w:fldChar w:fldCharType="separate"/>
          </w:r>
          <w:r w:rsidR="00177324">
            <w:rPr>
              <w:noProof/>
            </w:rPr>
            <w:t>SOWv10.1(Americas)(English)(Jul2014).docx</w:t>
          </w:r>
          <w:r>
            <w:rPr>
              <w:noProof/>
            </w:rPr>
            <w:fldChar w:fldCharType="end"/>
          </w:r>
          <w:r w:rsidR="00177324">
            <w:t xml:space="preserve">" last modified on </w:t>
          </w:r>
          <w:r w:rsidR="00177324">
            <w:fldChar w:fldCharType="begin"/>
          </w:r>
          <w:r w:rsidR="00177324">
            <w:instrText xml:space="preserve"> SAVEDATE  \@ "d MMM. yy"  \* MERGEFORMAT </w:instrText>
          </w:r>
          <w:r w:rsidR="00177324">
            <w:fldChar w:fldCharType="separate"/>
          </w:r>
          <w:r w:rsidR="00D82E6B">
            <w:rPr>
              <w:noProof/>
            </w:rPr>
            <w:t>4 Oct. 15</w:t>
          </w:r>
          <w:r w:rsidR="00177324">
            <w:fldChar w:fldCharType="end"/>
          </w:r>
          <w:r w:rsidR="00177324">
            <w:t>, Rev 3</w:t>
          </w:r>
        </w:p>
      </w:tc>
    </w:tr>
  </w:tbl>
  <w:p w14:paraId="4E6C0844" w14:textId="77777777" w:rsidR="00177324" w:rsidRDefault="001773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FEF27" w14:textId="31005514" w:rsidR="00177324" w:rsidRDefault="00177324">
    <w:pPr>
      <w:pStyle w:val="Footer"/>
    </w:pPr>
    <w:proofErr w:type="gramStart"/>
    <w:r>
      <w:t>SOWv10.1</w:t>
    </w:r>
    <w:r w:rsidRPr="00F406C3">
      <w:t>(</w:t>
    </w:r>
    <w:proofErr w:type="gramEnd"/>
    <w:r>
      <w:t>Americas)(English)(Jul2014</w:t>
    </w:r>
    <w:r w:rsidRPr="00F406C3">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198C8" w14:textId="77777777" w:rsidR="00177324" w:rsidRPr="00A045D7" w:rsidRDefault="00177324"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D82E6B">
      <w:rPr>
        <w:noProof/>
      </w:rPr>
      <w:t>19</w:t>
    </w:r>
    <w:r>
      <w:fldChar w:fldCharType="end"/>
    </w:r>
  </w:p>
  <w:tbl>
    <w:tblPr>
      <w:tblW w:w="7200" w:type="dxa"/>
      <w:tblInd w:w="-227" w:type="dxa"/>
      <w:tblLayout w:type="fixed"/>
      <w:tblLook w:val="01E0" w:firstRow="1" w:lastRow="1" w:firstColumn="1" w:lastColumn="1" w:noHBand="0" w:noVBand="0"/>
    </w:tblPr>
    <w:tblGrid>
      <w:gridCol w:w="7200"/>
    </w:tblGrid>
    <w:tr w:rsidR="00177324" w14:paraId="1A3157B0" w14:textId="77777777">
      <w:tc>
        <w:tcPr>
          <w:tcW w:w="7200" w:type="dxa"/>
        </w:tcPr>
        <w:p w14:paraId="42F05D1F" w14:textId="218BAB95" w:rsidR="00177324" w:rsidRDefault="00E31FD5" w:rsidP="001E54E0">
          <w:pPr>
            <w:pStyle w:val="Footer"/>
            <w:ind w:firstLine="119"/>
          </w:pPr>
          <w:bookmarkStart w:id="0" w:name="_Toc227064252"/>
          <w:r w:rsidRPr="00E31FD5">
            <w:t>App</w:t>
          </w:r>
          <w:r>
            <w:t xml:space="preserve"> Modernization Advanced</w:t>
          </w:r>
          <w:r w:rsidR="00374B45">
            <w:t xml:space="preserve"> Complexity Framewo</w:t>
          </w:r>
          <w:r w:rsidR="001E54E0">
            <w:t>r</w:t>
          </w:r>
          <w:r w:rsidR="00374B45">
            <w:t>k</w:t>
          </w:r>
        </w:p>
      </w:tc>
    </w:tr>
    <w:bookmarkEnd w:id="0"/>
  </w:tbl>
  <w:p w14:paraId="71FDC437" w14:textId="77777777" w:rsidR="00177324" w:rsidRDefault="0017732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71E5C" w14:textId="77777777" w:rsidR="00177324" w:rsidRPr="00A045D7" w:rsidRDefault="00177324"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iii</w:t>
    </w:r>
    <w:r>
      <w:fldChar w:fldCharType="end"/>
    </w:r>
  </w:p>
  <w:p w14:paraId="39847E8C" w14:textId="77777777" w:rsidR="00177324" w:rsidRPr="00A045D7" w:rsidRDefault="00177324"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177324" w14:paraId="46CA05B5" w14:textId="77777777" w:rsidTr="006F6EBD">
      <w:tc>
        <w:tcPr>
          <w:tcW w:w="7200" w:type="dxa"/>
        </w:tcPr>
        <w:p w14:paraId="2AF79382" w14:textId="042F5A89" w:rsidR="00177324" w:rsidRDefault="000C1050" w:rsidP="00553183">
          <w:pPr>
            <w:pStyle w:val="Footer"/>
            <w:ind w:firstLine="119"/>
          </w:pPr>
          <w:sdt>
            <w:sdtPr>
              <w:alias w:val="Title"/>
              <w:id w:val="-419959587"/>
              <w:dataBinding w:prefixMappings="xmlns:ns0='http://purl.org/dc/elements/1.1/' xmlns:ns1='http://schemas.openxmlformats.org/package/2006/metadata/core-properties' " w:xpath="/ns1:coreProperties[1]/ns0:title[1]" w:storeItemID="{6C3C8BC8-F283-45AE-878A-BAB7291924A1}"/>
              <w:text/>
            </w:sdtPr>
            <w:sdtEndPr/>
            <w:sdtContent>
              <w:r w:rsidR="001E54E0">
                <w:t>App Modernization Advanced Complexity Framework</w:t>
              </w:r>
            </w:sdtContent>
          </w:sdt>
          <w:r w:rsidR="00177324">
            <w:t xml:space="preserve">, </w:t>
          </w:r>
          <w:sdt>
            <w:sdtPr>
              <w:alias w:val="Subject"/>
              <w:id w:val="1104155754"/>
              <w:dataBinding w:prefixMappings="xmlns:ns0='http://purl.org/dc/elements/1.1/' xmlns:ns1='http://schemas.openxmlformats.org/package/2006/metadata/core-properties' " w:xpath="/ns1:coreProperties[1]/ns0:subject[1]" w:storeItemID="{6C3C8BC8-F283-45AE-878A-BAB7291924A1}"/>
              <w:text/>
            </w:sdtPr>
            <w:sdtEndPr/>
            <w:sdtContent>
              <w:r w:rsidR="001E54E0">
                <w:t>App Modernization Advanced</w:t>
              </w:r>
            </w:sdtContent>
          </w:sdt>
          <w:r w:rsidR="00177324">
            <w:t xml:space="preserve">, Version </w:t>
          </w:r>
          <w:r>
            <w:fldChar w:fldCharType="begin"/>
          </w:r>
          <w:r>
            <w:instrText xml:space="preserve"> DOCPROPERTY  Version  \* MERGEFORMAT </w:instrText>
          </w:r>
          <w:r>
            <w:fldChar w:fldCharType="separate"/>
          </w:r>
          <w:r w:rsidR="00177324">
            <w:t>.1</w:t>
          </w:r>
          <w:r>
            <w:fldChar w:fldCharType="end"/>
          </w:r>
          <w:r w:rsidR="00177324">
            <w:t xml:space="preserve"> </w:t>
          </w:r>
          <w:sdt>
            <w:sdtPr>
              <w:alias w:val="Document Status"/>
              <w:tag w:val="Document Status"/>
              <w:id w:val="1701125256"/>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177324">
                <w:t>Draft</w:t>
              </w:r>
            </w:sdtContent>
          </w:sdt>
        </w:p>
        <w:p w14:paraId="76E2A31D" w14:textId="6520569C" w:rsidR="00177324" w:rsidRDefault="00177324" w:rsidP="00553183">
          <w:pPr>
            <w:pStyle w:val="Footer"/>
            <w:ind w:firstLine="119"/>
          </w:pPr>
          <w:r>
            <w:t xml:space="preserve">Prepared by </w:t>
          </w:r>
          <w:sdt>
            <w:sdtPr>
              <w:alias w:val="Author"/>
              <w:id w:val="-455563533"/>
              <w:dataBinding w:prefixMappings="xmlns:ns0='http://purl.org/dc/elements/1.1/' xmlns:ns1='http://schemas.openxmlformats.org/package/2006/metadata/core-properties' " w:xpath="/ns1:coreProperties[1]/ns0:creator[1]" w:storeItemID="{6C3C8BC8-F283-45AE-878A-BAB7291924A1}"/>
              <w:text/>
            </w:sdtPr>
            <w:sdtEndPr/>
            <w:sdtContent>
              <w:r w:rsidR="001E54E0">
                <w:t xml:space="preserve">Jan </w:t>
              </w:r>
              <w:proofErr w:type="spellStart"/>
              <w:r w:rsidR="001E54E0">
                <w:t>Weisel</w:t>
              </w:r>
              <w:proofErr w:type="spellEnd"/>
              <w:r w:rsidR="001E54E0">
                <w:t xml:space="preserve"> (Bridge Partners)</w:t>
              </w:r>
            </w:sdtContent>
          </w:sdt>
        </w:p>
        <w:p w14:paraId="6F9874E9" w14:textId="7A1E2645" w:rsidR="00177324" w:rsidRDefault="00177324" w:rsidP="00553183">
          <w:pPr>
            <w:pStyle w:val="Footer"/>
            <w:ind w:firstLine="119"/>
          </w:pPr>
          <w:r>
            <w:t>“</w:t>
          </w:r>
          <w:r w:rsidR="000C1050">
            <w:fldChar w:fldCharType="begin"/>
          </w:r>
          <w:r w:rsidR="000C1050">
            <w:instrText xml:space="preserve"> FILENAME   \* MERGEFORMAT </w:instrText>
          </w:r>
          <w:r w:rsidR="000C1050">
            <w:fldChar w:fldCharType="separate"/>
          </w:r>
          <w:r>
            <w:rPr>
              <w:noProof/>
            </w:rPr>
            <w:t>SOWv10.0(Americas)(English)(Mar2014).</w:t>
          </w:r>
          <w:proofErr w:type="spellStart"/>
          <w:r>
            <w:rPr>
              <w:noProof/>
            </w:rPr>
            <w:t>docx</w:t>
          </w:r>
          <w:proofErr w:type="spellEnd"/>
          <w:r w:rsidR="000C1050">
            <w:rPr>
              <w:noProof/>
            </w:rPr>
            <w:fldChar w:fldCharType="end"/>
          </w:r>
          <w:r>
            <w:t xml:space="preserve">" last modified on </w:t>
          </w:r>
          <w:r>
            <w:fldChar w:fldCharType="begin"/>
          </w:r>
          <w:r>
            <w:instrText xml:space="preserve"> SAVEDATE  \@ "d MMM. yy"  \* MERGEFORMAT </w:instrText>
          </w:r>
          <w:r>
            <w:fldChar w:fldCharType="separate"/>
          </w:r>
          <w:r w:rsidR="00D82E6B">
            <w:rPr>
              <w:noProof/>
            </w:rPr>
            <w:t>4 Oct. 15</w:t>
          </w:r>
          <w:r>
            <w:fldChar w:fldCharType="end"/>
          </w:r>
          <w:r>
            <w:t>, Rev 3</w:t>
          </w:r>
        </w:p>
      </w:tc>
    </w:tr>
  </w:tbl>
  <w:p w14:paraId="4F49BC5B" w14:textId="77777777" w:rsidR="00177324" w:rsidRDefault="00177324" w:rsidP="005A68B0"/>
  <w:p w14:paraId="5ACBD376" w14:textId="77777777" w:rsidR="00177324" w:rsidRPr="005A68B0" w:rsidRDefault="00177324" w:rsidP="005A68B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96A0B" w14:textId="77777777" w:rsidR="00177324" w:rsidRPr="00A045D7" w:rsidRDefault="00177324"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2</w:t>
    </w:r>
    <w:r>
      <w:fldChar w:fldCharType="end"/>
    </w:r>
  </w:p>
  <w:p w14:paraId="7FB604AE" w14:textId="77777777" w:rsidR="00177324" w:rsidRPr="00A045D7" w:rsidRDefault="00177324"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177324" w14:paraId="5048E06E" w14:textId="77777777" w:rsidTr="006F6EBD">
      <w:tc>
        <w:tcPr>
          <w:tcW w:w="7200" w:type="dxa"/>
        </w:tcPr>
        <w:p w14:paraId="04DE7B81" w14:textId="55134E7E" w:rsidR="00177324" w:rsidRDefault="000C1050" w:rsidP="00553183">
          <w:pPr>
            <w:pStyle w:val="Footer"/>
            <w:ind w:firstLine="119"/>
          </w:pPr>
          <w:sdt>
            <w:sdtPr>
              <w:alias w:val="Title"/>
              <w:id w:val="-1453404546"/>
              <w:dataBinding w:prefixMappings="xmlns:ns0='http://purl.org/dc/elements/1.1/' xmlns:ns1='http://schemas.openxmlformats.org/package/2006/metadata/core-properties' " w:xpath="/ns1:coreProperties[1]/ns0:title[1]" w:storeItemID="{6C3C8BC8-F283-45AE-878A-BAB7291924A1}"/>
              <w:text/>
            </w:sdtPr>
            <w:sdtEndPr/>
            <w:sdtContent>
              <w:r w:rsidR="001E54E0">
                <w:t>App Modernization Advanced Complexity Framework</w:t>
              </w:r>
            </w:sdtContent>
          </w:sdt>
          <w:r w:rsidR="00177324">
            <w:t xml:space="preserve">, </w:t>
          </w:r>
          <w:sdt>
            <w:sdtPr>
              <w:alias w:val="Subject"/>
              <w:id w:val="337741589"/>
              <w:dataBinding w:prefixMappings="xmlns:ns0='http://purl.org/dc/elements/1.1/' xmlns:ns1='http://schemas.openxmlformats.org/package/2006/metadata/core-properties' " w:xpath="/ns1:coreProperties[1]/ns0:subject[1]" w:storeItemID="{6C3C8BC8-F283-45AE-878A-BAB7291924A1}"/>
              <w:text/>
            </w:sdtPr>
            <w:sdtEndPr/>
            <w:sdtContent>
              <w:r w:rsidR="001E54E0">
                <w:t>App Modernization Advanced</w:t>
              </w:r>
            </w:sdtContent>
          </w:sdt>
          <w:r w:rsidR="00177324">
            <w:t xml:space="preserve">, Version </w:t>
          </w:r>
          <w:r>
            <w:fldChar w:fldCharType="begin"/>
          </w:r>
          <w:r>
            <w:instrText xml:space="preserve"> DOCPROPERTY  Version  \* MERGEFORMAT </w:instrText>
          </w:r>
          <w:r>
            <w:fldChar w:fldCharType="separate"/>
          </w:r>
          <w:r w:rsidR="00177324">
            <w:t>.1</w:t>
          </w:r>
          <w:r>
            <w:fldChar w:fldCharType="end"/>
          </w:r>
          <w:r w:rsidR="00177324">
            <w:t xml:space="preserve"> </w:t>
          </w:r>
          <w:sdt>
            <w:sdtPr>
              <w:alias w:val="Document Status"/>
              <w:tag w:val="Document Status"/>
              <w:id w:val="2102681368"/>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177324">
                <w:t>Draft</w:t>
              </w:r>
            </w:sdtContent>
          </w:sdt>
        </w:p>
        <w:p w14:paraId="6634B3BE" w14:textId="0DAAD91D" w:rsidR="00177324" w:rsidRDefault="00177324" w:rsidP="00553183">
          <w:pPr>
            <w:pStyle w:val="Footer"/>
            <w:ind w:firstLine="119"/>
          </w:pPr>
          <w:r>
            <w:t xml:space="preserve">Prepared by </w:t>
          </w:r>
          <w:sdt>
            <w:sdtPr>
              <w:alias w:val="Author"/>
              <w:id w:val="-2132846007"/>
              <w:dataBinding w:prefixMappings="xmlns:ns0='http://purl.org/dc/elements/1.1/' xmlns:ns1='http://schemas.openxmlformats.org/package/2006/metadata/core-properties' " w:xpath="/ns1:coreProperties[1]/ns0:creator[1]" w:storeItemID="{6C3C8BC8-F283-45AE-878A-BAB7291924A1}"/>
              <w:text/>
            </w:sdtPr>
            <w:sdtEndPr/>
            <w:sdtContent>
              <w:r w:rsidR="001E54E0">
                <w:t xml:space="preserve">Jan </w:t>
              </w:r>
              <w:proofErr w:type="spellStart"/>
              <w:r w:rsidR="001E54E0">
                <w:t>Weisel</w:t>
              </w:r>
              <w:proofErr w:type="spellEnd"/>
              <w:r w:rsidR="001E54E0">
                <w:t xml:space="preserve"> (Bridge Partners)</w:t>
              </w:r>
            </w:sdtContent>
          </w:sdt>
        </w:p>
        <w:p w14:paraId="0EE05C7D" w14:textId="71AF14B5" w:rsidR="00177324" w:rsidRDefault="00177324" w:rsidP="00553183">
          <w:pPr>
            <w:pStyle w:val="Footer"/>
            <w:ind w:firstLine="119"/>
          </w:pPr>
          <w:r>
            <w:t>“</w:t>
          </w:r>
          <w:r w:rsidR="000C1050">
            <w:fldChar w:fldCharType="begin"/>
          </w:r>
          <w:r w:rsidR="000C1050">
            <w:instrText xml:space="preserve"> FILENAME   \* MERGEFORMAT </w:instrText>
          </w:r>
          <w:r w:rsidR="000C1050">
            <w:fldChar w:fldCharType="separate"/>
          </w:r>
          <w:r>
            <w:rPr>
              <w:noProof/>
            </w:rPr>
            <w:t>SOWv10.1(Americas)(English)(Jul2014).</w:t>
          </w:r>
          <w:proofErr w:type="spellStart"/>
          <w:r>
            <w:rPr>
              <w:noProof/>
            </w:rPr>
            <w:t>docx</w:t>
          </w:r>
          <w:proofErr w:type="spellEnd"/>
          <w:r w:rsidR="000C1050">
            <w:rPr>
              <w:noProof/>
            </w:rPr>
            <w:fldChar w:fldCharType="end"/>
          </w:r>
          <w:r>
            <w:t xml:space="preserve">" last modified on </w:t>
          </w:r>
          <w:r>
            <w:fldChar w:fldCharType="begin"/>
          </w:r>
          <w:r>
            <w:instrText xml:space="preserve"> SAVEDATE  \@ "d MMM. yy"  \* MERGEFORMAT </w:instrText>
          </w:r>
          <w:r>
            <w:fldChar w:fldCharType="separate"/>
          </w:r>
          <w:r w:rsidR="00D82E6B">
            <w:rPr>
              <w:noProof/>
            </w:rPr>
            <w:t>4 Oct. 15</w:t>
          </w:r>
          <w:r>
            <w:fldChar w:fldCharType="end"/>
          </w:r>
          <w:r>
            <w:t>, Rev 3</w:t>
          </w:r>
        </w:p>
      </w:tc>
    </w:tr>
  </w:tbl>
  <w:p w14:paraId="16D6BE92" w14:textId="77777777" w:rsidR="00177324" w:rsidRDefault="00177324" w:rsidP="005A68B0"/>
  <w:p w14:paraId="47599C03" w14:textId="77777777" w:rsidR="00177324" w:rsidRPr="005A68B0" w:rsidRDefault="00177324" w:rsidP="005A6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A0751" w14:textId="77777777" w:rsidR="000C1050" w:rsidRDefault="000C1050">
      <w:pPr>
        <w:spacing w:after="0" w:line="240" w:lineRule="auto"/>
      </w:pPr>
      <w:r>
        <w:separator/>
      </w:r>
    </w:p>
  </w:footnote>
  <w:footnote w:type="continuationSeparator" w:id="0">
    <w:p w14:paraId="5E39645B" w14:textId="77777777" w:rsidR="000C1050" w:rsidRDefault="000C10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E2C4C" w14:textId="77777777" w:rsidR="00177324" w:rsidRDefault="00177324">
    <w:pPr>
      <w:pStyle w:val="Header"/>
    </w:pPr>
    <w:r>
      <w:rPr>
        <w:noProof/>
      </w:rPr>
      <w:drawing>
        <wp:inline distT="0" distB="0" distL="0" distR="0" wp14:anchorId="485829DD" wp14:editId="794AED0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0C1050">
      <w:fldChar w:fldCharType="begin"/>
    </w:r>
    <w:r w:rsidR="000C1050">
      <w:instrText xml:space="preserve"> DOCPROPERTY  Customer </w:instrText>
    </w:r>
    <w:r w:rsidR="000C1050">
      <w:fldChar w:fldCharType="separate"/>
    </w:r>
    <w:r>
      <w:t>Update [Customer Name] in Doc Properties</w:t>
    </w:r>
    <w:r w:rsidR="000C1050">
      <w:fldChar w:fldCharType="end"/>
    </w:r>
  </w:p>
  <w:p w14:paraId="6F962E35" w14:textId="77777777" w:rsidR="00177324" w:rsidRDefault="001773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5C72C" w14:textId="77777777" w:rsidR="00177324" w:rsidRDefault="00177324" w:rsidP="006F6EBD">
    <w:pPr>
      <w:pStyle w:val="Header"/>
    </w:pPr>
    <w:r>
      <w:rPr>
        <w:noProof/>
      </w:rPr>
      <w:drawing>
        <wp:inline distT="0" distB="0" distL="0" distR="0" wp14:anchorId="4A734AE1" wp14:editId="440C7BF8">
          <wp:extent cx="914400" cy="19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0C1050">
      <w:fldChar w:fldCharType="begin"/>
    </w:r>
    <w:r w:rsidR="000C1050">
      <w:instrText xml:space="preserve"> DO</w:instrText>
    </w:r>
    <w:r w:rsidR="000C1050">
      <w:instrText xml:space="preserve">CPROPERTY  Customer </w:instrText>
    </w:r>
    <w:r w:rsidR="000C1050">
      <w:fldChar w:fldCharType="separate"/>
    </w:r>
    <w:r>
      <w:t>Update [Customer Name] in Doc Properties</w:t>
    </w:r>
    <w:r w:rsidR="000C1050">
      <w:fldChar w:fldCharType="end"/>
    </w:r>
  </w:p>
  <w:p w14:paraId="45F6BA5A" w14:textId="77777777" w:rsidR="00177324" w:rsidRDefault="001773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D72"/>
    <w:multiLevelType w:val="hybridMultilevel"/>
    <w:tmpl w:val="EDB850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44EFA"/>
    <w:multiLevelType w:val="hybridMultilevel"/>
    <w:tmpl w:val="EDB850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A5A61D4"/>
    <w:multiLevelType w:val="multilevel"/>
    <w:tmpl w:val="94248EDA"/>
    <w:numStyleLink w:val="MSBullets"/>
  </w:abstractNum>
  <w:abstractNum w:abstractNumId="4" w15:restartNumberingAfterBreak="0">
    <w:nsid w:val="0F880ADB"/>
    <w:multiLevelType w:val="multilevel"/>
    <w:tmpl w:val="5D6A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7320213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5CE5F1A"/>
    <w:multiLevelType w:val="hybridMultilevel"/>
    <w:tmpl w:val="485685AA"/>
    <w:lvl w:ilvl="0" w:tplc="2DBA7EA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F466A"/>
    <w:multiLevelType w:val="hybridMultilevel"/>
    <w:tmpl w:val="7654153E"/>
    <w:lvl w:ilvl="0" w:tplc="F300E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8" w15:restartNumberingAfterBreak="0">
    <w:nsid w:val="458F49F1"/>
    <w:multiLevelType w:val="multilevel"/>
    <w:tmpl w:val="BFEA11AE"/>
    <w:numStyleLink w:val="NumberBulletStylesMS"/>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85223D"/>
    <w:multiLevelType w:val="multilevel"/>
    <w:tmpl w:val="2EC0C29C"/>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165B4"/>
    <w:multiLevelType w:val="hybridMultilevel"/>
    <w:tmpl w:val="69A44136"/>
    <w:lvl w:ilvl="0" w:tplc="79C4CBCE">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9197F"/>
    <w:multiLevelType w:val="hybridMultilevel"/>
    <w:tmpl w:val="F254115C"/>
    <w:lvl w:ilvl="0" w:tplc="76729352">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022046"/>
    <w:multiLevelType w:val="hybridMultilevel"/>
    <w:tmpl w:val="C7A23A2E"/>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1860EF1"/>
    <w:multiLevelType w:val="hybridMultilevel"/>
    <w:tmpl w:val="EE586D7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65147D99"/>
    <w:multiLevelType w:val="hybridMultilevel"/>
    <w:tmpl w:val="52946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1"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15"/>
  </w:num>
  <w:num w:numId="3">
    <w:abstractNumId w:val="9"/>
  </w:num>
  <w:num w:numId="4">
    <w:abstractNumId w:val="19"/>
  </w:num>
  <w:num w:numId="5">
    <w:abstractNumId w:val="32"/>
  </w:num>
  <w:num w:numId="6">
    <w:abstractNumId w:val="8"/>
  </w:num>
  <w:num w:numId="7">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8"/>
  </w:num>
  <w:num w:numId="9">
    <w:abstractNumId w:val="26"/>
  </w:num>
  <w:num w:numId="10">
    <w:abstractNumId w:val="7"/>
  </w:num>
  <w:num w:numId="11">
    <w:abstractNumId w:val="30"/>
  </w:num>
  <w:num w:numId="12">
    <w:abstractNumId w:val="22"/>
  </w:num>
  <w:num w:numId="13">
    <w:abstractNumId w:val="20"/>
  </w:num>
  <w:num w:numId="14">
    <w:abstractNumId w:val="12"/>
  </w:num>
  <w:num w:numId="15">
    <w:abstractNumId w:val="16"/>
  </w:num>
  <w:num w:numId="16">
    <w:abstractNumId w:val="10"/>
  </w:num>
  <w:num w:numId="17">
    <w:abstractNumId w:val="31"/>
  </w:num>
  <w:num w:numId="18">
    <w:abstractNumId w:val="2"/>
  </w:num>
  <w:num w:numId="19">
    <w:abstractNumId w:val="29"/>
  </w:num>
  <w:num w:numId="20">
    <w:abstractNumId w:val="21"/>
  </w:num>
  <w:num w:numId="21">
    <w:abstractNumId w:val="6"/>
  </w:num>
  <w:num w:numId="22">
    <w:abstractNumId w:val="11"/>
  </w:num>
  <w:num w:numId="23">
    <w:abstractNumId w:val="3"/>
  </w:num>
  <w:num w:numId="24">
    <w:abstractNumId w:val="14"/>
  </w:num>
  <w:num w:numId="25">
    <w:abstractNumId w:val="27"/>
  </w:num>
  <w:num w:numId="26">
    <w:abstractNumId w:val="17"/>
  </w:num>
  <w:num w:numId="27">
    <w:abstractNumId w:val="18"/>
  </w:num>
  <w:num w:numId="28">
    <w:abstractNumId w:val="4"/>
  </w:num>
  <w:num w:numId="29">
    <w:abstractNumId w:val="0"/>
  </w:num>
  <w:num w:numId="30">
    <w:abstractNumId w:val="1"/>
  </w:num>
  <w:num w:numId="31">
    <w:abstractNumId w:val="24"/>
  </w:num>
  <w:num w:numId="32">
    <w:abstractNumId w:val="23"/>
  </w:num>
  <w:num w:numId="33">
    <w:abstractNumId w:val="24"/>
  </w:num>
  <w:num w:numId="34">
    <w:abstractNumId w:val="24"/>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5"/>
  </w:num>
  <w:num w:numId="44">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18"/>
    <w:rsid w:val="000016E3"/>
    <w:rsid w:val="00003530"/>
    <w:rsid w:val="00004D61"/>
    <w:rsid w:val="00007AD2"/>
    <w:rsid w:val="00013718"/>
    <w:rsid w:val="00013F5B"/>
    <w:rsid w:val="0001539D"/>
    <w:rsid w:val="000225A4"/>
    <w:rsid w:val="00024367"/>
    <w:rsid w:val="00027886"/>
    <w:rsid w:val="00030518"/>
    <w:rsid w:val="00032171"/>
    <w:rsid w:val="000348F0"/>
    <w:rsid w:val="000353E2"/>
    <w:rsid w:val="00044233"/>
    <w:rsid w:val="00047421"/>
    <w:rsid w:val="00052814"/>
    <w:rsid w:val="00054FDE"/>
    <w:rsid w:val="00057547"/>
    <w:rsid w:val="00064295"/>
    <w:rsid w:val="00071C7B"/>
    <w:rsid w:val="00074C5C"/>
    <w:rsid w:val="00074C79"/>
    <w:rsid w:val="00074D36"/>
    <w:rsid w:val="00081818"/>
    <w:rsid w:val="00081EB5"/>
    <w:rsid w:val="000847C6"/>
    <w:rsid w:val="00087573"/>
    <w:rsid w:val="0009199F"/>
    <w:rsid w:val="00091DD6"/>
    <w:rsid w:val="000A5675"/>
    <w:rsid w:val="000A5D66"/>
    <w:rsid w:val="000A6EAE"/>
    <w:rsid w:val="000B0625"/>
    <w:rsid w:val="000B1990"/>
    <w:rsid w:val="000B5749"/>
    <w:rsid w:val="000B5AC4"/>
    <w:rsid w:val="000B710B"/>
    <w:rsid w:val="000C1050"/>
    <w:rsid w:val="000C13BA"/>
    <w:rsid w:val="000C1FB5"/>
    <w:rsid w:val="000C63DB"/>
    <w:rsid w:val="000D1365"/>
    <w:rsid w:val="000D6609"/>
    <w:rsid w:val="000F0A1D"/>
    <w:rsid w:val="000F2A76"/>
    <w:rsid w:val="001103CB"/>
    <w:rsid w:val="00110B85"/>
    <w:rsid w:val="00110E33"/>
    <w:rsid w:val="00112041"/>
    <w:rsid w:val="00115F59"/>
    <w:rsid w:val="00116D6C"/>
    <w:rsid w:val="00121964"/>
    <w:rsid w:val="00127A9C"/>
    <w:rsid w:val="00127B30"/>
    <w:rsid w:val="0013314A"/>
    <w:rsid w:val="00137FD3"/>
    <w:rsid w:val="0014170A"/>
    <w:rsid w:val="00144FB6"/>
    <w:rsid w:val="00147DA8"/>
    <w:rsid w:val="001508E1"/>
    <w:rsid w:val="00153F9F"/>
    <w:rsid w:val="00156E69"/>
    <w:rsid w:val="001606E2"/>
    <w:rsid w:val="00170D32"/>
    <w:rsid w:val="00171D2F"/>
    <w:rsid w:val="00173C3A"/>
    <w:rsid w:val="00173D3D"/>
    <w:rsid w:val="0017592D"/>
    <w:rsid w:val="00176277"/>
    <w:rsid w:val="00177324"/>
    <w:rsid w:val="0018048B"/>
    <w:rsid w:val="00181311"/>
    <w:rsid w:val="00184BD2"/>
    <w:rsid w:val="00191B75"/>
    <w:rsid w:val="00191D41"/>
    <w:rsid w:val="00194F4B"/>
    <w:rsid w:val="00196CF3"/>
    <w:rsid w:val="001A5855"/>
    <w:rsid w:val="001A6B03"/>
    <w:rsid w:val="001A7982"/>
    <w:rsid w:val="001B15C5"/>
    <w:rsid w:val="001B35CF"/>
    <w:rsid w:val="001B602A"/>
    <w:rsid w:val="001C0B6C"/>
    <w:rsid w:val="001C7989"/>
    <w:rsid w:val="001D41C5"/>
    <w:rsid w:val="001D420E"/>
    <w:rsid w:val="001E0201"/>
    <w:rsid w:val="001E1EA0"/>
    <w:rsid w:val="001E54E0"/>
    <w:rsid w:val="001E57E7"/>
    <w:rsid w:val="001E6989"/>
    <w:rsid w:val="001F282C"/>
    <w:rsid w:val="001F4EA1"/>
    <w:rsid w:val="001F5FC7"/>
    <w:rsid w:val="002005EB"/>
    <w:rsid w:val="00202ED0"/>
    <w:rsid w:val="00202FCD"/>
    <w:rsid w:val="00203C6C"/>
    <w:rsid w:val="00207F21"/>
    <w:rsid w:val="0021063A"/>
    <w:rsid w:val="00214429"/>
    <w:rsid w:val="00217B7A"/>
    <w:rsid w:val="00220E6B"/>
    <w:rsid w:val="00222CBB"/>
    <w:rsid w:val="00225D22"/>
    <w:rsid w:val="00237EE6"/>
    <w:rsid w:val="00243CB3"/>
    <w:rsid w:val="0024615C"/>
    <w:rsid w:val="00247BA0"/>
    <w:rsid w:val="00254156"/>
    <w:rsid w:val="0025469B"/>
    <w:rsid w:val="002565FB"/>
    <w:rsid w:val="00267713"/>
    <w:rsid w:val="00273854"/>
    <w:rsid w:val="00275A7D"/>
    <w:rsid w:val="00281FD5"/>
    <w:rsid w:val="0028669D"/>
    <w:rsid w:val="0028795C"/>
    <w:rsid w:val="00287C56"/>
    <w:rsid w:val="00290875"/>
    <w:rsid w:val="002955A6"/>
    <w:rsid w:val="00295EDC"/>
    <w:rsid w:val="002A20B9"/>
    <w:rsid w:val="002A3FBF"/>
    <w:rsid w:val="002A4054"/>
    <w:rsid w:val="002A7123"/>
    <w:rsid w:val="002B1FC4"/>
    <w:rsid w:val="002B23CD"/>
    <w:rsid w:val="002B2AF3"/>
    <w:rsid w:val="002B49BB"/>
    <w:rsid w:val="002B6911"/>
    <w:rsid w:val="002C0A5E"/>
    <w:rsid w:val="002C0DC8"/>
    <w:rsid w:val="002C5371"/>
    <w:rsid w:val="002C7867"/>
    <w:rsid w:val="002D1798"/>
    <w:rsid w:val="002D37B6"/>
    <w:rsid w:val="002D499F"/>
    <w:rsid w:val="002D50F4"/>
    <w:rsid w:val="002E391C"/>
    <w:rsid w:val="002E557A"/>
    <w:rsid w:val="002E7245"/>
    <w:rsid w:val="002E779A"/>
    <w:rsid w:val="002E7F7E"/>
    <w:rsid w:val="002F21C0"/>
    <w:rsid w:val="002F46C0"/>
    <w:rsid w:val="00303AED"/>
    <w:rsid w:val="003156D3"/>
    <w:rsid w:val="00316C0F"/>
    <w:rsid w:val="00325623"/>
    <w:rsid w:val="003330B0"/>
    <w:rsid w:val="0033384D"/>
    <w:rsid w:val="00333AAE"/>
    <w:rsid w:val="00333F75"/>
    <w:rsid w:val="00334B01"/>
    <w:rsid w:val="003360E7"/>
    <w:rsid w:val="00342676"/>
    <w:rsid w:val="003430DF"/>
    <w:rsid w:val="0034318F"/>
    <w:rsid w:val="003470AF"/>
    <w:rsid w:val="00347CA8"/>
    <w:rsid w:val="00347ECF"/>
    <w:rsid w:val="00350718"/>
    <w:rsid w:val="00350E11"/>
    <w:rsid w:val="00352881"/>
    <w:rsid w:val="003606D8"/>
    <w:rsid w:val="003610E1"/>
    <w:rsid w:val="00362263"/>
    <w:rsid w:val="0036631E"/>
    <w:rsid w:val="003666C9"/>
    <w:rsid w:val="0036797C"/>
    <w:rsid w:val="00372FFB"/>
    <w:rsid w:val="00374B45"/>
    <w:rsid w:val="00380ADB"/>
    <w:rsid w:val="003818FE"/>
    <w:rsid w:val="00382BF1"/>
    <w:rsid w:val="0039617B"/>
    <w:rsid w:val="0039700C"/>
    <w:rsid w:val="003A5079"/>
    <w:rsid w:val="003A672A"/>
    <w:rsid w:val="003A6856"/>
    <w:rsid w:val="003B16C6"/>
    <w:rsid w:val="003C5D31"/>
    <w:rsid w:val="003C7592"/>
    <w:rsid w:val="003D2698"/>
    <w:rsid w:val="003D2BB8"/>
    <w:rsid w:val="003E5DE8"/>
    <w:rsid w:val="003F3C1F"/>
    <w:rsid w:val="00402B07"/>
    <w:rsid w:val="0040652D"/>
    <w:rsid w:val="00415D42"/>
    <w:rsid w:val="00416158"/>
    <w:rsid w:val="00416671"/>
    <w:rsid w:val="0041744D"/>
    <w:rsid w:val="0041747E"/>
    <w:rsid w:val="00426976"/>
    <w:rsid w:val="004276C1"/>
    <w:rsid w:val="00431B98"/>
    <w:rsid w:val="00437471"/>
    <w:rsid w:val="004419E9"/>
    <w:rsid w:val="00452CB8"/>
    <w:rsid w:val="00452FFF"/>
    <w:rsid w:val="00454230"/>
    <w:rsid w:val="00463F00"/>
    <w:rsid w:val="004673F1"/>
    <w:rsid w:val="004772B4"/>
    <w:rsid w:val="00481208"/>
    <w:rsid w:val="004817FB"/>
    <w:rsid w:val="00482CA7"/>
    <w:rsid w:val="00491B20"/>
    <w:rsid w:val="0049395C"/>
    <w:rsid w:val="00494C70"/>
    <w:rsid w:val="004A5E99"/>
    <w:rsid w:val="004B4F64"/>
    <w:rsid w:val="004B55B9"/>
    <w:rsid w:val="004C232E"/>
    <w:rsid w:val="004C2366"/>
    <w:rsid w:val="004C2400"/>
    <w:rsid w:val="004D02C6"/>
    <w:rsid w:val="004D06EE"/>
    <w:rsid w:val="004E01BF"/>
    <w:rsid w:val="004E042D"/>
    <w:rsid w:val="004E216B"/>
    <w:rsid w:val="004E31CB"/>
    <w:rsid w:val="004E5B2B"/>
    <w:rsid w:val="004E610C"/>
    <w:rsid w:val="004E7380"/>
    <w:rsid w:val="004E7444"/>
    <w:rsid w:val="004E749B"/>
    <w:rsid w:val="004F54D7"/>
    <w:rsid w:val="004F705C"/>
    <w:rsid w:val="00500A90"/>
    <w:rsid w:val="00501CB4"/>
    <w:rsid w:val="00504036"/>
    <w:rsid w:val="00504460"/>
    <w:rsid w:val="00504F3E"/>
    <w:rsid w:val="005145C9"/>
    <w:rsid w:val="00515269"/>
    <w:rsid w:val="005153A9"/>
    <w:rsid w:val="00517EA4"/>
    <w:rsid w:val="00526A5A"/>
    <w:rsid w:val="00527D0B"/>
    <w:rsid w:val="0053459A"/>
    <w:rsid w:val="005418EC"/>
    <w:rsid w:val="00542083"/>
    <w:rsid w:val="00553183"/>
    <w:rsid w:val="00554C69"/>
    <w:rsid w:val="00555EB8"/>
    <w:rsid w:val="0055730B"/>
    <w:rsid w:val="00557A19"/>
    <w:rsid w:val="00557F21"/>
    <w:rsid w:val="00560DAC"/>
    <w:rsid w:val="005615BC"/>
    <w:rsid w:val="005616BD"/>
    <w:rsid w:val="00561A4E"/>
    <w:rsid w:val="005676F9"/>
    <w:rsid w:val="0057293D"/>
    <w:rsid w:val="0057591F"/>
    <w:rsid w:val="00576279"/>
    <w:rsid w:val="00586941"/>
    <w:rsid w:val="00586BCF"/>
    <w:rsid w:val="00592836"/>
    <w:rsid w:val="00596DE5"/>
    <w:rsid w:val="00596EE4"/>
    <w:rsid w:val="005A1D99"/>
    <w:rsid w:val="005A2302"/>
    <w:rsid w:val="005A68B0"/>
    <w:rsid w:val="005A6D49"/>
    <w:rsid w:val="005B2E85"/>
    <w:rsid w:val="005B41A1"/>
    <w:rsid w:val="005B7A6E"/>
    <w:rsid w:val="005C1ABA"/>
    <w:rsid w:val="005C236D"/>
    <w:rsid w:val="005C6574"/>
    <w:rsid w:val="005C725D"/>
    <w:rsid w:val="005D3DF9"/>
    <w:rsid w:val="005D6E28"/>
    <w:rsid w:val="005D70DE"/>
    <w:rsid w:val="005E4499"/>
    <w:rsid w:val="005E6097"/>
    <w:rsid w:val="005F4B82"/>
    <w:rsid w:val="005F4DED"/>
    <w:rsid w:val="005F581D"/>
    <w:rsid w:val="005F613F"/>
    <w:rsid w:val="006023E4"/>
    <w:rsid w:val="00603141"/>
    <w:rsid w:val="00611006"/>
    <w:rsid w:val="0061507E"/>
    <w:rsid w:val="00620FFF"/>
    <w:rsid w:val="00626969"/>
    <w:rsid w:val="006275C7"/>
    <w:rsid w:val="00627ADC"/>
    <w:rsid w:val="00630539"/>
    <w:rsid w:val="00631711"/>
    <w:rsid w:val="006325F8"/>
    <w:rsid w:val="00632CB6"/>
    <w:rsid w:val="0063752C"/>
    <w:rsid w:val="006377ED"/>
    <w:rsid w:val="00640A3B"/>
    <w:rsid w:val="00641CA4"/>
    <w:rsid w:val="00642254"/>
    <w:rsid w:val="00642D3E"/>
    <w:rsid w:val="006457F1"/>
    <w:rsid w:val="00650953"/>
    <w:rsid w:val="00654C01"/>
    <w:rsid w:val="00655121"/>
    <w:rsid w:val="00656895"/>
    <w:rsid w:val="00657D47"/>
    <w:rsid w:val="00670B75"/>
    <w:rsid w:val="00672979"/>
    <w:rsid w:val="00673846"/>
    <w:rsid w:val="00673CF9"/>
    <w:rsid w:val="00674850"/>
    <w:rsid w:val="0067635B"/>
    <w:rsid w:val="00676C93"/>
    <w:rsid w:val="006867C4"/>
    <w:rsid w:val="00687878"/>
    <w:rsid w:val="00692858"/>
    <w:rsid w:val="00693C81"/>
    <w:rsid w:val="0069464D"/>
    <w:rsid w:val="006A0579"/>
    <w:rsid w:val="006A2E38"/>
    <w:rsid w:val="006B53BF"/>
    <w:rsid w:val="006B5513"/>
    <w:rsid w:val="006B6C94"/>
    <w:rsid w:val="006C0DC7"/>
    <w:rsid w:val="006C73E1"/>
    <w:rsid w:val="006D095A"/>
    <w:rsid w:val="006D3153"/>
    <w:rsid w:val="006D353B"/>
    <w:rsid w:val="006D520B"/>
    <w:rsid w:val="006D55F3"/>
    <w:rsid w:val="006D65E6"/>
    <w:rsid w:val="006D778C"/>
    <w:rsid w:val="006E0620"/>
    <w:rsid w:val="006E1440"/>
    <w:rsid w:val="006E1696"/>
    <w:rsid w:val="006E18A7"/>
    <w:rsid w:val="006E2783"/>
    <w:rsid w:val="006E2B56"/>
    <w:rsid w:val="006F0F1A"/>
    <w:rsid w:val="006F2061"/>
    <w:rsid w:val="006F595E"/>
    <w:rsid w:val="006F59F9"/>
    <w:rsid w:val="006F6EBD"/>
    <w:rsid w:val="007025C6"/>
    <w:rsid w:val="00704362"/>
    <w:rsid w:val="00710E7C"/>
    <w:rsid w:val="0071117F"/>
    <w:rsid w:val="0071121E"/>
    <w:rsid w:val="00712259"/>
    <w:rsid w:val="0071307E"/>
    <w:rsid w:val="00721136"/>
    <w:rsid w:val="0072673A"/>
    <w:rsid w:val="00731842"/>
    <w:rsid w:val="00732037"/>
    <w:rsid w:val="00741675"/>
    <w:rsid w:val="007558C4"/>
    <w:rsid w:val="00755EF1"/>
    <w:rsid w:val="007642F4"/>
    <w:rsid w:val="00765097"/>
    <w:rsid w:val="0077100F"/>
    <w:rsid w:val="00771D69"/>
    <w:rsid w:val="007724BB"/>
    <w:rsid w:val="00773BBB"/>
    <w:rsid w:val="00775B7A"/>
    <w:rsid w:val="00776A9B"/>
    <w:rsid w:val="00781722"/>
    <w:rsid w:val="00781A90"/>
    <w:rsid w:val="0078335B"/>
    <w:rsid w:val="007A4370"/>
    <w:rsid w:val="007B02B1"/>
    <w:rsid w:val="007B4B51"/>
    <w:rsid w:val="007B53C4"/>
    <w:rsid w:val="007B7F21"/>
    <w:rsid w:val="007C2AAF"/>
    <w:rsid w:val="007C6ED5"/>
    <w:rsid w:val="007D08D1"/>
    <w:rsid w:val="007D097F"/>
    <w:rsid w:val="007D3632"/>
    <w:rsid w:val="007D4AB4"/>
    <w:rsid w:val="007D4D29"/>
    <w:rsid w:val="007D6E2D"/>
    <w:rsid w:val="007D6F60"/>
    <w:rsid w:val="007E2ED0"/>
    <w:rsid w:val="007E5030"/>
    <w:rsid w:val="007E639A"/>
    <w:rsid w:val="007E7C25"/>
    <w:rsid w:val="007F1060"/>
    <w:rsid w:val="007F72B9"/>
    <w:rsid w:val="00801E36"/>
    <w:rsid w:val="00803300"/>
    <w:rsid w:val="00810846"/>
    <w:rsid w:val="00810BAE"/>
    <w:rsid w:val="00811696"/>
    <w:rsid w:val="00813611"/>
    <w:rsid w:val="00822047"/>
    <w:rsid w:val="00822049"/>
    <w:rsid w:val="008228F4"/>
    <w:rsid w:val="00823CB3"/>
    <w:rsid w:val="00831F32"/>
    <w:rsid w:val="00835886"/>
    <w:rsid w:val="00842F04"/>
    <w:rsid w:val="0084507B"/>
    <w:rsid w:val="00850796"/>
    <w:rsid w:val="00850C83"/>
    <w:rsid w:val="00856A60"/>
    <w:rsid w:val="0086020C"/>
    <w:rsid w:val="00860CA2"/>
    <w:rsid w:val="0086243F"/>
    <w:rsid w:val="0086393F"/>
    <w:rsid w:val="0086537D"/>
    <w:rsid w:val="0086642D"/>
    <w:rsid w:val="00867D33"/>
    <w:rsid w:val="00871C39"/>
    <w:rsid w:val="00872C1B"/>
    <w:rsid w:val="008734C9"/>
    <w:rsid w:val="008751C7"/>
    <w:rsid w:val="00882782"/>
    <w:rsid w:val="00893006"/>
    <w:rsid w:val="008978FE"/>
    <w:rsid w:val="008A1E8B"/>
    <w:rsid w:val="008A5958"/>
    <w:rsid w:val="008A790B"/>
    <w:rsid w:val="008B3446"/>
    <w:rsid w:val="008B4B6F"/>
    <w:rsid w:val="008B701A"/>
    <w:rsid w:val="008C09E4"/>
    <w:rsid w:val="008C0BB8"/>
    <w:rsid w:val="008C1598"/>
    <w:rsid w:val="008C466E"/>
    <w:rsid w:val="008C4774"/>
    <w:rsid w:val="008D176A"/>
    <w:rsid w:val="008D288D"/>
    <w:rsid w:val="008D3301"/>
    <w:rsid w:val="008D4144"/>
    <w:rsid w:val="008D758A"/>
    <w:rsid w:val="008E08B4"/>
    <w:rsid w:val="008E3C5D"/>
    <w:rsid w:val="00910124"/>
    <w:rsid w:val="0091023A"/>
    <w:rsid w:val="009138B1"/>
    <w:rsid w:val="00913AFA"/>
    <w:rsid w:val="00914F86"/>
    <w:rsid w:val="00915BE8"/>
    <w:rsid w:val="0091723A"/>
    <w:rsid w:val="00922679"/>
    <w:rsid w:val="009226DE"/>
    <w:rsid w:val="00924781"/>
    <w:rsid w:val="00924AEC"/>
    <w:rsid w:val="00926D2C"/>
    <w:rsid w:val="00927D7C"/>
    <w:rsid w:val="00930261"/>
    <w:rsid w:val="00931266"/>
    <w:rsid w:val="009376EE"/>
    <w:rsid w:val="00941D59"/>
    <w:rsid w:val="0094292D"/>
    <w:rsid w:val="00943856"/>
    <w:rsid w:val="00944447"/>
    <w:rsid w:val="00952C18"/>
    <w:rsid w:val="00953B51"/>
    <w:rsid w:val="00953E64"/>
    <w:rsid w:val="009549E3"/>
    <w:rsid w:val="0095582B"/>
    <w:rsid w:val="00960F5A"/>
    <w:rsid w:val="00961943"/>
    <w:rsid w:val="00963645"/>
    <w:rsid w:val="00964519"/>
    <w:rsid w:val="00966382"/>
    <w:rsid w:val="009671F4"/>
    <w:rsid w:val="00967D5B"/>
    <w:rsid w:val="00982F4B"/>
    <w:rsid w:val="00985904"/>
    <w:rsid w:val="00993749"/>
    <w:rsid w:val="00993A73"/>
    <w:rsid w:val="009945AC"/>
    <w:rsid w:val="00997C4C"/>
    <w:rsid w:val="00997D12"/>
    <w:rsid w:val="009A1F1E"/>
    <w:rsid w:val="009A4496"/>
    <w:rsid w:val="009A6F60"/>
    <w:rsid w:val="009B4489"/>
    <w:rsid w:val="009B6913"/>
    <w:rsid w:val="009C3856"/>
    <w:rsid w:val="009C4045"/>
    <w:rsid w:val="009C6214"/>
    <w:rsid w:val="009D0D72"/>
    <w:rsid w:val="009D18C2"/>
    <w:rsid w:val="009D5293"/>
    <w:rsid w:val="009D67D2"/>
    <w:rsid w:val="009D7480"/>
    <w:rsid w:val="009E062F"/>
    <w:rsid w:val="009E1334"/>
    <w:rsid w:val="009E3744"/>
    <w:rsid w:val="009E642A"/>
    <w:rsid w:val="009E7265"/>
    <w:rsid w:val="009E7F66"/>
    <w:rsid w:val="009F0731"/>
    <w:rsid w:val="009F5ED8"/>
    <w:rsid w:val="00A02372"/>
    <w:rsid w:val="00A03A83"/>
    <w:rsid w:val="00A04D16"/>
    <w:rsid w:val="00A04FA7"/>
    <w:rsid w:val="00A061CA"/>
    <w:rsid w:val="00A1039C"/>
    <w:rsid w:val="00A1314E"/>
    <w:rsid w:val="00A14DF4"/>
    <w:rsid w:val="00A17794"/>
    <w:rsid w:val="00A2083A"/>
    <w:rsid w:val="00A212D7"/>
    <w:rsid w:val="00A21948"/>
    <w:rsid w:val="00A22183"/>
    <w:rsid w:val="00A24148"/>
    <w:rsid w:val="00A24898"/>
    <w:rsid w:val="00A37BF8"/>
    <w:rsid w:val="00A422C1"/>
    <w:rsid w:val="00A43600"/>
    <w:rsid w:val="00A458A6"/>
    <w:rsid w:val="00A46D37"/>
    <w:rsid w:val="00A529F0"/>
    <w:rsid w:val="00A60826"/>
    <w:rsid w:val="00A67004"/>
    <w:rsid w:val="00A67CB1"/>
    <w:rsid w:val="00A74CE9"/>
    <w:rsid w:val="00A76208"/>
    <w:rsid w:val="00A809FB"/>
    <w:rsid w:val="00A826B1"/>
    <w:rsid w:val="00A834A6"/>
    <w:rsid w:val="00A84269"/>
    <w:rsid w:val="00A8550A"/>
    <w:rsid w:val="00A873B0"/>
    <w:rsid w:val="00A9387A"/>
    <w:rsid w:val="00A95DFF"/>
    <w:rsid w:val="00AA001C"/>
    <w:rsid w:val="00AA344E"/>
    <w:rsid w:val="00AA356B"/>
    <w:rsid w:val="00AA3ACF"/>
    <w:rsid w:val="00AA6D33"/>
    <w:rsid w:val="00AB0370"/>
    <w:rsid w:val="00AB10AE"/>
    <w:rsid w:val="00AB1716"/>
    <w:rsid w:val="00AB2D68"/>
    <w:rsid w:val="00AB4520"/>
    <w:rsid w:val="00AB4D98"/>
    <w:rsid w:val="00AB6C09"/>
    <w:rsid w:val="00AB7577"/>
    <w:rsid w:val="00AC1E47"/>
    <w:rsid w:val="00AD0172"/>
    <w:rsid w:val="00AD62BF"/>
    <w:rsid w:val="00AD79CA"/>
    <w:rsid w:val="00AE0621"/>
    <w:rsid w:val="00AE69F4"/>
    <w:rsid w:val="00AF0C9F"/>
    <w:rsid w:val="00AF4385"/>
    <w:rsid w:val="00AF59DF"/>
    <w:rsid w:val="00B01C59"/>
    <w:rsid w:val="00B02EDF"/>
    <w:rsid w:val="00B03A44"/>
    <w:rsid w:val="00B0720F"/>
    <w:rsid w:val="00B11B25"/>
    <w:rsid w:val="00B1493F"/>
    <w:rsid w:val="00B219C6"/>
    <w:rsid w:val="00B33F30"/>
    <w:rsid w:val="00B3486C"/>
    <w:rsid w:val="00B360E8"/>
    <w:rsid w:val="00B36161"/>
    <w:rsid w:val="00B37851"/>
    <w:rsid w:val="00B43438"/>
    <w:rsid w:val="00B43BF8"/>
    <w:rsid w:val="00B46904"/>
    <w:rsid w:val="00B47459"/>
    <w:rsid w:val="00B6544D"/>
    <w:rsid w:val="00B670EE"/>
    <w:rsid w:val="00B740F4"/>
    <w:rsid w:val="00B77611"/>
    <w:rsid w:val="00B8742D"/>
    <w:rsid w:val="00B928FD"/>
    <w:rsid w:val="00B948E0"/>
    <w:rsid w:val="00B96310"/>
    <w:rsid w:val="00B96E89"/>
    <w:rsid w:val="00BA3EA0"/>
    <w:rsid w:val="00BA5710"/>
    <w:rsid w:val="00BA6B6F"/>
    <w:rsid w:val="00BA6EF6"/>
    <w:rsid w:val="00BB117C"/>
    <w:rsid w:val="00BB12BD"/>
    <w:rsid w:val="00BB363A"/>
    <w:rsid w:val="00BB5AB4"/>
    <w:rsid w:val="00BB6259"/>
    <w:rsid w:val="00BB6C49"/>
    <w:rsid w:val="00BB6EC6"/>
    <w:rsid w:val="00BC75EE"/>
    <w:rsid w:val="00BD008E"/>
    <w:rsid w:val="00BD1793"/>
    <w:rsid w:val="00BD3000"/>
    <w:rsid w:val="00BD5B0A"/>
    <w:rsid w:val="00BE0D59"/>
    <w:rsid w:val="00BE36B1"/>
    <w:rsid w:val="00BE65DA"/>
    <w:rsid w:val="00BE6DCB"/>
    <w:rsid w:val="00BE7E28"/>
    <w:rsid w:val="00BF2553"/>
    <w:rsid w:val="00BF6912"/>
    <w:rsid w:val="00BF7295"/>
    <w:rsid w:val="00C0379A"/>
    <w:rsid w:val="00C055A4"/>
    <w:rsid w:val="00C06403"/>
    <w:rsid w:val="00C1472F"/>
    <w:rsid w:val="00C25E2B"/>
    <w:rsid w:val="00C274AF"/>
    <w:rsid w:val="00C3064A"/>
    <w:rsid w:val="00C44374"/>
    <w:rsid w:val="00C44571"/>
    <w:rsid w:val="00C44CC7"/>
    <w:rsid w:val="00C44CD6"/>
    <w:rsid w:val="00C46C72"/>
    <w:rsid w:val="00C51048"/>
    <w:rsid w:val="00C5144A"/>
    <w:rsid w:val="00C54742"/>
    <w:rsid w:val="00C57F01"/>
    <w:rsid w:val="00C66EDF"/>
    <w:rsid w:val="00C673F5"/>
    <w:rsid w:val="00C83AEC"/>
    <w:rsid w:val="00C87B9A"/>
    <w:rsid w:val="00C916E2"/>
    <w:rsid w:val="00CA1E43"/>
    <w:rsid w:val="00CA4007"/>
    <w:rsid w:val="00CA4091"/>
    <w:rsid w:val="00CA7C25"/>
    <w:rsid w:val="00CB15FD"/>
    <w:rsid w:val="00CB19D5"/>
    <w:rsid w:val="00CB1E4B"/>
    <w:rsid w:val="00CB29AF"/>
    <w:rsid w:val="00CB3B85"/>
    <w:rsid w:val="00CB4C99"/>
    <w:rsid w:val="00CB55A0"/>
    <w:rsid w:val="00CB7DFF"/>
    <w:rsid w:val="00CC4683"/>
    <w:rsid w:val="00CD0E97"/>
    <w:rsid w:val="00CD0EEC"/>
    <w:rsid w:val="00CD4007"/>
    <w:rsid w:val="00CD500D"/>
    <w:rsid w:val="00CD5845"/>
    <w:rsid w:val="00CD630B"/>
    <w:rsid w:val="00CD68AA"/>
    <w:rsid w:val="00CD6BDE"/>
    <w:rsid w:val="00CD6E4E"/>
    <w:rsid w:val="00CE0647"/>
    <w:rsid w:val="00CE1FB1"/>
    <w:rsid w:val="00CE32DE"/>
    <w:rsid w:val="00CE5BA1"/>
    <w:rsid w:val="00CE7A2B"/>
    <w:rsid w:val="00CF20F2"/>
    <w:rsid w:val="00CF435F"/>
    <w:rsid w:val="00D01C44"/>
    <w:rsid w:val="00D02581"/>
    <w:rsid w:val="00D141F8"/>
    <w:rsid w:val="00D14D78"/>
    <w:rsid w:val="00D15135"/>
    <w:rsid w:val="00D15215"/>
    <w:rsid w:val="00D16EB2"/>
    <w:rsid w:val="00D202AD"/>
    <w:rsid w:val="00D221D5"/>
    <w:rsid w:val="00D24736"/>
    <w:rsid w:val="00D250FC"/>
    <w:rsid w:val="00D31284"/>
    <w:rsid w:val="00D31BFF"/>
    <w:rsid w:val="00D35837"/>
    <w:rsid w:val="00D403B4"/>
    <w:rsid w:val="00D47C5F"/>
    <w:rsid w:val="00D51B90"/>
    <w:rsid w:val="00D54BF9"/>
    <w:rsid w:val="00D55C77"/>
    <w:rsid w:val="00D62002"/>
    <w:rsid w:val="00D63709"/>
    <w:rsid w:val="00D64048"/>
    <w:rsid w:val="00D67D6B"/>
    <w:rsid w:val="00D702C1"/>
    <w:rsid w:val="00D750B3"/>
    <w:rsid w:val="00D77144"/>
    <w:rsid w:val="00D82E6B"/>
    <w:rsid w:val="00D8484E"/>
    <w:rsid w:val="00D97074"/>
    <w:rsid w:val="00D97D78"/>
    <w:rsid w:val="00DA0F54"/>
    <w:rsid w:val="00DA1BB8"/>
    <w:rsid w:val="00DA50AF"/>
    <w:rsid w:val="00DA5BE2"/>
    <w:rsid w:val="00DA5E67"/>
    <w:rsid w:val="00DA6230"/>
    <w:rsid w:val="00DA76F0"/>
    <w:rsid w:val="00DC0510"/>
    <w:rsid w:val="00DC07A7"/>
    <w:rsid w:val="00DC1FED"/>
    <w:rsid w:val="00DC3CA9"/>
    <w:rsid w:val="00DD16E4"/>
    <w:rsid w:val="00DD1FFA"/>
    <w:rsid w:val="00DD23E0"/>
    <w:rsid w:val="00DD63CD"/>
    <w:rsid w:val="00DE0388"/>
    <w:rsid w:val="00DE214A"/>
    <w:rsid w:val="00DE50AB"/>
    <w:rsid w:val="00DF1099"/>
    <w:rsid w:val="00DF10F6"/>
    <w:rsid w:val="00DF403B"/>
    <w:rsid w:val="00E032A0"/>
    <w:rsid w:val="00E06745"/>
    <w:rsid w:val="00E13FE4"/>
    <w:rsid w:val="00E17C26"/>
    <w:rsid w:val="00E2209D"/>
    <w:rsid w:val="00E30D49"/>
    <w:rsid w:val="00E31FD5"/>
    <w:rsid w:val="00E32460"/>
    <w:rsid w:val="00E35602"/>
    <w:rsid w:val="00E51B4E"/>
    <w:rsid w:val="00E53425"/>
    <w:rsid w:val="00E54565"/>
    <w:rsid w:val="00E54780"/>
    <w:rsid w:val="00E54C72"/>
    <w:rsid w:val="00E57286"/>
    <w:rsid w:val="00E579A2"/>
    <w:rsid w:val="00E70871"/>
    <w:rsid w:val="00E740B7"/>
    <w:rsid w:val="00E760D4"/>
    <w:rsid w:val="00E769C0"/>
    <w:rsid w:val="00E84372"/>
    <w:rsid w:val="00E85668"/>
    <w:rsid w:val="00E92171"/>
    <w:rsid w:val="00E92FF2"/>
    <w:rsid w:val="00E93F1E"/>
    <w:rsid w:val="00E95432"/>
    <w:rsid w:val="00E96A10"/>
    <w:rsid w:val="00EA2D39"/>
    <w:rsid w:val="00EA3171"/>
    <w:rsid w:val="00EA45AB"/>
    <w:rsid w:val="00EA77C9"/>
    <w:rsid w:val="00EB10CC"/>
    <w:rsid w:val="00EB62FA"/>
    <w:rsid w:val="00EB7650"/>
    <w:rsid w:val="00EC5ECA"/>
    <w:rsid w:val="00EC706B"/>
    <w:rsid w:val="00ED2F62"/>
    <w:rsid w:val="00ED5FD1"/>
    <w:rsid w:val="00EE0B0A"/>
    <w:rsid w:val="00EE172C"/>
    <w:rsid w:val="00EE1AA3"/>
    <w:rsid w:val="00EE404A"/>
    <w:rsid w:val="00EE50A8"/>
    <w:rsid w:val="00F0318A"/>
    <w:rsid w:val="00F04FFC"/>
    <w:rsid w:val="00F06DC0"/>
    <w:rsid w:val="00F1160F"/>
    <w:rsid w:val="00F14B8C"/>
    <w:rsid w:val="00F25EC5"/>
    <w:rsid w:val="00F26D56"/>
    <w:rsid w:val="00F32412"/>
    <w:rsid w:val="00F35D62"/>
    <w:rsid w:val="00F37525"/>
    <w:rsid w:val="00F479FB"/>
    <w:rsid w:val="00F502C5"/>
    <w:rsid w:val="00F52727"/>
    <w:rsid w:val="00F533B6"/>
    <w:rsid w:val="00F53B14"/>
    <w:rsid w:val="00F53E9E"/>
    <w:rsid w:val="00F543C4"/>
    <w:rsid w:val="00F55FAC"/>
    <w:rsid w:val="00F5688D"/>
    <w:rsid w:val="00F57078"/>
    <w:rsid w:val="00F60C82"/>
    <w:rsid w:val="00F6142A"/>
    <w:rsid w:val="00F61608"/>
    <w:rsid w:val="00F65561"/>
    <w:rsid w:val="00F6557D"/>
    <w:rsid w:val="00F71A18"/>
    <w:rsid w:val="00F77FF0"/>
    <w:rsid w:val="00F81AC4"/>
    <w:rsid w:val="00F83226"/>
    <w:rsid w:val="00F84796"/>
    <w:rsid w:val="00F91DB4"/>
    <w:rsid w:val="00F97BE2"/>
    <w:rsid w:val="00FA1F47"/>
    <w:rsid w:val="00FA2CB7"/>
    <w:rsid w:val="00FA7E7D"/>
    <w:rsid w:val="00FB1028"/>
    <w:rsid w:val="00FB4AF3"/>
    <w:rsid w:val="00FC0ABD"/>
    <w:rsid w:val="00FC184D"/>
    <w:rsid w:val="00FC411C"/>
    <w:rsid w:val="00FC6A57"/>
    <w:rsid w:val="00FD2854"/>
    <w:rsid w:val="00FD55D4"/>
    <w:rsid w:val="00FD7076"/>
    <w:rsid w:val="00FE1357"/>
    <w:rsid w:val="00FF0D77"/>
    <w:rsid w:val="00FF2503"/>
    <w:rsid w:val="00FF45F7"/>
    <w:rsid w:val="00FF4FEA"/>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F011A"/>
  <w15:docId w15:val="{A3CCA14A-0180-4327-98F2-B59613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19"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DF9"/>
    <w:pPr>
      <w:spacing w:before="120" w:after="120"/>
    </w:pPr>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lp1"/>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21"/>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21"/>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21"/>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21"/>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21"/>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uiPriority w:val="4"/>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Grid"/>
    <w:rsid w:val="006F6EBD"/>
    <w:rPr>
      <w:rFonts w:ascii="Calibri" w:eastAsia="MS Mincho" w:hAnsi="Calibri" w:cs="Arial"/>
      <w:lang w:val="en-AU" w:eastAsia="en-AU"/>
    </w:rPr>
    <w:tblPr>
      <w:tblBorders>
        <w:top w:val="single" w:sz="12" w:space="0" w:color="000000"/>
        <w:bottom w:val="single" w:sz="12" w:space="0" w:color="000000"/>
        <w:insideH w:val="none" w:sz="0" w:space="0" w:color="auto"/>
      </w:tblBorders>
    </w:tblPr>
    <w:tcPr>
      <w:shd w:val="clear" w:color="auto" w:fill="auto"/>
    </w:tcPr>
    <w:tblStylePr w:type="firstRow">
      <w:rPr>
        <w:rFonts w:ascii="Segoe UI" w:hAnsi="Segoe UI"/>
        <w:color w:val="FFFFFF"/>
        <w:sz w:val="22"/>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3"/>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3"/>
      </w:numPr>
      <w:spacing w:before="0" w:after="100"/>
    </w:pPr>
  </w:style>
  <w:style w:type="numbering" w:customStyle="1" w:styleId="MSBullets">
    <w:name w:val="MS Bullets"/>
    <w:uiPriority w:val="99"/>
    <w:rsid w:val="00287C56"/>
    <w:pPr>
      <w:numPr>
        <w:numId w:val="22"/>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7"/>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6"/>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table" w:customStyle="1" w:styleId="Style1">
    <w:name w:val="Style1"/>
    <w:basedOn w:val="TableClassic2"/>
    <w:uiPriority w:val="99"/>
    <w:rsid w:val="008C466E"/>
    <w:tblPr/>
    <w:tcPr>
      <w:shd w:val="clear" w:color="auto" w:fill="auto"/>
    </w:tcPr>
    <w:tblStylePr w:type="firstRow">
      <w:rPr>
        <w:rFonts w:ascii="Segoe UI" w:hAnsi="Segoe UI"/>
        <w:color w:val="FFFFFF"/>
        <w:sz w:val="22"/>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Shading">
    <w:name w:val="Light Shading"/>
    <w:basedOn w:val="TableNormal"/>
    <w:uiPriority w:val="60"/>
    <w:rsid w:val="008C46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4">
    <w:name w:val="Light Grid Accent 4"/>
    <w:basedOn w:val="TableNormal"/>
    <w:uiPriority w:val="62"/>
    <w:rsid w:val="002E724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6783825">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37484039">
      <w:bodyDiv w:val="1"/>
      <w:marLeft w:val="0"/>
      <w:marRight w:val="0"/>
      <w:marTop w:val="0"/>
      <w:marBottom w:val="0"/>
      <w:divBdr>
        <w:top w:val="none" w:sz="0" w:space="0" w:color="auto"/>
        <w:left w:val="none" w:sz="0" w:space="0" w:color="auto"/>
        <w:bottom w:val="none" w:sz="0" w:space="0" w:color="auto"/>
        <w:right w:val="none" w:sz="0" w:space="0" w:color="auto"/>
      </w:divBdr>
    </w:div>
    <w:div w:id="442460145">
      <w:bodyDiv w:val="1"/>
      <w:marLeft w:val="0"/>
      <w:marRight w:val="0"/>
      <w:marTop w:val="0"/>
      <w:marBottom w:val="0"/>
      <w:divBdr>
        <w:top w:val="none" w:sz="0" w:space="0" w:color="auto"/>
        <w:left w:val="none" w:sz="0" w:space="0" w:color="auto"/>
        <w:bottom w:val="none" w:sz="0" w:space="0" w:color="auto"/>
        <w:right w:val="none" w:sz="0" w:space="0" w:color="auto"/>
      </w:divBdr>
    </w:div>
    <w:div w:id="479737503">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058230">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77725647">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9432049">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37368249">
      <w:bodyDiv w:val="1"/>
      <w:marLeft w:val="0"/>
      <w:marRight w:val="0"/>
      <w:marTop w:val="0"/>
      <w:marBottom w:val="0"/>
      <w:divBdr>
        <w:top w:val="none" w:sz="0" w:space="0" w:color="auto"/>
        <w:left w:val="none" w:sz="0" w:space="0" w:color="auto"/>
        <w:bottom w:val="none" w:sz="0" w:space="0" w:color="auto"/>
        <w:right w:val="none" w:sz="0" w:space="0" w:color="auto"/>
      </w:divBdr>
    </w:div>
    <w:div w:id="95105961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6308350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5810636">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803789">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0010955">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1565049">
      <w:bodyDiv w:val="1"/>
      <w:marLeft w:val="0"/>
      <w:marRight w:val="0"/>
      <w:marTop w:val="0"/>
      <w:marBottom w:val="0"/>
      <w:divBdr>
        <w:top w:val="none" w:sz="0" w:space="0" w:color="auto"/>
        <w:left w:val="none" w:sz="0" w:space="0" w:color="auto"/>
        <w:bottom w:val="none" w:sz="0" w:space="0" w:color="auto"/>
        <w:right w:val="none" w:sz="0" w:space="0" w:color="auto"/>
      </w:divBdr>
    </w:div>
    <w:div w:id="1795754420">
      <w:bodyDiv w:val="1"/>
      <w:marLeft w:val="0"/>
      <w:marRight w:val="0"/>
      <w:marTop w:val="0"/>
      <w:marBottom w:val="0"/>
      <w:divBdr>
        <w:top w:val="none" w:sz="0" w:space="0" w:color="auto"/>
        <w:left w:val="none" w:sz="0" w:space="0" w:color="auto"/>
        <w:bottom w:val="none" w:sz="0" w:space="0" w:color="auto"/>
        <w:right w:val="none" w:sz="0" w:space="0" w:color="auto"/>
      </w:divBdr>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57772624">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1967">
      <w:bodyDiv w:val="1"/>
      <w:marLeft w:val="0"/>
      <w:marRight w:val="0"/>
      <w:marTop w:val="0"/>
      <w:marBottom w:val="0"/>
      <w:divBdr>
        <w:top w:val="none" w:sz="0" w:space="0" w:color="auto"/>
        <w:left w:val="none" w:sz="0" w:space="0" w:color="auto"/>
        <w:bottom w:val="none" w:sz="0" w:space="0" w:color="auto"/>
        <w:right w:val="none" w:sz="0" w:space="0" w:color="auto"/>
      </w:divBdr>
    </w:div>
    <w:div w:id="2092190462">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89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AppData\Local\Microsoft\Windows\Temporary%20Internet%20Files\Content.Outlook\CEZG9AA3\SOWBaseTemplate1%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p:properties xmlns:p="http://schemas.microsoft.com/office/2006/metadata/properties" xmlns:xsi="http://www.w3.org/2001/XMLSchema-instance">
  <documentManagement>
    <TaxCatchAll xmlns="230e9df3-be65-4c73-a93b-d1236ebd677e">
      <Value>419</Value>
      <Value>11</Value>
      <Value>3</Value>
    </TaxCatchAll>
    <DocumentDescription xmlns="230e9df3-be65-4c73-a93b-d1236ebd677e">This guidance document is designed to help define and document the complexity framework taxonomy used for application categorization.</DocumentDescription>
    <_dlc_DocId xmlns="230e9df3-be65-4c73-a93b-d1236ebd677e">CAMPUSIP-7-7490</_dlc_DocId>
    <_dlc_DocIdUrl xmlns="230e9df3-be65-4c73-a93b-d1236ebd677e">
      <Url>https://microsoft.sharepoint.com/teams/CampusIPLibraries/MCS/_layouts/15/DocIdRedir.aspx?ID=CAMPUSIP-7-7490</Url>
      <Description>CAMPUSIP-7-7490</Description>
    </_dlc_DocIdUrl>
    <SMEComments xmlns="2c369b2b-3f94-46ec-90e1-485ed2885eab" xsi:nil="true"/>
    <servicespriorityarea xmlns="230e9df3-be65-4c73-a93b-d1236ebd677e">
      <Value>Application Platform</Value>
    </servicespriorityarea>
    <campusactivity xmlns="230e9df3-be65-4c73-a93b-d1236ebd677e">
      <Value>Delivery</Value>
    </campusactivity>
    <p920f6992caa4adbaa1880c7ef19b02a xmlns="230e9df3-be65-4c73-a93b-d1236ebd677e">
      <Terms xmlns="http://schemas.microsoft.com/office/infopath/2007/PartnerControls"/>
    </p920f6992caa4adbaa1880c7ef19b02a>
    <MSProductsTaxHTField0 xmlns="230e9df3-be65-4c73-a93b-d1236ebd677e">
      <Terms xmlns="http://schemas.microsoft.com/office/infopath/2007/PartnerControls">
        <TermInfo xmlns="http://schemas.microsoft.com/office/infopath/2007/PartnerControls">
          <TermName xmlns="http://schemas.microsoft.com/office/infopath/2007/PartnerControls">Microsoft Azure</TermName>
          <TermId xmlns="http://schemas.microsoft.com/office/infopath/2007/PartnerControls">669a3112-5edf-444b-a003-630063601f07</TermId>
        </TermInfo>
      </Term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reference models</TermName>
          <TermId xmlns="http://schemas.microsoft.com/office/infopath/2007/PartnerControls">85c40240-72fb-4616-aa33-2aabd4869fec</TermId>
        </TermInfo>
      </Terms>
    </oad7af80ad0f4ba99bb03b3894ab533c>
    <SMEReviewIndicator xmlns="2c369b2b-3f94-46ec-90e1-485ed2885eab" xsi:nil="true"/>
    <OfferingID xmlns="377e59e3-f917-4a3d-8b5a-e00869003925">
      <Value>4205</Value>
      <Value>3957</Value>
      <Value>4223</Value>
    </OfferingID>
    <campustrv xmlns="230e9df3-be65-4c73-a93b-d1236ebd677e"/>
    <Authors xmlns="230e9df3-be65-4c73-a93b-d1236ebd677e">
      <UserInfo>
        <DisplayName>amaga@microsoft.com</DisplayName>
        <AccountId>59081</AccountId>
        <AccountType/>
      </UserInfo>
    </Authors>
    <cb7870d3641f4a52807a63577a9c1b08 xmlns="230e9df3-be65-4c73-a93b-d1236ebd677e">
      <Terms xmlns="http://schemas.microsoft.com/office/infopath/2007/PartnerControls"/>
    </cb7870d3641f4a52807a63577a9c1b08>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DerivedFromID xmlns="230e9df3-be65-4c73-a93b-d1236ebd677e">Original</DerivedFromID>
    <af1f5bfae61e4243aac9966cb19580e1 xmlns="230e9df3-be65-4c73-a93b-d1236ebd677e">
      <Terms xmlns="http://schemas.microsoft.com/office/infopath/2007/PartnerControls"/>
    </af1f5bfae61e4243aac9966cb19580e1>
    <campusov xmlns="230e9df3-be65-4c73-a93b-d1236ebd677e"/>
    <SMEReviewCount xmlns="2c369b2b-3f94-46ec-90e1-485ed2885eab" xsi:nil="true"/>
    <IconOverlay xmlns="http://schemas.microsoft.com/sharepoint/v4" xsi:nil="true"/>
    <g6775e77a6d84637a29014d883a4378a xmlns="230e9df3-be65-4c73-a93b-d1236ebd677e">
      <Terms xmlns="http://schemas.microsoft.com/office/infopath/2007/PartnerControls"/>
    </g6775e77a6d84637a29014d883a4378a>
    <_ip_UnifiedCompliancePolicyUIAction xmlns="http://schemas.microsoft.com/sharepoint/v3" xsi:nil="true"/>
    <_ip_UnifiedCompliancePolicyProperties xmlns="http://schemas.microsoft.com/sharepoint/v3" xsi:nil="true"/>
    <ce2b1ceba6064113b213788c3c1b0a6d xmlns="377e59e3-f917-4a3d-8b5a-e00869003925">
      <Terms xmlns="http://schemas.microsoft.com/office/infopath/2007/PartnerControls"/>
    </ce2b1ceba6064113b213788c3c1b0a6d>
  </documentManagement>
</p:properties>
</file>

<file path=customXml/item4.xml><?xml version="1.0" encoding="utf-8"?>
<ct:contentTypeSchema xmlns:ct="http://schemas.microsoft.com/office/2006/metadata/contentType" xmlns:ma="http://schemas.microsoft.com/office/2006/metadata/properties/metaAttributes" ct:_="" ma:_="" ma:contentTypeName="Campus Managed IP - ESSM" ma:contentTypeID="0x01010079CA57CA2DAD654DAB031774EE67465800621D8D8E19AE324586B0E2D5814AD32C03000E33C9300240E849800A3FF9B3B62E8C" ma:contentTypeVersion="59" ma:contentTypeDescription="This content type is used to define the metadata and behavior of Managed IP managed by the ESSM team." ma:contentTypeScope="" ma:versionID="2f8610a2019447e7548f3fbfc1eca996">
  <xsd:schema xmlns:xsd="http://www.w3.org/2001/XMLSchema" xmlns:xs="http://www.w3.org/2001/XMLSchema" xmlns:p="http://schemas.microsoft.com/office/2006/metadata/properties" xmlns:ns1="http://schemas.microsoft.com/sharepoint/v3" xmlns:ns2="230e9df3-be65-4c73-a93b-d1236ebd677e" xmlns:ns3="2c369b2b-3f94-46ec-90e1-485ed2885eab" xmlns:ns4="377e59e3-f917-4a3d-8b5a-e00869003925" xmlns:ns5="http://schemas.microsoft.com/sharepoint/v4" targetNamespace="http://schemas.microsoft.com/office/2006/metadata/properties" ma:root="true" ma:fieldsID="349fb0a39491ba36527c900880a8cd41" ns1:_="" ns2:_="" ns3:_="" ns4:_="" ns5:_="">
    <xsd:import namespace="http://schemas.microsoft.com/sharepoint/v3"/>
    <xsd:import namespace="230e9df3-be65-4c73-a93b-d1236ebd677e"/>
    <xsd:import namespace="2c369b2b-3f94-46ec-90e1-485ed2885eab"/>
    <xsd:import namespace="377e59e3-f917-4a3d-8b5a-e00869003925"/>
    <xsd:import namespace="http://schemas.microsoft.com/sharepoint/v4"/>
    <xsd:element name="properties">
      <xsd:complexType>
        <xsd:sequence>
          <xsd:element name="documentManagement">
            <xsd:complexType>
              <xsd:all>
                <xsd:element ref="ns2:DerivedFromID" minOccurs="0"/>
                <xsd:element ref="ns2:Authors"/>
                <xsd:element ref="ns2:servicespriorityarea" minOccurs="0"/>
                <xsd:element ref="ns2:campusov" minOccurs="0"/>
                <xsd:element ref="ns2:campustrv" minOccurs="0"/>
                <xsd:element ref="ns2:campusactivity" minOccurs="0"/>
                <xsd:element ref="ns3:SMEComments" minOccurs="0"/>
                <xsd:element ref="ns3:SMEReviewCount" minOccurs="0"/>
                <xsd:element ref="ns3:SMEReviewIndicator" minOccurs="0"/>
                <xsd:element ref="ns2:DocumentDescription" minOccurs="0"/>
                <xsd:element ref="ns4:OfferingID" minOccurs="0"/>
                <xsd:element ref="ns2:_dlc_DocIdUrl" minOccurs="0"/>
                <xsd:element ref="ns2:p920f6992caa4adbaa1880c7ef19b02a" minOccurs="0"/>
                <xsd:element ref="ns2:af1f5bfae61e4243aac9966cb19580e1" minOccurs="0"/>
                <xsd:element ref="ns2:cb7870d3641f4a52807a63577a9c1b08" minOccurs="0"/>
                <xsd:element ref="ns2:TaxCatchAll" minOccurs="0"/>
                <xsd:element ref="ns2:TaxCatchAllLabel" minOccurs="0"/>
                <xsd:element ref="ns2:MSProductsTaxHTField0" minOccurs="0"/>
                <xsd:element ref="ns3:l6f22ad676764b8284b0a38937e29122" minOccurs="0"/>
                <xsd:element ref="ns2:m74a2925250f485f9486ed3f97e2a6b3" minOccurs="0"/>
                <xsd:element ref="ns2:_dlc_DocId" minOccurs="0"/>
                <xsd:element ref="ns4:OfferingID_x003a_Title_x0020__x0028_linked_x0020_to_x0020_item_x0029_" minOccurs="0"/>
                <xsd:element ref="ns4:SharedWithDetails" minOccurs="0"/>
                <xsd:element ref="ns5:IconOverlay" minOccurs="0"/>
                <xsd:element ref="ns2:g6775e77a6d84637a29014d883a4378a" minOccurs="0"/>
                <xsd:element ref="ns2:_dlc_DocIdPersistId" minOccurs="0"/>
                <xsd:element ref="ns1:_ip_UnifiedCompliancePolicyProperties" minOccurs="0"/>
                <xsd:element ref="ns1:_ip_UnifiedCompliancePolicyUIAction" minOccurs="0"/>
                <xsd:element ref="ns4:ce2b1ceba6064113b213788c3c1b0a6d" minOccurs="0"/>
                <xsd:element ref="ns2:oad7af80ad0f4ba99bb03b3894ab533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uthors" ma:index="3"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9" nillable="true" ma:displayName="Services Priority Area" ma:description="Identifies the associated Services business priority area. Used by Campus." ma:internalName="servicespriorityarea" ma:readOnly="false">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ynamics"/>
                    <xsd:enumeration value="Enterprise Communications"/>
                    <xsd:enumeration value="Enterprise Strategy"/>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2" nillable="true" ma:displayName="Org (Campus Only)" ma:description="Used exclusively by the Campus KM solution. The organization, community, or program that is responsible for the life of the IP." ma:internalName="campusov" ma:readOnly="false">
      <xsd:complexType>
        <xsd:complexContent>
          <xsd:extension base="dms:MultiChoice">
            <xsd:sequence>
              <xsd:element name="Value" maxOccurs="unbounded" minOccurs="0" nillable="true">
                <xsd:simpleType>
                  <xsd:restriction base="dms:Choice">
                    <xsd:enumeration value="Consumer"/>
                    <xsd:enumeration value="CSS"/>
                    <xsd:enumeration value="Enterprise Services Sales"/>
                    <xsd:enumeration value="GBS - Strategy"/>
                    <xsd:enumeration value="GBSD - Commercial Shared"/>
                    <xsd:enumeration value="GBSD - Dynamics/SMS&amp;P"/>
                    <xsd:enumeration value="GBSD - MOD"/>
                    <xsd:enumeration value="GBSD - PFE"/>
                    <xsd:enumeration value="GBSD - STB"/>
                    <xsd:enumeration value="MCS"/>
                    <xsd:enumeration value="Not Organization Specific"/>
                    <xsd:enumeration value="OCTO"/>
                    <xsd:enumeration value="Premier"/>
                  </xsd:restriction>
                </xsd:simpleType>
              </xsd:element>
            </xsd:sequence>
          </xsd:extension>
        </xsd:complexContent>
      </xsd:complexType>
    </xsd:element>
    <xsd:element name="campustrv" ma:index="13" nillable="true" ma:displayName="Target Roles (Campus Only)" ma:description="Used exclusively by the Campus KM solution. Use for tagging the content with the targeted job function." ma:internalName="campustrv" ma:readOnly="false">
      <xsd:complexType>
        <xsd:complexContent>
          <xsd:extension base="dms:MultiChoice">
            <xsd:sequence>
              <xsd:element name="Value" maxOccurs="unbounded" minOccurs="0" nillable="true">
                <xsd:simpleType>
                  <xsd:restriction base="dms:Choice">
                    <xsd:enumeration value="Product Quality &amp; Supportability"/>
                    <xsd:enumeration value="Support Engineering"/>
                    <xsd:enumeration value="Product Marketing"/>
                    <xsd:enumeration value="Services Leadership"/>
                    <xsd:enumeration value="Marketing Communications &amp; Research"/>
                    <xsd:enumeration value="Account Management"/>
                    <xsd:enumeration value="Sales Excellence"/>
                    <xsd:enumeration value="Sales Leadership"/>
                    <xsd:enumeration value="Solution Sales"/>
                    <xsd:enumeration value="Architecture Delivery"/>
                    <xsd:enumeration value="Delivery Management"/>
                    <xsd:enumeration value="Consulting Delivery"/>
                    <xsd:enumeration value="Support Delivery"/>
                    <xsd:enumeration value="Support Delivery Management"/>
                  </xsd:restriction>
                </xsd:simpleType>
              </xsd:element>
            </xsd:sequence>
          </xsd:extension>
        </xsd:complexContent>
      </xsd:complexType>
    </xsd:element>
    <xsd:element name="campusactivity" ma:index="15"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ocumentDescription" ma:index="19"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920f6992caa4adbaa1880c7ef19b02a" ma:index="24" nillable="true" ma:taxonomy="true" ma:internalName="p920f6992caa4adbaa1880c7ef19b02a" ma:taxonomyFieldName="EnterpriseServices" ma:displayName="Services Catalog" ma:readOnly="false" ma:default="" ma:fieldId="{9920f699-2caa-4adb-aa18-80c7ef19b02a}" ma:taxonomyMulti="true" ma:sspId="e385fb40-52d4-4fae-9c5b-3e8ff8a5878e" ma:termSetId="bd4f1574-88de-4bec-aed6-a02a735bd25b" ma:anchorId="00000000-0000-0000-0000-000000000000" ma:open="false" ma:isKeyword="false">
      <xsd:complexType>
        <xsd:sequence>
          <xsd:element ref="pc:Terms" minOccurs="0" maxOccurs="1"/>
        </xsd:sequence>
      </xsd:complexType>
    </xsd:element>
    <xsd:element name="af1f5bfae61e4243aac9966cb19580e1" ma:index="27"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cb7870d3641f4a52807a63577a9c1b08" ma:index="28"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TaxCatchAll" ma:index="29"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MSProductsTaxHTField0" ma:index="32"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m74a2925250f485f9486ed3f97e2a6b3" ma:index="36"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g6775e77a6d84637a29014d883a4378a" ma:index="41"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_dlc_DocIdPersistId" ma:index="42" nillable="true" ma:displayName="Persist ID" ma:description="Keep ID on add." ma:hidden="true" ma:internalName="_dlc_DocIdPersistId" ma:readOnly="true">
      <xsd:simpleType>
        <xsd:restriction base="dms:Boolean"/>
      </xsd:simpleType>
    </xsd:element>
    <xsd:element name="oad7af80ad0f4ba99bb03b3894ab533c" ma:index="46"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6" nillable="true" ma:displayName="SME Comments" ma:internalName="SMEComments" ma:readOnly="false">
      <xsd:simpleType>
        <xsd:restriction base="dms:Note">
          <xsd:maxLength value="255"/>
        </xsd:restriction>
      </xsd:simpleType>
    </xsd:element>
    <xsd:element name="SMEReviewCount" ma:index="17" nillable="true" ma:displayName="SME Review Count" ma:internalName="SMEReviewCount" ma:readOnly="false">
      <xsd:simpleType>
        <xsd:restriction base="dms:Number"/>
      </xsd:simpleType>
    </xsd:element>
    <xsd:element name="SMEReviewIndicator" ma:index="18" nillable="true" ma:displayName="SME Review Indicator" ma:internalName="SMEReviewIndicator" ma:readOnly="false">
      <xsd:simpleType>
        <xsd:restriction base="dms:Number"/>
      </xsd:simpleType>
    </xsd:element>
    <xsd:element name="l6f22ad676764b8284b0a38937e29122" ma:index="34" ma:taxonomy="true" ma:internalName="l6f22ad676764b8284b0a38937e29122" ma:taxonomyFieldName="MS_x0020_Language" ma:displayName="Language" ma:readOnly="false" ma:default=""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7e59e3-f917-4a3d-8b5a-e00869003925" elementFormDefault="qualified">
    <xsd:import namespace="http://schemas.microsoft.com/office/2006/documentManagement/types"/>
    <xsd:import namespace="http://schemas.microsoft.com/office/infopath/2007/PartnerControls"/>
    <xsd:element name="OfferingID" ma:index="20" nillable="true" ma:displayName="OfferingID" ma:list="{2e26b37f-94a7-4911-88ef-4c7fb9053fff}" ma:internalName="OfferingID0" ma:showField="OID"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OfferingID_x003a_Title_x0020__x0028_linked_x0020_to_x0020_item_x0029_" ma:index="38" nillable="true" ma:displayName="OfferingID:Title (linked to item)" ma:list="{2e26b37f-94a7-4911-88ef-4c7fb9053fff}" ma:internalName="OfferingID_x003A_Title_x0020__x0028_linked_x0020_to_x0020_item_x0029_" ma:readOnly="true" ma:showField="LinkTitleNoMenu"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ce2b1ceba6064113b213788c3c1b0a6d" ma:index="45" nillable="true" ma:taxonomy="true" ma:internalName="ce2b1ceba6064113b213788c3c1b0a6d" ma:taxonomyFieldName="ESSM_x0020_BOM_x0020__x002d__x0020_IP_x0020_Type" ma:displayName="ESSM BOM - IP Type" ma:default="" ma:fieldId="{ce2b1ceb-a606-4113-b213-788c3c1b0a6d}" ma:taxonomyMulti="true" ma:sspId="e385fb40-52d4-4fae-9c5b-3e8ff8a5878e" ma:termSetId="e64109f7-11c4-4975-bd3b-0b261aa0292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e385fb40-52d4-4fae-9c5b-3e8ff8a5878e" ContentTypeId="0x01010079CA57CA2DAD654DAB031774EE674658" PreviousValue="false"/>
</file>

<file path=customXml/item7.xml><?xml version="1.0" encoding="utf-8"?>
<root>
  <documentstatus>Draft</documentstatus>
</root>
</file>

<file path=customXml/item8.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1F0FC9BD-D856-4949-8F68-F3841E7BD055}"/>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77952D5B-3052-4ECD-B9E7-0A9821532CD8}"/>
</file>

<file path=customXml/itemProps4.xml><?xml version="1.0" encoding="utf-8"?>
<ds:datastoreItem xmlns:ds="http://schemas.openxmlformats.org/officeDocument/2006/customXml" ds:itemID="{38CD734F-EDFC-4439-9BB0-558CF83C081B}"/>
</file>

<file path=customXml/itemProps5.xml><?xml version="1.0" encoding="utf-8"?>
<ds:datastoreItem xmlns:ds="http://schemas.openxmlformats.org/officeDocument/2006/customXml" ds:itemID="{E1DC591E-259C-47C9-93A6-2BCBBAC0AB42}"/>
</file>

<file path=customXml/itemProps6.xml><?xml version="1.0" encoding="utf-8"?>
<ds:datastoreItem xmlns:ds="http://schemas.openxmlformats.org/officeDocument/2006/customXml" ds:itemID="{2F7FAA05-1452-4EF8-96C4-4A3EAF495CC7}"/>
</file>

<file path=customXml/itemProps7.xml><?xml version="1.0" encoding="utf-8"?>
<ds:datastoreItem xmlns:ds="http://schemas.openxmlformats.org/officeDocument/2006/customXml" ds:itemID="{EEBA425E-5CDF-43E0-AAA0-69E224A81652}"/>
</file>

<file path=customXml/itemProps8.xml><?xml version="1.0" encoding="utf-8"?>
<ds:datastoreItem xmlns:ds="http://schemas.openxmlformats.org/officeDocument/2006/customXml" ds:itemID="{8D4B592C-E0AE-459B-860B-7A66A092E40E}"/>
</file>

<file path=docProps/app.xml><?xml version="1.0" encoding="utf-8"?>
<Properties xmlns="http://schemas.openxmlformats.org/officeDocument/2006/extended-properties" xmlns:vt="http://schemas.openxmlformats.org/officeDocument/2006/docPropsVTypes">
  <Template>SOWBaseTemplate1 (4)</Template>
  <TotalTime>1</TotalTime>
  <Pages>27</Pages>
  <Words>6751</Words>
  <Characters>38484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App Modernization Advanced Complexity Framework</vt:lpstr>
    </vt:vector>
  </TitlesOfParts>
  <Manager/>
  <Company>Microsoft Corporation</Company>
  <LinksUpToDate>false</LinksUpToDate>
  <CharactersWithSpaces>45145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Modernization Advanced Complexity Framework</dc:title>
  <dc:subject>App Modernization Advanced</dc:subject>
  <dc:creator>Jan Weisel (Bridge Partners)</dc:creator>
  <cp:lastModifiedBy>Jan Weisel (Bridge Partners)</cp:lastModifiedBy>
  <cp:revision>2</cp:revision>
  <cp:lastPrinted>2013-10-16T00:21:00Z</cp:lastPrinted>
  <dcterms:created xsi:type="dcterms:W3CDTF">2015-10-05T20:16:00Z</dcterms:created>
  <dcterms:modified xsi:type="dcterms:W3CDTF">2015-10-05T20:16:00Z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0x01010079CA57CA2DAD654DAB031774EE67465800621D8D8E19AE324586B0E2D5814AD32C03000E33C9300240E849800A3FF9B3B62E8C</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Add Document Name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Order">
    <vt:r8>535100</vt:r8>
  </property>
  <property fmtid="{D5CDD505-2E9C-101B-9397-08002B2CF9AE}" pid="29" name="_dlc_DocIdItemGuid">
    <vt:lpwstr>2b86cc54-d0ca-43c2-8c5c-f6cff90b5ba7</vt:lpwstr>
  </property>
  <property fmtid="{D5CDD505-2E9C-101B-9397-08002B2CF9AE}" pid="30" name="TaxKeyword">
    <vt:lpwstr/>
  </property>
  <property fmtid="{D5CDD505-2E9C-101B-9397-08002B2CF9AE}" pid="31" name="ContentType1">
    <vt:lpwstr>14;#Document|64c15061-4ecf-4866-9082-c78643db035d</vt:lpwstr>
  </property>
  <property fmtid="{D5CDD505-2E9C-101B-9397-08002B2CF9AE}" pid="32" name="Account">
    <vt:lpwstr>15;#Microsoft|d841e977-0b57-4f5c-bd13-db9e556048b6</vt:lpwstr>
  </property>
  <property fmtid="{D5CDD505-2E9C-101B-9397-08002B2CF9AE}" pid="33" name="Division">
    <vt:lpwstr/>
  </property>
  <property fmtid="{D5CDD505-2E9C-101B-9397-08002B2CF9AE}" pid="34" name="ItemTypeTag">
    <vt:lpwstr/>
  </property>
  <property fmtid="{D5CDD505-2E9C-101B-9397-08002B2CF9AE}" pid="35" name="Audience1">
    <vt:lpwstr/>
  </property>
  <property fmtid="{D5CDD505-2E9C-101B-9397-08002B2CF9AE}" pid="36" name="VerticalIndustries">
    <vt:lpwstr/>
  </property>
  <property fmtid="{D5CDD505-2E9C-101B-9397-08002B2CF9AE}" pid="37" name="MS Language">
    <vt:lpwstr>3;#English|cb91f272-ce4d-4a7e-9bbf-78b58e3d188d</vt:lpwstr>
  </property>
  <property fmtid="{D5CDD505-2E9C-101B-9397-08002B2CF9AE}" pid="38" name="SalesGeography">
    <vt:lpwstr/>
  </property>
  <property fmtid="{D5CDD505-2E9C-101B-9397-08002B2CF9AE}" pid="39" name="MSProducts">
    <vt:lpwstr>11;#Microsoft Azure|669a3112-5edf-444b-a003-630063601f07</vt:lpwstr>
  </property>
  <property fmtid="{D5CDD505-2E9C-101B-9397-08002B2CF9AE}" pid="40" name="EnterpriseServices">
    <vt:lpwstr/>
  </property>
  <property fmtid="{D5CDD505-2E9C-101B-9397-08002B2CF9AE}" pid="41" name="ServicesIPTypes">
    <vt:lpwstr>419;#reference models|85c40240-72fb-4616-aa33-2aabd4869fec</vt:lpwstr>
  </property>
  <property fmtid="{D5CDD505-2E9C-101B-9397-08002B2CF9AE}" pid="42" name="Services Marketing Audience">
    <vt:lpwstr/>
  </property>
  <property fmtid="{D5CDD505-2E9C-101B-9397-08002B2CF9AE}" pid="43" name="ServicesCommunities">
    <vt:lpwstr/>
  </property>
  <property fmtid="{D5CDD505-2E9C-101B-9397-08002B2CF9AE}" pid="44" name="OfferingID">
    <vt:lpwstr>4205;#;#3957;#;#4223;#</vt:lpwstr>
  </property>
  <property fmtid="{D5CDD505-2E9C-101B-9397-08002B2CF9AE}" pid="45" name="ie6d2fd56e2d423f9ae5744f65e04598">
    <vt:lpwstr/>
  </property>
  <property fmtid="{D5CDD505-2E9C-101B-9397-08002B2CF9AE}" pid="46" name="ServicesLifecycleStage">
    <vt:lpwstr/>
  </property>
  <property fmtid="{D5CDD505-2E9C-101B-9397-08002B2CF9AE}" pid="47" name="SharedWithUsers">
    <vt:lpwstr/>
  </property>
  <property fmtid="{D5CDD505-2E9C-101B-9397-08002B2CF9AE}" pid="48" name="bc28b5f076654a3b96073bbbebfeb8c9">
    <vt:lpwstr>English|cb91f272-ce4d-4a7e-9bbf-78b58e3d188d</vt:lpwstr>
  </property>
  <property fmtid="{D5CDD505-2E9C-101B-9397-08002B2CF9AE}" pid="49" name="ServicesDomain">
    <vt:lpwstr/>
  </property>
  <property fmtid="{D5CDD505-2E9C-101B-9397-08002B2CF9AE}" pid="50" name="MSLanguage">
    <vt:lpwstr>3;#English|cb91f272-ce4d-4a7e-9bbf-78b58e3d188d</vt:lpwstr>
  </property>
  <property fmtid="{D5CDD505-2E9C-101B-9397-08002B2CF9AE}" pid="51" name="l56d15105ae648fdac87f06e9633001e">
    <vt:lpwstr/>
  </property>
  <property fmtid="{D5CDD505-2E9C-101B-9397-08002B2CF9AE}" pid="52" name="ESSM BOM - IP Type">
    <vt:lpwstr/>
  </property>
</Properties>
</file>
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footer4.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9B243" w14:textId="77777777" w:rsidR="00C24E60" w:rsidRPr="0040554B" w:rsidRDefault="00C24E60" w:rsidP="00C24E60">
      <w:pPr>
        <w:spacing w:before="5160"/>
      </w:pPr>
      <w:r w:rsidRPr="0040554B">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DA9B2DA" wp14:editId="6DA9B2DB">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DA9B304" w14:textId="027C91DF" w:rsidR="008A4C67" w:rsidRDefault="008A4C67" w:rsidP="00C24E60">
                                  <w:pPr>
                                    <w:pStyle w:val="CoverTitle"/>
                                  </w:pPr>
                                  <w:r>
                                    <w:t>ATAIS - Solution Design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DA9B2DA"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DA9B304" w14:textId="027C91DF" w:rsidR="008A4C67" w:rsidRDefault="008A4C67" w:rsidP="00C24E60">
                            <w:pPr>
                              <w:pStyle w:val="CoverTitle"/>
                            </w:pPr>
                            <w:r>
                              <w:t>ATAIS - Solution Design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4" o:title="MSFT_logo_rgb_C-Wht_D"/>
                  <v:path arrowok="t"/>
                </v:shape>
                <w10:wrap anchorx="page"/>
              </v:group>
            </w:pict>
          </mc:Fallback>
        </mc:AlternateContent>
      </w:r>
    </w:p>
    <w:p w14:paraId="6DA9B244" w14:textId="3F182628" w:rsidR="00C24E60" w:rsidRPr="0040554B" w:rsidRDefault="00763621"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25FDE" w:rsidRPr="0040554B">
            <w:t xml:space="preserve">Advanced Threat Analytics </w:t>
          </w:r>
          <w:r w:rsidR="00872742" w:rsidRPr="0040554B">
            <w:t>Implementation</w:t>
          </w:r>
          <w:r w:rsidR="00925FDE" w:rsidRPr="0040554B">
            <w:t xml:space="preserve"> Services</w:t>
          </w:r>
        </w:sdtContent>
      </w:sdt>
    </w:p>
    <w:p w14:paraId="6DA9B245" w14:textId="44522272" w:rsidR="00C24E60" w:rsidRPr="0040554B" w:rsidRDefault="00C24E60" w:rsidP="00C24E60">
      <w:pPr>
        <w:rPr>
          <w:rStyle w:val="Emphasis"/>
          <w:rFonts w:eastAsiaTheme="minorHAnsi"/>
          <w:i w:val="0"/>
          <w:iCs w:val="0"/>
          <w:noProof/>
          <w:szCs w:val="20"/>
          <w:lang w:eastAsia="en-AU"/>
        </w:rPr>
      </w:pPr>
      <w:r w:rsidRPr="0040554B">
        <w:rPr>
          <w:rStyle w:val="Emphasis"/>
        </w:rPr>
        <w:t>Prepared for</w:t>
      </w:r>
    </w:p>
    <w:sdt>
      <w:sdtPr>
        <w:rPr>
          <w:lang w:eastAsia="en-AU"/>
        </w:rPr>
        <w:id w:val="-1727218567"/>
        <w:placeholder>
          <w:docPart w:val="4F01CC8C9E464FDFA4EF2E3292ABBB19"/>
        </w:placeholder>
        <w15:dataBinding w:xpath="/root[1]/customer[1]" w:storeItemID="{A7D598A9-AC5B-49BC-AE59-C7616FDA4C36}"/>
      </w:sdtPr>
      <w:sdtEndPr/>
      <w:sdtContent>
        <w:p w14:paraId="6DA9B246" w14:textId="557E2D95" w:rsidR="001B02EF" w:rsidRPr="0040554B" w:rsidRDefault="00DD4A1B" w:rsidP="00C24E60">
          <w:pPr>
            <w:rPr>
              <w:lang w:eastAsia="en-AU"/>
            </w:rPr>
          </w:pPr>
          <w:sdt>
            <w:sdtPr>
              <w:rPr>
                <w:lang w:eastAsia="en-AU"/>
              </w:rPr>
              <w:alias w:val="Customer"/>
              <w:tag w:val="Customer"/>
              <w:id w:val="-1512292175"/>
            </w:sdtPr>
            <w:sdtContent>
              <w:r w:rsidRPr="0040554B">
                <w:rPr>
                  <w:lang w:eastAsia="en-AU"/>
                </w:rPr>
                <w:fldChar w:fldCharType="begin"/>
              </w:r>
              <w:r w:rsidRPr="00691862">
                <w:rPr>
                  <w:lang w:eastAsia="en-AU"/>
                </w:rPr>
                <w:instrText xml:space="preserve"> DOCPROPERTY  Customer  \* MERGEFORMAT </w:instrText>
              </w:r>
              <w:r w:rsidRPr="0040554B">
                <w:rPr>
                  <w:lang w:eastAsia="en-AU"/>
                </w:rPr>
                <w:fldChar w:fldCharType="separate"/>
              </w:r>
              <w:r>
                <w:rPr>
                  <w:lang w:eastAsia="en-AU"/>
                </w:rPr>
                <w:t>Customer Name</w:t>
              </w:r>
              <w:r w:rsidRPr="0040554B">
                <w:rPr>
                  <w:lang w:eastAsia="en-AU"/>
                </w:rPr>
                <w:fldChar w:fldCharType="end"/>
              </w:r>
            </w:sdtContent>
          </w:sdt>
        </w:p>
      </w:sdtContent>
    </w:sdt>
    <w:p w14:paraId="6DA9B247" w14:textId="442C6F60" w:rsidR="00D725E9" w:rsidRPr="0040554B" w:rsidRDefault="00D725E9" w:rsidP="00C24E60">
      <w:r w:rsidRPr="0040554B">
        <w:fldChar w:fldCharType="begin"/>
      </w:r>
      <w:r w:rsidRPr="00691862">
        <w:instrText xml:space="preserve"> DATE \@ "M/d/yyyy" </w:instrText>
      </w:r>
      <w:r w:rsidRPr="0040554B">
        <w:fldChar w:fldCharType="separate"/>
      </w:r>
      <w:r w:rsidR="00DD4A1B">
        <w:rPr>
          <w:noProof/>
        </w:rPr>
        <w:t>10/19/2016</w:t>
      </w:r>
      <w:r w:rsidRPr="0040554B">
        <w:fldChar w:fldCharType="end"/>
      </w:r>
    </w:p>
    <w:p w14:paraId="6DA9B248" w14:textId="0E1AC2AA" w:rsidR="00C24E60" w:rsidRPr="0040554B" w:rsidRDefault="00C24E60" w:rsidP="00C24E60">
      <w:r w:rsidRPr="0040554B">
        <w:t xml:space="preserve">Version </w:t>
      </w:r>
      <w:sdt>
        <w:sdtPr>
          <w:alias w:val="Version"/>
          <w:tag w:val="Version"/>
          <w:id w:val="249159951"/>
          <w:placeholder>
            <w:docPart w:val="4F01CC8C9E464FDFA4EF2E3292ABBB19"/>
          </w:placeholder>
          <w15:dataBinding w:xpath="/root[1]/version[1]" w:storeItemID="{A7D598A9-AC5B-49BC-AE59-C7616FDA4C36}"/>
        </w:sdtPr>
        <w:sdtEndPr/>
        <w:sdtContent>
          <w:fldSimple w:instr=" DOCPROPERTY  Version  \* MERGEFORMAT ">
            <w:r w:rsidR="00DD4A1B">
              <w:t>1</w:t>
            </w:r>
          </w:fldSimple>
        </w:sdtContent>
      </w:sdt>
      <w:r w:rsidR="00FA30BF" w:rsidRPr="0040554B">
        <w:t xml:space="preserve"> </w:t>
      </w:r>
      <w:sdt>
        <w:sdtPr>
          <w:alias w:val="Document Status"/>
          <w:tag w:val="Document Status"/>
          <w:id w:val="2011862660"/>
          <w:placeholder>
            <w:docPart w:val="9C735E6B667F414A8031E7CC9D1056F4"/>
          </w:placeholder>
          <w:dataBinding w:xpath="/root[1]/status[1]" w:storeItemID="{A7D598A9-AC5B-49BC-AE59-C7616FDA4C36}"/>
          <w:dropDownList w:lastValue="Draft">
            <w:listItem w:displayText="Draft" w:value="Draft"/>
            <w:listItem w:displayText="Final" w:value="Final"/>
          </w:dropDownList>
        </w:sdtPr>
        <w:sdtEndPr/>
        <w:sdtContent>
          <w:r w:rsidR="00925FDE" w:rsidRPr="0040554B">
            <w:t>Draft</w:t>
          </w:r>
        </w:sdtContent>
      </w:sdt>
      <w:r w:rsidR="00337DA4" w:rsidRPr="00691862">
        <w:rPr>
          <w:color w:val="FF0000"/>
        </w:rPr>
        <w:fldChar w:fldCharType="begin"/>
      </w:r>
      <w:r w:rsidR="00337DA4" w:rsidRPr="00691862">
        <w:rPr>
          <w:color w:val="FF0000"/>
        </w:rPr>
        <w:instrText xml:space="preserve"> DOCPROPERTY Status \* MERGEFORMAT </w:instrText>
      </w:r>
      <w:r w:rsidR="00337DA4" w:rsidRPr="00691862">
        <w:rPr>
          <w:color w:val="FF0000"/>
        </w:rPr>
        <w:fldChar w:fldCharType="end"/>
      </w:r>
    </w:p>
    <w:p w14:paraId="6DA9B249" w14:textId="77777777" w:rsidR="00C24E60" w:rsidRPr="0040554B" w:rsidRDefault="00C24E60" w:rsidP="00C24E60"/>
    <w:p w14:paraId="6DA9B24A" w14:textId="77777777" w:rsidR="00C24E60" w:rsidRPr="001E5EE6" w:rsidRDefault="00C24E60" w:rsidP="00C24E60">
      <w:pPr>
        <w:rPr>
          <w:rStyle w:val="Emphasis"/>
        </w:rPr>
      </w:pPr>
      <w:r w:rsidRPr="001E5EE6">
        <w:rPr>
          <w:rStyle w:val="Emphasis"/>
        </w:rPr>
        <w:t>Prepared by</w:t>
      </w:r>
    </w:p>
    <w:p w14:paraId="6DA9B24B" w14:textId="2248D312" w:rsidR="00C24E60" w:rsidRPr="0040554B" w:rsidRDefault="00763621" w:rsidP="00D87D77">
      <w:pPr>
        <w:tabs>
          <w:tab w:val="left" w:pos="5340"/>
        </w:tabs>
        <w:rPr>
          <w:rStyle w:val="Strong"/>
        </w:rPr>
      </w:pPr>
      <w:sdt>
        <w:sdtPr>
          <w:rPr>
            <w:rStyle w:val="Strong"/>
          </w:rPr>
          <w:alias w:val="Author"/>
          <w:tag w:val=""/>
          <w:id w:val="80649995"/>
          <w:placeholder>
            <w:docPart w:val="7C28549185104C90B33DFE9E147BA032"/>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C7299C">
            <w:rPr>
              <w:rStyle w:val="Strong"/>
            </w:rPr>
            <w:t>[Update in doc Properties]</w:t>
          </w:r>
        </w:sdtContent>
      </w:sdt>
    </w:p>
    <w:sdt>
      <w:sdtPr>
        <w:alias w:val="Author Position"/>
        <w:tag w:val="Author Position"/>
        <w:id w:val="1063681955"/>
        <w:placeholder>
          <w:docPart w:val="F2FA85CD9DA3435C8BBABFB69B3DBF30"/>
        </w:placeholder>
        <w15:dataBinding w:xpath="/root[1]/authorposition[1]" w:storeItemID="{00000000-0000-0000-0000-000000000000}"/>
      </w:sdtPr>
      <w:sdtEndPr/>
      <w:sdtContent>
        <w:p w14:paraId="6DA9B24C" w14:textId="3E792653" w:rsidR="00C24E60" w:rsidRPr="0040554B" w:rsidRDefault="00D76826" w:rsidP="00C24E60">
          <w:r w:rsidRPr="0040554B">
            <w:fldChar w:fldCharType="begin"/>
          </w:r>
          <w:r w:rsidRPr="00691862">
            <w:instrText xml:space="preserve"> DOCPROPERTY  "Author Position"  \* MERGEFORMAT </w:instrText>
          </w:r>
          <w:r w:rsidRPr="0040554B">
            <w:fldChar w:fldCharType="separate"/>
          </w:r>
          <w:r w:rsidR="009A64CD">
            <w:t>[Type Author Position Here]</w:t>
          </w:r>
          <w:r w:rsidRPr="0040554B">
            <w:fldChar w:fldCharType="end"/>
          </w:r>
        </w:p>
      </w:sdtContent>
    </w:sdt>
    <w:sdt>
      <w:sdtPr>
        <w:alias w:val="Author Emails"/>
        <w:tag w:val="Author Emails"/>
        <w:id w:val="-530571258"/>
        <w:placeholder>
          <w:docPart w:val="F2FA85CD9DA3435C8BBABFB69B3DBF30"/>
        </w:placeholder>
        <w15:dataBinding w:xpath="/root[1]/authoremail[1]" w:storeItemID="{00000000-0000-0000-0000-000000000000}"/>
      </w:sdtPr>
      <w:sdtEndPr/>
      <w:sdtContent>
        <w:p w14:paraId="6DA9B24D" w14:textId="0E9C6464" w:rsidR="00C24E60" w:rsidRPr="0040554B" w:rsidRDefault="00D76826" w:rsidP="00C24E60">
          <w:r w:rsidRPr="0040554B">
            <w:fldChar w:fldCharType="begin"/>
          </w:r>
          <w:r w:rsidRPr="00691862">
            <w:instrText xml:space="preserve"> DOCPROPERTY  "Author Email"  \* MERGEFORMAT </w:instrText>
          </w:r>
          <w:r w:rsidRPr="0040554B">
            <w:fldChar w:fldCharType="separate"/>
          </w:r>
          <w:r w:rsidR="009A64CD">
            <w:t>[Type Author Email Here]</w:t>
          </w:r>
          <w:r w:rsidRPr="0040554B">
            <w:fldChar w:fldCharType="end"/>
          </w:r>
        </w:p>
      </w:sdtContent>
    </w:sdt>
    <w:p w14:paraId="6DA9B24E" w14:textId="77777777" w:rsidR="00C24E60" w:rsidRPr="0040554B" w:rsidRDefault="00C24E60" w:rsidP="00C24E60"/>
    <w:p w14:paraId="6DA9B24F" w14:textId="77777777" w:rsidR="00C24E60" w:rsidRPr="001E5EE6" w:rsidRDefault="00C24E60" w:rsidP="00C24E60">
      <w:r w:rsidRPr="001E5EE6">
        <w:t>Contributors</w:t>
      </w:r>
    </w:p>
    <w:sdt>
      <w:sdtPr>
        <w:rPr>
          <w:rStyle w:val="Strong"/>
        </w:rPr>
        <w:alias w:val="Contributors"/>
        <w:tag w:val="Contributors"/>
        <w:id w:val="696117366"/>
        <w:placeholder>
          <w:docPart w:val="F2FA85CD9DA3435C8BBABFB69B3DBF30"/>
        </w:placeholder>
        <w15:dataBinding w:xpath="/root[1]/contributors[1]" w:storeItemID="{00000000-0000-0000-0000-000000000000}"/>
      </w:sdtPr>
      <w:sdtEndPr>
        <w:rPr>
          <w:rStyle w:val="Strong"/>
        </w:rPr>
      </w:sdtEndPr>
      <w:sdtContent>
        <w:p w14:paraId="6DA9B250" w14:textId="41F86265" w:rsidR="00C24E60" w:rsidRPr="0040554B" w:rsidRDefault="007743B1" w:rsidP="00C24E60">
          <w:pPr>
            <w:rPr>
              <w:rStyle w:val="Strong"/>
            </w:rPr>
          </w:pPr>
          <w:r w:rsidRPr="0040554B">
            <w:rPr>
              <w:rStyle w:val="Strong"/>
            </w:rPr>
            <w:fldChar w:fldCharType="begin"/>
          </w:r>
          <w:r w:rsidRPr="00691862">
            <w:rPr>
              <w:rStyle w:val="Strong"/>
            </w:rPr>
            <w:instrText xml:space="preserve"> DOCPROPERTY  Contributors  \* MERGEFORMAT </w:instrText>
          </w:r>
          <w:r w:rsidRPr="0040554B">
            <w:rPr>
              <w:rStyle w:val="Strong"/>
            </w:rPr>
            <w:fldChar w:fldCharType="separate"/>
          </w:r>
          <w:r w:rsidR="009A64CD">
            <w:rPr>
              <w:rStyle w:val="Strong"/>
            </w:rPr>
            <w:t>[Type Contributors Here]</w:t>
          </w:r>
          <w:r w:rsidRPr="0040554B">
            <w:rPr>
              <w:rStyle w:val="Strong"/>
            </w:rPr>
            <w:fldChar w:fldCharType="end"/>
          </w:r>
        </w:p>
      </w:sdtContent>
    </w:sdt>
    <w:p w14:paraId="6DA9B251" w14:textId="77777777" w:rsidR="00457F2C" w:rsidRPr="0040554B" w:rsidRDefault="00457F2C" w:rsidP="00457F2C">
      <w:pPr>
        <w:rPr>
          <w:rStyle w:val="Strong"/>
        </w:rPr>
      </w:pPr>
    </w:p>
    <w:p w14:paraId="6DA9B252" w14:textId="77777777" w:rsidR="00DC364D" w:rsidRPr="0040554B" w:rsidRDefault="00DC364D" w:rsidP="00457F2C">
      <w:pPr>
        <w:rPr>
          <w:rStyle w:val="Strong"/>
        </w:rPr>
      </w:pPr>
    </w:p>
    <w:p w14:paraId="6DA9B253" w14:textId="77777777" w:rsidR="00E82B9A" w:rsidRPr="001E5EE6" w:rsidRDefault="00E82B9A" w:rsidP="00C24E60">
      <w:pPr>
        <w:spacing w:before="0" w:after="200"/>
        <w:rPr>
          <w:rFonts w:cstheme="minorHAnsi"/>
        </w:rPr>
      </w:pPr>
    </w:p>
    <w:p w14:paraId="6DA9B254" w14:textId="77777777" w:rsidR="00E82B9A" w:rsidRPr="00691862" w:rsidRDefault="00E82B9A" w:rsidP="00E82B9A">
      <w:pPr>
        <w:rPr>
          <w:rFonts w:cstheme="minorHAnsi"/>
        </w:rPr>
      </w:pPr>
    </w:p>
    <w:p w14:paraId="6DA9B255" w14:textId="77777777" w:rsidR="00E82B9A" w:rsidRPr="00691862" w:rsidRDefault="00E82B9A" w:rsidP="00E82B9A">
      <w:pPr>
        <w:tabs>
          <w:tab w:val="left" w:pos="6555"/>
        </w:tabs>
        <w:rPr>
          <w:rFonts w:cstheme="minorHAnsi"/>
        </w:rPr>
      </w:pPr>
    </w:p>
    <w:p w14:paraId="6DA9B256" w14:textId="77777777" w:rsidR="00E82B9A" w:rsidRPr="00691862" w:rsidRDefault="00E82B9A" w:rsidP="00E82B9A">
      <w:pPr>
        <w:rPr>
          <w:rFonts w:cstheme="minorHAnsi"/>
        </w:rPr>
      </w:pPr>
    </w:p>
    <w:p w14:paraId="6DA9B257" w14:textId="77777777" w:rsidR="000610CB" w:rsidRPr="00691862" w:rsidRDefault="000610CB" w:rsidP="00E82B9A">
      <w:pPr>
        <w:rPr>
          <w:rFonts w:cstheme="minorHAnsi"/>
        </w:rPr>
        <w:sectPr w:rsidR="000610CB" w:rsidRPr="00691862" w:rsidSect="000610CB">
          <w:headerReference w:type="default" r:id="rId15"/>
          <w:footerReference w:type="default" r:id="rId16"/>
          <w:pgSz w:w="12240" w:h="15840" w:code="1"/>
          <w:pgMar w:top="1440" w:right="1440" w:bottom="1440" w:left="1440" w:header="706" w:footer="144" w:gutter="0"/>
          <w:pgNumType w:fmt="lowerRoman" w:start="1"/>
          <w:cols w:space="708"/>
          <w:titlePg/>
          <w:docGrid w:linePitch="360"/>
        </w:sectPr>
      </w:pPr>
    </w:p>
    <w:p w14:paraId="4F513D51" w14:textId="77777777" w:rsidR="003F0B47" w:rsidRPr="00691862" w:rsidRDefault="003F0B47" w:rsidP="00C24E60">
      <w:pPr>
        <w:pStyle w:val="CoverSubject"/>
      </w:pPr>
    </w:p>
    <w:p w14:paraId="6F64EF86" w14:textId="77777777" w:rsidR="003F0B47" w:rsidRPr="00691862" w:rsidRDefault="003F0B47">
      <w:pPr>
        <w:spacing w:before="0" w:after="160" w:line="259" w:lineRule="auto"/>
        <w:rPr>
          <w:color w:val="008AC8"/>
          <w:sz w:val="36"/>
        </w:rPr>
      </w:pPr>
      <w:r w:rsidRPr="00691862">
        <w:br w:type="page"/>
      </w:r>
    </w:p>
    <w:p w14:paraId="6DA9B258" w14:textId="7B710525" w:rsidR="00C24E60" w:rsidRPr="00691862" w:rsidRDefault="00C24E60" w:rsidP="00C24E60">
      <w:pPr>
        <w:pStyle w:val="CoverSubject"/>
      </w:pPr>
      <w:r w:rsidRPr="00691862">
        <w:lastRenderedPageBreak/>
        <w:t>Revision and Sign</w:t>
      </w:r>
      <w:r w:rsidR="002F1ED2" w:rsidRPr="00691862">
        <w:t xml:space="preserve">-Off </w:t>
      </w:r>
      <w:r w:rsidRPr="00691862">
        <w:t>Sheet</w:t>
      </w:r>
    </w:p>
    <w:p w14:paraId="6DA9B259" w14:textId="77777777" w:rsidR="00C24E60" w:rsidRPr="00691862" w:rsidRDefault="00C24E60" w:rsidP="00C24E60">
      <w:pPr>
        <w:pStyle w:val="CoverHeading2"/>
      </w:pPr>
      <w:r w:rsidRPr="00691862">
        <w:t>Change Record</w:t>
      </w:r>
    </w:p>
    <w:p w14:paraId="31F4AE30" w14:textId="74E1CC6C" w:rsidR="00D76826" w:rsidRPr="00691862" w:rsidRDefault="00D76826" w:rsidP="007568DD">
      <w:pPr>
        <w:pStyle w:val="Caption"/>
      </w:pPr>
      <w:bookmarkStart w:id="0" w:name="_Toc462985333"/>
      <w:r w:rsidRPr="00691862">
        <w:t xml:space="preserve">Table </w:t>
      </w:r>
      <w:fldSimple w:instr=" SEQ Table \* ARABIC ">
        <w:r w:rsidR="009A64CD">
          <w:rPr>
            <w:noProof/>
          </w:rPr>
          <w:t>1</w:t>
        </w:r>
      </w:fldSimple>
      <w:r w:rsidRPr="00691862">
        <w:t>: Change Record</w:t>
      </w:r>
      <w:bookmarkEnd w:id="0"/>
    </w:p>
    <w:tbl>
      <w:tblPr>
        <w:tblStyle w:val="TableGrid"/>
        <w:tblW w:w="9450" w:type="dxa"/>
        <w:tblLook w:val="0620" w:firstRow="1" w:lastRow="0" w:firstColumn="0" w:lastColumn="0" w:noHBand="1" w:noVBand="1"/>
      </w:tblPr>
      <w:tblGrid>
        <w:gridCol w:w="1170"/>
        <w:gridCol w:w="2430"/>
        <w:gridCol w:w="1170"/>
        <w:gridCol w:w="4680"/>
      </w:tblGrid>
      <w:tr w:rsidR="00C24E60" w:rsidRPr="00691862" w14:paraId="6DA9B25E"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6DA9B25A" w14:textId="77777777" w:rsidR="00C24E60" w:rsidRPr="00691862" w:rsidRDefault="00C24E60" w:rsidP="00E85706">
            <w:pPr>
              <w:pStyle w:val="TableText"/>
              <w:rPr>
                <w:szCs w:val="16"/>
              </w:rPr>
            </w:pPr>
            <w:r w:rsidRPr="00691862">
              <w:rPr>
                <w:szCs w:val="16"/>
              </w:rPr>
              <w:t>Date</w:t>
            </w:r>
          </w:p>
        </w:tc>
        <w:tc>
          <w:tcPr>
            <w:tcW w:w="2430" w:type="dxa"/>
          </w:tcPr>
          <w:p w14:paraId="6DA9B25B" w14:textId="77777777" w:rsidR="00C24E60" w:rsidRPr="00691862" w:rsidRDefault="00C24E60" w:rsidP="00E85706">
            <w:pPr>
              <w:pStyle w:val="TableText"/>
              <w:rPr>
                <w:szCs w:val="16"/>
              </w:rPr>
            </w:pPr>
            <w:r w:rsidRPr="00691862">
              <w:rPr>
                <w:szCs w:val="16"/>
              </w:rPr>
              <w:t>Author</w:t>
            </w:r>
          </w:p>
        </w:tc>
        <w:tc>
          <w:tcPr>
            <w:tcW w:w="1170" w:type="dxa"/>
          </w:tcPr>
          <w:p w14:paraId="6DA9B25C" w14:textId="77777777" w:rsidR="00C24E60" w:rsidRPr="00691862" w:rsidRDefault="00C24E60" w:rsidP="00E85706">
            <w:pPr>
              <w:pStyle w:val="TableText"/>
              <w:rPr>
                <w:szCs w:val="16"/>
              </w:rPr>
            </w:pPr>
            <w:r w:rsidRPr="00691862">
              <w:rPr>
                <w:szCs w:val="16"/>
              </w:rPr>
              <w:t>Version</w:t>
            </w:r>
          </w:p>
        </w:tc>
        <w:tc>
          <w:tcPr>
            <w:tcW w:w="4680" w:type="dxa"/>
          </w:tcPr>
          <w:p w14:paraId="6DA9B25D" w14:textId="77777777" w:rsidR="00C24E60" w:rsidRPr="00691862" w:rsidRDefault="00C24E60" w:rsidP="00E85706">
            <w:pPr>
              <w:pStyle w:val="TableText"/>
              <w:rPr>
                <w:szCs w:val="16"/>
              </w:rPr>
            </w:pPr>
            <w:r w:rsidRPr="00691862">
              <w:rPr>
                <w:szCs w:val="16"/>
              </w:rPr>
              <w:t>Change Reference</w:t>
            </w:r>
          </w:p>
        </w:tc>
      </w:tr>
      <w:tr w:rsidR="00C24E60" w:rsidRPr="00691862" w14:paraId="6DA9B263" w14:textId="77777777" w:rsidTr="001C4A70">
        <w:tc>
          <w:tcPr>
            <w:tcW w:w="1170" w:type="dxa"/>
          </w:tcPr>
          <w:p w14:paraId="6DA9B25F" w14:textId="77777777" w:rsidR="00C24E60" w:rsidRPr="00691862" w:rsidRDefault="00C24E60" w:rsidP="00E85706">
            <w:pPr>
              <w:pStyle w:val="TableText"/>
              <w:rPr>
                <w:rStyle w:val="StyleLatinSegoeUI10pt"/>
                <w:sz w:val="16"/>
                <w:szCs w:val="16"/>
              </w:rPr>
            </w:pPr>
          </w:p>
        </w:tc>
        <w:tc>
          <w:tcPr>
            <w:tcW w:w="2430" w:type="dxa"/>
          </w:tcPr>
          <w:p w14:paraId="6DA9B260" w14:textId="77777777" w:rsidR="00C24E60" w:rsidRPr="00691862" w:rsidRDefault="00C24E60" w:rsidP="00E85706">
            <w:pPr>
              <w:pStyle w:val="TableText"/>
              <w:rPr>
                <w:rStyle w:val="StyleLatinSegoeUI10pt"/>
                <w:sz w:val="16"/>
                <w:szCs w:val="16"/>
              </w:rPr>
            </w:pPr>
          </w:p>
        </w:tc>
        <w:tc>
          <w:tcPr>
            <w:tcW w:w="1170" w:type="dxa"/>
          </w:tcPr>
          <w:p w14:paraId="6DA9B261" w14:textId="77777777" w:rsidR="00C24E60" w:rsidRPr="007568DD" w:rsidRDefault="00C24E60" w:rsidP="00546383">
            <w:pPr>
              <w:pStyle w:val="TableText"/>
              <w:rPr>
                <w:rStyle w:val="StyleLatinSegoeUI10pt"/>
                <w:sz w:val="18"/>
              </w:rPr>
            </w:pPr>
            <w:r w:rsidRPr="00691862">
              <w:t>1</w:t>
            </w:r>
          </w:p>
        </w:tc>
        <w:tc>
          <w:tcPr>
            <w:tcW w:w="4680" w:type="dxa"/>
          </w:tcPr>
          <w:p w14:paraId="6DA9B262" w14:textId="77777777" w:rsidR="00C24E60" w:rsidRPr="007568DD" w:rsidRDefault="00C24E60" w:rsidP="00546383">
            <w:pPr>
              <w:pStyle w:val="TableText"/>
              <w:rPr>
                <w:rStyle w:val="StyleLatinSegoeUI10pt"/>
                <w:sz w:val="18"/>
              </w:rPr>
            </w:pPr>
            <w:r w:rsidRPr="0040554B">
              <w:t>Initial draft for review/discussion</w:t>
            </w:r>
          </w:p>
        </w:tc>
      </w:tr>
      <w:tr w:rsidR="00C24E60" w:rsidRPr="00691862" w14:paraId="6DA9B268" w14:textId="77777777" w:rsidTr="001C4A70">
        <w:tc>
          <w:tcPr>
            <w:tcW w:w="1170" w:type="dxa"/>
          </w:tcPr>
          <w:p w14:paraId="6DA9B264" w14:textId="77777777" w:rsidR="00C24E60" w:rsidRPr="00691862" w:rsidRDefault="00C24E60" w:rsidP="00E85706">
            <w:pPr>
              <w:pStyle w:val="TableText"/>
              <w:rPr>
                <w:rStyle w:val="StyleLatinSegoeUI10pt"/>
                <w:sz w:val="16"/>
                <w:szCs w:val="16"/>
              </w:rPr>
            </w:pPr>
          </w:p>
        </w:tc>
        <w:tc>
          <w:tcPr>
            <w:tcW w:w="2430" w:type="dxa"/>
          </w:tcPr>
          <w:p w14:paraId="6DA9B265" w14:textId="77777777" w:rsidR="00C24E60" w:rsidRPr="00691862" w:rsidRDefault="00C24E60" w:rsidP="00E85706">
            <w:pPr>
              <w:pStyle w:val="TableText"/>
              <w:rPr>
                <w:rStyle w:val="StyleLatinSegoeUI10pt"/>
                <w:sz w:val="16"/>
                <w:szCs w:val="16"/>
              </w:rPr>
            </w:pPr>
          </w:p>
        </w:tc>
        <w:tc>
          <w:tcPr>
            <w:tcW w:w="1170" w:type="dxa"/>
          </w:tcPr>
          <w:p w14:paraId="6DA9B266" w14:textId="77777777" w:rsidR="00C24E60" w:rsidRPr="00691862" w:rsidRDefault="00C24E60" w:rsidP="00E85706">
            <w:pPr>
              <w:pStyle w:val="TableText"/>
              <w:rPr>
                <w:rStyle w:val="StyleLatinSegoeUI10pt"/>
                <w:sz w:val="16"/>
                <w:szCs w:val="16"/>
              </w:rPr>
            </w:pPr>
          </w:p>
        </w:tc>
        <w:tc>
          <w:tcPr>
            <w:tcW w:w="4680" w:type="dxa"/>
          </w:tcPr>
          <w:p w14:paraId="6DA9B267" w14:textId="77777777" w:rsidR="00C24E60" w:rsidRPr="00691862" w:rsidRDefault="00C24E60" w:rsidP="00E85706">
            <w:pPr>
              <w:pStyle w:val="TableText"/>
              <w:rPr>
                <w:rStyle w:val="StyleLatinSegoeUI10pt"/>
                <w:sz w:val="16"/>
                <w:szCs w:val="16"/>
              </w:rPr>
            </w:pPr>
          </w:p>
        </w:tc>
      </w:tr>
      <w:tr w:rsidR="00C24E60" w:rsidRPr="00691862" w14:paraId="6DA9B26D" w14:textId="77777777" w:rsidTr="001C4A70">
        <w:tc>
          <w:tcPr>
            <w:tcW w:w="1170" w:type="dxa"/>
          </w:tcPr>
          <w:p w14:paraId="6DA9B269" w14:textId="77777777" w:rsidR="00C24E60" w:rsidRPr="00691862" w:rsidRDefault="00C24E60" w:rsidP="00E85706">
            <w:pPr>
              <w:pStyle w:val="TableText"/>
              <w:rPr>
                <w:rStyle w:val="StyleLatinSegoeUI10pt"/>
                <w:sz w:val="16"/>
                <w:szCs w:val="16"/>
              </w:rPr>
            </w:pPr>
          </w:p>
        </w:tc>
        <w:tc>
          <w:tcPr>
            <w:tcW w:w="2430" w:type="dxa"/>
          </w:tcPr>
          <w:p w14:paraId="6DA9B26A" w14:textId="77777777" w:rsidR="00C24E60" w:rsidRPr="00691862" w:rsidRDefault="00C24E60" w:rsidP="00E85706">
            <w:pPr>
              <w:pStyle w:val="TableText"/>
              <w:rPr>
                <w:rStyle w:val="StyleLatinSegoeUI10pt"/>
                <w:sz w:val="16"/>
                <w:szCs w:val="16"/>
              </w:rPr>
            </w:pPr>
          </w:p>
        </w:tc>
        <w:tc>
          <w:tcPr>
            <w:tcW w:w="1170" w:type="dxa"/>
          </w:tcPr>
          <w:p w14:paraId="6DA9B26B" w14:textId="77777777" w:rsidR="00C24E60" w:rsidRPr="00691862" w:rsidRDefault="00C24E60" w:rsidP="00E85706">
            <w:pPr>
              <w:pStyle w:val="TableText"/>
              <w:rPr>
                <w:rStyle w:val="StyleLatinSegoeUI10pt"/>
                <w:sz w:val="16"/>
                <w:szCs w:val="16"/>
              </w:rPr>
            </w:pPr>
          </w:p>
        </w:tc>
        <w:tc>
          <w:tcPr>
            <w:tcW w:w="4680" w:type="dxa"/>
          </w:tcPr>
          <w:p w14:paraId="6DA9B26C" w14:textId="77777777" w:rsidR="00C24E60" w:rsidRPr="00691862" w:rsidRDefault="00C24E60" w:rsidP="00E85706">
            <w:pPr>
              <w:pStyle w:val="TableText"/>
              <w:rPr>
                <w:rStyle w:val="StyleLatinSegoeUI10pt"/>
                <w:sz w:val="16"/>
                <w:szCs w:val="16"/>
              </w:rPr>
            </w:pPr>
          </w:p>
        </w:tc>
      </w:tr>
    </w:tbl>
    <w:p w14:paraId="6DA9B26E" w14:textId="77777777" w:rsidR="00C24E60" w:rsidRPr="00691862" w:rsidRDefault="00C24E60" w:rsidP="00C24E60"/>
    <w:p w14:paraId="6DA9B26F" w14:textId="77777777" w:rsidR="00C24E60" w:rsidRPr="00691862" w:rsidRDefault="00C24E60" w:rsidP="00C24E60">
      <w:pPr>
        <w:pStyle w:val="CoverHeading2"/>
      </w:pPr>
      <w:r w:rsidRPr="00691862">
        <w:t>Reviewers</w:t>
      </w:r>
    </w:p>
    <w:p w14:paraId="4341425F" w14:textId="1C8684ED" w:rsidR="00D76826" w:rsidRPr="00691862" w:rsidRDefault="00D76826" w:rsidP="00CB0A35">
      <w:pPr>
        <w:pStyle w:val="Caption"/>
        <w:keepNext/>
      </w:pPr>
      <w:bookmarkStart w:id="1" w:name="_Toc462985334"/>
      <w:r w:rsidRPr="00691862">
        <w:t xml:space="preserve">Table </w:t>
      </w:r>
      <w:fldSimple w:instr=" SEQ Table \* ARABIC ">
        <w:r w:rsidR="009A64CD">
          <w:rPr>
            <w:noProof/>
          </w:rPr>
          <w:t>2</w:t>
        </w:r>
      </w:fldSimple>
      <w:r w:rsidRPr="00691862">
        <w:t>: Reviewers</w:t>
      </w:r>
      <w:bookmarkEnd w:id="1"/>
    </w:p>
    <w:tbl>
      <w:tblPr>
        <w:tblStyle w:val="TableGrid"/>
        <w:tblW w:w="9450" w:type="dxa"/>
        <w:tblLook w:val="0620" w:firstRow="1" w:lastRow="0" w:firstColumn="0" w:lastColumn="0" w:noHBand="1" w:noVBand="1"/>
      </w:tblPr>
      <w:tblGrid>
        <w:gridCol w:w="2160"/>
        <w:gridCol w:w="2268"/>
        <w:gridCol w:w="2862"/>
        <w:gridCol w:w="2160"/>
      </w:tblGrid>
      <w:tr w:rsidR="00C24E60" w:rsidRPr="00691862" w14:paraId="6DA9B274"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6DA9B270" w14:textId="77777777" w:rsidR="00C24E60" w:rsidRPr="00691862" w:rsidRDefault="00C24E60" w:rsidP="00E85706">
            <w:pPr>
              <w:pStyle w:val="TableText"/>
              <w:rPr>
                <w:szCs w:val="16"/>
              </w:rPr>
            </w:pPr>
            <w:r w:rsidRPr="00691862">
              <w:rPr>
                <w:szCs w:val="16"/>
              </w:rPr>
              <w:t>Name</w:t>
            </w:r>
          </w:p>
        </w:tc>
        <w:tc>
          <w:tcPr>
            <w:tcW w:w="2268" w:type="dxa"/>
          </w:tcPr>
          <w:p w14:paraId="6DA9B271" w14:textId="77777777" w:rsidR="00C24E60" w:rsidRPr="00691862" w:rsidRDefault="00C24E60" w:rsidP="00E85706">
            <w:pPr>
              <w:pStyle w:val="TableText"/>
              <w:rPr>
                <w:szCs w:val="16"/>
              </w:rPr>
            </w:pPr>
            <w:r w:rsidRPr="00691862">
              <w:rPr>
                <w:szCs w:val="16"/>
              </w:rPr>
              <w:t>Version Approved</w:t>
            </w:r>
          </w:p>
        </w:tc>
        <w:tc>
          <w:tcPr>
            <w:tcW w:w="2862" w:type="dxa"/>
          </w:tcPr>
          <w:p w14:paraId="6DA9B272" w14:textId="77777777" w:rsidR="00C24E60" w:rsidRPr="00691862" w:rsidRDefault="00C24E60" w:rsidP="00E85706">
            <w:pPr>
              <w:pStyle w:val="TableText"/>
              <w:rPr>
                <w:szCs w:val="16"/>
              </w:rPr>
            </w:pPr>
            <w:r w:rsidRPr="00691862">
              <w:rPr>
                <w:szCs w:val="16"/>
              </w:rPr>
              <w:t>Position</w:t>
            </w:r>
          </w:p>
        </w:tc>
        <w:tc>
          <w:tcPr>
            <w:tcW w:w="2160" w:type="dxa"/>
          </w:tcPr>
          <w:p w14:paraId="6DA9B273" w14:textId="77777777" w:rsidR="00C24E60" w:rsidRPr="00691862" w:rsidRDefault="00C24E60" w:rsidP="00E85706">
            <w:pPr>
              <w:pStyle w:val="TableText"/>
              <w:rPr>
                <w:szCs w:val="16"/>
              </w:rPr>
            </w:pPr>
            <w:r w:rsidRPr="00691862">
              <w:rPr>
                <w:szCs w:val="16"/>
              </w:rPr>
              <w:t>Date</w:t>
            </w:r>
          </w:p>
        </w:tc>
      </w:tr>
      <w:tr w:rsidR="00C24E60" w:rsidRPr="00691862" w14:paraId="6DA9B279" w14:textId="77777777" w:rsidTr="00657113">
        <w:tc>
          <w:tcPr>
            <w:tcW w:w="2160" w:type="dxa"/>
          </w:tcPr>
          <w:p w14:paraId="6DA9B275" w14:textId="77777777" w:rsidR="00C24E60" w:rsidRPr="00691862" w:rsidRDefault="00C24E60" w:rsidP="00E85706">
            <w:pPr>
              <w:pStyle w:val="TableText"/>
              <w:rPr>
                <w:rStyle w:val="StyleLatinSegoeUI10pt"/>
                <w:sz w:val="16"/>
                <w:szCs w:val="16"/>
              </w:rPr>
            </w:pPr>
          </w:p>
        </w:tc>
        <w:tc>
          <w:tcPr>
            <w:tcW w:w="2268" w:type="dxa"/>
          </w:tcPr>
          <w:p w14:paraId="6DA9B276" w14:textId="77777777" w:rsidR="00C24E60" w:rsidRPr="00691862" w:rsidRDefault="00C24E60" w:rsidP="00E85706">
            <w:pPr>
              <w:pStyle w:val="TableText"/>
              <w:rPr>
                <w:rStyle w:val="StyleLatinSegoeUI10pt"/>
                <w:sz w:val="16"/>
                <w:szCs w:val="16"/>
              </w:rPr>
            </w:pPr>
          </w:p>
        </w:tc>
        <w:tc>
          <w:tcPr>
            <w:tcW w:w="2862" w:type="dxa"/>
          </w:tcPr>
          <w:p w14:paraId="6DA9B277" w14:textId="77777777" w:rsidR="00C24E60" w:rsidRPr="00691862" w:rsidRDefault="00C24E60" w:rsidP="00E85706">
            <w:pPr>
              <w:pStyle w:val="TableText"/>
              <w:rPr>
                <w:rStyle w:val="StyleLatinSegoeUI10pt"/>
                <w:sz w:val="16"/>
                <w:szCs w:val="16"/>
              </w:rPr>
            </w:pPr>
          </w:p>
        </w:tc>
        <w:tc>
          <w:tcPr>
            <w:tcW w:w="2160" w:type="dxa"/>
          </w:tcPr>
          <w:p w14:paraId="6DA9B278" w14:textId="77777777" w:rsidR="00C24E60" w:rsidRPr="00691862" w:rsidRDefault="00C24E60" w:rsidP="00E85706">
            <w:pPr>
              <w:pStyle w:val="TableText"/>
              <w:rPr>
                <w:rStyle w:val="StyleLatinSegoeUI10pt"/>
                <w:sz w:val="16"/>
                <w:szCs w:val="16"/>
              </w:rPr>
            </w:pPr>
          </w:p>
        </w:tc>
      </w:tr>
      <w:tr w:rsidR="00C24E60" w:rsidRPr="00691862" w14:paraId="6DA9B27E" w14:textId="77777777" w:rsidTr="00657113">
        <w:tc>
          <w:tcPr>
            <w:tcW w:w="2160" w:type="dxa"/>
          </w:tcPr>
          <w:p w14:paraId="6DA9B27A" w14:textId="77777777" w:rsidR="00C24E60" w:rsidRPr="00691862" w:rsidRDefault="00C24E60" w:rsidP="00E85706">
            <w:pPr>
              <w:pStyle w:val="TableText"/>
              <w:rPr>
                <w:rStyle w:val="StyleLatinSegoeUI10pt"/>
                <w:sz w:val="16"/>
                <w:szCs w:val="16"/>
              </w:rPr>
            </w:pPr>
          </w:p>
        </w:tc>
        <w:tc>
          <w:tcPr>
            <w:tcW w:w="2268" w:type="dxa"/>
          </w:tcPr>
          <w:p w14:paraId="6DA9B27B" w14:textId="77777777" w:rsidR="00C24E60" w:rsidRPr="00691862" w:rsidRDefault="00C24E60" w:rsidP="00E85706">
            <w:pPr>
              <w:pStyle w:val="TableText"/>
              <w:rPr>
                <w:rStyle w:val="StyleLatinSegoeUI10pt"/>
                <w:sz w:val="16"/>
                <w:szCs w:val="16"/>
              </w:rPr>
            </w:pPr>
          </w:p>
        </w:tc>
        <w:tc>
          <w:tcPr>
            <w:tcW w:w="2862" w:type="dxa"/>
          </w:tcPr>
          <w:p w14:paraId="6DA9B27C" w14:textId="77777777" w:rsidR="00C24E60" w:rsidRPr="00691862" w:rsidRDefault="00C24E60" w:rsidP="00E85706">
            <w:pPr>
              <w:pStyle w:val="TableText"/>
              <w:rPr>
                <w:rStyle w:val="StyleLatinSegoeUI10pt"/>
                <w:sz w:val="16"/>
                <w:szCs w:val="16"/>
              </w:rPr>
            </w:pPr>
          </w:p>
        </w:tc>
        <w:tc>
          <w:tcPr>
            <w:tcW w:w="2160" w:type="dxa"/>
          </w:tcPr>
          <w:p w14:paraId="6DA9B27D" w14:textId="77777777" w:rsidR="00C24E60" w:rsidRPr="00691862" w:rsidRDefault="00C24E60" w:rsidP="00E85706">
            <w:pPr>
              <w:pStyle w:val="TableText"/>
              <w:rPr>
                <w:rStyle w:val="StyleLatinSegoeUI10pt"/>
                <w:sz w:val="16"/>
                <w:szCs w:val="16"/>
              </w:rPr>
            </w:pPr>
          </w:p>
        </w:tc>
      </w:tr>
      <w:tr w:rsidR="00C24E60" w:rsidRPr="00691862" w14:paraId="6DA9B283" w14:textId="77777777" w:rsidTr="00657113">
        <w:tc>
          <w:tcPr>
            <w:tcW w:w="2160" w:type="dxa"/>
          </w:tcPr>
          <w:p w14:paraId="6DA9B27F" w14:textId="77777777" w:rsidR="00C24E60" w:rsidRPr="00691862" w:rsidRDefault="00C24E60" w:rsidP="00E85706">
            <w:pPr>
              <w:pStyle w:val="TableText"/>
              <w:rPr>
                <w:rStyle w:val="StyleLatinSegoeUI10pt"/>
                <w:sz w:val="16"/>
                <w:szCs w:val="16"/>
              </w:rPr>
            </w:pPr>
          </w:p>
        </w:tc>
        <w:tc>
          <w:tcPr>
            <w:tcW w:w="2268" w:type="dxa"/>
          </w:tcPr>
          <w:p w14:paraId="6DA9B280" w14:textId="77777777" w:rsidR="00C24E60" w:rsidRPr="00691862" w:rsidRDefault="00C24E60" w:rsidP="00E85706">
            <w:pPr>
              <w:pStyle w:val="TableText"/>
              <w:rPr>
                <w:rStyle w:val="StyleLatinSegoeUI10pt"/>
                <w:sz w:val="16"/>
                <w:szCs w:val="16"/>
              </w:rPr>
            </w:pPr>
          </w:p>
        </w:tc>
        <w:tc>
          <w:tcPr>
            <w:tcW w:w="2862" w:type="dxa"/>
          </w:tcPr>
          <w:p w14:paraId="6DA9B281" w14:textId="77777777" w:rsidR="00C24E60" w:rsidRPr="00691862" w:rsidRDefault="00C24E60" w:rsidP="00E85706">
            <w:pPr>
              <w:pStyle w:val="TableText"/>
              <w:rPr>
                <w:rStyle w:val="StyleLatinSegoeUI10pt"/>
                <w:sz w:val="16"/>
                <w:szCs w:val="16"/>
              </w:rPr>
            </w:pPr>
          </w:p>
        </w:tc>
        <w:tc>
          <w:tcPr>
            <w:tcW w:w="2160" w:type="dxa"/>
          </w:tcPr>
          <w:p w14:paraId="6DA9B282" w14:textId="77777777" w:rsidR="00C24E60" w:rsidRPr="00691862" w:rsidRDefault="00C24E60" w:rsidP="00E85706">
            <w:pPr>
              <w:pStyle w:val="TableText"/>
              <w:rPr>
                <w:rStyle w:val="StyleLatinSegoeUI10pt"/>
                <w:sz w:val="16"/>
                <w:szCs w:val="16"/>
              </w:rPr>
            </w:pPr>
          </w:p>
        </w:tc>
      </w:tr>
    </w:tbl>
    <w:p w14:paraId="6DA9B284" w14:textId="77777777" w:rsidR="00C24E60" w:rsidRPr="00691862" w:rsidRDefault="00C24E60" w:rsidP="00C24E60"/>
    <w:p w14:paraId="6DA9B285" w14:textId="77777777" w:rsidR="00C24E60" w:rsidRPr="00691862" w:rsidRDefault="00C24E60" w:rsidP="004A1130">
      <w:pPr>
        <w:pStyle w:val="TOCHeading"/>
      </w:pPr>
      <w:r w:rsidRPr="00691862">
        <w:lastRenderedPageBreak/>
        <w:t>Table of Contents</w:t>
      </w:r>
    </w:p>
    <w:bookmarkStart w:id="2" w:name="_GoBack"/>
    <w:bookmarkEnd w:id="2"/>
    <w:p w14:paraId="4DE92B32" w14:textId="02E37AF2" w:rsidR="00042636" w:rsidRDefault="00040C4C">
      <w:pPr>
        <w:pStyle w:val="TOC1"/>
        <w:tabs>
          <w:tab w:val="left" w:pos="432"/>
        </w:tabs>
        <w:rPr>
          <w:rFonts w:asciiTheme="minorHAnsi" w:hAnsiTheme="minorHAnsi"/>
          <w:sz w:val="22"/>
        </w:rPr>
      </w:pPr>
      <w:r w:rsidRPr="0040554B">
        <w:rPr>
          <w:b/>
          <w:bCs/>
        </w:rPr>
        <w:fldChar w:fldCharType="begin"/>
      </w:r>
      <w:r w:rsidRPr="00691862">
        <w:rPr>
          <w:b/>
          <w:bCs/>
        </w:rPr>
        <w:instrText xml:space="preserve"> TOC \o "1-1" \h \z \u \t "Heading 3,3,Heading 2 (Numbered),2,Heading 3 (Numbered),3,Num Heading 2,2" </w:instrText>
      </w:r>
      <w:r w:rsidRPr="0040554B">
        <w:rPr>
          <w:b/>
          <w:bCs/>
        </w:rPr>
        <w:fldChar w:fldCharType="separate"/>
      </w:r>
      <w:hyperlink w:anchor="_Toc464635849" w:history="1">
        <w:r w:rsidR="00042636" w:rsidRPr="004852D5">
          <w:rPr>
            <w:rStyle w:val="Hyperlink"/>
          </w:rPr>
          <w:t>1</w:t>
        </w:r>
        <w:r w:rsidR="00042636">
          <w:rPr>
            <w:rFonts w:asciiTheme="minorHAnsi" w:hAnsiTheme="minorHAnsi"/>
            <w:sz w:val="22"/>
          </w:rPr>
          <w:tab/>
        </w:r>
        <w:r w:rsidR="00042636" w:rsidRPr="004852D5">
          <w:rPr>
            <w:rStyle w:val="Hyperlink"/>
          </w:rPr>
          <w:t>Solution Design Summary</w:t>
        </w:r>
        <w:r w:rsidR="00042636">
          <w:rPr>
            <w:webHidden/>
          </w:rPr>
          <w:tab/>
        </w:r>
        <w:r w:rsidR="00042636">
          <w:rPr>
            <w:webHidden/>
          </w:rPr>
          <w:fldChar w:fldCharType="begin"/>
        </w:r>
        <w:r w:rsidR="00042636">
          <w:rPr>
            <w:webHidden/>
          </w:rPr>
          <w:instrText xml:space="preserve"> PAGEREF _Toc464635849 \h </w:instrText>
        </w:r>
        <w:r w:rsidR="00042636">
          <w:rPr>
            <w:webHidden/>
          </w:rPr>
        </w:r>
        <w:r w:rsidR="00042636">
          <w:rPr>
            <w:webHidden/>
          </w:rPr>
          <w:fldChar w:fldCharType="separate"/>
        </w:r>
        <w:r w:rsidR="00042636">
          <w:rPr>
            <w:webHidden/>
          </w:rPr>
          <w:t>0</w:t>
        </w:r>
        <w:r w:rsidR="00042636">
          <w:rPr>
            <w:webHidden/>
          </w:rPr>
          <w:fldChar w:fldCharType="end"/>
        </w:r>
      </w:hyperlink>
    </w:p>
    <w:p w14:paraId="052B047E" w14:textId="63C03CAA" w:rsidR="00042636" w:rsidRDefault="00042636">
      <w:pPr>
        <w:pStyle w:val="TOC2"/>
        <w:rPr>
          <w:rFonts w:asciiTheme="minorHAnsi" w:hAnsiTheme="minorHAnsi"/>
          <w:noProof/>
        </w:rPr>
      </w:pPr>
      <w:hyperlink w:anchor="_Toc464635850" w:history="1">
        <w:r w:rsidRPr="004852D5">
          <w:rPr>
            <w:rStyle w:val="Hyperlink"/>
            <w:noProof/>
          </w:rPr>
          <w:t>1.1</w:t>
        </w:r>
        <w:r>
          <w:rPr>
            <w:rFonts w:asciiTheme="minorHAnsi" w:hAnsiTheme="minorHAnsi"/>
            <w:noProof/>
          </w:rPr>
          <w:tab/>
        </w:r>
        <w:r w:rsidRPr="004852D5">
          <w:rPr>
            <w:rStyle w:val="Hyperlink"/>
            <w:noProof/>
          </w:rPr>
          <w:t>Audience</w:t>
        </w:r>
        <w:r>
          <w:rPr>
            <w:noProof/>
            <w:webHidden/>
          </w:rPr>
          <w:tab/>
        </w:r>
        <w:r>
          <w:rPr>
            <w:noProof/>
            <w:webHidden/>
          </w:rPr>
          <w:fldChar w:fldCharType="begin"/>
        </w:r>
        <w:r>
          <w:rPr>
            <w:noProof/>
            <w:webHidden/>
          </w:rPr>
          <w:instrText xml:space="preserve"> PAGEREF _Toc464635850 \h </w:instrText>
        </w:r>
        <w:r>
          <w:rPr>
            <w:noProof/>
            <w:webHidden/>
          </w:rPr>
        </w:r>
        <w:r>
          <w:rPr>
            <w:noProof/>
            <w:webHidden/>
          </w:rPr>
          <w:fldChar w:fldCharType="separate"/>
        </w:r>
        <w:r>
          <w:rPr>
            <w:noProof/>
            <w:webHidden/>
          </w:rPr>
          <w:t>0</w:t>
        </w:r>
        <w:r>
          <w:rPr>
            <w:noProof/>
            <w:webHidden/>
          </w:rPr>
          <w:fldChar w:fldCharType="end"/>
        </w:r>
      </w:hyperlink>
    </w:p>
    <w:p w14:paraId="5E581BC1" w14:textId="16C8A1A2" w:rsidR="00042636" w:rsidRDefault="00042636">
      <w:pPr>
        <w:pStyle w:val="TOC1"/>
        <w:tabs>
          <w:tab w:val="left" w:pos="432"/>
        </w:tabs>
        <w:rPr>
          <w:rFonts w:asciiTheme="minorHAnsi" w:hAnsiTheme="minorHAnsi"/>
          <w:sz w:val="22"/>
        </w:rPr>
      </w:pPr>
      <w:hyperlink w:anchor="_Toc464635851" w:history="1">
        <w:r w:rsidRPr="004852D5">
          <w:rPr>
            <w:rStyle w:val="Hyperlink"/>
          </w:rPr>
          <w:t>2</w:t>
        </w:r>
        <w:r>
          <w:rPr>
            <w:rFonts w:asciiTheme="minorHAnsi" w:hAnsiTheme="minorHAnsi"/>
            <w:sz w:val="22"/>
          </w:rPr>
          <w:tab/>
        </w:r>
        <w:r w:rsidRPr="004852D5">
          <w:rPr>
            <w:rStyle w:val="Hyperlink"/>
          </w:rPr>
          <w:t>Detailed Solutions Design</w:t>
        </w:r>
        <w:r>
          <w:rPr>
            <w:webHidden/>
          </w:rPr>
          <w:tab/>
        </w:r>
        <w:r>
          <w:rPr>
            <w:webHidden/>
          </w:rPr>
          <w:fldChar w:fldCharType="begin"/>
        </w:r>
        <w:r>
          <w:rPr>
            <w:webHidden/>
          </w:rPr>
          <w:instrText xml:space="preserve"> PAGEREF _Toc464635851 \h </w:instrText>
        </w:r>
        <w:r>
          <w:rPr>
            <w:webHidden/>
          </w:rPr>
        </w:r>
        <w:r>
          <w:rPr>
            <w:webHidden/>
          </w:rPr>
          <w:fldChar w:fldCharType="separate"/>
        </w:r>
        <w:r>
          <w:rPr>
            <w:webHidden/>
          </w:rPr>
          <w:t>1</w:t>
        </w:r>
        <w:r>
          <w:rPr>
            <w:webHidden/>
          </w:rPr>
          <w:fldChar w:fldCharType="end"/>
        </w:r>
      </w:hyperlink>
    </w:p>
    <w:p w14:paraId="752DADFA" w14:textId="6237F472" w:rsidR="00042636" w:rsidRDefault="00042636">
      <w:pPr>
        <w:pStyle w:val="TOC2"/>
        <w:rPr>
          <w:rFonts w:asciiTheme="minorHAnsi" w:hAnsiTheme="minorHAnsi"/>
          <w:noProof/>
        </w:rPr>
      </w:pPr>
      <w:hyperlink w:anchor="_Toc464635852" w:history="1">
        <w:r w:rsidRPr="004852D5">
          <w:rPr>
            <w:rStyle w:val="Hyperlink"/>
            <w:noProof/>
          </w:rPr>
          <w:t>2.1</w:t>
        </w:r>
        <w:r>
          <w:rPr>
            <w:rFonts w:asciiTheme="minorHAnsi" w:hAnsiTheme="minorHAnsi"/>
            <w:noProof/>
          </w:rPr>
          <w:tab/>
        </w:r>
        <w:r w:rsidRPr="004852D5">
          <w:rPr>
            <w:rStyle w:val="Hyperlink"/>
            <w:noProof/>
          </w:rPr>
          <w:t>Solutions Architecture Overview</w:t>
        </w:r>
        <w:r>
          <w:rPr>
            <w:noProof/>
            <w:webHidden/>
          </w:rPr>
          <w:tab/>
        </w:r>
        <w:r>
          <w:rPr>
            <w:noProof/>
            <w:webHidden/>
          </w:rPr>
          <w:fldChar w:fldCharType="begin"/>
        </w:r>
        <w:r>
          <w:rPr>
            <w:noProof/>
            <w:webHidden/>
          </w:rPr>
          <w:instrText xml:space="preserve"> PAGEREF _Toc464635852 \h </w:instrText>
        </w:r>
        <w:r>
          <w:rPr>
            <w:noProof/>
            <w:webHidden/>
          </w:rPr>
        </w:r>
        <w:r>
          <w:rPr>
            <w:noProof/>
            <w:webHidden/>
          </w:rPr>
          <w:fldChar w:fldCharType="separate"/>
        </w:r>
        <w:r>
          <w:rPr>
            <w:noProof/>
            <w:webHidden/>
          </w:rPr>
          <w:t>1</w:t>
        </w:r>
        <w:r>
          <w:rPr>
            <w:noProof/>
            <w:webHidden/>
          </w:rPr>
          <w:fldChar w:fldCharType="end"/>
        </w:r>
      </w:hyperlink>
    </w:p>
    <w:p w14:paraId="74783B1D" w14:textId="5CFBEC50" w:rsidR="00042636" w:rsidRDefault="00042636">
      <w:pPr>
        <w:pStyle w:val="TOC2"/>
        <w:rPr>
          <w:rFonts w:asciiTheme="minorHAnsi" w:hAnsiTheme="minorHAnsi"/>
          <w:noProof/>
        </w:rPr>
      </w:pPr>
      <w:hyperlink w:anchor="_Toc464635853" w:history="1">
        <w:r w:rsidRPr="004852D5">
          <w:rPr>
            <w:rStyle w:val="Hyperlink"/>
            <w:noProof/>
          </w:rPr>
          <w:t>2.2</w:t>
        </w:r>
        <w:r>
          <w:rPr>
            <w:rFonts w:asciiTheme="minorHAnsi" w:hAnsiTheme="minorHAnsi"/>
            <w:noProof/>
          </w:rPr>
          <w:tab/>
        </w:r>
        <w:r w:rsidRPr="004852D5">
          <w:rPr>
            <w:rStyle w:val="Hyperlink"/>
            <w:noProof/>
          </w:rPr>
          <w:t>Active Directory Domain Services</w:t>
        </w:r>
        <w:r>
          <w:rPr>
            <w:noProof/>
            <w:webHidden/>
          </w:rPr>
          <w:tab/>
        </w:r>
        <w:r>
          <w:rPr>
            <w:noProof/>
            <w:webHidden/>
          </w:rPr>
          <w:fldChar w:fldCharType="begin"/>
        </w:r>
        <w:r>
          <w:rPr>
            <w:noProof/>
            <w:webHidden/>
          </w:rPr>
          <w:instrText xml:space="preserve"> PAGEREF _Toc464635853 \h </w:instrText>
        </w:r>
        <w:r>
          <w:rPr>
            <w:noProof/>
            <w:webHidden/>
          </w:rPr>
        </w:r>
        <w:r>
          <w:rPr>
            <w:noProof/>
            <w:webHidden/>
          </w:rPr>
          <w:fldChar w:fldCharType="separate"/>
        </w:r>
        <w:r>
          <w:rPr>
            <w:noProof/>
            <w:webHidden/>
          </w:rPr>
          <w:t>1</w:t>
        </w:r>
        <w:r>
          <w:rPr>
            <w:noProof/>
            <w:webHidden/>
          </w:rPr>
          <w:fldChar w:fldCharType="end"/>
        </w:r>
      </w:hyperlink>
    </w:p>
    <w:p w14:paraId="4380CBEF" w14:textId="55D38CC0" w:rsidR="00042636" w:rsidRDefault="00042636">
      <w:pPr>
        <w:pStyle w:val="TOC3"/>
        <w:rPr>
          <w:rFonts w:asciiTheme="minorHAnsi" w:eastAsiaTheme="minorEastAsia" w:hAnsiTheme="minorHAnsi"/>
          <w:noProof/>
          <w:spacing w:val="0"/>
          <w:sz w:val="22"/>
          <w:szCs w:val="22"/>
        </w:rPr>
      </w:pPr>
      <w:hyperlink w:anchor="_Toc464635854" w:history="1">
        <w:r w:rsidRPr="004852D5">
          <w:rPr>
            <w:rStyle w:val="Hyperlink"/>
            <w:noProof/>
          </w:rPr>
          <w:t>2.2.1</w:t>
        </w:r>
        <w:r>
          <w:rPr>
            <w:rFonts w:asciiTheme="minorHAnsi" w:eastAsiaTheme="minorEastAsia" w:hAnsiTheme="minorHAnsi"/>
            <w:noProof/>
            <w:spacing w:val="0"/>
            <w:sz w:val="22"/>
            <w:szCs w:val="22"/>
          </w:rPr>
          <w:tab/>
        </w:r>
        <w:r w:rsidRPr="004852D5">
          <w:rPr>
            <w:rStyle w:val="Hyperlink"/>
            <w:noProof/>
          </w:rPr>
          <w:t>Solution Architecture</w:t>
        </w:r>
        <w:r w:rsidRPr="004852D5">
          <w:rPr>
            <w:rStyle w:val="Hyperlink"/>
            <w:rFonts w:cs="Segoe UI"/>
            <w:noProof/>
          </w:rPr>
          <w:t>—</w:t>
        </w:r>
        <w:r w:rsidRPr="004852D5">
          <w:rPr>
            <w:rStyle w:val="Hyperlink"/>
            <w:noProof/>
          </w:rPr>
          <w:t>Domain Controllers</w:t>
        </w:r>
        <w:r>
          <w:rPr>
            <w:noProof/>
            <w:webHidden/>
          </w:rPr>
          <w:tab/>
        </w:r>
        <w:r>
          <w:rPr>
            <w:noProof/>
            <w:webHidden/>
          </w:rPr>
          <w:fldChar w:fldCharType="begin"/>
        </w:r>
        <w:r>
          <w:rPr>
            <w:noProof/>
            <w:webHidden/>
          </w:rPr>
          <w:instrText xml:space="preserve"> PAGEREF _Toc464635854 \h </w:instrText>
        </w:r>
        <w:r>
          <w:rPr>
            <w:noProof/>
            <w:webHidden/>
          </w:rPr>
        </w:r>
        <w:r>
          <w:rPr>
            <w:noProof/>
            <w:webHidden/>
          </w:rPr>
          <w:fldChar w:fldCharType="separate"/>
        </w:r>
        <w:r>
          <w:rPr>
            <w:noProof/>
            <w:webHidden/>
          </w:rPr>
          <w:t>2</w:t>
        </w:r>
        <w:r>
          <w:rPr>
            <w:noProof/>
            <w:webHidden/>
          </w:rPr>
          <w:fldChar w:fldCharType="end"/>
        </w:r>
      </w:hyperlink>
    </w:p>
    <w:p w14:paraId="3F1C682A" w14:textId="4129B12D" w:rsidR="00042636" w:rsidRDefault="00042636">
      <w:pPr>
        <w:pStyle w:val="TOC2"/>
        <w:rPr>
          <w:rFonts w:asciiTheme="minorHAnsi" w:hAnsiTheme="minorHAnsi"/>
          <w:noProof/>
        </w:rPr>
      </w:pPr>
      <w:hyperlink w:anchor="_Toc464635855" w:history="1">
        <w:r w:rsidRPr="004852D5">
          <w:rPr>
            <w:rStyle w:val="Hyperlink"/>
            <w:noProof/>
          </w:rPr>
          <w:t>2.3</w:t>
        </w:r>
        <w:r>
          <w:rPr>
            <w:rFonts w:asciiTheme="minorHAnsi" w:hAnsiTheme="minorHAnsi"/>
            <w:noProof/>
          </w:rPr>
          <w:tab/>
        </w:r>
        <w:r w:rsidRPr="004852D5">
          <w:rPr>
            <w:rStyle w:val="Hyperlink"/>
            <w:noProof/>
          </w:rPr>
          <w:t>Solution Sizing</w:t>
        </w:r>
        <w:r>
          <w:rPr>
            <w:noProof/>
            <w:webHidden/>
          </w:rPr>
          <w:tab/>
        </w:r>
        <w:r>
          <w:rPr>
            <w:noProof/>
            <w:webHidden/>
          </w:rPr>
          <w:fldChar w:fldCharType="begin"/>
        </w:r>
        <w:r>
          <w:rPr>
            <w:noProof/>
            <w:webHidden/>
          </w:rPr>
          <w:instrText xml:space="preserve"> PAGEREF _Toc464635855 \h </w:instrText>
        </w:r>
        <w:r>
          <w:rPr>
            <w:noProof/>
            <w:webHidden/>
          </w:rPr>
        </w:r>
        <w:r>
          <w:rPr>
            <w:noProof/>
            <w:webHidden/>
          </w:rPr>
          <w:fldChar w:fldCharType="separate"/>
        </w:r>
        <w:r>
          <w:rPr>
            <w:noProof/>
            <w:webHidden/>
          </w:rPr>
          <w:t>3</w:t>
        </w:r>
        <w:r>
          <w:rPr>
            <w:noProof/>
            <w:webHidden/>
          </w:rPr>
          <w:fldChar w:fldCharType="end"/>
        </w:r>
      </w:hyperlink>
    </w:p>
    <w:p w14:paraId="3FD4F304" w14:textId="678E0B29" w:rsidR="00042636" w:rsidRDefault="00042636">
      <w:pPr>
        <w:pStyle w:val="TOC3"/>
        <w:rPr>
          <w:rFonts w:asciiTheme="minorHAnsi" w:eastAsiaTheme="minorEastAsia" w:hAnsiTheme="minorHAnsi"/>
          <w:noProof/>
          <w:spacing w:val="0"/>
          <w:sz w:val="22"/>
          <w:szCs w:val="22"/>
        </w:rPr>
      </w:pPr>
      <w:hyperlink w:anchor="_Toc464635856" w:history="1">
        <w:r w:rsidRPr="004852D5">
          <w:rPr>
            <w:rStyle w:val="Hyperlink"/>
            <w:noProof/>
          </w:rPr>
          <w:t>2.3.1</w:t>
        </w:r>
        <w:r>
          <w:rPr>
            <w:rFonts w:asciiTheme="minorHAnsi" w:eastAsiaTheme="minorEastAsia" w:hAnsiTheme="minorHAnsi"/>
            <w:noProof/>
            <w:spacing w:val="0"/>
            <w:sz w:val="22"/>
            <w:szCs w:val="22"/>
          </w:rPr>
          <w:tab/>
        </w:r>
        <w:r w:rsidRPr="004852D5">
          <w:rPr>
            <w:rStyle w:val="Hyperlink"/>
            <w:noProof/>
          </w:rPr>
          <w:t>Sizing</w:t>
        </w:r>
        <w:r w:rsidRPr="004852D5">
          <w:rPr>
            <w:rStyle w:val="Hyperlink"/>
            <w:rFonts w:cs="Segoe UI"/>
            <w:noProof/>
          </w:rPr>
          <w:t>—</w:t>
        </w:r>
        <w:r w:rsidRPr="004852D5">
          <w:rPr>
            <w:rStyle w:val="Hyperlink"/>
            <w:noProof/>
          </w:rPr>
          <w:t>ATA Center</w:t>
        </w:r>
        <w:r>
          <w:rPr>
            <w:noProof/>
            <w:webHidden/>
          </w:rPr>
          <w:tab/>
        </w:r>
        <w:r>
          <w:rPr>
            <w:noProof/>
            <w:webHidden/>
          </w:rPr>
          <w:fldChar w:fldCharType="begin"/>
        </w:r>
        <w:r>
          <w:rPr>
            <w:noProof/>
            <w:webHidden/>
          </w:rPr>
          <w:instrText xml:space="preserve"> PAGEREF _Toc464635856 \h </w:instrText>
        </w:r>
        <w:r>
          <w:rPr>
            <w:noProof/>
            <w:webHidden/>
          </w:rPr>
        </w:r>
        <w:r>
          <w:rPr>
            <w:noProof/>
            <w:webHidden/>
          </w:rPr>
          <w:fldChar w:fldCharType="separate"/>
        </w:r>
        <w:r>
          <w:rPr>
            <w:noProof/>
            <w:webHidden/>
          </w:rPr>
          <w:t>3</w:t>
        </w:r>
        <w:r>
          <w:rPr>
            <w:noProof/>
            <w:webHidden/>
          </w:rPr>
          <w:fldChar w:fldCharType="end"/>
        </w:r>
      </w:hyperlink>
    </w:p>
    <w:p w14:paraId="677BBF89" w14:textId="3823DC5C" w:rsidR="00042636" w:rsidRDefault="00042636">
      <w:pPr>
        <w:pStyle w:val="TOC3"/>
        <w:rPr>
          <w:rFonts w:asciiTheme="minorHAnsi" w:eastAsiaTheme="minorEastAsia" w:hAnsiTheme="minorHAnsi"/>
          <w:noProof/>
          <w:spacing w:val="0"/>
          <w:sz w:val="22"/>
          <w:szCs w:val="22"/>
        </w:rPr>
      </w:pPr>
      <w:hyperlink w:anchor="_Toc464635857" w:history="1">
        <w:r w:rsidRPr="004852D5">
          <w:rPr>
            <w:rStyle w:val="Hyperlink"/>
            <w:noProof/>
          </w:rPr>
          <w:t>2.3.2</w:t>
        </w:r>
        <w:r>
          <w:rPr>
            <w:rFonts w:asciiTheme="minorHAnsi" w:eastAsiaTheme="minorEastAsia" w:hAnsiTheme="minorHAnsi"/>
            <w:noProof/>
            <w:spacing w:val="0"/>
            <w:sz w:val="22"/>
            <w:szCs w:val="22"/>
          </w:rPr>
          <w:tab/>
        </w:r>
        <w:r w:rsidRPr="004852D5">
          <w:rPr>
            <w:rStyle w:val="Hyperlink"/>
            <w:noProof/>
          </w:rPr>
          <w:t>Sizing</w:t>
        </w:r>
        <w:r w:rsidRPr="004852D5">
          <w:rPr>
            <w:rStyle w:val="Hyperlink"/>
            <w:rFonts w:cs="Segoe UI"/>
            <w:noProof/>
          </w:rPr>
          <w:t>—</w:t>
        </w:r>
        <w:r w:rsidRPr="004852D5">
          <w:rPr>
            <w:rStyle w:val="Hyperlink"/>
            <w:noProof/>
          </w:rPr>
          <w:t>ATA Gateways</w:t>
        </w:r>
        <w:r>
          <w:rPr>
            <w:noProof/>
            <w:webHidden/>
          </w:rPr>
          <w:tab/>
        </w:r>
        <w:r>
          <w:rPr>
            <w:noProof/>
            <w:webHidden/>
          </w:rPr>
          <w:fldChar w:fldCharType="begin"/>
        </w:r>
        <w:r>
          <w:rPr>
            <w:noProof/>
            <w:webHidden/>
          </w:rPr>
          <w:instrText xml:space="preserve"> PAGEREF _Toc464635857 \h </w:instrText>
        </w:r>
        <w:r>
          <w:rPr>
            <w:noProof/>
            <w:webHidden/>
          </w:rPr>
        </w:r>
        <w:r>
          <w:rPr>
            <w:noProof/>
            <w:webHidden/>
          </w:rPr>
          <w:fldChar w:fldCharType="separate"/>
        </w:r>
        <w:r>
          <w:rPr>
            <w:noProof/>
            <w:webHidden/>
          </w:rPr>
          <w:t>4</w:t>
        </w:r>
        <w:r>
          <w:rPr>
            <w:noProof/>
            <w:webHidden/>
          </w:rPr>
          <w:fldChar w:fldCharType="end"/>
        </w:r>
      </w:hyperlink>
    </w:p>
    <w:p w14:paraId="116FD7DE" w14:textId="7DC13528" w:rsidR="00042636" w:rsidRDefault="00042636">
      <w:pPr>
        <w:pStyle w:val="TOC3"/>
        <w:rPr>
          <w:rFonts w:asciiTheme="minorHAnsi" w:eastAsiaTheme="minorEastAsia" w:hAnsiTheme="minorHAnsi"/>
          <w:noProof/>
          <w:spacing w:val="0"/>
          <w:sz w:val="22"/>
          <w:szCs w:val="22"/>
        </w:rPr>
      </w:pPr>
      <w:hyperlink w:anchor="_Toc464635858" w:history="1">
        <w:r w:rsidRPr="004852D5">
          <w:rPr>
            <w:rStyle w:val="Hyperlink"/>
            <w:noProof/>
          </w:rPr>
          <w:t>2.3.3</w:t>
        </w:r>
        <w:r>
          <w:rPr>
            <w:rFonts w:asciiTheme="minorHAnsi" w:eastAsiaTheme="minorEastAsia" w:hAnsiTheme="minorHAnsi"/>
            <w:noProof/>
            <w:spacing w:val="0"/>
            <w:sz w:val="22"/>
            <w:szCs w:val="22"/>
          </w:rPr>
          <w:tab/>
        </w:r>
        <w:r w:rsidRPr="004852D5">
          <w:rPr>
            <w:rStyle w:val="Hyperlink"/>
            <w:noProof/>
          </w:rPr>
          <w:t>Domain Controller Analysis for Sizing</w:t>
        </w:r>
        <w:r>
          <w:rPr>
            <w:noProof/>
            <w:webHidden/>
          </w:rPr>
          <w:tab/>
        </w:r>
        <w:r>
          <w:rPr>
            <w:noProof/>
            <w:webHidden/>
          </w:rPr>
          <w:fldChar w:fldCharType="begin"/>
        </w:r>
        <w:r>
          <w:rPr>
            <w:noProof/>
            <w:webHidden/>
          </w:rPr>
          <w:instrText xml:space="preserve"> PAGEREF _Toc464635858 \h </w:instrText>
        </w:r>
        <w:r>
          <w:rPr>
            <w:noProof/>
            <w:webHidden/>
          </w:rPr>
        </w:r>
        <w:r>
          <w:rPr>
            <w:noProof/>
            <w:webHidden/>
          </w:rPr>
          <w:fldChar w:fldCharType="separate"/>
        </w:r>
        <w:r>
          <w:rPr>
            <w:noProof/>
            <w:webHidden/>
          </w:rPr>
          <w:t>6</w:t>
        </w:r>
        <w:r>
          <w:rPr>
            <w:noProof/>
            <w:webHidden/>
          </w:rPr>
          <w:fldChar w:fldCharType="end"/>
        </w:r>
      </w:hyperlink>
    </w:p>
    <w:p w14:paraId="0AB9251C" w14:textId="17D1F5C6" w:rsidR="00042636" w:rsidRDefault="00042636">
      <w:pPr>
        <w:pStyle w:val="TOC3"/>
        <w:rPr>
          <w:rFonts w:asciiTheme="minorHAnsi" w:eastAsiaTheme="minorEastAsia" w:hAnsiTheme="minorHAnsi"/>
          <w:noProof/>
          <w:spacing w:val="0"/>
          <w:sz w:val="22"/>
          <w:szCs w:val="22"/>
        </w:rPr>
      </w:pPr>
      <w:hyperlink w:anchor="_Toc464635859" w:history="1">
        <w:r w:rsidRPr="004852D5">
          <w:rPr>
            <w:rStyle w:val="Hyperlink"/>
            <w:noProof/>
          </w:rPr>
          <w:t>2.3.4</w:t>
        </w:r>
        <w:r>
          <w:rPr>
            <w:rFonts w:asciiTheme="minorHAnsi" w:eastAsiaTheme="minorEastAsia" w:hAnsiTheme="minorHAnsi"/>
            <w:noProof/>
            <w:spacing w:val="0"/>
            <w:sz w:val="22"/>
            <w:szCs w:val="22"/>
          </w:rPr>
          <w:tab/>
        </w:r>
        <w:r w:rsidRPr="004852D5">
          <w:rPr>
            <w:rStyle w:val="Hyperlink"/>
            <w:noProof/>
          </w:rPr>
          <w:t>ATA Components Required for Solution Design</w:t>
        </w:r>
        <w:r>
          <w:rPr>
            <w:noProof/>
            <w:webHidden/>
          </w:rPr>
          <w:tab/>
        </w:r>
        <w:r>
          <w:rPr>
            <w:noProof/>
            <w:webHidden/>
          </w:rPr>
          <w:fldChar w:fldCharType="begin"/>
        </w:r>
        <w:r>
          <w:rPr>
            <w:noProof/>
            <w:webHidden/>
          </w:rPr>
          <w:instrText xml:space="preserve"> PAGEREF _Toc464635859 \h </w:instrText>
        </w:r>
        <w:r>
          <w:rPr>
            <w:noProof/>
            <w:webHidden/>
          </w:rPr>
        </w:r>
        <w:r>
          <w:rPr>
            <w:noProof/>
            <w:webHidden/>
          </w:rPr>
          <w:fldChar w:fldCharType="separate"/>
        </w:r>
        <w:r>
          <w:rPr>
            <w:noProof/>
            <w:webHidden/>
          </w:rPr>
          <w:t>6</w:t>
        </w:r>
        <w:r>
          <w:rPr>
            <w:noProof/>
            <w:webHidden/>
          </w:rPr>
          <w:fldChar w:fldCharType="end"/>
        </w:r>
      </w:hyperlink>
    </w:p>
    <w:p w14:paraId="7BD16541" w14:textId="5CADFC1D" w:rsidR="00042636" w:rsidRDefault="00042636">
      <w:pPr>
        <w:pStyle w:val="TOC1"/>
        <w:tabs>
          <w:tab w:val="left" w:pos="432"/>
        </w:tabs>
        <w:rPr>
          <w:rFonts w:asciiTheme="minorHAnsi" w:hAnsiTheme="minorHAnsi"/>
          <w:sz w:val="22"/>
        </w:rPr>
      </w:pPr>
      <w:hyperlink w:anchor="_Toc464635860" w:history="1">
        <w:r w:rsidRPr="004852D5">
          <w:rPr>
            <w:rStyle w:val="Hyperlink"/>
          </w:rPr>
          <w:t>3</w:t>
        </w:r>
        <w:r>
          <w:rPr>
            <w:rFonts w:asciiTheme="minorHAnsi" w:hAnsiTheme="minorHAnsi"/>
            <w:sz w:val="22"/>
          </w:rPr>
          <w:tab/>
        </w:r>
        <w:r w:rsidRPr="004852D5">
          <w:rPr>
            <w:rStyle w:val="Hyperlink"/>
          </w:rPr>
          <w:t>Solution Configuration</w:t>
        </w:r>
        <w:r>
          <w:rPr>
            <w:webHidden/>
          </w:rPr>
          <w:tab/>
        </w:r>
        <w:r>
          <w:rPr>
            <w:webHidden/>
          </w:rPr>
          <w:fldChar w:fldCharType="begin"/>
        </w:r>
        <w:r>
          <w:rPr>
            <w:webHidden/>
          </w:rPr>
          <w:instrText xml:space="preserve"> PAGEREF _Toc464635860 \h </w:instrText>
        </w:r>
        <w:r>
          <w:rPr>
            <w:webHidden/>
          </w:rPr>
        </w:r>
        <w:r>
          <w:rPr>
            <w:webHidden/>
          </w:rPr>
          <w:fldChar w:fldCharType="separate"/>
        </w:r>
        <w:r>
          <w:rPr>
            <w:webHidden/>
          </w:rPr>
          <w:t>8</w:t>
        </w:r>
        <w:r>
          <w:rPr>
            <w:webHidden/>
          </w:rPr>
          <w:fldChar w:fldCharType="end"/>
        </w:r>
      </w:hyperlink>
    </w:p>
    <w:p w14:paraId="2B2676C2" w14:textId="70754720" w:rsidR="00042636" w:rsidRDefault="00042636">
      <w:pPr>
        <w:pStyle w:val="TOC2"/>
        <w:rPr>
          <w:rFonts w:asciiTheme="minorHAnsi" w:hAnsiTheme="minorHAnsi"/>
          <w:noProof/>
        </w:rPr>
      </w:pPr>
      <w:hyperlink w:anchor="_Toc464635861" w:history="1">
        <w:r w:rsidRPr="004852D5">
          <w:rPr>
            <w:rStyle w:val="Hyperlink"/>
            <w:noProof/>
          </w:rPr>
          <w:t>3.1</w:t>
        </w:r>
        <w:r>
          <w:rPr>
            <w:rFonts w:asciiTheme="minorHAnsi" w:hAnsiTheme="minorHAnsi"/>
            <w:noProof/>
          </w:rPr>
          <w:tab/>
        </w:r>
        <w:r w:rsidRPr="004852D5">
          <w:rPr>
            <w:rStyle w:val="Hyperlink"/>
            <w:noProof/>
          </w:rPr>
          <w:t>Certificate Configuration</w:t>
        </w:r>
        <w:r>
          <w:rPr>
            <w:noProof/>
            <w:webHidden/>
          </w:rPr>
          <w:tab/>
        </w:r>
        <w:r>
          <w:rPr>
            <w:noProof/>
            <w:webHidden/>
          </w:rPr>
          <w:fldChar w:fldCharType="begin"/>
        </w:r>
        <w:r>
          <w:rPr>
            <w:noProof/>
            <w:webHidden/>
          </w:rPr>
          <w:instrText xml:space="preserve"> PAGEREF _Toc464635861 \h </w:instrText>
        </w:r>
        <w:r>
          <w:rPr>
            <w:noProof/>
            <w:webHidden/>
          </w:rPr>
        </w:r>
        <w:r>
          <w:rPr>
            <w:noProof/>
            <w:webHidden/>
          </w:rPr>
          <w:fldChar w:fldCharType="separate"/>
        </w:r>
        <w:r>
          <w:rPr>
            <w:noProof/>
            <w:webHidden/>
          </w:rPr>
          <w:t>8</w:t>
        </w:r>
        <w:r>
          <w:rPr>
            <w:noProof/>
            <w:webHidden/>
          </w:rPr>
          <w:fldChar w:fldCharType="end"/>
        </w:r>
      </w:hyperlink>
    </w:p>
    <w:p w14:paraId="7DA6CBF6" w14:textId="08FA7AFF" w:rsidR="00042636" w:rsidRDefault="00042636">
      <w:pPr>
        <w:pStyle w:val="TOC2"/>
        <w:rPr>
          <w:rFonts w:asciiTheme="minorHAnsi" w:hAnsiTheme="minorHAnsi"/>
          <w:noProof/>
        </w:rPr>
      </w:pPr>
      <w:hyperlink w:anchor="_Toc464635862" w:history="1">
        <w:r w:rsidRPr="004852D5">
          <w:rPr>
            <w:rStyle w:val="Hyperlink"/>
            <w:noProof/>
          </w:rPr>
          <w:t>3.2</w:t>
        </w:r>
        <w:r>
          <w:rPr>
            <w:rFonts w:asciiTheme="minorHAnsi" w:hAnsiTheme="minorHAnsi"/>
            <w:noProof/>
          </w:rPr>
          <w:tab/>
        </w:r>
        <w:r w:rsidRPr="004852D5">
          <w:rPr>
            <w:rStyle w:val="Hyperlink"/>
            <w:noProof/>
          </w:rPr>
          <w:t>ATA Center</w:t>
        </w:r>
        <w:r>
          <w:rPr>
            <w:noProof/>
            <w:webHidden/>
          </w:rPr>
          <w:tab/>
        </w:r>
        <w:r>
          <w:rPr>
            <w:noProof/>
            <w:webHidden/>
          </w:rPr>
          <w:fldChar w:fldCharType="begin"/>
        </w:r>
        <w:r>
          <w:rPr>
            <w:noProof/>
            <w:webHidden/>
          </w:rPr>
          <w:instrText xml:space="preserve"> PAGEREF _Toc464635862 \h </w:instrText>
        </w:r>
        <w:r>
          <w:rPr>
            <w:noProof/>
            <w:webHidden/>
          </w:rPr>
        </w:r>
        <w:r>
          <w:rPr>
            <w:noProof/>
            <w:webHidden/>
          </w:rPr>
          <w:fldChar w:fldCharType="separate"/>
        </w:r>
        <w:r>
          <w:rPr>
            <w:noProof/>
            <w:webHidden/>
          </w:rPr>
          <w:t>8</w:t>
        </w:r>
        <w:r>
          <w:rPr>
            <w:noProof/>
            <w:webHidden/>
          </w:rPr>
          <w:fldChar w:fldCharType="end"/>
        </w:r>
      </w:hyperlink>
    </w:p>
    <w:p w14:paraId="02EB9442" w14:textId="11D3B423" w:rsidR="00042636" w:rsidRDefault="00042636">
      <w:pPr>
        <w:pStyle w:val="TOC3"/>
        <w:rPr>
          <w:rFonts w:asciiTheme="minorHAnsi" w:eastAsiaTheme="minorEastAsia" w:hAnsiTheme="minorHAnsi"/>
          <w:noProof/>
          <w:spacing w:val="0"/>
          <w:sz w:val="22"/>
          <w:szCs w:val="22"/>
        </w:rPr>
      </w:pPr>
      <w:hyperlink w:anchor="_Toc464635863" w:history="1">
        <w:r w:rsidRPr="004852D5">
          <w:rPr>
            <w:rStyle w:val="Hyperlink"/>
            <w:noProof/>
          </w:rPr>
          <w:t>3.2.1</w:t>
        </w:r>
        <w:r>
          <w:rPr>
            <w:rFonts w:asciiTheme="minorHAnsi" w:eastAsiaTheme="minorEastAsia" w:hAnsiTheme="minorHAnsi"/>
            <w:noProof/>
            <w:spacing w:val="0"/>
            <w:sz w:val="22"/>
            <w:szCs w:val="22"/>
          </w:rPr>
          <w:tab/>
        </w:r>
        <w:r w:rsidRPr="004852D5">
          <w:rPr>
            <w:rStyle w:val="Hyperlink"/>
            <w:noProof/>
          </w:rPr>
          <w:t>Hardware Configuration</w:t>
        </w:r>
        <w:r>
          <w:rPr>
            <w:noProof/>
            <w:webHidden/>
          </w:rPr>
          <w:tab/>
        </w:r>
        <w:r>
          <w:rPr>
            <w:noProof/>
            <w:webHidden/>
          </w:rPr>
          <w:fldChar w:fldCharType="begin"/>
        </w:r>
        <w:r>
          <w:rPr>
            <w:noProof/>
            <w:webHidden/>
          </w:rPr>
          <w:instrText xml:space="preserve"> PAGEREF _Toc464635863 \h </w:instrText>
        </w:r>
        <w:r>
          <w:rPr>
            <w:noProof/>
            <w:webHidden/>
          </w:rPr>
        </w:r>
        <w:r>
          <w:rPr>
            <w:noProof/>
            <w:webHidden/>
          </w:rPr>
          <w:fldChar w:fldCharType="separate"/>
        </w:r>
        <w:r>
          <w:rPr>
            <w:noProof/>
            <w:webHidden/>
          </w:rPr>
          <w:t>8</w:t>
        </w:r>
        <w:r>
          <w:rPr>
            <w:noProof/>
            <w:webHidden/>
          </w:rPr>
          <w:fldChar w:fldCharType="end"/>
        </w:r>
      </w:hyperlink>
    </w:p>
    <w:p w14:paraId="22A34D11" w14:textId="494F5226" w:rsidR="00042636" w:rsidRDefault="00042636">
      <w:pPr>
        <w:pStyle w:val="TOC3"/>
        <w:rPr>
          <w:rFonts w:asciiTheme="minorHAnsi" w:eastAsiaTheme="minorEastAsia" w:hAnsiTheme="minorHAnsi"/>
          <w:noProof/>
          <w:spacing w:val="0"/>
          <w:sz w:val="22"/>
          <w:szCs w:val="22"/>
        </w:rPr>
      </w:pPr>
      <w:hyperlink w:anchor="_Toc464635864" w:history="1">
        <w:r w:rsidRPr="004852D5">
          <w:rPr>
            <w:rStyle w:val="Hyperlink"/>
            <w:noProof/>
          </w:rPr>
          <w:t>3.2.2</w:t>
        </w:r>
        <w:r>
          <w:rPr>
            <w:rFonts w:asciiTheme="minorHAnsi" w:eastAsiaTheme="minorEastAsia" w:hAnsiTheme="minorHAnsi"/>
            <w:noProof/>
            <w:spacing w:val="0"/>
            <w:sz w:val="22"/>
            <w:szCs w:val="22"/>
          </w:rPr>
          <w:tab/>
        </w:r>
        <w:r w:rsidRPr="004852D5">
          <w:rPr>
            <w:rStyle w:val="Hyperlink"/>
            <w:noProof/>
          </w:rPr>
          <w:t>Network Ports</w:t>
        </w:r>
        <w:r>
          <w:rPr>
            <w:noProof/>
            <w:webHidden/>
          </w:rPr>
          <w:tab/>
        </w:r>
        <w:r>
          <w:rPr>
            <w:noProof/>
            <w:webHidden/>
          </w:rPr>
          <w:fldChar w:fldCharType="begin"/>
        </w:r>
        <w:r>
          <w:rPr>
            <w:noProof/>
            <w:webHidden/>
          </w:rPr>
          <w:instrText xml:space="preserve"> PAGEREF _Toc464635864 \h </w:instrText>
        </w:r>
        <w:r>
          <w:rPr>
            <w:noProof/>
            <w:webHidden/>
          </w:rPr>
        </w:r>
        <w:r>
          <w:rPr>
            <w:noProof/>
            <w:webHidden/>
          </w:rPr>
          <w:fldChar w:fldCharType="separate"/>
        </w:r>
        <w:r>
          <w:rPr>
            <w:noProof/>
            <w:webHidden/>
          </w:rPr>
          <w:t>9</w:t>
        </w:r>
        <w:r>
          <w:rPr>
            <w:noProof/>
            <w:webHidden/>
          </w:rPr>
          <w:fldChar w:fldCharType="end"/>
        </w:r>
      </w:hyperlink>
    </w:p>
    <w:p w14:paraId="6DD05BA5" w14:textId="556663BE" w:rsidR="00042636" w:rsidRDefault="00042636">
      <w:pPr>
        <w:pStyle w:val="TOC2"/>
        <w:rPr>
          <w:rFonts w:asciiTheme="minorHAnsi" w:hAnsiTheme="minorHAnsi"/>
          <w:noProof/>
        </w:rPr>
      </w:pPr>
      <w:hyperlink w:anchor="_Toc464635865" w:history="1">
        <w:r w:rsidRPr="004852D5">
          <w:rPr>
            <w:rStyle w:val="Hyperlink"/>
            <w:noProof/>
          </w:rPr>
          <w:t>3.3</w:t>
        </w:r>
        <w:r>
          <w:rPr>
            <w:rFonts w:asciiTheme="minorHAnsi" w:hAnsiTheme="minorHAnsi"/>
            <w:noProof/>
          </w:rPr>
          <w:tab/>
        </w:r>
        <w:r w:rsidRPr="004852D5">
          <w:rPr>
            <w:rStyle w:val="Hyperlink"/>
            <w:noProof/>
          </w:rPr>
          <w:t>ATA Lightweight Gateway</w:t>
        </w:r>
        <w:r>
          <w:rPr>
            <w:noProof/>
            <w:webHidden/>
          </w:rPr>
          <w:tab/>
        </w:r>
        <w:r>
          <w:rPr>
            <w:noProof/>
            <w:webHidden/>
          </w:rPr>
          <w:fldChar w:fldCharType="begin"/>
        </w:r>
        <w:r>
          <w:rPr>
            <w:noProof/>
            <w:webHidden/>
          </w:rPr>
          <w:instrText xml:space="preserve"> PAGEREF _Toc464635865 \h </w:instrText>
        </w:r>
        <w:r>
          <w:rPr>
            <w:noProof/>
            <w:webHidden/>
          </w:rPr>
        </w:r>
        <w:r>
          <w:rPr>
            <w:noProof/>
            <w:webHidden/>
          </w:rPr>
          <w:fldChar w:fldCharType="separate"/>
        </w:r>
        <w:r>
          <w:rPr>
            <w:noProof/>
            <w:webHidden/>
          </w:rPr>
          <w:t>10</w:t>
        </w:r>
        <w:r>
          <w:rPr>
            <w:noProof/>
            <w:webHidden/>
          </w:rPr>
          <w:fldChar w:fldCharType="end"/>
        </w:r>
      </w:hyperlink>
    </w:p>
    <w:p w14:paraId="6D58AAF2" w14:textId="66B7C170" w:rsidR="00042636" w:rsidRDefault="00042636">
      <w:pPr>
        <w:pStyle w:val="TOC3"/>
        <w:rPr>
          <w:rFonts w:asciiTheme="minorHAnsi" w:eastAsiaTheme="minorEastAsia" w:hAnsiTheme="minorHAnsi"/>
          <w:noProof/>
          <w:spacing w:val="0"/>
          <w:sz w:val="22"/>
          <w:szCs w:val="22"/>
        </w:rPr>
      </w:pPr>
      <w:hyperlink w:anchor="_Toc464635866" w:history="1">
        <w:r w:rsidRPr="004852D5">
          <w:rPr>
            <w:rStyle w:val="Hyperlink"/>
            <w:noProof/>
          </w:rPr>
          <w:t>3.3.1</w:t>
        </w:r>
        <w:r>
          <w:rPr>
            <w:rFonts w:asciiTheme="minorHAnsi" w:eastAsiaTheme="minorEastAsia" w:hAnsiTheme="minorHAnsi"/>
            <w:noProof/>
            <w:spacing w:val="0"/>
            <w:sz w:val="22"/>
            <w:szCs w:val="22"/>
          </w:rPr>
          <w:tab/>
        </w:r>
        <w:r w:rsidRPr="004852D5">
          <w:rPr>
            <w:rStyle w:val="Hyperlink"/>
            <w:noProof/>
          </w:rPr>
          <w:t>Hardware Configuration</w:t>
        </w:r>
        <w:r>
          <w:rPr>
            <w:noProof/>
            <w:webHidden/>
          </w:rPr>
          <w:tab/>
        </w:r>
        <w:r>
          <w:rPr>
            <w:noProof/>
            <w:webHidden/>
          </w:rPr>
          <w:fldChar w:fldCharType="begin"/>
        </w:r>
        <w:r>
          <w:rPr>
            <w:noProof/>
            <w:webHidden/>
          </w:rPr>
          <w:instrText xml:space="preserve"> PAGEREF _Toc464635866 \h </w:instrText>
        </w:r>
        <w:r>
          <w:rPr>
            <w:noProof/>
            <w:webHidden/>
          </w:rPr>
        </w:r>
        <w:r>
          <w:rPr>
            <w:noProof/>
            <w:webHidden/>
          </w:rPr>
          <w:fldChar w:fldCharType="separate"/>
        </w:r>
        <w:r>
          <w:rPr>
            <w:noProof/>
            <w:webHidden/>
          </w:rPr>
          <w:t>10</w:t>
        </w:r>
        <w:r>
          <w:rPr>
            <w:noProof/>
            <w:webHidden/>
          </w:rPr>
          <w:fldChar w:fldCharType="end"/>
        </w:r>
      </w:hyperlink>
    </w:p>
    <w:p w14:paraId="7DA2F63A" w14:textId="603C5AA2" w:rsidR="00042636" w:rsidRDefault="00042636">
      <w:pPr>
        <w:pStyle w:val="TOC3"/>
        <w:rPr>
          <w:rFonts w:asciiTheme="minorHAnsi" w:eastAsiaTheme="minorEastAsia" w:hAnsiTheme="minorHAnsi"/>
          <w:noProof/>
          <w:spacing w:val="0"/>
          <w:sz w:val="22"/>
          <w:szCs w:val="22"/>
        </w:rPr>
      </w:pPr>
      <w:hyperlink w:anchor="_Toc464635867" w:history="1">
        <w:r w:rsidRPr="004852D5">
          <w:rPr>
            <w:rStyle w:val="Hyperlink"/>
            <w:noProof/>
          </w:rPr>
          <w:t>3.3.2</w:t>
        </w:r>
        <w:r>
          <w:rPr>
            <w:rFonts w:asciiTheme="minorHAnsi" w:eastAsiaTheme="minorEastAsia" w:hAnsiTheme="minorHAnsi"/>
            <w:noProof/>
            <w:spacing w:val="0"/>
            <w:sz w:val="22"/>
            <w:szCs w:val="22"/>
          </w:rPr>
          <w:tab/>
        </w:r>
        <w:r w:rsidRPr="004852D5">
          <w:rPr>
            <w:rStyle w:val="Hyperlink"/>
            <w:noProof/>
          </w:rPr>
          <w:t>Network Ports</w:t>
        </w:r>
        <w:r>
          <w:rPr>
            <w:noProof/>
            <w:webHidden/>
          </w:rPr>
          <w:tab/>
        </w:r>
        <w:r>
          <w:rPr>
            <w:noProof/>
            <w:webHidden/>
          </w:rPr>
          <w:fldChar w:fldCharType="begin"/>
        </w:r>
        <w:r>
          <w:rPr>
            <w:noProof/>
            <w:webHidden/>
          </w:rPr>
          <w:instrText xml:space="preserve"> PAGEREF _Toc464635867 \h </w:instrText>
        </w:r>
        <w:r>
          <w:rPr>
            <w:noProof/>
            <w:webHidden/>
          </w:rPr>
        </w:r>
        <w:r>
          <w:rPr>
            <w:noProof/>
            <w:webHidden/>
          </w:rPr>
          <w:fldChar w:fldCharType="separate"/>
        </w:r>
        <w:r>
          <w:rPr>
            <w:noProof/>
            <w:webHidden/>
          </w:rPr>
          <w:t>11</w:t>
        </w:r>
        <w:r>
          <w:rPr>
            <w:noProof/>
            <w:webHidden/>
          </w:rPr>
          <w:fldChar w:fldCharType="end"/>
        </w:r>
      </w:hyperlink>
    </w:p>
    <w:p w14:paraId="6FCD1A0F" w14:textId="7C3B8598" w:rsidR="00042636" w:rsidRDefault="00042636">
      <w:pPr>
        <w:pStyle w:val="TOC2"/>
        <w:rPr>
          <w:rFonts w:asciiTheme="minorHAnsi" w:hAnsiTheme="minorHAnsi"/>
          <w:noProof/>
        </w:rPr>
      </w:pPr>
      <w:hyperlink w:anchor="_Toc464635868" w:history="1">
        <w:r w:rsidRPr="004852D5">
          <w:rPr>
            <w:rStyle w:val="Hyperlink"/>
            <w:noProof/>
          </w:rPr>
          <w:t>3.4</w:t>
        </w:r>
        <w:r>
          <w:rPr>
            <w:rFonts w:asciiTheme="minorHAnsi" w:hAnsiTheme="minorHAnsi"/>
            <w:noProof/>
          </w:rPr>
          <w:tab/>
        </w:r>
        <w:r w:rsidRPr="004852D5">
          <w:rPr>
            <w:rStyle w:val="Hyperlink"/>
            <w:noProof/>
          </w:rPr>
          <w:t>ATA Gateway</w:t>
        </w:r>
        <w:r>
          <w:rPr>
            <w:noProof/>
            <w:webHidden/>
          </w:rPr>
          <w:tab/>
        </w:r>
        <w:r>
          <w:rPr>
            <w:noProof/>
            <w:webHidden/>
          </w:rPr>
          <w:fldChar w:fldCharType="begin"/>
        </w:r>
        <w:r>
          <w:rPr>
            <w:noProof/>
            <w:webHidden/>
          </w:rPr>
          <w:instrText xml:space="preserve"> PAGEREF _Toc464635868 \h </w:instrText>
        </w:r>
        <w:r>
          <w:rPr>
            <w:noProof/>
            <w:webHidden/>
          </w:rPr>
        </w:r>
        <w:r>
          <w:rPr>
            <w:noProof/>
            <w:webHidden/>
          </w:rPr>
          <w:fldChar w:fldCharType="separate"/>
        </w:r>
        <w:r>
          <w:rPr>
            <w:noProof/>
            <w:webHidden/>
          </w:rPr>
          <w:t>11</w:t>
        </w:r>
        <w:r>
          <w:rPr>
            <w:noProof/>
            <w:webHidden/>
          </w:rPr>
          <w:fldChar w:fldCharType="end"/>
        </w:r>
      </w:hyperlink>
    </w:p>
    <w:p w14:paraId="2A6DAF8E" w14:textId="6261F9EC" w:rsidR="00042636" w:rsidRDefault="00042636">
      <w:pPr>
        <w:pStyle w:val="TOC3"/>
        <w:rPr>
          <w:rFonts w:asciiTheme="minorHAnsi" w:eastAsiaTheme="minorEastAsia" w:hAnsiTheme="minorHAnsi"/>
          <w:noProof/>
          <w:spacing w:val="0"/>
          <w:sz w:val="22"/>
          <w:szCs w:val="22"/>
        </w:rPr>
      </w:pPr>
      <w:hyperlink w:anchor="_Toc464635869" w:history="1">
        <w:r w:rsidRPr="004852D5">
          <w:rPr>
            <w:rStyle w:val="Hyperlink"/>
            <w:noProof/>
          </w:rPr>
          <w:t>3.4.1</w:t>
        </w:r>
        <w:r>
          <w:rPr>
            <w:rFonts w:asciiTheme="minorHAnsi" w:eastAsiaTheme="minorEastAsia" w:hAnsiTheme="minorHAnsi"/>
            <w:noProof/>
            <w:spacing w:val="0"/>
            <w:sz w:val="22"/>
            <w:szCs w:val="22"/>
          </w:rPr>
          <w:tab/>
        </w:r>
        <w:r w:rsidRPr="004852D5">
          <w:rPr>
            <w:rStyle w:val="Hyperlink"/>
            <w:noProof/>
          </w:rPr>
          <w:t>Hardware Configuration</w:t>
        </w:r>
        <w:r>
          <w:rPr>
            <w:noProof/>
            <w:webHidden/>
          </w:rPr>
          <w:tab/>
        </w:r>
        <w:r>
          <w:rPr>
            <w:noProof/>
            <w:webHidden/>
          </w:rPr>
          <w:fldChar w:fldCharType="begin"/>
        </w:r>
        <w:r>
          <w:rPr>
            <w:noProof/>
            <w:webHidden/>
          </w:rPr>
          <w:instrText xml:space="preserve"> PAGEREF _Toc464635869 \h </w:instrText>
        </w:r>
        <w:r>
          <w:rPr>
            <w:noProof/>
            <w:webHidden/>
          </w:rPr>
        </w:r>
        <w:r>
          <w:rPr>
            <w:noProof/>
            <w:webHidden/>
          </w:rPr>
          <w:fldChar w:fldCharType="separate"/>
        </w:r>
        <w:r>
          <w:rPr>
            <w:noProof/>
            <w:webHidden/>
          </w:rPr>
          <w:t>11</w:t>
        </w:r>
        <w:r>
          <w:rPr>
            <w:noProof/>
            <w:webHidden/>
          </w:rPr>
          <w:fldChar w:fldCharType="end"/>
        </w:r>
      </w:hyperlink>
    </w:p>
    <w:p w14:paraId="4CF4A909" w14:textId="0F017022" w:rsidR="00042636" w:rsidRDefault="00042636">
      <w:pPr>
        <w:pStyle w:val="TOC3"/>
        <w:rPr>
          <w:rFonts w:asciiTheme="minorHAnsi" w:eastAsiaTheme="minorEastAsia" w:hAnsiTheme="minorHAnsi"/>
          <w:noProof/>
          <w:spacing w:val="0"/>
          <w:sz w:val="22"/>
          <w:szCs w:val="22"/>
        </w:rPr>
      </w:pPr>
      <w:hyperlink w:anchor="_Toc464635870" w:history="1">
        <w:r w:rsidRPr="004852D5">
          <w:rPr>
            <w:rStyle w:val="Hyperlink"/>
            <w:noProof/>
          </w:rPr>
          <w:t>3.4.2</w:t>
        </w:r>
        <w:r>
          <w:rPr>
            <w:rFonts w:asciiTheme="minorHAnsi" w:eastAsiaTheme="minorEastAsia" w:hAnsiTheme="minorHAnsi"/>
            <w:noProof/>
            <w:spacing w:val="0"/>
            <w:sz w:val="22"/>
            <w:szCs w:val="22"/>
          </w:rPr>
          <w:tab/>
        </w:r>
        <w:r w:rsidRPr="004852D5">
          <w:rPr>
            <w:rStyle w:val="Hyperlink"/>
            <w:noProof/>
          </w:rPr>
          <w:t>Network Ports</w:t>
        </w:r>
        <w:r>
          <w:rPr>
            <w:noProof/>
            <w:webHidden/>
          </w:rPr>
          <w:tab/>
        </w:r>
        <w:r>
          <w:rPr>
            <w:noProof/>
            <w:webHidden/>
          </w:rPr>
          <w:fldChar w:fldCharType="begin"/>
        </w:r>
        <w:r>
          <w:rPr>
            <w:noProof/>
            <w:webHidden/>
          </w:rPr>
          <w:instrText xml:space="preserve"> PAGEREF _Toc464635870 \h </w:instrText>
        </w:r>
        <w:r>
          <w:rPr>
            <w:noProof/>
            <w:webHidden/>
          </w:rPr>
        </w:r>
        <w:r>
          <w:rPr>
            <w:noProof/>
            <w:webHidden/>
          </w:rPr>
          <w:fldChar w:fldCharType="separate"/>
        </w:r>
        <w:r>
          <w:rPr>
            <w:noProof/>
            <w:webHidden/>
          </w:rPr>
          <w:t>12</w:t>
        </w:r>
        <w:r>
          <w:rPr>
            <w:noProof/>
            <w:webHidden/>
          </w:rPr>
          <w:fldChar w:fldCharType="end"/>
        </w:r>
      </w:hyperlink>
    </w:p>
    <w:p w14:paraId="61059EED" w14:textId="294E9DD8" w:rsidR="00042636" w:rsidRDefault="00042636">
      <w:pPr>
        <w:pStyle w:val="TOC3"/>
        <w:rPr>
          <w:rFonts w:asciiTheme="minorHAnsi" w:eastAsiaTheme="minorEastAsia" w:hAnsiTheme="minorHAnsi"/>
          <w:noProof/>
          <w:spacing w:val="0"/>
          <w:sz w:val="22"/>
          <w:szCs w:val="22"/>
        </w:rPr>
      </w:pPr>
      <w:hyperlink w:anchor="_Toc464635871" w:history="1">
        <w:r w:rsidRPr="004852D5">
          <w:rPr>
            <w:rStyle w:val="Hyperlink"/>
            <w:noProof/>
          </w:rPr>
          <w:t>3.4.3</w:t>
        </w:r>
        <w:r>
          <w:rPr>
            <w:rFonts w:asciiTheme="minorHAnsi" w:eastAsiaTheme="minorEastAsia" w:hAnsiTheme="minorHAnsi"/>
            <w:noProof/>
            <w:spacing w:val="0"/>
            <w:sz w:val="22"/>
            <w:szCs w:val="22"/>
          </w:rPr>
          <w:tab/>
        </w:r>
        <w:r w:rsidRPr="004852D5">
          <w:rPr>
            <w:rStyle w:val="Hyperlink"/>
            <w:noProof/>
          </w:rPr>
          <w:t>Port-Mirroring Considerations</w:t>
        </w:r>
        <w:r>
          <w:rPr>
            <w:noProof/>
            <w:webHidden/>
          </w:rPr>
          <w:tab/>
        </w:r>
        <w:r>
          <w:rPr>
            <w:noProof/>
            <w:webHidden/>
          </w:rPr>
          <w:fldChar w:fldCharType="begin"/>
        </w:r>
        <w:r>
          <w:rPr>
            <w:noProof/>
            <w:webHidden/>
          </w:rPr>
          <w:instrText xml:space="preserve"> PAGEREF _Toc464635871 \h </w:instrText>
        </w:r>
        <w:r>
          <w:rPr>
            <w:noProof/>
            <w:webHidden/>
          </w:rPr>
        </w:r>
        <w:r>
          <w:rPr>
            <w:noProof/>
            <w:webHidden/>
          </w:rPr>
          <w:fldChar w:fldCharType="separate"/>
        </w:r>
        <w:r>
          <w:rPr>
            <w:noProof/>
            <w:webHidden/>
          </w:rPr>
          <w:t>13</w:t>
        </w:r>
        <w:r>
          <w:rPr>
            <w:noProof/>
            <w:webHidden/>
          </w:rPr>
          <w:fldChar w:fldCharType="end"/>
        </w:r>
      </w:hyperlink>
    </w:p>
    <w:p w14:paraId="2FAED014" w14:textId="478F72E0" w:rsidR="00042636" w:rsidRDefault="00042636">
      <w:pPr>
        <w:pStyle w:val="TOC3"/>
        <w:rPr>
          <w:rFonts w:asciiTheme="minorHAnsi" w:eastAsiaTheme="minorEastAsia" w:hAnsiTheme="minorHAnsi"/>
          <w:noProof/>
          <w:spacing w:val="0"/>
          <w:sz w:val="22"/>
          <w:szCs w:val="22"/>
        </w:rPr>
      </w:pPr>
      <w:hyperlink w:anchor="_Toc464635872" w:history="1">
        <w:r w:rsidRPr="004852D5">
          <w:rPr>
            <w:rStyle w:val="Hyperlink"/>
            <w:noProof/>
          </w:rPr>
          <w:t>3.4.4</w:t>
        </w:r>
        <w:r>
          <w:rPr>
            <w:rFonts w:asciiTheme="minorHAnsi" w:eastAsiaTheme="minorEastAsia" w:hAnsiTheme="minorHAnsi"/>
            <w:noProof/>
            <w:spacing w:val="0"/>
            <w:sz w:val="22"/>
            <w:szCs w:val="22"/>
          </w:rPr>
          <w:tab/>
        </w:r>
        <w:r w:rsidRPr="004852D5">
          <w:rPr>
            <w:rStyle w:val="Hyperlink"/>
            <w:noProof/>
          </w:rPr>
          <w:t>Port-Mirroring Configuration</w:t>
        </w:r>
        <w:r w:rsidRPr="004852D5">
          <w:rPr>
            <w:rStyle w:val="Hyperlink"/>
            <w:rFonts w:cs="Segoe UI"/>
            <w:noProof/>
          </w:rPr>
          <w:t>—</w:t>
        </w:r>
        <w:r w:rsidRPr="004852D5">
          <w:rPr>
            <w:rStyle w:val="Hyperlink"/>
            <w:noProof/>
          </w:rPr>
          <w:t>Hyper-V</w:t>
        </w:r>
        <w:r>
          <w:rPr>
            <w:noProof/>
            <w:webHidden/>
          </w:rPr>
          <w:tab/>
        </w:r>
        <w:r>
          <w:rPr>
            <w:noProof/>
            <w:webHidden/>
          </w:rPr>
          <w:fldChar w:fldCharType="begin"/>
        </w:r>
        <w:r>
          <w:rPr>
            <w:noProof/>
            <w:webHidden/>
          </w:rPr>
          <w:instrText xml:space="preserve"> PAGEREF _Toc464635872 \h </w:instrText>
        </w:r>
        <w:r>
          <w:rPr>
            <w:noProof/>
            <w:webHidden/>
          </w:rPr>
        </w:r>
        <w:r>
          <w:rPr>
            <w:noProof/>
            <w:webHidden/>
          </w:rPr>
          <w:fldChar w:fldCharType="separate"/>
        </w:r>
        <w:r>
          <w:rPr>
            <w:noProof/>
            <w:webHidden/>
          </w:rPr>
          <w:t>14</w:t>
        </w:r>
        <w:r>
          <w:rPr>
            <w:noProof/>
            <w:webHidden/>
          </w:rPr>
          <w:fldChar w:fldCharType="end"/>
        </w:r>
      </w:hyperlink>
    </w:p>
    <w:p w14:paraId="60714AE8" w14:textId="4CE59688" w:rsidR="00042636" w:rsidRDefault="00042636">
      <w:pPr>
        <w:pStyle w:val="TOC2"/>
        <w:rPr>
          <w:rFonts w:asciiTheme="minorHAnsi" w:hAnsiTheme="minorHAnsi"/>
          <w:noProof/>
        </w:rPr>
      </w:pPr>
      <w:hyperlink w:anchor="_Toc464635873" w:history="1">
        <w:r w:rsidRPr="004852D5">
          <w:rPr>
            <w:rStyle w:val="Hyperlink"/>
            <w:noProof/>
          </w:rPr>
          <w:t>3.5</w:t>
        </w:r>
        <w:r>
          <w:rPr>
            <w:rFonts w:asciiTheme="minorHAnsi" w:hAnsiTheme="minorHAnsi"/>
            <w:noProof/>
          </w:rPr>
          <w:tab/>
        </w:r>
        <w:r w:rsidRPr="004852D5">
          <w:rPr>
            <w:rStyle w:val="Hyperlink"/>
            <w:noProof/>
          </w:rPr>
          <w:t>ATA Configuration</w:t>
        </w:r>
        <w:r>
          <w:rPr>
            <w:noProof/>
            <w:webHidden/>
          </w:rPr>
          <w:tab/>
        </w:r>
        <w:r>
          <w:rPr>
            <w:noProof/>
            <w:webHidden/>
          </w:rPr>
          <w:fldChar w:fldCharType="begin"/>
        </w:r>
        <w:r>
          <w:rPr>
            <w:noProof/>
            <w:webHidden/>
          </w:rPr>
          <w:instrText xml:space="preserve"> PAGEREF _Toc464635873 \h </w:instrText>
        </w:r>
        <w:r>
          <w:rPr>
            <w:noProof/>
            <w:webHidden/>
          </w:rPr>
        </w:r>
        <w:r>
          <w:rPr>
            <w:noProof/>
            <w:webHidden/>
          </w:rPr>
          <w:fldChar w:fldCharType="separate"/>
        </w:r>
        <w:r>
          <w:rPr>
            <w:noProof/>
            <w:webHidden/>
          </w:rPr>
          <w:t>15</w:t>
        </w:r>
        <w:r>
          <w:rPr>
            <w:noProof/>
            <w:webHidden/>
          </w:rPr>
          <w:fldChar w:fldCharType="end"/>
        </w:r>
      </w:hyperlink>
    </w:p>
    <w:p w14:paraId="75539699" w14:textId="77E67F2B" w:rsidR="00042636" w:rsidRDefault="00042636">
      <w:pPr>
        <w:pStyle w:val="TOC3"/>
        <w:rPr>
          <w:rFonts w:asciiTheme="minorHAnsi" w:eastAsiaTheme="minorEastAsia" w:hAnsiTheme="minorHAnsi"/>
          <w:noProof/>
          <w:spacing w:val="0"/>
          <w:sz w:val="22"/>
          <w:szCs w:val="22"/>
        </w:rPr>
      </w:pPr>
      <w:hyperlink w:anchor="_Toc464635874" w:history="1">
        <w:r w:rsidRPr="004852D5">
          <w:rPr>
            <w:rStyle w:val="Hyperlink"/>
            <w:noProof/>
          </w:rPr>
          <w:t>3.5.1</w:t>
        </w:r>
        <w:r>
          <w:rPr>
            <w:rFonts w:asciiTheme="minorHAnsi" w:eastAsiaTheme="minorEastAsia" w:hAnsiTheme="minorHAnsi"/>
            <w:noProof/>
            <w:spacing w:val="0"/>
            <w:sz w:val="22"/>
            <w:szCs w:val="22"/>
          </w:rPr>
          <w:tab/>
        </w:r>
        <w:r w:rsidRPr="004852D5">
          <w:rPr>
            <w:rStyle w:val="Hyperlink"/>
            <w:noProof/>
          </w:rPr>
          <w:t>ATA General Configurations</w:t>
        </w:r>
        <w:r>
          <w:rPr>
            <w:noProof/>
            <w:webHidden/>
          </w:rPr>
          <w:tab/>
        </w:r>
        <w:r>
          <w:rPr>
            <w:noProof/>
            <w:webHidden/>
          </w:rPr>
          <w:fldChar w:fldCharType="begin"/>
        </w:r>
        <w:r>
          <w:rPr>
            <w:noProof/>
            <w:webHidden/>
          </w:rPr>
          <w:instrText xml:space="preserve"> PAGEREF _Toc464635874 \h </w:instrText>
        </w:r>
        <w:r>
          <w:rPr>
            <w:noProof/>
            <w:webHidden/>
          </w:rPr>
        </w:r>
        <w:r>
          <w:rPr>
            <w:noProof/>
            <w:webHidden/>
          </w:rPr>
          <w:fldChar w:fldCharType="separate"/>
        </w:r>
        <w:r>
          <w:rPr>
            <w:noProof/>
            <w:webHidden/>
          </w:rPr>
          <w:t>15</w:t>
        </w:r>
        <w:r>
          <w:rPr>
            <w:noProof/>
            <w:webHidden/>
          </w:rPr>
          <w:fldChar w:fldCharType="end"/>
        </w:r>
      </w:hyperlink>
    </w:p>
    <w:p w14:paraId="22C55023" w14:textId="21FF9CE9" w:rsidR="00042636" w:rsidRDefault="00042636">
      <w:pPr>
        <w:pStyle w:val="TOC3"/>
        <w:rPr>
          <w:rFonts w:asciiTheme="minorHAnsi" w:eastAsiaTheme="minorEastAsia" w:hAnsiTheme="minorHAnsi"/>
          <w:noProof/>
          <w:spacing w:val="0"/>
          <w:sz w:val="22"/>
          <w:szCs w:val="22"/>
        </w:rPr>
      </w:pPr>
      <w:hyperlink w:anchor="_Toc464635875" w:history="1">
        <w:r w:rsidRPr="004852D5">
          <w:rPr>
            <w:rStyle w:val="Hyperlink"/>
            <w:noProof/>
          </w:rPr>
          <w:t>3.5.2</w:t>
        </w:r>
        <w:r>
          <w:rPr>
            <w:rFonts w:asciiTheme="minorHAnsi" w:eastAsiaTheme="minorEastAsia" w:hAnsiTheme="minorHAnsi"/>
            <w:noProof/>
            <w:spacing w:val="0"/>
            <w:sz w:val="22"/>
            <w:szCs w:val="22"/>
          </w:rPr>
          <w:tab/>
        </w:r>
        <w:r w:rsidRPr="004852D5">
          <w:rPr>
            <w:rStyle w:val="Hyperlink"/>
            <w:noProof/>
          </w:rPr>
          <w:t>ATA Gateways Configuration</w:t>
        </w:r>
        <w:r>
          <w:rPr>
            <w:noProof/>
            <w:webHidden/>
          </w:rPr>
          <w:tab/>
        </w:r>
        <w:r>
          <w:rPr>
            <w:noProof/>
            <w:webHidden/>
          </w:rPr>
          <w:fldChar w:fldCharType="begin"/>
        </w:r>
        <w:r>
          <w:rPr>
            <w:noProof/>
            <w:webHidden/>
          </w:rPr>
          <w:instrText xml:space="preserve"> PAGEREF _Toc464635875 \h </w:instrText>
        </w:r>
        <w:r>
          <w:rPr>
            <w:noProof/>
            <w:webHidden/>
          </w:rPr>
        </w:r>
        <w:r>
          <w:rPr>
            <w:noProof/>
            <w:webHidden/>
          </w:rPr>
          <w:fldChar w:fldCharType="separate"/>
        </w:r>
        <w:r>
          <w:rPr>
            <w:noProof/>
            <w:webHidden/>
          </w:rPr>
          <w:t>16</w:t>
        </w:r>
        <w:r>
          <w:rPr>
            <w:noProof/>
            <w:webHidden/>
          </w:rPr>
          <w:fldChar w:fldCharType="end"/>
        </w:r>
      </w:hyperlink>
    </w:p>
    <w:p w14:paraId="06A01F91" w14:textId="51F6DE8F" w:rsidR="00042636" w:rsidRDefault="00042636">
      <w:pPr>
        <w:pStyle w:val="TOC3"/>
        <w:rPr>
          <w:rFonts w:asciiTheme="minorHAnsi" w:eastAsiaTheme="minorEastAsia" w:hAnsiTheme="minorHAnsi"/>
          <w:noProof/>
          <w:spacing w:val="0"/>
          <w:sz w:val="22"/>
          <w:szCs w:val="22"/>
        </w:rPr>
      </w:pPr>
      <w:hyperlink w:anchor="_Toc464635876" w:history="1">
        <w:r w:rsidRPr="004852D5">
          <w:rPr>
            <w:rStyle w:val="Hyperlink"/>
            <w:noProof/>
          </w:rPr>
          <w:t>3.5.3</w:t>
        </w:r>
        <w:r>
          <w:rPr>
            <w:rFonts w:asciiTheme="minorHAnsi" w:eastAsiaTheme="minorEastAsia" w:hAnsiTheme="minorHAnsi"/>
            <w:noProof/>
            <w:spacing w:val="0"/>
            <w:sz w:val="22"/>
            <w:szCs w:val="22"/>
          </w:rPr>
          <w:tab/>
        </w:r>
        <w:r w:rsidRPr="004852D5">
          <w:rPr>
            <w:rStyle w:val="Hyperlink"/>
            <w:noProof/>
          </w:rPr>
          <w:t>ATA Detection Configurations</w:t>
        </w:r>
        <w:r>
          <w:rPr>
            <w:noProof/>
            <w:webHidden/>
          </w:rPr>
          <w:tab/>
        </w:r>
        <w:r>
          <w:rPr>
            <w:noProof/>
            <w:webHidden/>
          </w:rPr>
          <w:fldChar w:fldCharType="begin"/>
        </w:r>
        <w:r>
          <w:rPr>
            <w:noProof/>
            <w:webHidden/>
          </w:rPr>
          <w:instrText xml:space="preserve"> PAGEREF _Toc464635876 \h </w:instrText>
        </w:r>
        <w:r>
          <w:rPr>
            <w:noProof/>
            <w:webHidden/>
          </w:rPr>
        </w:r>
        <w:r>
          <w:rPr>
            <w:noProof/>
            <w:webHidden/>
          </w:rPr>
          <w:fldChar w:fldCharType="separate"/>
        </w:r>
        <w:r>
          <w:rPr>
            <w:noProof/>
            <w:webHidden/>
          </w:rPr>
          <w:t>17</w:t>
        </w:r>
        <w:r>
          <w:rPr>
            <w:noProof/>
            <w:webHidden/>
          </w:rPr>
          <w:fldChar w:fldCharType="end"/>
        </w:r>
      </w:hyperlink>
    </w:p>
    <w:p w14:paraId="47E7B0C7" w14:textId="18EFB7D9" w:rsidR="00042636" w:rsidRDefault="00042636">
      <w:pPr>
        <w:pStyle w:val="TOC3"/>
        <w:rPr>
          <w:rFonts w:asciiTheme="minorHAnsi" w:eastAsiaTheme="minorEastAsia" w:hAnsiTheme="minorHAnsi"/>
          <w:noProof/>
          <w:spacing w:val="0"/>
          <w:sz w:val="22"/>
          <w:szCs w:val="22"/>
        </w:rPr>
      </w:pPr>
      <w:hyperlink w:anchor="_Toc464635877" w:history="1">
        <w:r w:rsidRPr="004852D5">
          <w:rPr>
            <w:rStyle w:val="Hyperlink"/>
            <w:noProof/>
          </w:rPr>
          <w:t>3.5.4</w:t>
        </w:r>
        <w:r>
          <w:rPr>
            <w:rFonts w:asciiTheme="minorHAnsi" w:eastAsiaTheme="minorEastAsia" w:hAnsiTheme="minorHAnsi"/>
            <w:noProof/>
            <w:spacing w:val="0"/>
            <w:sz w:val="22"/>
            <w:szCs w:val="22"/>
          </w:rPr>
          <w:tab/>
        </w:r>
        <w:r w:rsidRPr="004852D5">
          <w:rPr>
            <w:rStyle w:val="Hyperlink"/>
            <w:noProof/>
          </w:rPr>
          <w:t>Email Server Configuration</w:t>
        </w:r>
        <w:r>
          <w:rPr>
            <w:noProof/>
            <w:webHidden/>
          </w:rPr>
          <w:tab/>
        </w:r>
        <w:r>
          <w:rPr>
            <w:noProof/>
            <w:webHidden/>
          </w:rPr>
          <w:fldChar w:fldCharType="begin"/>
        </w:r>
        <w:r>
          <w:rPr>
            <w:noProof/>
            <w:webHidden/>
          </w:rPr>
          <w:instrText xml:space="preserve"> PAGEREF _Toc464635877 \h </w:instrText>
        </w:r>
        <w:r>
          <w:rPr>
            <w:noProof/>
            <w:webHidden/>
          </w:rPr>
        </w:r>
        <w:r>
          <w:rPr>
            <w:noProof/>
            <w:webHidden/>
          </w:rPr>
          <w:fldChar w:fldCharType="separate"/>
        </w:r>
        <w:r>
          <w:rPr>
            <w:noProof/>
            <w:webHidden/>
          </w:rPr>
          <w:t>19</w:t>
        </w:r>
        <w:r>
          <w:rPr>
            <w:noProof/>
            <w:webHidden/>
          </w:rPr>
          <w:fldChar w:fldCharType="end"/>
        </w:r>
      </w:hyperlink>
    </w:p>
    <w:p w14:paraId="1E75977D" w14:textId="1218FA11" w:rsidR="00042636" w:rsidRDefault="00042636">
      <w:pPr>
        <w:pStyle w:val="TOC3"/>
        <w:rPr>
          <w:rFonts w:asciiTheme="minorHAnsi" w:eastAsiaTheme="minorEastAsia" w:hAnsiTheme="minorHAnsi"/>
          <w:noProof/>
          <w:spacing w:val="0"/>
          <w:sz w:val="22"/>
          <w:szCs w:val="22"/>
        </w:rPr>
      </w:pPr>
      <w:hyperlink w:anchor="_Toc464635878" w:history="1">
        <w:r w:rsidRPr="004852D5">
          <w:rPr>
            <w:rStyle w:val="Hyperlink"/>
            <w:noProof/>
          </w:rPr>
          <w:t>3.5.5</w:t>
        </w:r>
        <w:r>
          <w:rPr>
            <w:rFonts w:asciiTheme="minorHAnsi" w:eastAsiaTheme="minorEastAsia" w:hAnsiTheme="minorHAnsi"/>
            <w:noProof/>
            <w:spacing w:val="0"/>
            <w:sz w:val="22"/>
            <w:szCs w:val="22"/>
          </w:rPr>
          <w:tab/>
        </w:r>
        <w:r w:rsidRPr="004852D5">
          <w:rPr>
            <w:rStyle w:val="Hyperlink"/>
            <w:noProof/>
          </w:rPr>
          <w:t>Syslog Server Configurations</w:t>
        </w:r>
        <w:r>
          <w:rPr>
            <w:noProof/>
            <w:webHidden/>
          </w:rPr>
          <w:tab/>
        </w:r>
        <w:r>
          <w:rPr>
            <w:noProof/>
            <w:webHidden/>
          </w:rPr>
          <w:fldChar w:fldCharType="begin"/>
        </w:r>
        <w:r>
          <w:rPr>
            <w:noProof/>
            <w:webHidden/>
          </w:rPr>
          <w:instrText xml:space="preserve"> PAGEREF _Toc464635878 \h </w:instrText>
        </w:r>
        <w:r>
          <w:rPr>
            <w:noProof/>
            <w:webHidden/>
          </w:rPr>
        </w:r>
        <w:r>
          <w:rPr>
            <w:noProof/>
            <w:webHidden/>
          </w:rPr>
          <w:fldChar w:fldCharType="separate"/>
        </w:r>
        <w:r>
          <w:rPr>
            <w:noProof/>
            <w:webHidden/>
          </w:rPr>
          <w:t>19</w:t>
        </w:r>
        <w:r>
          <w:rPr>
            <w:noProof/>
            <w:webHidden/>
          </w:rPr>
          <w:fldChar w:fldCharType="end"/>
        </w:r>
      </w:hyperlink>
    </w:p>
    <w:p w14:paraId="20415E0B" w14:textId="356856F7" w:rsidR="00042636" w:rsidRDefault="00042636">
      <w:pPr>
        <w:pStyle w:val="TOC3"/>
        <w:rPr>
          <w:rFonts w:asciiTheme="minorHAnsi" w:eastAsiaTheme="minorEastAsia" w:hAnsiTheme="minorHAnsi"/>
          <w:noProof/>
          <w:spacing w:val="0"/>
          <w:sz w:val="22"/>
          <w:szCs w:val="22"/>
        </w:rPr>
      </w:pPr>
      <w:hyperlink w:anchor="_Toc464635879" w:history="1">
        <w:r w:rsidRPr="004852D5">
          <w:rPr>
            <w:rStyle w:val="Hyperlink"/>
            <w:noProof/>
          </w:rPr>
          <w:t>3.5.6</w:t>
        </w:r>
        <w:r>
          <w:rPr>
            <w:rFonts w:asciiTheme="minorHAnsi" w:eastAsiaTheme="minorEastAsia" w:hAnsiTheme="minorHAnsi"/>
            <w:noProof/>
            <w:spacing w:val="0"/>
            <w:sz w:val="22"/>
            <w:szCs w:val="22"/>
          </w:rPr>
          <w:tab/>
        </w:r>
        <w:r w:rsidRPr="004852D5">
          <w:rPr>
            <w:rStyle w:val="Hyperlink"/>
            <w:noProof/>
          </w:rPr>
          <w:t>Notification Settings</w:t>
        </w:r>
        <w:r>
          <w:rPr>
            <w:noProof/>
            <w:webHidden/>
          </w:rPr>
          <w:tab/>
        </w:r>
        <w:r>
          <w:rPr>
            <w:noProof/>
            <w:webHidden/>
          </w:rPr>
          <w:fldChar w:fldCharType="begin"/>
        </w:r>
        <w:r>
          <w:rPr>
            <w:noProof/>
            <w:webHidden/>
          </w:rPr>
          <w:instrText xml:space="preserve"> PAGEREF _Toc464635879 \h </w:instrText>
        </w:r>
        <w:r>
          <w:rPr>
            <w:noProof/>
            <w:webHidden/>
          </w:rPr>
        </w:r>
        <w:r>
          <w:rPr>
            <w:noProof/>
            <w:webHidden/>
          </w:rPr>
          <w:fldChar w:fldCharType="separate"/>
        </w:r>
        <w:r>
          <w:rPr>
            <w:noProof/>
            <w:webHidden/>
          </w:rPr>
          <w:t>20</w:t>
        </w:r>
        <w:r>
          <w:rPr>
            <w:noProof/>
            <w:webHidden/>
          </w:rPr>
          <w:fldChar w:fldCharType="end"/>
        </w:r>
      </w:hyperlink>
    </w:p>
    <w:p w14:paraId="06C1985A" w14:textId="2AF8B249" w:rsidR="00042636" w:rsidRDefault="00042636">
      <w:pPr>
        <w:pStyle w:val="TOC2"/>
        <w:rPr>
          <w:rFonts w:asciiTheme="minorHAnsi" w:hAnsiTheme="minorHAnsi"/>
          <w:noProof/>
        </w:rPr>
      </w:pPr>
      <w:hyperlink w:anchor="_Toc464635880" w:history="1">
        <w:r w:rsidRPr="004852D5">
          <w:rPr>
            <w:rStyle w:val="Hyperlink"/>
            <w:noProof/>
          </w:rPr>
          <w:t>3.6</w:t>
        </w:r>
        <w:r>
          <w:rPr>
            <w:rFonts w:asciiTheme="minorHAnsi" w:hAnsiTheme="minorHAnsi"/>
            <w:noProof/>
          </w:rPr>
          <w:tab/>
        </w:r>
        <w:r w:rsidRPr="004852D5">
          <w:rPr>
            <w:rStyle w:val="Hyperlink"/>
            <w:noProof/>
          </w:rPr>
          <w:t>Additional Network Configuration Information</w:t>
        </w:r>
        <w:r>
          <w:rPr>
            <w:noProof/>
            <w:webHidden/>
          </w:rPr>
          <w:tab/>
        </w:r>
        <w:r>
          <w:rPr>
            <w:noProof/>
            <w:webHidden/>
          </w:rPr>
          <w:fldChar w:fldCharType="begin"/>
        </w:r>
        <w:r>
          <w:rPr>
            <w:noProof/>
            <w:webHidden/>
          </w:rPr>
          <w:instrText xml:space="preserve"> PAGEREF _Toc464635880 \h </w:instrText>
        </w:r>
        <w:r>
          <w:rPr>
            <w:noProof/>
            <w:webHidden/>
          </w:rPr>
        </w:r>
        <w:r>
          <w:rPr>
            <w:noProof/>
            <w:webHidden/>
          </w:rPr>
          <w:fldChar w:fldCharType="separate"/>
        </w:r>
        <w:r>
          <w:rPr>
            <w:noProof/>
            <w:webHidden/>
          </w:rPr>
          <w:t>21</w:t>
        </w:r>
        <w:r>
          <w:rPr>
            <w:noProof/>
            <w:webHidden/>
          </w:rPr>
          <w:fldChar w:fldCharType="end"/>
        </w:r>
      </w:hyperlink>
    </w:p>
    <w:p w14:paraId="4BFE6BB1" w14:textId="4D5C54CF" w:rsidR="00042636" w:rsidRDefault="00042636">
      <w:pPr>
        <w:pStyle w:val="TOC3"/>
        <w:rPr>
          <w:rFonts w:asciiTheme="minorHAnsi" w:eastAsiaTheme="minorEastAsia" w:hAnsiTheme="minorHAnsi"/>
          <w:noProof/>
          <w:spacing w:val="0"/>
          <w:sz w:val="22"/>
          <w:szCs w:val="22"/>
        </w:rPr>
      </w:pPr>
      <w:hyperlink w:anchor="_Toc464635881" w:history="1">
        <w:r w:rsidRPr="004852D5">
          <w:rPr>
            <w:rStyle w:val="Hyperlink"/>
            <w:noProof/>
          </w:rPr>
          <w:t>3.6.1</w:t>
        </w:r>
        <w:r>
          <w:rPr>
            <w:rFonts w:asciiTheme="minorHAnsi" w:eastAsiaTheme="minorEastAsia" w:hAnsiTheme="minorHAnsi"/>
            <w:noProof/>
            <w:spacing w:val="0"/>
            <w:sz w:val="22"/>
            <w:szCs w:val="22"/>
          </w:rPr>
          <w:tab/>
        </w:r>
        <w:r w:rsidRPr="004852D5">
          <w:rPr>
            <w:rStyle w:val="Hyperlink"/>
            <w:noProof/>
          </w:rPr>
          <w:t>Endpoint or Device Firewall Configuration</w:t>
        </w:r>
        <w:r>
          <w:rPr>
            <w:noProof/>
            <w:webHidden/>
          </w:rPr>
          <w:tab/>
        </w:r>
        <w:r>
          <w:rPr>
            <w:noProof/>
            <w:webHidden/>
          </w:rPr>
          <w:fldChar w:fldCharType="begin"/>
        </w:r>
        <w:r>
          <w:rPr>
            <w:noProof/>
            <w:webHidden/>
          </w:rPr>
          <w:instrText xml:space="preserve"> PAGEREF _Toc464635881 \h </w:instrText>
        </w:r>
        <w:r>
          <w:rPr>
            <w:noProof/>
            <w:webHidden/>
          </w:rPr>
        </w:r>
        <w:r>
          <w:rPr>
            <w:noProof/>
            <w:webHidden/>
          </w:rPr>
          <w:fldChar w:fldCharType="separate"/>
        </w:r>
        <w:r>
          <w:rPr>
            <w:noProof/>
            <w:webHidden/>
          </w:rPr>
          <w:t>21</w:t>
        </w:r>
        <w:r>
          <w:rPr>
            <w:noProof/>
            <w:webHidden/>
          </w:rPr>
          <w:fldChar w:fldCharType="end"/>
        </w:r>
      </w:hyperlink>
    </w:p>
    <w:p w14:paraId="7A764B93" w14:textId="672050C2" w:rsidR="00042636" w:rsidRDefault="00042636">
      <w:pPr>
        <w:pStyle w:val="TOC2"/>
        <w:rPr>
          <w:rFonts w:asciiTheme="minorHAnsi" w:hAnsiTheme="minorHAnsi"/>
          <w:noProof/>
        </w:rPr>
      </w:pPr>
      <w:hyperlink w:anchor="_Toc464635882" w:history="1">
        <w:r w:rsidRPr="004852D5">
          <w:rPr>
            <w:rStyle w:val="Hyperlink"/>
            <w:noProof/>
          </w:rPr>
          <w:t>3.7</w:t>
        </w:r>
        <w:r>
          <w:rPr>
            <w:rFonts w:asciiTheme="minorHAnsi" w:hAnsiTheme="minorHAnsi"/>
            <w:noProof/>
          </w:rPr>
          <w:tab/>
        </w:r>
        <w:r w:rsidRPr="004852D5">
          <w:rPr>
            <w:rStyle w:val="Hyperlink"/>
            <w:noProof/>
          </w:rPr>
          <w:t>Event Collection</w:t>
        </w:r>
        <w:r>
          <w:rPr>
            <w:noProof/>
            <w:webHidden/>
          </w:rPr>
          <w:tab/>
        </w:r>
        <w:r>
          <w:rPr>
            <w:noProof/>
            <w:webHidden/>
          </w:rPr>
          <w:fldChar w:fldCharType="begin"/>
        </w:r>
        <w:r>
          <w:rPr>
            <w:noProof/>
            <w:webHidden/>
          </w:rPr>
          <w:instrText xml:space="preserve"> PAGEREF _Toc464635882 \h </w:instrText>
        </w:r>
        <w:r>
          <w:rPr>
            <w:noProof/>
            <w:webHidden/>
          </w:rPr>
        </w:r>
        <w:r>
          <w:rPr>
            <w:noProof/>
            <w:webHidden/>
          </w:rPr>
          <w:fldChar w:fldCharType="separate"/>
        </w:r>
        <w:r>
          <w:rPr>
            <w:noProof/>
            <w:webHidden/>
          </w:rPr>
          <w:t>21</w:t>
        </w:r>
        <w:r>
          <w:rPr>
            <w:noProof/>
            <w:webHidden/>
          </w:rPr>
          <w:fldChar w:fldCharType="end"/>
        </w:r>
      </w:hyperlink>
    </w:p>
    <w:p w14:paraId="273E4449" w14:textId="565C8019" w:rsidR="00042636" w:rsidRDefault="00042636">
      <w:pPr>
        <w:pStyle w:val="TOC3"/>
        <w:rPr>
          <w:rFonts w:asciiTheme="minorHAnsi" w:eastAsiaTheme="minorEastAsia" w:hAnsiTheme="minorHAnsi"/>
          <w:noProof/>
          <w:spacing w:val="0"/>
          <w:sz w:val="22"/>
          <w:szCs w:val="22"/>
        </w:rPr>
      </w:pPr>
      <w:hyperlink w:anchor="_Toc464635883" w:history="1">
        <w:r w:rsidRPr="004852D5">
          <w:rPr>
            <w:rStyle w:val="Hyperlink"/>
            <w:noProof/>
          </w:rPr>
          <w:t>3.7.1</w:t>
        </w:r>
        <w:r>
          <w:rPr>
            <w:rFonts w:asciiTheme="minorHAnsi" w:eastAsiaTheme="minorEastAsia" w:hAnsiTheme="minorHAnsi"/>
            <w:noProof/>
            <w:spacing w:val="0"/>
            <w:sz w:val="22"/>
            <w:szCs w:val="22"/>
          </w:rPr>
          <w:tab/>
        </w:r>
        <w:r w:rsidRPr="004852D5">
          <w:rPr>
            <w:rStyle w:val="Hyperlink"/>
            <w:noProof/>
          </w:rPr>
          <w:t>Configuration of ATA Gateway to Listen for SIEM Events</w:t>
        </w:r>
        <w:r>
          <w:rPr>
            <w:noProof/>
            <w:webHidden/>
          </w:rPr>
          <w:tab/>
        </w:r>
        <w:r>
          <w:rPr>
            <w:noProof/>
            <w:webHidden/>
          </w:rPr>
          <w:fldChar w:fldCharType="begin"/>
        </w:r>
        <w:r>
          <w:rPr>
            <w:noProof/>
            <w:webHidden/>
          </w:rPr>
          <w:instrText xml:space="preserve"> PAGEREF _Toc464635883 \h </w:instrText>
        </w:r>
        <w:r>
          <w:rPr>
            <w:noProof/>
            <w:webHidden/>
          </w:rPr>
        </w:r>
        <w:r>
          <w:rPr>
            <w:noProof/>
            <w:webHidden/>
          </w:rPr>
          <w:fldChar w:fldCharType="separate"/>
        </w:r>
        <w:r>
          <w:rPr>
            <w:noProof/>
            <w:webHidden/>
          </w:rPr>
          <w:t>22</w:t>
        </w:r>
        <w:r>
          <w:rPr>
            <w:noProof/>
            <w:webHidden/>
          </w:rPr>
          <w:fldChar w:fldCharType="end"/>
        </w:r>
      </w:hyperlink>
    </w:p>
    <w:p w14:paraId="1ACE5DFE" w14:textId="3CC30C13" w:rsidR="00042636" w:rsidRDefault="00042636">
      <w:pPr>
        <w:pStyle w:val="TOC3"/>
        <w:rPr>
          <w:rFonts w:asciiTheme="minorHAnsi" w:eastAsiaTheme="minorEastAsia" w:hAnsiTheme="minorHAnsi"/>
          <w:noProof/>
          <w:spacing w:val="0"/>
          <w:sz w:val="22"/>
          <w:szCs w:val="22"/>
        </w:rPr>
      </w:pPr>
      <w:hyperlink w:anchor="_Toc464635884" w:history="1">
        <w:r w:rsidRPr="004852D5">
          <w:rPr>
            <w:rStyle w:val="Hyperlink"/>
            <w:noProof/>
          </w:rPr>
          <w:t>3.7.2</w:t>
        </w:r>
        <w:r>
          <w:rPr>
            <w:rFonts w:asciiTheme="minorHAnsi" w:eastAsiaTheme="minorEastAsia" w:hAnsiTheme="minorHAnsi"/>
            <w:noProof/>
            <w:spacing w:val="0"/>
            <w:sz w:val="22"/>
            <w:szCs w:val="22"/>
          </w:rPr>
          <w:tab/>
        </w:r>
        <w:r w:rsidRPr="004852D5">
          <w:rPr>
            <w:rStyle w:val="Hyperlink"/>
            <w:noProof/>
          </w:rPr>
          <w:t>Configuration of Windows Event Forwarding</w:t>
        </w:r>
        <w:r>
          <w:rPr>
            <w:noProof/>
            <w:webHidden/>
          </w:rPr>
          <w:tab/>
        </w:r>
        <w:r>
          <w:rPr>
            <w:noProof/>
            <w:webHidden/>
          </w:rPr>
          <w:fldChar w:fldCharType="begin"/>
        </w:r>
        <w:r>
          <w:rPr>
            <w:noProof/>
            <w:webHidden/>
          </w:rPr>
          <w:instrText xml:space="preserve"> PAGEREF _Toc464635884 \h </w:instrText>
        </w:r>
        <w:r>
          <w:rPr>
            <w:noProof/>
            <w:webHidden/>
          </w:rPr>
        </w:r>
        <w:r>
          <w:rPr>
            <w:noProof/>
            <w:webHidden/>
          </w:rPr>
          <w:fldChar w:fldCharType="separate"/>
        </w:r>
        <w:r>
          <w:rPr>
            <w:noProof/>
            <w:webHidden/>
          </w:rPr>
          <w:t>22</w:t>
        </w:r>
        <w:r>
          <w:rPr>
            <w:noProof/>
            <w:webHidden/>
          </w:rPr>
          <w:fldChar w:fldCharType="end"/>
        </w:r>
      </w:hyperlink>
    </w:p>
    <w:p w14:paraId="0E49CA72" w14:textId="703F77F0" w:rsidR="00CE2DB3" w:rsidRPr="0040554B" w:rsidRDefault="00040C4C" w:rsidP="003F0B47">
      <w:pPr>
        <w:pStyle w:val="Heading2"/>
      </w:pPr>
      <w:r w:rsidRPr="0040554B">
        <w:rPr>
          <w:b/>
          <w:bCs w:val="0"/>
          <w:noProof/>
          <w:sz w:val="24"/>
        </w:rPr>
        <w:fldChar w:fldCharType="end"/>
      </w:r>
      <w:r w:rsidR="00CE2DB3" w:rsidRPr="0040554B">
        <w:t>Tables</w:t>
      </w:r>
    </w:p>
    <w:p w14:paraId="63BB06CE" w14:textId="5BA82D87" w:rsidR="009A64CD" w:rsidRDefault="00CE2DB3">
      <w:pPr>
        <w:pStyle w:val="TableofFigures"/>
        <w:tabs>
          <w:tab w:val="right" w:leader="dot" w:pos="9350"/>
        </w:tabs>
        <w:rPr>
          <w:rFonts w:asciiTheme="minorHAnsi" w:hAnsiTheme="minorHAnsi"/>
          <w:noProof/>
          <w:lang w:val="de-DE" w:eastAsia="de-DE"/>
        </w:rPr>
      </w:pPr>
      <w:r w:rsidRPr="0040554B">
        <w:fldChar w:fldCharType="begin"/>
      </w:r>
      <w:r w:rsidRPr="00691862">
        <w:instrText xml:space="preserve"> TOC \h \z \c "Table" </w:instrText>
      </w:r>
      <w:r w:rsidRPr="0040554B">
        <w:fldChar w:fldCharType="separate"/>
      </w:r>
      <w:hyperlink w:anchor="_Toc462985333" w:history="1">
        <w:r w:rsidR="009A64CD" w:rsidRPr="001E4CBB">
          <w:rPr>
            <w:rStyle w:val="Hyperlink"/>
            <w:noProof/>
          </w:rPr>
          <w:t>Table 1: Change Record</w:t>
        </w:r>
        <w:r w:rsidR="009A64CD">
          <w:rPr>
            <w:noProof/>
            <w:webHidden/>
          </w:rPr>
          <w:tab/>
        </w:r>
        <w:r w:rsidR="009A64CD">
          <w:rPr>
            <w:noProof/>
            <w:webHidden/>
          </w:rPr>
          <w:fldChar w:fldCharType="begin"/>
        </w:r>
        <w:r w:rsidR="009A64CD">
          <w:rPr>
            <w:noProof/>
            <w:webHidden/>
          </w:rPr>
          <w:instrText xml:space="preserve"> PAGEREF _Toc462985333 \h </w:instrText>
        </w:r>
        <w:r w:rsidR="009A64CD">
          <w:rPr>
            <w:noProof/>
            <w:webHidden/>
          </w:rPr>
        </w:r>
        <w:r w:rsidR="009A64CD">
          <w:rPr>
            <w:noProof/>
            <w:webHidden/>
          </w:rPr>
          <w:fldChar w:fldCharType="separate"/>
        </w:r>
        <w:r w:rsidR="009A64CD">
          <w:rPr>
            <w:noProof/>
            <w:webHidden/>
          </w:rPr>
          <w:t>3</w:t>
        </w:r>
        <w:r w:rsidR="009A64CD">
          <w:rPr>
            <w:noProof/>
            <w:webHidden/>
          </w:rPr>
          <w:fldChar w:fldCharType="end"/>
        </w:r>
      </w:hyperlink>
    </w:p>
    <w:p w14:paraId="19010B64" w14:textId="70533003" w:rsidR="009A64CD" w:rsidRDefault="00763621">
      <w:pPr>
        <w:pStyle w:val="TableofFigures"/>
        <w:tabs>
          <w:tab w:val="right" w:leader="dot" w:pos="9350"/>
        </w:tabs>
        <w:rPr>
          <w:rFonts w:asciiTheme="minorHAnsi" w:hAnsiTheme="minorHAnsi"/>
          <w:noProof/>
          <w:lang w:val="de-DE" w:eastAsia="de-DE"/>
        </w:rPr>
      </w:pPr>
      <w:hyperlink w:anchor="_Toc462985334" w:history="1">
        <w:r w:rsidR="009A64CD" w:rsidRPr="001E4CBB">
          <w:rPr>
            <w:rStyle w:val="Hyperlink"/>
            <w:noProof/>
          </w:rPr>
          <w:t>Table 2: Reviewers</w:t>
        </w:r>
        <w:r w:rsidR="009A64CD">
          <w:rPr>
            <w:noProof/>
            <w:webHidden/>
          </w:rPr>
          <w:tab/>
        </w:r>
        <w:r w:rsidR="009A64CD">
          <w:rPr>
            <w:noProof/>
            <w:webHidden/>
          </w:rPr>
          <w:fldChar w:fldCharType="begin"/>
        </w:r>
        <w:r w:rsidR="009A64CD">
          <w:rPr>
            <w:noProof/>
            <w:webHidden/>
          </w:rPr>
          <w:instrText xml:space="preserve"> PAGEREF _Toc462985334 \h </w:instrText>
        </w:r>
        <w:r w:rsidR="009A64CD">
          <w:rPr>
            <w:noProof/>
            <w:webHidden/>
          </w:rPr>
        </w:r>
        <w:r w:rsidR="009A64CD">
          <w:rPr>
            <w:noProof/>
            <w:webHidden/>
          </w:rPr>
          <w:fldChar w:fldCharType="separate"/>
        </w:r>
        <w:r w:rsidR="009A64CD">
          <w:rPr>
            <w:noProof/>
            <w:webHidden/>
          </w:rPr>
          <w:t>3</w:t>
        </w:r>
        <w:r w:rsidR="009A64CD">
          <w:rPr>
            <w:noProof/>
            <w:webHidden/>
          </w:rPr>
          <w:fldChar w:fldCharType="end"/>
        </w:r>
      </w:hyperlink>
    </w:p>
    <w:p w14:paraId="581ECD26" w14:textId="23291716" w:rsidR="009A64CD" w:rsidRDefault="00763621">
      <w:pPr>
        <w:pStyle w:val="TableofFigures"/>
        <w:tabs>
          <w:tab w:val="right" w:leader="dot" w:pos="9350"/>
        </w:tabs>
        <w:rPr>
          <w:rFonts w:asciiTheme="minorHAnsi" w:hAnsiTheme="minorHAnsi"/>
          <w:noProof/>
          <w:lang w:val="de-DE" w:eastAsia="de-DE"/>
        </w:rPr>
      </w:pPr>
      <w:hyperlink w:anchor="_Toc462985335" w:history="1">
        <w:r w:rsidR="009A64CD" w:rsidRPr="001E4CBB">
          <w:rPr>
            <w:rStyle w:val="Hyperlink"/>
            <w:noProof/>
          </w:rPr>
          <w:t>Table 3: Active Directory Configuration Items</w:t>
        </w:r>
        <w:r w:rsidR="009A64CD">
          <w:rPr>
            <w:noProof/>
            <w:webHidden/>
          </w:rPr>
          <w:tab/>
        </w:r>
        <w:r w:rsidR="009A64CD">
          <w:rPr>
            <w:noProof/>
            <w:webHidden/>
          </w:rPr>
          <w:fldChar w:fldCharType="begin"/>
        </w:r>
        <w:r w:rsidR="009A64CD">
          <w:rPr>
            <w:noProof/>
            <w:webHidden/>
          </w:rPr>
          <w:instrText xml:space="preserve"> PAGEREF _Toc462985335 \h </w:instrText>
        </w:r>
        <w:r w:rsidR="009A64CD">
          <w:rPr>
            <w:noProof/>
            <w:webHidden/>
          </w:rPr>
        </w:r>
        <w:r w:rsidR="009A64CD">
          <w:rPr>
            <w:noProof/>
            <w:webHidden/>
          </w:rPr>
          <w:fldChar w:fldCharType="separate"/>
        </w:r>
        <w:r w:rsidR="009A64CD">
          <w:rPr>
            <w:noProof/>
            <w:webHidden/>
          </w:rPr>
          <w:t>2</w:t>
        </w:r>
        <w:r w:rsidR="009A64CD">
          <w:rPr>
            <w:noProof/>
            <w:webHidden/>
          </w:rPr>
          <w:fldChar w:fldCharType="end"/>
        </w:r>
      </w:hyperlink>
    </w:p>
    <w:p w14:paraId="30B11222" w14:textId="1C16D58D" w:rsidR="009A64CD" w:rsidRDefault="00763621">
      <w:pPr>
        <w:pStyle w:val="TableofFigures"/>
        <w:tabs>
          <w:tab w:val="right" w:leader="dot" w:pos="9350"/>
        </w:tabs>
        <w:rPr>
          <w:rFonts w:asciiTheme="minorHAnsi" w:hAnsiTheme="minorHAnsi"/>
          <w:noProof/>
          <w:lang w:val="de-DE" w:eastAsia="de-DE"/>
        </w:rPr>
      </w:pPr>
      <w:hyperlink w:anchor="_Toc462985336" w:history="1">
        <w:r w:rsidR="009A64CD" w:rsidRPr="001E4CBB">
          <w:rPr>
            <w:rStyle w:val="Hyperlink"/>
            <w:noProof/>
          </w:rPr>
          <w:t>Table 4: Domain Controller Information</w:t>
        </w:r>
        <w:r w:rsidR="009A64CD">
          <w:rPr>
            <w:noProof/>
            <w:webHidden/>
          </w:rPr>
          <w:tab/>
        </w:r>
        <w:r w:rsidR="009A64CD">
          <w:rPr>
            <w:noProof/>
            <w:webHidden/>
          </w:rPr>
          <w:fldChar w:fldCharType="begin"/>
        </w:r>
        <w:r w:rsidR="009A64CD">
          <w:rPr>
            <w:noProof/>
            <w:webHidden/>
          </w:rPr>
          <w:instrText xml:space="preserve"> PAGEREF _Toc462985336 \h </w:instrText>
        </w:r>
        <w:r w:rsidR="009A64CD">
          <w:rPr>
            <w:noProof/>
            <w:webHidden/>
          </w:rPr>
        </w:r>
        <w:r w:rsidR="009A64CD">
          <w:rPr>
            <w:noProof/>
            <w:webHidden/>
          </w:rPr>
          <w:fldChar w:fldCharType="separate"/>
        </w:r>
        <w:r w:rsidR="009A64CD">
          <w:rPr>
            <w:noProof/>
            <w:webHidden/>
          </w:rPr>
          <w:t>3</w:t>
        </w:r>
        <w:r w:rsidR="009A64CD">
          <w:rPr>
            <w:noProof/>
            <w:webHidden/>
          </w:rPr>
          <w:fldChar w:fldCharType="end"/>
        </w:r>
      </w:hyperlink>
    </w:p>
    <w:p w14:paraId="14116856" w14:textId="448F181F" w:rsidR="009A64CD" w:rsidRDefault="00763621">
      <w:pPr>
        <w:pStyle w:val="TableofFigures"/>
        <w:tabs>
          <w:tab w:val="right" w:leader="dot" w:pos="9350"/>
        </w:tabs>
        <w:rPr>
          <w:rFonts w:asciiTheme="minorHAnsi" w:hAnsiTheme="minorHAnsi"/>
          <w:noProof/>
          <w:lang w:val="de-DE" w:eastAsia="de-DE"/>
        </w:rPr>
      </w:pPr>
      <w:hyperlink w:anchor="_Toc462985337" w:history="1">
        <w:r w:rsidR="009A64CD" w:rsidRPr="001E4CBB">
          <w:rPr>
            <w:rStyle w:val="Hyperlink"/>
            <w:noProof/>
          </w:rPr>
          <w:t>Table 5: ATA Center Sizing</w:t>
        </w:r>
        <w:r w:rsidR="009A64CD">
          <w:rPr>
            <w:noProof/>
            <w:webHidden/>
          </w:rPr>
          <w:tab/>
        </w:r>
        <w:r w:rsidR="009A64CD">
          <w:rPr>
            <w:noProof/>
            <w:webHidden/>
          </w:rPr>
          <w:fldChar w:fldCharType="begin"/>
        </w:r>
        <w:r w:rsidR="009A64CD">
          <w:rPr>
            <w:noProof/>
            <w:webHidden/>
          </w:rPr>
          <w:instrText xml:space="preserve"> PAGEREF _Toc462985337 \h </w:instrText>
        </w:r>
        <w:r w:rsidR="009A64CD">
          <w:rPr>
            <w:noProof/>
            <w:webHidden/>
          </w:rPr>
        </w:r>
        <w:r w:rsidR="009A64CD">
          <w:rPr>
            <w:noProof/>
            <w:webHidden/>
          </w:rPr>
          <w:fldChar w:fldCharType="separate"/>
        </w:r>
        <w:r w:rsidR="009A64CD">
          <w:rPr>
            <w:noProof/>
            <w:webHidden/>
          </w:rPr>
          <w:t>3</w:t>
        </w:r>
        <w:r w:rsidR="009A64CD">
          <w:rPr>
            <w:noProof/>
            <w:webHidden/>
          </w:rPr>
          <w:fldChar w:fldCharType="end"/>
        </w:r>
      </w:hyperlink>
    </w:p>
    <w:p w14:paraId="7ADC77BE" w14:textId="20760FBD" w:rsidR="009A64CD" w:rsidRDefault="00763621">
      <w:pPr>
        <w:pStyle w:val="TableofFigures"/>
        <w:tabs>
          <w:tab w:val="right" w:leader="dot" w:pos="9350"/>
        </w:tabs>
        <w:rPr>
          <w:rFonts w:asciiTheme="minorHAnsi" w:hAnsiTheme="minorHAnsi"/>
          <w:noProof/>
          <w:lang w:val="de-DE" w:eastAsia="de-DE"/>
        </w:rPr>
      </w:pPr>
      <w:hyperlink w:anchor="_Toc462985338" w:history="1">
        <w:r w:rsidR="009A64CD" w:rsidRPr="001E4CBB">
          <w:rPr>
            <w:rStyle w:val="Hyperlink"/>
            <w:noProof/>
          </w:rPr>
          <w:t>Table 6: ATA Gateway Sizing</w:t>
        </w:r>
        <w:r w:rsidR="009A64CD">
          <w:rPr>
            <w:noProof/>
            <w:webHidden/>
          </w:rPr>
          <w:tab/>
        </w:r>
        <w:r w:rsidR="009A64CD">
          <w:rPr>
            <w:noProof/>
            <w:webHidden/>
          </w:rPr>
          <w:fldChar w:fldCharType="begin"/>
        </w:r>
        <w:r w:rsidR="009A64CD">
          <w:rPr>
            <w:noProof/>
            <w:webHidden/>
          </w:rPr>
          <w:instrText xml:space="preserve"> PAGEREF _Toc462985338 \h </w:instrText>
        </w:r>
        <w:r w:rsidR="009A64CD">
          <w:rPr>
            <w:noProof/>
            <w:webHidden/>
          </w:rPr>
        </w:r>
        <w:r w:rsidR="009A64CD">
          <w:rPr>
            <w:noProof/>
            <w:webHidden/>
          </w:rPr>
          <w:fldChar w:fldCharType="separate"/>
        </w:r>
        <w:r w:rsidR="009A64CD">
          <w:rPr>
            <w:noProof/>
            <w:webHidden/>
          </w:rPr>
          <w:t>5</w:t>
        </w:r>
        <w:r w:rsidR="009A64CD">
          <w:rPr>
            <w:noProof/>
            <w:webHidden/>
          </w:rPr>
          <w:fldChar w:fldCharType="end"/>
        </w:r>
      </w:hyperlink>
    </w:p>
    <w:p w14:paraId="76EA9F51" w14:textId="6AB45FB6" w:rsidR="009A64CD" w:rsidRDefault="00763621">
      <w:pPr>
        <w:pStyle w:val="TableofFigures"/>
        <w:tabs>
          <w:tab w:val="right" w:leader="dot" w:pos="9350"/>
        </w:tabs>
        <w:rPr>
          <w:rFonts w:asciiTheme="minorHAnsi" w:hAnsiTheme="minorHAnsi"/>
          <w:noProof/>
          <w:lang w:val="de-DE" w:eastAsia="de-DE"/>
        </w:rPr>
      </w:pPr>
      <w:hyperlink w:anchor="_Toc462985339" w:history="1">
        <w:r w:rsidR="009A64CD" w:rsidRPr="001E4CBB">
          <w:rPr>
            <w:rStyle w:val="Hyperlink"/>
            <w:noProof/>
          </w:rPr>
          <w:t>Table 71: ATA Center Hardware for &lt;type forest FQDN here&gt;</w:t>
        </w:r>
        <w:r w:rsidR="009A64CD">
          <w:rPr>
            <w:noProof/>
            <w:webHidden/>
          </w:rPr>
          <w:tab/>
        </w:r>
        <w:r w:rsidR="009A64CD">
          <w:rPr>
            <w:noProof/>
            <w:webHidden/>
          </w:rPr>
          <w:fldChar w:fldCharType="begin"/>
        </w:r>
        <w:r w:rsidR="009A64CD">
          <w:rPr>
            <w:noProof/>
            <w:webHidden/>
          </w:rPr>
          <w:instrText xml:space="preserve"> PAGEREF _Toc462985339 \h </w:instrText>
        </w:r>
        <w:r w:rsidR="009A64CD">
          <w:rPr>
            <w:noProof/>
            <w:webHidden/>
          </w:rPr>
        </w:r>
        <w:r w:rsidR="009A64CD">
          <w:rPr>
            <w:noProof/>
            <w:webHidden/>
          </w:rPr>
          <w:fldChar w:fldCharType="separate"/>
        </w:r>
        <w:r w:rsidR="009A64CD">
          <w:rPr>
            <w:noProof/>
            <w:webHidden/>
          </w:rPr>
          <w:t>9</w:t>
        </w:r>
        <w:r w:rsidR="009A64CD">
          <w:rPr>
            <w:noProof/>
            <w:webHidden/>
          </w:rPr>
          <w:fldChar w:fldCharType="end"/>
        </w:r>
      </w:hyperlink>
    </w:p>
    <w:p w14:paraId="21EEEAD4" w14:textId="32383F1B" w:rsidR="009A64CD" w:rsidRDefault="00763621">
      <w:pPr>
        <w:pStyle w:val="TableofFigures"/>
        <w:tabs>
          <w:tab w:val="right" w:leader="dot" w:pos="9350"/>
        </w:tabs>
        <w:rPr>
          <w:rFonts w:asciiTheme="minorHAnsi" w:hAnsiTheme="minorHAnsi"/>
          <w:noProof/>
          <w:lang w:val="de-DE" w:eastAsia="de-DE"/>
        </w:rPr>
      </w:pPr>
      <w:hyperlink w:anchor="_Toc462985340" w:history="1">
        <w:r w:rsidR="009A64CD" w:rsidRPr="001E4CBB">
          <w:rPr>
            <w:rStyle w:val="Hyperlink"/>
            <w:noProof/>
          </w:rPr>
          <w:t>Table 82: Requirements</w:t>
        </w:r>
        <w:r w:rsidR="009A64CD" w:rsidRPr="001E4CBB">
          <w:rPr>
            <w:rStyle w:val="Hyperlink"/>
            <w:rFonts w:cs="Segoe UI"/>
            <w:noProof/>
          </w:rPr>
          <w:t xml:space="preserve">—ATA </w:t>
        </w:r>
        <w:r w:rsidR="009A64CD" w:rsidRPr="001E4CBB">
          <w:rPr>
            <w:rStyle w:val="Hyperlink"/>
            <w:noProof/>
          </w:rPr>
          <w:t>Center Network Ports</w:t>
        </w:r>
        <w:r w:rsidR="009A64CD">
          <w:rPr>
            <w:noProof/>
            <w:webHidden/>
          </w:rPr>
          <w:tab/>
        </w:r>
        <w:r w:rsidR="009A64CD">
          <w:rPr>
            <w:noProof/>
            <w:webHidden/>
          </w:rPr>
          <w:fldChar w:fldCharType="begin"/>
        </w:r>
        <w:r w:rsidR="009A64CD">
          <w:rPr>
            <w:noProof/>
            <w:webHidden/>
          </w:rPr>
          <w:instrText xml:space="preserve"> PAGEREF _Toc462985340 \h </w:instrText>
        </w:r>
        <w:r w:rsidR="009A64CD">
          <w:rPr>
            <w:noProof/>
            <w:webHidden/>
          </w:rPr>
        </w:r>
        <w:r w:rsidR="009A64CD">
          <w:rPr>
            <w:noProof/>
            <w:webHidden/>
          </w:rPr>
          <w:fldChar w:fldCharType="separate"/>
        </w:r>
        <w:r w:rsidR="009A64CD">
          <w:rPr>
            <w:noProof/>
            <w:webHidden/>
          </w:rPr>
          <w:t>10</w:t>
        </w:r>
        <w:r w:rsidR="009A64CD">
          <w:rPr>
            <w:noProof/>
            <w:webHidden/>
          </w:rPr>
          <w:fldChar w:fldCharType="end"/>
        </w:r>
      </w:hyperlink>
    </w:p>
    <w:p w14:paraId="65B378FE" w14:textId="6BEDDAC5" w:rsidR="009A64CD" w:rsidRDefault="00763621">
      <w:pPr>
        <w:pStyle w:val="TableofFigures"/>
        <w:tabs>
          <w:tab w:val="right" w:leader="dot" w:pos="9350"/>
        </w:tabs>
        <w:rPr>
          <w:rFonts w:asciiTheme="minorHAnsi" w:hAnsiTheme="minorHAnsi"/>
          <w:noProof/>
          <w:lang w:val="de-DE" w:eastAsia="de-DE"/>
        </w:rPr>
      </w:pPr>
      <w:hyperlink w:anchor="_Toc462985341" w:history="1">
        <w:r w:rsidR="009A64CD" w:rsidRPr="001E4CBB">
          <w:rPr>
            <w:rStyle w:val="Hyperlink"/>
            <w:noProof/>
          </w:rPr>
          <w:t>Table 93: Requirements</w:t>
        </w:r>
        <w:r w:rsidR="009A64CD" w:rsidRPr="001E4CBB">
          <w:rPr>
            <w:rStyle w:val="Hyperlink"/>
            <w:rFonts w:cs="Segoe UI"/>
            <w:noProof/>
          </w:rPr>
          <w:t xml:space="preserve">—ATA </w:t>
        </w:r>
        <w:r w:rsidR="009A64CD" w:rsidRPr="001E4CBB">
          <w:rPr>
            <w:rStyle w:val="Hyperlink"/>
            <w:noProof/>
          </w:rPr>
          <w:t>Gateway Hardware</w:t>
        </w:r>
        <w:r w:rsidR="009A64CD">
          <w:rPr>
            <w:noProof/>
            <w:webHidden/>
          </w:rPr>
          <w:tab/>
        </w:r>
        <w:r w:rsidR="009A64CD">
          <w:rPr>
            <w:noProof/>
            <w:webHidden/>
          </w:rPr>
          <w:fldChar w:fldCharType="begin"/>
        </w:r>
        <w:r w:rsidR="009A64CD">
          <w:rPr>
            <w:noProof/>
            <w:webHidden/>
          </w:rPr>
          <w:instrText xml:space="preserve"> PAGEREF _Toc462985341 \h </w:instrText>
        </w:r>
        <w:r w:rsidR="009A64CD">
          <w:rPr>
            <w:noProof/>
            <w:webHidden/>
          </w:rPr>
        </w:r>
        <w:r w:rsidR="009A64CD">
          <w:rPr>
            <w:noProof/>
            <w:webHidden/>
          </w:rPr>
          <w:fldChar w:fldCharType="separate"/>
        </w:r>
        <w:r w:rsidR="009A64CD">
          <w:rPr>
            <w:noProof/>
            <w:webHidden/>
          </w:rPr>
          <w:t>10</w:t>
        </w:r>
        <w:r w:rsidR="009A64CD">
          <w:rPr>
            <w:noProof/>
            <w:webHidden/>
          </w:rPr>
          <w:fldChar w:fldCharType="end"/>
        </w:r>
      </w:hyperlink>
    </w:p>
    <w:p w14:paraId="31358808" w14:textId="7D2C7810" w:rsidR="009A64CD" w:rsidRDefault="00763621">
      <w:pPr>
        <w:pStyle w:val="TableofFigures"/>
        <w:tabs>
          <w:tab w:val="right" w:leader="dot" w:pos="9350"/>
        </w:tabs>
        <w:rPr>
          <w:rFonts w:asciiTheme="minorHAnsi" w:hAnsiTheme="minorHAnsi"/>
          <w:noProof/>
          <w:lang w:val="de-DE" w:eastAsia="de-DE"/>
        </w:rPr>
      </w:pPr>
      <w:hyperlink w:anchor="_Toc462985342" w:history="1">
        <w:r w:rsidR="009A64CD" w:rsidRPr="001E4CBB">
          <w:rPr>
            <w:rStyle w:val="Hyperlink"/>
            <w:noProof/>
          </w:rPr>
          <w:t>Table 104: Requirements</w:t>
        </w:r>
        <w:r w:rsidR="009A64CD" w:rsidRPr="001E4CBB">
          <w:rPr>
            <w:rStyle w:val="Hyperlink"/>
            <w:rFonts w:cs="Segoe UI"/>
            <w:noProof/>
          </w:rPr>
          <w:t xml:space="preserve">—ATA Lightweight </w:t>
        </w:r>
        <w:r w:rsidR="009A64CD" w:rsidRPr="001E4CBB">
          <w:rPr>
            <w:rStyle w:val="Hyperlink"/>
            <w:noProof/>
          </w:rPr>
          <w:t>Gateway Network Ports</w:t>
        </w:r>
        <w:r w:rsidR="009A64CD">
          <w:rPr>
            <w:noProof/>
            <w:webHidden/>
          </w:rPr>
          <w:tab/>
        </w:r>
        <w:r w:rsidR="009A64CD">
          <w:rPr>
            <w:noProof/>
            <w:webHidden/>
          </w:rPr>
          <w:fldChar w:fldCharType="begin"/>
        </w:r>
        <w:r w:rsidR="009A64CD">
          <w:rPr>
            <w:noProof/>
            <w:webHidden/>
          </w:rPr>
          <w:instrText xml:space="preserve"> PAGEREF _Toc462985342 \h </w:instrText>
        </w:r>
        <w:r w:rsidR="009A64CD">
          <w:rPr>
            <w:noProof/>
            <w:webHidden/>
          </w:rPr>
        </w:r>
        <w:r w:rsidR="009A64CD">
          <w:rPr>
            <w:noProof/>
            <w:webHidden/>
          </w:rPr>
          <w:fldChar w:fldCharType="separate"/>
        </w:r>
        <w:r w:rsidR="009A64CD">
          <w:rPr>
            <w:noProof/>
            <w:webHidden/>
          </w:rPr>
          <w:t>11</w:t>
        </w:r>
        <w:r w:rsidR="009A64CD">
          <w:rPr>
            <w:noProof/>
            <w:webHidden/>
          </w:rPr>
          <w:fldChar w:fldCharType="end"/>
        </w:r>
      </w:hyperlink>
    </w:p>
    <w:p w14:paraId="6DB079FD" w14:textId="23B59B2E" w:rsidR="009A64CD" w:rsidRDefault="00763621">
      <w:pPr>
        <w:pStyle w:val="TableofFigures"/>
        <w:tabs>
          <w:tab w:val="right" w:leader="dot" w:pos="9350"/>
        </w:tabs>
        <w:rPr>
          <w:rFonts w:asciiTheme="minorHAnsi" w:hAnsiTheme="minorHAnsi"/>
          <w:noProof/>
          <w:lang w:val="de-DE" w:eastAsia="de-DE"/>
        </w:rPr>
      </w:pPr>
      <w:hyperlink w:anchor="_Toc462985343" w:history="1">
        <w:r w:rsidR="009A64CD" w:rsidRPr="001E4CBB">
          <w:rPr>
            <w:rStyle w:val="Hyperlink"/>
            <w:noProof/>
          </w:rPr>
          <w:t>Table 115: Requirements</w:t>
        </w:r>
        <w:r w:rsidR="009A64CD" w:rsidRPr="001E4CBB">
          <w:rPr>
            <w:rStyle w:val="Hyperlink"/>
            <w:rFonts w:cs="Segoe UI"/>
            <w:noProof/>
          </w:rPr>
          <w:t xml:space="preserve">—ATA </w:t>
        </w:r>
        <w:r w:rsidR="009A64CD" w:rsidRPr="001E4CBB">
          <w:rPr>
            <w:rStyle w:val="Hyperlink"/>
            <w:noProof/>
          </w:rPr>
          <w:t>Gateway Hardware</w:t>
        </w:r>
        <w:r w:rsidR="009A64CD">
          <w:rPr>
            <w:noProof/>
            <w:webHidden/>
          </w:rPr>
          <w:tab/>
        </w:r>
        <w:r w:rsidR="009A64CD">
          <w:rPr>
            <w:noProof/>
            <w:webHidden/>
          </w:rPr>
          <w:fldChar w:fldCharType="begin"/>
        </w:r>
        <w:r w:rsidR="009A64CD">
          <w:rPr>
            <w:noProof/>
            <w:webHidden/>
          </w:rPr>
          <w:instrText xml:space="preserve"> PAGEREF _Toc462985343 \h </w:instrText>
        </w:r>
        <w:r w:rsidR="009A64CD">
          <w:rPr>
            <w:noProof/>
            <w:webHidden/>
          </w:rPr>
        </w:r>
        <w:r w:rsidR="009A64CD">
          <w:rPr>
            <w:noProof/>
            <w:webHidden/>
          </w:rPr>
          <w:fldChar w:fldCharType="separate"/>
        </w:r>
        <w:r w:rsidR="009A64CD">
          <w:rPr>
            <w:noProof/>
            <w:webHidden/>
          </w:rPr>
          <w:t>12</w:t>
        </w:r>
        <w:r w:rsidR="009A64CD">
          <w:rPr>
            <w:noProof/>
            <w:webHidden/>
          </w:rPr>
          <w:fldChar w:fldCharType="end"/>
        </w:r>
      </w:hyperlink>
    </w:p>
    <w:p w14:paraId="2644CC02" w14:textId="6B865A9F" w:rsidR="009A64CD" w:rsidRDefault="00763621">
      <w:pPr>
        <w:pStyle w:val="TableofFigures"/>
        <w:tabs>
          <w:tab w:val="right" w:leader="dot" w:pos="9350"/>
        </w:tabs>
        <w:rPr>
          <w:rFonts w:asciiTheme="minorHAnsi" w:hAnsiTheme="minorHAnsi"/>
          <w:noProof/>
          <w:lang w:val="de-DE" w:eastAsia="de-DE"/>
        </w:rPr>
      </w:pPr>
      <w:hyperlink w:anchor="_Toc462985344" w:history="1">
        <w:r w:rsidR="009A64CD" w:rsidRPr="001E4CBB">
          <w:rPr>
            <w:rStyle w:val="Hyperlink"/>
            <w:noProof/>
          </w:rPr>
          <w:t>Table 128: Port-Mirroring Configuration</w:t>
        </w:r>
        <w:r w:rsidR="009A64CD">
          <w:rPr>
            <w:noProof/>
            <w:webHidden/>
          </w:rPr>
          <w:tab/>
        </w:r>
        <w:r w:rsidR="009A64CD">
          <w:rPr>
            <w:noProof/>
            <w:webHidden/>
          </w:rPr>
          <w:fldChar w:fldCharType="begin"/>
        </w:r>
        <w:r w:rsidR="009A64CD">
          <w:rPr>
            <w:noProof/>
            <w:webHidden/>
          </w:rPr>
          <w:instrText xml:space="preserve"> PAGEREF _Toc462985344 \h </w:instrText>
        </w:r>
        <w:r w:rsidR="009A64CD">
          <w:rPr>
            <w:noProof/>
            <w:webHidden/>
          </w:rPr>
        </w:r>
        <w:r w:rsidR="009A64CD">
          <w:rPr>
            <w:noProof/>
            <w:webHidden/>
          </w:rPr>
          <w:fldChar w:fldCharType="separate"/>
        </w:r>
        <w:r w:rsidR="009A64CD">
          <w:rPr>
            <w:noProof/>
            <w:webHidden/>
          </w:rPr>
          <w:t>15</w:t>
        </w:r>
        <w:r w:rsidR="009A64CD">
          <w:rPr>
            <w:noProof/>
            <w:webHidden/>
          </w:rPr>
          <w:fldChar w:fldCharType="end"/>
        </w:r>
      </w:hyperlink>
    </w:p>
    <w:p w14:paraId="38532E30" w14:textId="6C45C235" w:rsidR="009A64CD" w:rsidRDefault="00763621">
      <w:pPr>
        <w:pStyle w:val="TableofFigures"/>
        <w:tabs>
          <w:tab w:val="right" w:leader="dot" w:pos="9350"/>
        </w:tabs>
        <w:rPr>
          <w:rFonts w:asciiTheme="minorHAnsi" w:hAnsiTheme="minorHAnsi"/>
          <w:noProof/>
          <w:lang w:val="de-DE" w:eastAsia="de-DE"/>
        </w:rPr>
      </w:pPr>
      <w:hyperlink w:anchor="_Toc462985345" w:history="1">
        <w:r w:rsidR="009A64CD" w:rsidRPr="001E4CBB">
          <w:rPr>
            <w:rStyle w:val="Hyperlink"/>
            <w:noProof/>
          </w:rPr>
          <w:t>Table 13: ATA Center Configuration</w:t>
        </w:r>
        <w:r w:rsidR="009A64CD">
          <w:rPr>
            <w:noProof/>
            <w:webHidden/>
          </w:rPr>
          <w:tab/>
        </w:r>
        <w:r w:rsidR="009A64CD">
          <w:rPr>
            <w:noProof/>
            <w:webHidden/>
          </w:rPr>
          <w:fldChar w:fldCharType="begin"/>
        </w:r>
        <w:r w:rsidR="009A64CD">
          <w:rPr>
            <w:noProof/>
            <w:webHidden/>
          </w:rPr>
          <w:instrText xml:space="preserve"> PAGEREF _Toc462985345 \h </w:instrText>
        </w:r>
        <w:r w:rsidR="009A64CD">
          <w:rPr>
            <w:noProof/>
            <w:webHidden/>
          </w:rPr>
        </w:r>
        <w:r w:rsidR="009A64CD">
          <w:rPr>
            <w:noProof/>
            <w:webHidden/>
          </w:rPr>
          <w:fldChar w:fldCharType="separate"/>
        </w:r>
        <w:r w:rsidR="009A64CD">
          <w:rPr>
            <w:noProof/>
            <w:webHidden/>
          </w:rPr>
          <w:t>15</w:t>
        </w:r>
        <w:r w:rsidR="009A64CD">
          <w:rPr>
            <w:noProof/>
            <w:webHidden/>
          </w:rPr>
          <w:fldChar w:fldCharType="end"/>
        </w:r>
      </w:hyperlink>
    </w:p>
    <w:p w14:paraId="6A1FA986" w14:textId="31A0FD17" w:rsidR="009A64CD" w:rsidRDefault="00763621">
      <w:pPr>
        <w:pStyle w:val="TableofFigures"/>
        <w:tabs>
          <w:tab w:val="right" w:leader="dot" w:pos="9350"/>
        </w:tabs>
        <w:rPr>
          <w:rFonts w:asciiTheme="minorHAnsi" w:hAnsiTheme="minorHAnsi"/>
          <w:noProof/>
          <w:lang w:val="de-DE" w:eastAsia="de-DE"/>
        </w:rPr>
      </w:pPr>
      <w:hyperlink w:anchor="_Toc462985346" w:history="1">
        <w:r w:rsidR="009A64CD" w:rsidRPr="001E4CBB">
          <w:rPr>
            <w:rStyle w:val="Hyperlink"/>
            <w:noProof/>
          </w:rPr>
          <w:t>Table 14: ATA Console Configuration</w:t>
        </w:r>
        <w:r w:rsidR="009A64CD">
          <w:rPr>
            <w:noProof/>
            <w:webHidden/>
          </w:rPr>
          <w:tab/>
        </w:r>
        <w:r w:rsidR="009A64CD">
          <w:rPr>
            <w:noProof/>
            <w:webHidden/>
          </w:rPr>
          <w:fldChar w:fldCharType="begin"/>
        </w:r>
        <w:r w:rsidR="009A64CD">
          <w:rPr>
            <w:noProof/>
            <w:webHidden/>
          </w:rPr>
          <w:instrText xml:space="preserve"> PAGEREF _Toc462985346 \h </w:instrText>
        </w:r>
        <w:r w:rsidR="009A64CD">
          <w:rPr>
            <w:noProof/>
            <w:webHidden/>
          </w:rPr>
        </w:r>
        <w:r w:rsidR="009A64CD">
          <w:rPr>
            <w:noProof/>
            <w:webHidden/>
          </w:rPr>
          <w:fldChar w:fldCharType="separate"/>
        </w:r>
        <w:r w:rsidR="009A64CD">
          <w:rPr>
            <w:noProof/>
            <w:webHidden/>
          </w:rPr>
          <w:t>15</w:t>
        </w:r>
        <w:r w:rsidR="009A64CD">
          <w:rPr>
            <w:noProof/>
            <w:webHidden/>
          </w:rPr>
          <w:fldChar w:fldCharType="end"/>
        </w:r>
      </w:hyperlink>
    </w:p>
    <w:p w14:paraId="5BB75B76" w14:textId="091F1FE0" w:rsidR="009A64CD" w:rsidRDefault="00763621">
      <w:pPr>
        <w:pStyle w:val="TableofFigures"/>
        <w:tabs>
          <w:tab w:val="right" w:leader="dot" w:pos="9350"/>
        </w:tabs>
        <w:rPr>
          <w:rFonts w:asciiTheme="minorHAnsi" w:hAnsiTheme="minorHAnsi"/>
          <w:noProof/>
          <w:lang w:val="de-DE" w:eastAsia="de-DE"/>
        </w:rPr>
      </w:pPr>
      <w:hyperlink w:anchor="_Toc462985347" w:history="1">
        <w:r w:rsidR="009A64CD" w:rsidRPr="001E4CBB">
          <w:rPr>
            <w:rStyle w:val="Hyperlink"/>
            <w:noProof/>
          </w:rPr>
          <w:t>Table 14: ATA Console Configuration</w:t>
        </w:r>
        <w:r w:rsidR="009A64CD">
          <w:rPr>
            <w:noProof/>
            <w:webHidden/>
          </w:rPr>
          <w:tab/>
        </w:r>
        <w:r w:rsidR="009A64CD">
          <w:rPr>
            <w:noProof/>
            <w:webHidden/>
          </w:rPr>
          <w:fldChar w:fldCharType="begin"/>
        </w:r>
        <w:r w:rsidR="009A64CD">
          <w:rPr>
            <w:noProof/>
            <w:webHidden/>
          </w:rPr>
          <w:instrText xml:space="preserve"> PAGEREF _Toc462985347 \h </w:instrText>
        </w:r>
        <w:r w:rsidR="009A64CD">
          <w:rPr>
            <w:noProof/>
            <w:webHidden/>
          </w:rPr>
        </w:r>
        <w:r w:rsidR="009A64CD">
          <w:rPr>
            <w:noProof/>
            <w:webHidden/>
          </w:rPr>
          <w:fldChar w:fldCharType="separate"/>
        </w:r>
        <w:r w:rsidR="009A64CD">
          <w:rPr>
            <w:noProof/>
            <w:webHidden/>
          </w:rPr>
          <w:t>16</w:t>
        </w:r>
        <w:r w:rsidR="009A64CD">
          <w:rPr>
            <w:noProof/>
            <w:webHidden/>
          </w:rPr>
          <w:fldChar w:fldCharType="end"/>
        </w:r>
      </w:hyperlink>
    </w:p>
    <w:p w14:paraId="243C9948" w14:textId="3EB43FEC" w:rsidR="009A64CD" w:rsidRDefault="00763621">
      <w:pPr>
        <w:pStyle w:val="TableofFigures"/>
        <w:tabs>
          <w:tab w:val="right" w:leader="dot" w:pos="9350"/>
        </w:tabs>
        <w:rPr>
          <w:rFonts w:asciiTheme="minorHAnsi" w:hAnsiTheme="minorHAnsi"/>
          <w:noProof/>
          <w:lang w:val="de-DE" w:eastAsia="de-DE"/>
        </w:rPr>
      </w:pPr>
      <w:hyperlink w:anchor="_Toc462985348" w:history="1">
        <w:r w:rsidR="009A64CD" w:rsidRPr="001E4CBB">
          <w:rPr>
            <w:rStyle w:val="Hyperlink"/>
            <w:noProof/>
          </w:rPr>
          <w:t>Table 15: ATA Gateway Configuration</w:t>
        </w:r>
        <w:r w:rsidR="009A64CD">
          <w:rPr>
            <w:noProof/>
            <w:webHidden/>
          </w:rPr>
          <w:tab/>
        </w:r>
        <w:r w:rsidR="009A64CD">
          <w:rPr>
            <w:noProof/>
            <w:webHidden/>
          </w:rPr>
          <w:fldChar w:fldCharType="begin"/>
        </w:r>
        <w:r w:rsidR="009A64CD">
          <w:rPr>
            <w:noProof/>
            <w:webHidden/>
          </w:rPr>
          <w:instrText xml:space="preserve"> PAGEREF _Toc462985348 \h </w:instrText>
        </w:r>
        <w:r w:rsidR="009A64CD">
          <w:rPr>
            <w:noProof/>
            <w:webHidden/>
          </w:rPr>
        </w:r>
        <w:r w:rsidR="009A64CD">
          <w:rPr>
            <w:noProof/>
            <w:webHidden/>
          </w:rPr>
          <w:fldChar w:fldCharType="separate"/>
        </w:r>
        <w:r w:rsidR="009A64CD">
          <w:rPr>
            <w:noProof/>
            <w:webHidden/>
          </w:rPr>
          <w:t>16</w:t>
        </w:r>
        <w:r w:rsidR="009A64CD">
          <w:rPr>
            <w:noProof/>
            <w:webHidden/>
          </w:rPr>
          <w:fldChar w:fldCharType="end"/>
        </w:r>
      </w:hyperlink>
    </w:p>
    <w:p w14:paraId="43D129B6" w14:textId="445188B7" w:rsidR="009A64CD" w:rsidRDefault="00763621">
      <w:pPr>
        <w:pStyle w:val="TableofFigures"/>
        <w:tabs>
          <w:tab w:val="right" w:leader="dot" w:pos="9350"/>
        </w:tabs>
        <w:rPr>
          <w:rFonts w:asciiTheme="minorHAnsi" w:hAnsiTheme="minorHAnsi"/>
          <w:noProof/>
          <w:lang w:val="de-DE" w:eastAsia="de-DE"/>
        </w:rPr>
      </w:pPr>
      <w:hyperlink w:anchor="_Toc462985349" w:history="1">
        <w:r w:rsidR="009A64CD" w:rsidRPr="001E4CBB">
          <w:rPr>
            <w:rStyle w:val="Hyperlink"/>
            <w:noProof/>
          </w:rPr>
          <w:t>Table 16: ATA Gateway Configuration Details</w:t>
        </w:r>
        <w:r w:rsidR="009A64CD">
          <w:rPr>
            <w:noProof/>
            <w:webHidden/>
          </w:rPr>
          <w:tab/>
        </w:r>
        <w:r w:rsidR="009A64CD">
          <w:rPr>
            <w:noProof/>
            <w:webHidden/>
          </w:rPr>
          <w:fldChar w:fldCharType="begin"/>
        </w:r>
        <w:r w:rsidR="009A64CD">
          <w:rPr>
            <w:noProof/>
            <w:webHidden/>
          </w:rPr>
          <w:instrText xml:space="preserve"> PAGEREF _Toc462985349 \h </w:instrText>
        </w:r>
        <w:r w:rsidR="009A64CD">
          <w:rPr>
            <w:noProof/>
            <w:webHidden/>
          </w:rPr>
        </w:r>
        <w:r w:rsidR="009A64CD">
          <w:rPr>
            <w:noProof/>
            <w:webHidden/>
          </w:rPr>
          <w:fldChar w:fldCharType="separate"/>
        </w:r>
        <w:r w:rsidR="009A64CD">
          <w:rPr>
            <w:noProof/>
            <w:webHidden/>
          </w:rPr>
          <w:t>17</w:t>
        </w:r>
        <w:r w:rsidR="009A64CD">
          <w:rPr>
            <w:noProof/>
            <w:webHidden/>
          </w:rPr>
          <w:fldChar w:fldCharType="end"/>
        </w:r>
      </w:hyperlink>
    </w:p>
    <w:p w14:paraId="4A39FAB1" w14:textId="79F4DAB6" w:rsidR="009A64CD" w:rsidRDefault="00763621">
      <w:pPr>
        <w:pStyle w:val="TableofFigures"/>
        <w:tabs>
          <w:tab w:val="right" w:leader="dot" w:pos="9350"/>
        </w:tabs>
        <w:rPr>
          <w:rFonts w:asciiTheme="minorHAnsi" w:hAnsiTheme="minorHAnsi"/>
          <w:noProof/>
          <w:lang w:val="de-DE" w:eastAsia="de-DE"/>
        </w:rPr>
      </w:pPr>
      <w:hyperlink w:anchor="_Toc462985350" w:history="1">
        <w:r w:rsidR="009A64CD" w:rsidRPr="001E4CBB">
          <w:rPr>
            <w:rStyle w:val="Hyperlink"/>
            <w:noProof/>
          </w:rPr>
          <w:t>Table 179: Short-Term Lease Subnets</w:t>
        </w:r>
        <w:r w:rsidR="009A64CD">
          <w:rPr>
            <w:noProof/>
            <w:webHidden/>
          </w:rPr>
          <w:tab/>
        </w:r>
        <w:r w:rsidR="009A64CD">
          <w:rPr>
            <w:noProof/>
            <w:webHidden/>
          </w:rPr>
          <w:fldChar w:fldCharType="begin"/>
        </w:r>
        <w:r w:rsidR="009A64CD">
          <w:rPr>
            <w:noProof/>
            <w:webHidden/>
          </w:rPr>
          <w:instrText xml:space="preserve"> PAGEREF _Toc462985350 \h </w:instrText>
        </w:r>
        <w:r w:rsidR="009A64CD">
          <w:rPr>
            <w:noProof/>
            <w:webHidden/>
          </w:rPr>
        </w:r>
        <w:r w:rsidR="009A64CD">
          <w:rPr>
            <w:noProof/>
            <w:webHidden/>
          </w:rPr>
          <w:fldChar w:fldCharType="separate"/>
        </w:r>
        <w:r w:rsidR="009A64CD">
          <w:rPr>
            <w:noProof/>
            <w:webHidden/>
          </w:rPr>
          <w:t>17</w:t>
        </w:r>
        <w:r w:rsidR="009A64CD">
          <w:rPr>
            <w:noProof/>
            <w:webHidden/>
          </w:rPr>
          <w:fldChar w:fldCharType="end"/>
        </w:r>
      </w:hyperlink>
    </w:p>
    <w:p w14:paraId="2D532E65" w14:textId="77F16437" w:rsidR="009A64CD" w:rsidRDefault="00763621">
      <w:pPr>
        <w:pStyle w:val="TableofFigures"/>
        <w:tabs>
          <w:tab w:val="right" w:leader="dot" w:pos="9350"/>
        </w:tabs>
        <w:rPr>
          <w:rFonts w:asciiTheme="minorHAnsi" w:hAnsiTheme="minorHAnsi"/>
          <w:noProof/>
          <w:lang w:val="de-DE" w:eastAsia="de-DE"/>
        </w:rPr>
      </w:pPr>
      <w:hyperlink w:anchor="_Toc462985351" w:history="1">
        <w:r w:rsidR="009A64CD" w:rsidRPr="001E4CBB">
          <w:rPr>
            <w:rStyle w:val="Hyperlink"/>
            <w:noProof/>
          </w:rPr>
          <w:t>Table 183: Email Alerting Configuration</w:t>
        </w:r>
        <w:r w:rsidR="009A64CD">
          <w:rPr>
            <w:noProof/>
            <w:webHidden/>
          </w:rPr>
          <w:tab/>
        </w:r>
        <w:r w:rsidR="009A64CD">
          <w:rPr>
            <w:noProof/>
            <w:webHidden/>
          </w:rPr>
          <w:fldChar w:fldCharType="begin"/>
        </w:r>
        <w:r w:rsidR="009A64CD">
          <w:rPr>
            <w:noProof/>
            <w:webHidden/>
          </w:rPr>
          <w:instrText xml:space="preserve"> PAGEREF _Toc462985351 \h </w:instrText>
        </w:r>
        <w:r w:rsidR="009A64CD">
          <w:rPr>
            <w:noProof/>
            <w:webHidden/>
          </w:rPr>
        </w:r>
        <w:r w:rsidR="009A64CD">
          <w:rPr>
            <w:noProof/>
            <w:webHidden/>
          </w:rPr>
          <w:fldChar w:fldCharType="separate"/>
        </w:r>
        <w:r w:rsidR="009A64CD">
          <w:rPr>
            <w:noProof/>
            <w:webHidden/>
          </w:rPr>
          <w:t>19</w:t>
        </w:r>
        <w:r w:rsidR="009A64CD">
          <w:rPr>
            <w:noProof/>
            <w:webHidden/>
          </w:rPr>
          <w:fldChar w:fldCharType="end"/>
        </w:r>
      </w:hyperlink>
    </w:p>
    <w:p w14:paraId="6B27A737" w14:textId="09800391" w:rsidR="009A64CD" w:rsidRDefault="00763621">
      <w:pPr>
        <w:pStyle w:val="TableofFigures"/>
        <w:tabs>
          <w:tab w:val="right" w:leader="dot" w:pos="9350"/>
        </w:tabs>
        <w:rPr>
          <w:rFonts w:asciiTheme="minorHAnsi" w:hAnsiTheme="minorHAnsi"/>
          <w:noProof/>
          <w:lang w:val="de-DE" w:eastAsia="de-DE"/>
        </w:rPr>
      </w:pPr>
      <w:hyperlink w:anchor="_Toc462985352" w:history="1">
        <w:r w:rsidR="009A64CD" w:rsidRPr="001E4CBB">
          <w:rPr>
            <w:rStyle w:val="Hyperlink"/>
            <w:noProof/>
          </w:rPr>
          <w:t>Table 19: Syslog server configuration</w:t>
        </w:r>
        <w:r w:rsidR="009A64CD">
          <w:rPr>
            <w:noProof/>
            <w:webHidden/>
          </w:rPr>
          <w:tab/>
        </w:r>
        <w:r w:rsidR="009A64CD">
          <w:rPr>
            <w:noProof/>
            <w:webHidden/>
          </w:rPr>
          <w:fldChar w:fldCharType="begin"/>
        </w:r>
        <w:r w:rsidR="009A64CD">
          <w:rPr>
            <w:noProof/>
            <w:webHidden/>
          </w:rPr>
          <w:instrText xml:space="preserve"> PAGEREF _Toc462985352 \h </w:instrText>
        </w:r>
        <w:r w:rsidR="009A64CD">
          <w:rPr>
            <w:noProof/>
            <w:webHidden/>
          </w:rPr>
        </w:r>
        <w:r w:rsidR="009A64CD">
          <w:rPr>
            <w:noProof/>
            <w:webHidden/>
          </w:rPr>
          <w:fldChar w:fldCharType="separate"/>
        </w:r>
        <w:r w:rsidR="009A64CD">
          <w:rPr>
            <w:noProof/>
            <w:webHidden/>
          </w:rPr>
          <w:t>20</w:t>
        </w:r>
        <w:r w:rsidR="009A64CD">
          <w:rPr>
            <w:noProof/>
            <w:webHidden/>
          </w:rPr>
          <w:fldChar w:fldCharType="end"/>
        </w:r>
      </w:hyperlink>
    </w:p>
    <w:p w14:paraId="6B46D09B" w14:textId="7B9BE224" w:rsidR="009A64CD" w:rsidRDefault="00763621">
      <w:pPr>
        <w:pStyle w:val="TableofFigures"/>
        <w:tabs>
          <w:tab w:val="right" w:leader="dot" w:pos="9350"/>
        </w:tabs>
        <w:rPr>
          <w:rFonts w:asciiTheme="minorHAnsi" w:hAnsiTheme="minorHAnsi"/>
          <w:noProof/>
          <w:lang w:val="de-DE" w:eastAsia="de-DE"/>
        </w:rPr>
      </w:pPr>
      <w:hyperlink w:anchor="_Toc462985353" w:history="1">
        <w:r w:rsidR="009A64CD" w:rsidRPr="001E4CBB">
          <w:rPr>
            <w:rStyle w:val="Hyperlink"/>
            <w:noProof/>
          </w:rPr>
          <w:t>Table 20: Email notifications configurations</w:t>
        </w:r>
        <w:r w:rsidR="009A64CD">
          <w:rPr>
            <w:noProof/>
            <w:webHidden/>
          </w:rPr>
          <w:tab/>
        </w:r>
        <w:r w:rsidR="009A64CD">
          <w:rPr>
            <w:noProof/>
            <w:webHidden/>
          </w:rPr>
          <w:fldChar w:fldCharType="begin"/>
        </w:r>
        <w:r w:rsidR="009A64CD">
          <w:rPr>
            <w:noProof/>
            <w:webHidden/>
          </w:rPr>
          <w:instrText xml:space="preserve"> PAGEREF _Toc462985353 \h </w:instrText>
        </w:r>
        <w:r w:rsidR="009A64CD">
          <w:rPr>
            <w:noProof/>
            <w:webHidden/>
          </w:rPr>
        </w:r>
        <w:r w:rsidR="009A64CD">
          <w:rPr>
            <w:noProof/>
            <w:webHidden/>
          </w:rPr>
          <w:fldChar w:fldCharType="separate"/>
        </w:r>
        <w:r w:rsidR="009A64CD">
          <w:rPr>
            <w:noProof/>
            <w:webHidden/>
          </w:rPr>
          <w:t>20</w:t>
        </w:r>
        <w:r w:rsidR="009A64CD">
          <w:rPr>
            <w:noProof/>
            <w:webHidden/>
          </w:rPr>
          <w:fldChar w:fldCharType="end"/>
        </w:r>
      </w:hyperlink>
    </w:p>
    <w:p w14:paraId="16BDAC3E" w14:textId="0E9E4D78" w:rsidR="009A64CD" w:rsidRDefault="00763621">
      <w:pPr>
        <w:pStyle w:val="TableofFigures"/>
        <w:tabs>
          <w:tab w:val="right" w:leader="dot" w:pos="9350"/>
        </w:tabs>
        <w:rPr>
          <w:rFonts w:asciiTheme="minorHAnsi" w:hAnsiTheme="minorHAnsi"/>
          <w:noProof/>
          <w:lang w:val="de-DE" w:eastAsia="de-DE"/>
        </w:rPr>
      </w:pPr>
      <w:hyperlink w:anchor="_Toc462985354" w:history="1">
        <w:r w:rsidR="009A64CD" w:rsidRPr="001E4CBB">
          <w:rPr>
            <w:rStyle w:val="Hyperlink"/>
            <w:noProof/>
          </w:rPr>
          <w:t>Table 21: Syslog notification settings</w:t>
        </w:r>
        <w:r w:rsidR="009A64CD">
          <w:rPr>
            <w:noProof/>
            <w:webHidden/>
          </w:rPr>
          <w:tab/>
        </w:r>
        <w:r w:rsidR="009A64CD">
          <w:rPr>
            <w:noProof/>
            <w:webHidden/>
          </w:rPr>
          <w:fldChar w:fldCharType="begin"/>
        </w:r>
        <w:r w:rsidR="009A64CD">
          <w:rPr>
            <w:noProof/>
            <w:webHidden/>
          </w:rPr>
          <w:instrText xml:space="preserve"> PAGEREF _Toc462985354 \h </w:instrText>
        </w:r>
        <w:r w:rsidR="009A64CD">
          <w:rPr>
            <w:noProof/>
            <w:webHidden/>
          </w:rPr>
        </w:r>
        <w:r w:rsidR="009A64CD">
          <w:rPr>
            <w:noProof/>
            <w:webHidden/>
          </w:rPr>
          <w:fldChar w:fldCharType="separate"/>
        </w:r>
        <w:r w:rsidR="009A64CD">
          <w:rPr>
            <w:noProof/>
            <w:webHidden/>
          </w:rPr>
          <w:t>20</w:t>
        </w:r>
        <w:r w:rsidR="009A64CD">
          <w:rPr>
            <w:noProof/>
            <w:webHidden/>
          </w:rPr>
          <w:fldChar w:fldCharType="end"/>
        </w:r>
      </w:hyperlink>
    </w:p>
    <w:p w14:paraId="05858997" w14:textId="6E6FAFB1" w:rsidR="009A64CD" w:rsidRDefault="00763621">
      <w:pPr>
        <w:pStyle w:val="TableofFigures"/>
        <w:tabs>
          <w:tab w:val="right" w:leader="dot" w:pos="9350"/>
        </w:tabs>
        <w:rPr>
          <w:rFonts w:asciiTheme="minorHAnsi" w:hAnsiTheme="minorHAnsi"/>
          <w:noProof/>
          <w:lang w:val="de-DE" w:eastAsia="de-DE"/>
        </w:rPr>
      </w:pPr>
      <w:hyperlink w:anchor="_Toc462985355" w:history="1">
        <w:r w:rsidR="009A64CD" w:rsidRPr="001E4CBB">
          <w:rPr>
            <w:rStyle w:val="Hyperlink"/>
            <w:noProof/>
          </w:rPr>
          <w:t>Table 224: Endpoint Firewall Configuration</w:t>
        </w:r>
        <w:r w:rsidR="009A64CD">
          <w:rPr>
            <w:noProof/>
            <w:webHidden/>
          </w:rPr>
          <w:tab/>
        </w:r>
        <w:r w:rsidR="009A64CD">
          <w:rPr>
            <w:noProof/>
            <w:webHidden/>
          </w:rPr>
          <w:fldChar w:fldCharType="begin"/>
        </w:r>
        <w:r w:rsidR="009A64CD">
          <w:rPr>
            <w:noProof/>
            <w:webHidden/>
          </w:rPr>
          <w:instrText xml:space="preserve"> PAGEREF _Toc462985355 \h </w:instrText>
        </w:r>
        <w:r w:rsidR="009A64CD">
          <w:rPr>
            <w:noProof/>
            <w:webHidden/>
          </w:rPr>
        </w:r>
        <w:r w:rsidR="009A64CD">
          <w:rPr>
            <w:noProof/>
            <w:webHidden/>
          </w:rPr>
          <w:fldChar w:fldCharType="separate"/>
        </w:r>
        <w:r w:rsidR="009A64CD">
          <w:rPr>
            <w:noProof/>
            <w:webHidden/>
          </w:rPr>
          <w:t>21</w:t>
        </w:r>
        <w:r w:rsidR="009A64CD">
          <w:rPr>
            <w:noProof/>
            <w:webHidden/>
          </w:rPr>
          <w:fldChar w:fldCharType="end"/>
        </w:r>
      </w:hyperlink>
    </w:p>
    <w:p w14:paraId="6EFC08C5" w14:textId="14FF4895" w:rsidR="009A64CD" w:rsidRDefault="00763621">
      <w:pPr>
        <w:pStyle w:val="TableofFigures"/>
        <w:tabs>
          <w:tab w:val="right" w:leader="dot" w:pos="9350"/>
        </w:tabs>
        <w:rPr>
          <w:rFonts w:asciiTheme="minorHAnsi" w:hAnsiTheme="minorHAnsi"/>
          <w:noProof/>
          <w:lang w:val="de-DE" w:eastAsia="de-DE"/>
        </w:rPr>
      </w:pPr>
      <w:hyperlink w:anchor="_Toc462985356" w:history="1">
        <w:r w:rsidR="009A64CD" w:rsidRPr="001E4CBB">
          <w:rPr>
            <w:rStyle w:val="Hyperlink"/>
            <w:noProof/>
          </w:rPr>
          <w:t>Table 236: Windows Event Forwarding</w:t>
        </w:r>
        <w:r w:rsidR="009A64CD" w:rsidRPr="001E4CBB">
          <w:rPr>
            <w:rStyle w:val="Hyperlink"/>
            <w:rFonts w:cs="Segoe UI"/>
            <w:noProof/>
          </w:rPr>
          <w:t>—</w:t>
        </w:r>
        <w:r w:rsidR="009A64CD" w:rsidRPr="001E4CBB">
          <w:rPr>
            <w:rStyle w:val="Hyperlink"/>
            <w:noProof/>
          </w:rPr>
          <w:t>Domain Controllers to Gateway</w:t>
        </w:r>
        <w:r w:rsidR="009A64CD">
          <w:rPr>
            <w:noProof/>
            <w:webHidden/>
          </w:rPr>
          <w:tab/>
        </w:r>
        <w:r w:rsidR="009A64CD">
          <w:rPr>
            <w:noProof/>
            <w:webHidden/>
          </w:rPr>
          <w:fldChar w:fldCharType="begin"/>
        </w:r>
        <w:r w:rsidR="009A64CD">
          <w:rPr>
            <w:noProof/>
            <w:webHidden/>
          </w:rPr>
          <w:instrText xml:space="preserve"> PAGEREF _Toc462985356 \h </w:instrText>
        </w:r>
        <w:r w:rsidR="009A64CD">
          <w:rPr>
            <w:noProof/>
            <w:webHidden/>
          </w:rPr>
        </w:r>
        <w:r w:rsidR="009A64CD">
          <w:rPr>
            <w:noProof/>
            <w:webHidden/>
          </w:rPr>
          <w:fldChar w:fldCharType="separate"/>
        </w:r>
        <w:r w:rsidR="009A64CD">
          <w:rPr>
            <w:noProof/>
            <w:webHidden/>
          </w:rPr>
          <w:t>22</w:t>
        </w:r>
        <w:r w:rsidR="009A64CD">
          <w:rPr>
            <w:noProof/>
            <w:webHidden/>
          </w:rPr>
          <w:fldChar w:fldCharType="end"/>
        </w:r>
      </w:hyperlink>
    </w:p>
    <w:p w14:paraId="12DCF776" w14:textId="4CBC028F" w:rsidR="00CE2DB3" w:rsidRPr="0040554B" w:rsidRDefault="00CE2DB3" w:rsidP="00CE2DB3">
      <w:r w:rsidRPr="0040554B">
        <w:fldChar w:fldCharType="end"/>
      </w:r>
    </w:p>
    <w:p w14:paraId="0F482946" w14:textId="7FEFBECF" w:rsidR="00CE2DB3" w:rsidRPr="0040554B" w:rsidRDefault="00CE2DB3" w:rsidP="00CE2DB3">
      <w:pPr>
        <w:pStyle w:val="Heading2"/>
      </w:pPr>
      <w:r w:rsidRPr="0040554B">
        <w:t>Figures</w:t>
      </w:r>
    </w:p>
    <w:p w14:paraId="20622E8F" w14:textId="0B92883C" w:rsidR="009A64CD" w:rsidRDefault="00E6303F">
      <w:pPr>
        <w:pStyle w:val="TableofFigures"/>
        <w:tabs>
          <w:tab w:val="right" w:leader="dot" w:pos="9350"/>
        </w:tabs>
        <w:rPr>
          <w:rFonts w:asciiTheme="minorHAnsi" w:hAnsiTheme="minorHAnsi"/>
          <w:noProof/>
          <w:lang w:val="de-DE" w:eastAsia="de-DE"/>
        </w:rPr>
      </w:pPr>
      <w:r>
        <w:fldChar w:fldCharType="begin"/>
      </w:r>
      <w:r>
        <w:instrText xml:space="preserve"> TOC \h \z \c "Figure" </w:instrText>
      </w:r>
      <w:r>
        <w:fldChar w:fldCharType="separate"/>
      </w:r>
      <w:hyperlink w:anchor="_Toc462985357" w:history="1">
        <w:r w:rsidR="009A64CD" w:rsidRPr="00094CF0">
          <w:rPr>
            <w:rStyle w:val="Hyperlink"/>
            <w:noProof/>
          </w:rPr>
          <w:t>Figure 1: High-Level ATA Design</w:t>
        </w:r>
        <w:r w:rsidR="009A64CD">
          <w:rPr>
            <w:noProof/>
            <w:webHidden/>
          </w:rPr>
          <w:tab/>
        </w:r>
        <w:r w:rsidR="009A64CD">
          <w:rPr>
            <w:noProof/>
            <w:webHidden/>
          </w:rPr>
          <w:fldChar w:fldCharType="begin"/>
        </w:r>
        <w:r w:rsidR="009A64CD">
          <w:rPr>
            <w:noProof/>
            <w:webHidden/>
          </w:rPr>
          <w:instrText xml:space="preserve"> PAGEREF _Toc462985357 \h </w:instrText>
        </w:r>
        <w:r w:rsidR="009A64CD">
          <w:rPr>
            <w:noProof/>
            <w:webHidden/>
          </w:rPr>
        </w:r>
        <w:r w:rsidR="009A64CD">
          <w:rPr>
            <w:noProof/>
            <w:webHidden/>
          </w:rPr>
          <w:fldChar w:fldCharType="separate"/>
        </w:r>
        <w:r w:rsidR="009A64CD">
          <w:rPr>
            <w:noProof/>
            <w:webHidden/>
          </w:rPr>
          <w:t>1</w:t>
        </w:r>
        <w:r w:rsidR="009A64CD">
          <w:rPr>
            <w:noProof/>
            <w:webHidden/>
          </w:rPr>
          <w:fldChar w:fldCharType="end"/>
        </w:r>
      </w:hyperlink>
    </w:p>
    <w:p w14:paraId="24CA6196" w14:textId="0709DCA4" w:rsidR="00CB0A35" w:rsidRDefault="00E6303F" w:rsidP="00CB0A35">
      <w:pPr>
        <w:pStyle w:val="VisibleGuidance"/>
        <w:rPr>
          <w:noProof/>
        </w:rPr>
      </w:pPr>
      <w:r>
        <w:rPr>
          <w:color w:val="auto"/>
        </w:rPr>
        <w:fldChar w:fldCharType="end"/>
      </w:r>
    </w:p>
    <w:p w14:paraId="6DA9B29F" w14:textId="5DB5DC1E" w:rsidR="005D3874" w:rsidRPr="00CB0A35" w:rsidRDefault="00CB0A35" w:rsidP="005D3874">
      <w:pPr>
        <w:pStyle w:val="VisibleGuidance"/>
      </w:pPr>
      <w:r w:rsidRPr="001E5EE6" w:rsidDel="00CB0A35">
        <w:t xml:space="preserve"> </w:t>
      </w:r>
      <w:r w:rsidR="005D3874" w:rsidRPr="00CB0A35">
        <w:rPr>
          <w:b/>
        </w:rPr>
        <w:t xml:space="preserve">Spell/grammar check is turned ON within all SDM Word templates - </w:t>
      </w:r>
      <w:r w:rsidR="005D3874" w:rsidRPr="00CB0A35">
        <w:t>Remember to turn off spell/grammar check before sending out the document if you want to avoid showing spelling and grammar red mark-ups.</w:t>
      </w:r>
      <w:r w:rsidR="002F1ED2" w:rsidRPr="00CB0A35">
        <w:t xml:space="preserve"> </w:t>
      </w:r>
      <w:r w:rsidR="005D3874" w:rsidRPr="00CB0A35">
        <w:t>To turn this feature off, do the following:</w:t>
      </w:r>
    </w:p>
    <w:p w14:paraId="6DA9B2A0" w14:textId="77777777" w:rsidR="005D3874" w:rsidRPr="00CB0A35" w:rsidRDefault="005D3874" w:rsidP="00B640F8">
      <w:pPr>
        <w:pStyle w:val="VisibleGuidance"/>
        <w:numPr>
          <w:ilvl w:val="0"/>
          <w:numId w:val="13"/>
        </w:numPr>
        <w:spacing w:before="0" w:after="0"/>
      </w:pPr>
      <w:r w:rsidRPr="00CB0A35">
        <w:t>Click on File</w:t>
      </w:r>
    </w:p>
    <w:p w14:paraId="6DA9B2A1" w14:textId="77777777" w:rsidR="005D3874" w:rsidRPr="00CB0A35" w:rsidRDefault="005D3874" w:rsidP="00B640F8">
      <w:pPr>
        <w:pStyle w:val="VisibleGuidance"/>
        <w:numPr>
          <w:ilvl w:val="0"/>
          <w:numId w:val="13"/>
        </w:numPr>
        <w:spacing w:before="0" w:after="0"/>
      </w:pPr>
      <w:r w:rsidRPr="00CB0A35">
        <w:t>Click on the Options on the left</w:t>
      </w:r>
    </w:p>
    <w:p w14:paraId="6DA9B2A2" w14:textId="77777777" w:rsidR="005D3874" w:rsidRPr="00CB0A35" w:rsidRDefault="005D3874" w:rsidP="00B640F8">
      <w:pPr>
        <w:pStyle w:val="VisibleGuidance"/>
        <w:numPr>
          <w:ilvl w:val="0"/>
          <w:numId w:val="13"/>
        </w:numPr>
        <w:spacing w:before="0" w:after="0"/>
      </w:pPr>
      <w:r w:rsidRPr="00CB0A35">
        <w:t>Click on Proofing</w:t>
      </w:r>
    </w:p>
    <w:p w14:paraId="6DA9B2A3" w14:textId="77777777" w:rsidR="005D3874" w:rsidRPr="00CB0A35" w:rsidRDefault="005D3874" w:rsidP="00B640F8">
      <w:pPr>
        <w:pStyle w:val="VisibleGuidance"/>
        <w:numPr>
          <w:ilvl w:val="0"/>
          <w:numId w:val="13"/>
        </w:numPr>
        <w:spacing w:before="0" w:after="0"/>
      </w:pPr>
      <w:r w:rsidRPr="00CB0A35">
        <w:t>Scroll to bottom and check the two boxes shown below:</w:t>
      </w:r>
    </w:p>
    <w:p w14:paraId="6DA9B2A4" w14:textId="77777777" w:rsidR="005D3874" w:rsidRPr="0040554B" w:rsidRDefault="005D3874" w:rsidP="005D3874">
      <w:pPr>
        <w:pStyle w:val="VisibleGuidance"/>
        <w:ind w:left="360"/>
      </w:pPr>
      <w:r w:rsidRPr="0040554B">
        <w:rPr>
          <w:noProof/>
        </w:rPr>
        <w:drawing>
          <wp:inline distT="0" distB="0" distL="0" distR="0" wp14:anchorId="6DA9B2DC" wp14:editId="6DA9B2DD">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DA9B2A5" w14:textId="77777777" w:rsidR="005D3874" w:rsidRPr="0040554B" w:rsidRDefault="005D3874" w:rsidP="005D3874">
      <w:pPr>
        <w:pStyle w:val="VisibleGuidance"/>
        <w:rPr>
          <w:rStyle w:val="Strong"/>
        </w:rPr>
      </w:pPr>
    </w:p>
    <w:p w14:paraId="6DA9B2A6" w14:textId="77777777" w:rsidR="005D3874" w:rsidRPr="00CB0A35" w:rsidRDefault="005D3874" w:rsidP="005D3874">
      <w:pPr>
        <w:pStyle w:val="VisibleGuidance"/>
        <w:rPr>
          <w:rStyle w:val="Strong"/>
        </w:rPr>
      </w:pPr>
      <w:r w:rsidRPr="00CB0A35">
        <w:rPr>
          <w:rStyle w:val="Strong"/>
        </w:rPr>
        <w:t>To remove all the Visible Guidance (Hot Pink text with Grey Background) all at once:</w:t>
      </w:r>
    </w:p>
    <w:p w14:paraId="6DA9B2A7" w14:textId="77777777" w:rsidR="005D3874" w:rsidRPr="00CB0A35" w:rsidRDefault="005D3874" w:rsidP="005D3874">
      <w:pPr>
        <w:pStyle w:val="VisibleGuidance"/>
        <w:numPr>
          <w:ilvl w:val="0"/>
          <w:numId w:val="3"/>
        </w:numPr>
        <w:spacing w:before="0" w:after="0"/>
      </w:pPr>
      <w:r w:rsidRPr="00CB0A35">
        <w:t>Click Ctrl H to open the Find and Replace box</w:t>
      </w:r>
    </w:p>
    <w:p w14:paraId="6DA9B2A8" w14:textId="77777777" w:rsidR="005D3874" w:rsidRPr="00CB0A35" w:rsidRDefault="005D3874" w:rsidP="005D3874">
      <w:pPr>
        <w:pStyle w:val="VisibleGuidance"/>
        <w:numPr>
          <w:ilvl w:val="0"/>
          <w:numId w:val="3"/>
        </w:numPr>
        <w:spacing w:before="0" w:after="0"/>
      </w:pPr>
      <w:r w:rsidRPr="00CB0A35">
        <w:t>Make sure your cursor is in the ‘Find what’ box.</w:t>
      </w:r>
    </w:p>
    <w:p w14:paraId="6DA9B2A9" w14:textId="77777777" w:rsidR="005D3874" w:rsidRPr="00CB0A35" w:rsidRDefault="005D3874" w:rsidP="005D3874">
      <w:pPr>
        <w:pStyle w:val="VisibleGuidance"/>
        <w:numPr>
          <w:ilvl w:val="0"/>
          <w:numId w:val="3"/>
        </w:numPr>
        <w:spacing w:before="0" w:after="0"/>
      </w:pPr>
      <w:r w:rsidRPr="00CB0A35">
        <w:t>Click on the More button at the bottom left</w:t>
      </w:r>
    </w:p>
    <w:p w14:paraId="6DA9B2AA" w14:textId="77777777" w:rsidR="005D3874" w:rsidRPr="00CB0A35" w:rsidRDefault="005D3874" w:rsidP="005D3874">
      <w:pPr>
        <w:pStyle w:val="VisibleGuidance"/>
        <w:numPr>
          <w:ilvl w:val="0"/>
          <w:numId w:val="3"/>
        </w:numPr>
        <w:spacing w:before="0" w:after="0"/>
      </w:pPr>
      <w:r w:rsidRPr="00CB0A35">
        <w:t>Click on the Format Button at the bottom left and select Style</w:t>
      </w:r>
    </w:p>
    <w:p w14:paraId="6DA9B2AB" w14:textId="77777777" w:rsidR="005D3874" w:rsidRPr="00CB0A35" w:rsidRDefault="005D3874" w:rsidP="005D3874">
      <w:pPr>
        <w:pStyle w:val="VisibleGuidance"/>
        <w:numPr>
          <w:ilvl w:val="0"/>
          <w:numId w:val="3"/>
        </w:numPr>
        <w:spacing w:before="0" w:after="0"/>
      </w:pPr>
      <w:r w:rsidRPr="00CB0A35">
        <w:t>Scroll down, locate select the “Visible Guidance”</w:t>
      </w:r>
    </w:p>
    <w:p w14:paraId="6DA9B2AC" w14:textId="77777777" w:rsidR="005D3874" w:rsidRPr="00CB0A35" w:rsidRDefault="005D3874" w:rsidP="005D3874">
      <w:pPr>
        <w:pStyle w:val="VisibleGuidance"/>
        <w:numPr>
          <w:ilvl w:val="0"/>
          <w:numId w:val="3"/>
        </w:numPr>
        <w:spacing w:before="0" w:after="0"/>
      </w:pPr>
      <w:r w:rsidRPr="00CB0A35">
        <w:t>Make sure the ‘Replace with’ box is empty:</w:t>
      </w:r>
    </w:p>
    <w:p w14:paraId="6DA9B2AD" w14:textId="77777777" w:rsidR="005D3874" w:rsidRPr="00CB0A35" w:rsidRDefault="005D3874" w:rsidP="005D3874">
      <w:pPr>
        <w:pStyle w:val="VisibleGuidance"/>
        <w:numPr>
          <w:ilvl w:val="0"/>
          <w:numId w:val="3"/>
        </w:numPr>
        <w:spacing w:before="0" w:after="0"/>
      </w:pPr>
      <w:r w:rsidRPr="00CB0A35">
        <w:t>Click ‘Replace All”</w:t>
      </w:r>
    </w:p>
    <w:p w14:paraId="6DA9B2AE" w14:textId="06F01DB8" w:rsidR="005D3874" w:rsidRPr="00CB0A35" w:rsidRDefault="005D3874" w:rsidP="005D3874">
      <w:pPr>
        <w:pStyle w:val="VisibleGuidance"/>
        <w:numPr>
          <w:ilvl w:val="0"/>
          <w:numId w:val="3"/>
        </w:numPr>
        <w:spacing w:before="0" w:after="0"/>
      </w:pPr>
      <w:r w:rsidRPr="00CB0A35">
        <w:t>If not empty - click on the format button in the lower left hand corner.</w:t>
      </w:r>
      <w:r w:rsidR="002F1ED2" w:rsidRPr="00CB0A35">
        <w:t xml:space="preserve"> </w:t>
      </w:r>
      <w:r w:rsidRPr="00CB0A35">
        <w:t>Scroll down and chose ‘(no style)’then replace all.</w:t>
      </w:r>
    </w:p>
    <w:p w14:paraId="6DA9B2AF" w14:textId="77777777" w:rsidR="005D3874" w:rsidRPr="00CB0A35" w:rsidRDefault="005D3874" w:rsidP="005D3874">
      <w:pPr>
        <w:pStyle w:val="VisibleGuidance"/>
      </w:pPr>
    </w:p>
    <w:p w14:paraId="6DA9B2B0" w14:textId="77777777" w:rsidR="005D3874" w:rsidRPr="00CB0A35" w:rsidRDefault="005D3874" w:rsidP="005D3874">
      <w:pPr>
        <w:pStyle w:val="VisibleGuidance"/>
        <w:rPr>
          <w:rStyle w:val="Strong"/>
        </w:rPr>
      </w:pPr>
      <w:r w:rsidRPr="00CB0A35">
        <w:rPr>
          <w:rStyle w:val="Strong"/>
        </w:rPr>
        <w:lastRenderedPageBreak/>
        <w:t xml:space="preserve">IMPORTANT – Finalize This Document </w:t>
      </w:r>
    </w:p>
    <w:p w14:paraId="6DA9B2B1" w14:textId="77777777" w:rsidR="005D3874" w:rsidRPr="00CB0A35" w:rsidRDefault="005D3874" w:rsidP="005D3874">
      <w:pPr>
        <w:pStyle w:val="VisibleGuidance"/>
      </w:pPr>
      <w:r w:rsidRPr="00CB0A35">
        <w:rPr>
          <w:b/>
          <w:bCs/>
        </w:rPr>
        <w:t>REMOVE</w:t>
      </w:r>
      <w:r w:rsidRPr="00CB0A35">
        <w:t xml:space="preserve"> all pink text, guidance, comments, changes, and hidden text in this document before submitting it to the customer. You can do this in two ways:</w:t>
      </w:r>
    </w:p>
    <w:p w14:paraId="6DA9B2B2" w14:textId="77777777" w:rsidR="005D3874" w:rsidRPr="00CB0A35" w:rsidRDefault="005D3874" w:rsidP="005D3874">
      <w:pPr>
        <w:pStyle w:val="VisibleGuidance"/>
        <w:numPr>
          <w:ilvl w:val="0"/>
          <w:numId w:val="2"/>
        </w:numPr>
      </w:pPr>
      <w:r w:rsidRPr="00CB0A35">
        <w:rPr>
          <w:b/>
          <w:bCs/>
        </w:rPr>
        <w:t>Save as PDF</w:t>
      </w:r>
      <w:r w:rsidRPr="00CB0A35">
        <w:t xml:space="preserve"> and send the PDF version to the customer. </w:t>
      </w:r>
      <w:r w:rsidRPr="00CB0A35">
        <w:br/>
        <w:t xml:space="preserve">~ OR ~ </w:t>
      </w:r>
    </w:p>
    <w:p w14:paraId="24D25768" w14:textId="47B72FD5" w:rsidR="003F0B47" w:rsidRPr="00CB0A35" w:rsidRDefault="005D3874" w:rsidP="007568DD">
      <w:pPr>
        <w:pStyle w:val="VisibleGuidance"/>
        <w:numPr>
          <w:ilvl w:val="0"/>
          <w:numId w:val="2"/>
        </w:numPr>
        <w:spacing w:after="0"/>
        <w:rPr>
          <w:rFonts w:cs="Calibri"/>
          <w:color w:val="0563C1" w:themeColor="hyperlink"/>
          <w:u w:val="single"/>
        </w:rPr>
        <w:sectPr w:rsidR="003F0B47" w:rsidRPr="00CB0A35" w:rsidSect="003F0B47">
          <w:footerReference w:type="default" r:id="rId18"/>
          <w:headerReference w:type="first" r:id="rId19"/>
          <w:footerReference w:type="first" r:id="rId20"/>
          <w:type w:val="continuous"/>
          <w:pgSz w:w="12240" w:h="15840" w:code="1"/>
          <w:pgMar w:top="1440" w:right="1440" w:bottom="1440" w:left="1440" w:header="432" w:footer="0" w:gutter="0"/>
          <w:cols w:space="720"/>
          <w:titlePg/>
          <w:docGrid w:linePitch="360"/>
        </w:sectPr>
      </w:pPr>
      <w:r w:rsidRPr="00CB0A35">
        <w:rPr>
          <w:b/>
          <w:bCs/>
        </w:rPr>
        <w:t xml:space="preserve">Inspect document and remove comments, revisions, any document properties you do not want included, personal information, and hidden text. </w:t>
      </w:r>
      <w:r w:rsidRPr="00CB0A35">
        <w:t xml:space="preserve">For guidance on how to do this, see </w:t>
      </w:r>
      <w:r w:rsidRPr="00CB0A35">
        <w:rPr>
          <w:rFonts w:cs="Calibri"/>
          <w:color w:val="0563C1" w:themeColor="hyperlink"/>
          <w:u w:val="single"/>
        </w:rPr>
        <w:t>Remove hidden data and personal information from Office documents</w:t>
      </w:r>
    </w:p>
    <w:p w14:paraId="6DA9B2B4" w14:textId="3C416E42" w:rsidR="00E91A7C" w:rsidRPr="0040554B" w:rsidRDefault="00A710B3">
      <w:pPr>
        <w:pStyle w:val="Heading1Numbered"/>
      </w:pPr>
      <w:bookmarkStart w:id="3" w:name="_Toc297286694"/>
      <w:bookmarkStart w:id="4" w:name="_Toc432509119"/>
      <w:bookmarkStart w:id="5" w:name="_Toc432509293"/>
      <w:bookmarkStart w:id="6" w:name="_Toc238540402"/>
      <w:bookmarkStart w:id="7" w:name="_Toc346719869"/>
      <w:bookmarkStart w:id="8" w:name="_Toc464635849"/>
      <w:bookmarkEnd w:id="3"/>
      <w:bookmarkEnd w:id="4"/>
      <w:bookmarkEnd w:id="5"/>
      <w:r w:rsidRPr="0040554B">
        <w:lastRenderedPageBreak/>
        <w:t>S</w:t>
      </w:r>
      <w:r w:rsidR="007805BD" w:rsidRPr="0040554B">
        <w:t>olution</w:t>
      </w:r>
      <w:r w:rsidR="00E91A7C" w:rsidRPr="0040554B">
        <w:t xml:space="preserve"> Design Summary</w:t>
      </w:r>
      <w:bookmarkEnd w:id="6"/>
      <w:bookmarkEnd w:id="7"/>
      <w:bookmarkEnd w:id="8"/>
    </w:p>
    <w:p w14:paraId="204D4C3C" w14:textId="01A90E68" w:rsidR="004C3A7C" w:rsidRPr="00691862" w:rsidRDefault="004C3A7C" w:rsidP="00CB0A35">
      <w:pPr>
        <w:pStyle w:val="TemplateInstructions"/>
      </w:pPr>
      <w:r w:rsidRPr="00691862">
        <w:t>Provide an overall summary of the contents of this document. This should include the criteria by which the design was established and how it was validated. It should also clearly identify the intended audience.</w:t>
      </w:r>
    </w:p>
    <w:p w14:paraId="0B0F7FB5" w14:textId="49369516" w:rsidR="004C3A7C" w:rsidRPr="00691862" w:rsidRDefault="004C3A7C" w:rsidP="00CB0A35">
      <w:pPr>
        <w:pStyle w:val="TemplateInstructions"/>
      </w:pPr>
      <w:r w:rsidRPr="00691862">
        <w:t>Justification: Some project participants may need to know only the document’s highlights, and summarizing creates that user view. It also enables the full reader to know the essence of the document before they examine the details. Expand below on the customer architecture.</w:t>
      </w:r>
    </w:p>
    <w:p w14:paraId="7E30B8BD" w14:textId="26A47E1C" w:rsidR="004C3A7C" w:rsidRPr="001E5EE6" w:rsidRDefault="004C3A7C" w:rsidP="004C3A7C">
      <w:pPr>
        <w:keepNext/>
        <w:keepLines/>
      </w:pPr>
      <w:r w:rsidRPr="00691862">
        <w:t xml:space="preserve">This solution is designed to meet the requirements or goals </w:t>
      </w:r>
      <w:r w:rsidR="00DE782B" w:rsidRPr="00691862">
        <w:t xml:space="preserve">that were stated in </w:t>
      </w:r>
      <w:r w:rsidRPr="00691862">
        <w:t xml:space="preserve">the </w:t>
      </w:r>
      <w:r w:rsidR="0086221F">
        <w:t>V</w:t>
      </w:r>
      <w:r w:rsidR="00D76826" w:rsidRPr="0040554B">
        <w:t xml:space="preserve">ision </w:t>
      </w:r>
      <w:r w:rsidRPr="0040554B">
        <w:t xml:space="preserve">and </w:t>
      </w:r>
      <w:r w:rsidR="0086221F">
        <w:t>S</w:t>
      </w:r>
      <w:r w:rsidR="00D76826" w:rsidRPr="0040554B">
        <w:t>cop</w:t>
      </w:r>
      <w:r w:rsidR="00D76826" w:rsidRPr="001E5EE6">
        <w:t xml:space="preserve">e </w:t>
      </w:r>
      <w:r w:rsidRPr="001E5EE6">
        <w:t>document</w:t>
      </w:r>
      <w:r w:rsidR="00DE782B" w:rsidRPr="001E5EE6">
        <w:t>.</w:t>
      </w:r>
    </w:p>
    <w:p w14:paraId="2E2C1596" w14:textId="4580005B" w:rsidR="004C3A7C" w:rsidRPr="0040554B" w:rsidRDefault="004C3A7C" w:rsidP="004C3A7C">
      <w:pPr>
        <w:keepNext/>
        <w:keepLines/>
        <w:spacing w:before="80" w:after="80" w:line="240" w:lineRule="auto"/>
        <w:jc w:val="both"/>
        <w:rPr>
          <w:iCs/>
        </w:rPr>
      </w:pPr>
      <w:r w:rsidRPr="008730D9">
        <w:rPr>
          <w:iCs/>
        </w:rPr>
        <w:t xml:space="preserve">The goals for the solution </w:t>
      </w:r>
      <w:r w:rsidRPr="0040554B">
        <w:rPr>
          <w:iCs/>
        </w:rPr>
        <w:t>design include</w:t>
      </w:r>
      <w:r w:rsidR="00DE782B" w:rsidRPr="0040554B">
        <w:rPr>
          <w:iCs/>
        </w:rPr>
        <w:t>:</w:t>
      </w:r>
      <w:r w:rsidRPr="0040554B">
        <w:rPr>
          <w:iCs/>
        </w:rPr>
        <w:t xml:space="preserve"> </w:t>
      </w:r>
    </w:p>
    <w:p w14:paraId="5222584F" w14:textId="7D2CA084" w:rsidR="005745C3" w:rsidRPr="00691862" w:rsidRDefault="005745C3" w:rsidP="005745C3">
      <w:pPr>
        <w:pStyle w:val="TemplateInstructions"/>
      </w:pPr>
      <w:r w:rsidRPr="001E5EE6">
        <w:rPr>
          <w:b/>
        </w:rPr>
        <w:t>Instructions:</w:t>
      </w:r>
      <w:r w:rsidRPr="001E5EE6">
        <w:t xml:space="preserve"> Please update the following goals to match your customer’s goals for the project. These should have been collected during the Envision phase and docu</w:t>
      </w:r>
      <w:r w:rsidRPr="00691862">
        <w:t>mented in the Vision and Scope document.</w:t>
      </w:r>
    </w:p>
    <w:p w14:paraId="6C44D6C2" w14:textId="64FE77C2" w:rsidR="004C3A7C" w:rsidRPr="0040554B" w:rsidRDefault="004C3A7C" w:rsidP="00546383">
      <w:pPr>
        <w:numPr>
          <w:ilvl w:val="0"/>
          <w:numId w:val="25"/>
        </w:numPr>
        <w:spacing w:before="80" w:after="80" w:line="240" w:lineRule="auto"/>
        <w:ind w:left="907" w:hanging="340"/>
        <w:rPr>
          <w:iCs/>
        </w:rPr>
      </w:pPr>
      <w:r w:rsidRPr="00691862">
        <w:rPr>
          <w:iCs/>
        </w:rPr>
        <w:t>Design</w:t>
      </w:r>
      <w:r w:rsidR="00DE782B" w:rsidRPr="00691862">
        <w:rPr>
          <w:iCs/>
        </w:rPr>
        <w:t>ing</w:t>
      </w:r>
      <w:r w:rsidRPr="00691862">
        <w:rPr>
          <w:iCs/>
        </w:rPr>
        <w:t xml:space="preserve"> </w:t>
      </w:r>
      <w:r w:rsidR="00DE782B" w:rsidRPr="00691862">
        <w:rPr>
          <w:iCs/>
        </w:rPr>
        <w:t xml:space="preserve">a </w:t>
      </w:r>
      <w:r w:rsidRPr="00691862">
        <w:rPr>
          <w:iCs/>
        </w:rPr>
        <w:t xml:space="preserve">solution </w:t>
      </w:r>
      <w:r w:rsidR="00DE782B" w:rsidRPr="00691862">
        <w:rPr>
          <w:iCs/>
        </w:rPr>
        <w:t xml:space="preserve">that is </w:t>
      </w:r>
      <w:r w:rsidRPr="00691862">
        <w:rPr>
          <w:iCs/>
        </w:rPr>
        <w:t>based on a shared vision and meet</w:t>
      </w:r>
      <w:r w:rsidR="00DE782B" w:rsidRPr="00691862">
        <w:rPr>
          <w:iCs/>
        </w:rPr>
        <w:t>ing</w:t>
      </w:r>
      <w:r w:rsidRPr="00691862">
        <w:rPr>
          <w:iCs/>
        </w:rPr>
        <w:t xml:space="preserve"> </w:t>
      </w:r>
      <w:r w:rsidRPr="0040554B">
        <w:rPr>
          <w:iCs/>
        </w:rPr>
        <w:fldChar w:fldCharType="begin"/>
      </w:r>
      <w:r w:rsidRPr="00691862">
        <w:rPr>
          <w:iCs/>
        </w:rPr>
        <w:instrText xml:space="preserve"> DOCPROPERTY Customer \* MERGEFORMAT </w:instrText>
      </w:r>
      <w:r w:rsidRPr="0040554B">
        <w:rPr>
          <w:iCs/>
        </w:rPr>
        <w:fldChar w:fldCharType="separate"/>
      </w:r>
      <w:r w:rsidR="009A64CD">
        <w:rPr>
          <w:iCs/>
        </w:rPr>
        <w:t>Customer Name</w:t>
      </w:r>
      <w:r w:rsidRPr="0040554B">
        <w:rPr>
          <w:iCs/>
        </w:rPr>
        <w:fldChar w:fldCharType="end"/>
      </w:r>
      <w:r w:rsidRPr="0040554B">
        <w:rPr>
          <w:iCs/>
        </w:rPr>
        <w:t xml:space="preserve"> requirements.</w:t>
      </w:r>
    </w:p>
    <w:p w14:paraId="2B00A1D7" w14:textId="4FD08135" w:rsidR="003F0B47" w:rsidRPr="00691862" w:rsidRDefault="00DE782B" w:rsidP="00546383">
      <w:pPr>
        <w:numPr>
          <w:ilvl w:val="0"/>
          <w:numId w:val="25"/>
        </w:numPr>
        <w:spacing w:before="80" w:after="80" w:line="240" w:lineRule="auto"/>
        <w:ind w:left="907" w:hanging="340"/>
      </w:pPr>
      <w:r w:rsidRPr="0040554B">
        <w:t>Creating a d</w:t>
      </w:r>
      <w:r w:rsidRPr="001E5EE6">
        <w:t xml:space="preserve">esign that is </w:t>
      </w:r>
      <w:r w:rsidR="00BD33B2" w:rsidRPr="001E5EE6">
        <w:t>based on</w:t>
      </w:r>
      <w:r w:rsidR="00BD33B2" w:rsidRPr="008730D9">
        <w:t xml:space="preserve"> configuration items </w:t>
      </w:r>
      <w:r w:rsidRPr="00691862">
        <w:t>that were agreed upon</w:t>
      </w:r>
      <w:r w:rsidRPr="00691862" w:rsidDel="00DE782B">
        <w:t xml:space="preserve"> </w:t>
      </w:r>
      <w:r w:rsidRPr="00691862">
        <w:t xml:space="preserve">during </w:t>
      </w:r>
      <w:r w:rsidR="00BD33B2" w:rsidRPr="00691862">
        <w:t>the solutions design workshop.</w:t>
      </w:r>
    </w:p>
    <w:p w14:paraId="51383EB7" w14:textId="77777777" w:rsidR="00716CBB" w:rsidRPr="00691862" w:rsidRDefault="00716CBB" w:rsidP="00A710B3">
      <w:pPr>
        <w:pStyle w:val="Heading2Numbered"/>
      </w:pPr>
      <w:bookmarkStart w:id="9" w:name="_Toc432509121"/>
      <w:bookmarkStart w:id="10" w:name="_Toc432509295"/>
      <w:bookmarkStart w:id="11" w:name="_Toc162762605"/>
      <w:bookmarkStart w:id="12" w:name="_Toc254103640"/>
      <w:bookmarkStart w:id="13" w:name="_Toc273623617"/>
      <w:bookmarkStart w:id="14" w:name="_Toc313435192"/>
      <w:bookmarkStart w:id="15" w:name="_Toc328646835"/>
      <w:bookmarkStart w:id="16" w:name="_Toc464635850"/>
      <w:bookmarkEnd w:id="9"/>
      <w:bookmarkEnd w:id="10"/>
      <w:r w:rsidRPr="00691862">
        <w:t>Audience</w:t>
      </w:r>
      <w:bookmarkEnd w:id="11"/>
      <w:bookmarkEnd w:id="12"/>
      <w:bookmarkEnd w:id="13"/>
      <w:bookmarkEnd w:id="14"/>
      <w:bookmarkEnd w:id="15"/>
      <w:bookmarkEnd w:id="16"/>
    </w:p>
    <w:p w14:paraId="75CAC174" w14:textId="26D3CB26" w:rsidR="00716CBB" w:rsidRPr="00691862" w:rsidRDefault="00716CBB" w:rsidP="00716CBB">
      <w:r w:rsidRPr="00691862">
        <w:t>This solutions design</w:t>
      </w:r>
      <w:r w:rsidR="00F61679">
        <w:t xml:space="preserve"> document</w:t>
      </w:r>
      <w:r w:rsidRPr="00691862">
        <w:t xml:space="preserve"> is intended for </w:t>
      </w:r>
      <w:r w:rsidR="00D76826" w:rsidRPr="0040554B">
        <w:fldChar w:fldCharType="begin"/>
      </w:r>
      <w:r w:rsidR="00D76826" w:rsidRPr="00691862">
        <w:instrText xml:space="preserve"> DOCPROPERTY  Customer  \* MERGEFORMAT </w:instrText>
      </w:r>
      <w:r w:rsidR="00D76826" w:rsidRPr="0040554B">
        <w:fldChar w:fldCharType="separate"/>
      </w:r>
      <w:r w:rsidR="009A64CD" w:rsidRPr="009A64CD">
        <w:rPr>
          <w:iCs/>
        </w:rPr>
        <w:t>Customer</w:t>
      </w:r>
      <w:r w:rsidR="009A64CD">
        <w:t xml:space="preserve"> Name</w:t>
      </w:r>
      <w:r w:rsidR="00D76826" w:rsidRPr="0040554B">
        <w:fldChar w:fldCharType="end"/>
      </w:r>
      <w:r w:rsidRPr="0040554B">
        <w:t xml:space="preserve"> teams </w:t>
      </w:r>
      <w:r w:rsidR="00B05FA9" w:rsidRPr="0040554B">
        <w:t xml:space="preserve">that </w:t>
      </w:r>
      <w:r w:rsidR="00B05FA9" w:rsidRPr="001E5EE6">
        <w:t>are responsible</w:t>
      </w:r>
      <w:r w:rsidRPr="001E5EE6">
        <w:t xml:space="preserve"> for </w:t>
      </w:r>
      <w:r w:rsidRPr="0040554B">
        <w:t>designing, implementing</w:t>
      </w:r>
      <w:r w:rsidR="00B05FA9" w:rsidRPr="0040554B">
        <w:t>,</w:t>
      </w:r>
      <w:r w:rsidRPr="0040554B">
        <w:t xml:space="preserve"> and operating </w:t>
      </w:r>
      <w:r w:rsidR="00B05FA9" w:rsidRPr="001E5EE6">
        <w:t xml:space="preserve">a </w:t>
      </w:r>
      <w:r w:rsidRPr="001E5EE6">
        <w:t xml:space="preserve">Microsoft Advanced Threat Analytics </w:t>
      </w:r>
      <w:r w:rsidR="00DE782B" w:rsidRPr="008730D9">
        <w:t xml:space="preserve">(ATA) </w:t>
      </w:r>
      <w:r w:rsidRPr="00691862">
        <w:t>solution</w:t>
      </w:r>
      <w:r w:rsidR="00BD33B2" w:rsidRPr="00691862">
        <w:t>.</w:t>
      </w:r>
    </w:p>
    <w:p w14:paraId="6DA9B2B7" w14:textId="77777777" w:rsidR="00E91A7C" w:rsidRPr="00691862" w:rsidRDefault="00E91A7C" w:rsidP="00E91A7C"/>
    <w:p w14:paraId="71FC4B3B" w14:textId="1401A9C8" w:rsidR="00716CBB" w:rsidRPr="00691862" w:rsidRDefault="00AC51AC" w:rsidP="00716CBB">
      <w:pPr>
        <w:pStyle w:val="Heading1Numbered"/>
      </w:pPr>
      <w:bookmarkStart w:id="17" w:name="_Toc464635851"/>
      <w:r w:rsidRPr="00691862">
        <w:lastRenderedPageBreak/>
        <w:t xml:space="preserve">Detailed </w:t>
      </w:r>
      <w:r w:rsidR="00716CBB" w:rsidRPr="00691862">
        <w:t>Solution</w:t>
      </w:r>
      <w:r w:rsidR="004E7AE3" w:rsidRPr="00691862">
        <w:t>s Design</w:t>
      </w:r>
      <w:bookmarkEnd w:id="17"/>
    </w:p>
    <w:p w14:paraId="152085DC" w14:textId="79D27DCA" w:rsidR="004E7AE3" w:rsidRPr="00691862" w:rsidRDefault="004E7AE3" w:rsidP="00092342">
      <w:pPr>
        <w:pStyle w:val="Heading2Numbered"/>
      </w:pPr>
      <w:bookmarkStart w:id="18" w:name="_Toc464635852"/>
      <w:r w:rsidRPr="00691862">
        <w:t xml:space="preserve">Solutions </w:t>
      </w:r>
      <w:r w:rsidR="00CA0DC9" w:rsidRPr="00691862">
        <w:t>Architecture</w:t>
      </w:r>
      <w:r w:rsidRPr="00691862">
        <w:t xml:space="preserve"> Overview</w:t>
      </w:r>
      <w:bookmarkEnd w:id="18"/>
    </w:p>
    <w:p w14:paraId="3EC759CD" w14:textId="045F9D3C" w:rsidR="004E7AE3" w:rsidRPr="00691862" w:rsidRDefault="005745C3" w:rsidP="005745C3">
      <w:pPr>
        <w:pStyle w:val="TemplateInstructions"/>
      </w:pPr>
      <w:r w:rsidRPr="00691862">
        <w:rPr>
          <w:b/>
        </w:rPr>
        <w:t>Instruction:</w:t>
      </w:r>
      <w:r w:rsidR="002F1ED2" w:rsidRPr="00691862">
        <w:rPr>
          <w:b/>
        </w:rPr>
        <w:t xml:space="preserve"> </w:t>
      </w:r>
      <w:r w:rsidR="004E7AE3" w:rsidRPr="00691862">
        <w:t>Describe how the features and functions will operate together to form the solution. It identifies the specific components of the solution and their relationships. A diagram illustrating these components and relationships is an excellent communication device. Update the diagram below outlining the details of the architecture</w:t>
      </w:r>
      <w:r w:rsidRPr="00691862">
        <w:t>. A Visio file containing the base diagrams has been provided as a part of this offers materials. Please use those to assist you with this activity.</w:t>
      </w:r>
    </w:p>
    <w:p w14:paraId="146BFED1" w14:textId="3FA0E835" w:rsidR="00B4436B" w:rsidRPr="0040554B" w:rsidRDefault="0086221F" w:rsidP="00CB0A35">
      <w:r>
        <w:t>Figure 1 illustrates the</w:t>
      </w:r>
      <w:r w:rsidR="004E7AE3" w:rsidRPr="007568DD">
        <w:t xml:space="preserve"> solutions design</w:t>
      </w:r>
      <w:r>
        <w:t xml:space="preserve"> architecture</w:t>
      </w:r>
      <w:r w:rsidR="00F61679">
        <w:t>.</w:t>
      </w:r>
      <w:r w:rsidR="0055245E" w:rsidRPr="00674271">
        <w:object w:dxaOrig="15054" w:dyaOrig="11166" w14:anchorId="0C52ABFA">
          <v:shape id="_x0000_i1025" type="#_x0000_t75" style="width:468.95pt;height:347.8pt" o:ole="">
            <v:imagedata r:id="rId21" o:title=""/>
          </v:shape>
          <o:OLEObject Type="Embed" ProgID="Visio.Drawing.15" ShapeID="_x0000_i1025" DrawAspect="Content" ObjectID="_1538377691" r:id="rId22"/>
        </w:object>
      </w:r>
    </w:p>
    <w:p w14:paraId="4D6D73EE" w14:textId="3E052DE9" w:rsidR="00DD46C3" w:rsidRPr="0040554B" w:rsidRDefault="00B4436B" w:rsidP="00B4436B">
      <w:pPr>
        <w:pStyle w:val="Caption"/>
      </w:pPr>
      <w:bookmarkStart w:id="19" w:name="_Toc462985357"/>
      <w:r w:rsidRPr="0040554B">
        <w:t xml:space="preserve">Figure </w:t>
      </w:r>
      <w:r w:rsidR="00D76826" w:rsidRPr="0040554B">
        <w:fldChar w:fldCharType="begin"/>
      </w:r>
      <w:r w:rsidR="00D76826" w:rsidRPr="00691862">
        <w:instrText xml:space="preserve"> SEQ Figure \* ARABIC </w:instrText>
      </w:r>
      <w:r w:rsidR="00D76826" w:rsidRPr="0040554B">
        <w:fldChar w:fldCharType="separate"/>
      </w:r>
      <w:r w:rsidR="009A64CD">
        <w:rPr>
          <w:noProof/>
        </w:rPr>
        <w:t>1</w:t>
      </w:r>
      <w:r w:rsidR="00D76826" w:rsidRPr="0040554B">
        <w:rPr>
          <w:noProof/>
        </w:rPr>
        <w:fldChar w:fldCharType="end"/>
      </w:r>
      <w:r w:rsidR="00B05FA9" w:rsidRPr="0040554B">
        <w:rPr>
          <w:noProof/>
        </w:rPr>
        <w:t>:</w:t>
      </w:r>
      <w:r w:rsidRPr="0040554B">
        <w:t xml:space="preserve"> High-Level ATA Design</w:t>
      </w:r>
      <w:bookmarkEnd w:id="19"/>
    </w:p>
    <w:p w14:paraId="454D7AE9" w14:textId="7EDEC3E9" w:rsidR="00DD46C3" w:rsidRPr="001E5EE6" w:rsidRDefault="00DD46C3" w:rsidP="00DD46C3">
      <w:pPr>
        <w:pStyle w:val="Heading2Numbered"/>
      </w:pPr>
      <w:bookmarkStart w:id="20" w:name="_Toc464635853"/>
      <w:r w:rsidRPr="001E5EE6">
        <w:t>Active Directory Domain Services</w:t>
      </w:r>
      <w:bookmarkEnd w:id="20"/>
    </w:p>
    <w:p w14:paraId="487116A2" w14:textId="3025E74C" w:rsidR="00DD46C3" w:rsidRPr="00691862" w:rsidRDefault="005745C3" w:rsidP="005745C3">
      <w:pPr>
        <w:pStyle w:val="TemplateInstructions"/>
      </w:pPr>
      <w:r w:rsidRPr="00691862">
        <w:rPr>
          <w:b/>
        </w:rPr>
        <w:t>Instruction:</w:t>
      </w:r>
      <w:r w:rsidR="002F1ED2" w:rsidRPr="00691862">
        <w:rPr>
          <w:b/>
        </w:rPr>
        <w:t xml:space="preserve"> </w:t>
      </w:r>
      <w:r w:rsidR="00DD46C3" w:rsidRPr="00691862">
        <w:t>Update the table below and record all Active Directory configurations for the solution</w:t>
      </w:r>
      <w:r w:rsidRPr="00691862">
        <w:t>.</w:t>
      </w:r>
      <w:r w:rsidR="002F1ED2" w:rsidRPr="00691862">
        <w:t xml:space="preserve"> </w:t>
      </w:r>
      <w:r w:rsidRPr="00691862">
        <w:t>There should be one table listing per forest.</w:t>
      </w:r>
      <w:r w:rsidR="002F1ED2" w:rsidRPr="00691862">
        <w:t xml:space="preserve"> </w:t>
      </w:r>
      <w:r w:rsidRPr="00691862">
        <w:t>If you are monitoring multiple forests, please copy and paste the table so you have one table entry per forest.</w:t>
      </w:r>
    </w:p>
    <w:p w14:paraId="357E2476" w14:textId="2B703D7C" w:rsidR="00DD46C3" w:rsidRPr="00691862" w:rsidRDefault="00DD46C3" w:rsidP="00DD46C3">
      <w:r w:rsidRPr="00691862">
        <w:t xml:space="preserve">The following table outlines the configuration </w:t>
      </w:r>
      <w:r w:rsidR="00B05FA9" w:rsidRPr="00691862">
        <w:t xml:space="preserve">of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005745C3" w:rsidRPr="0040554B">
        <w:t xml:space="preserve">’s </w:t>
      </w:r>
      <w:r w:rsidRPr="0040554B">
        <w:t>Active Directory</w:t>
      </w:r>
      <w:r w:rsidR="005745C3" w:rsidRPr="0040554B">
        <w:t xml:space="preserve"> </w:t>
      </w:r>
      <w:r w:rsidR="00B05FA9" w:rsidRPr="0040554B">
        <w:t xml:space="preserve">Domain </w:t>
      </w:r>
      <w:r w:rsidR="00B05FA9" w:rsidRPr="001E5EE6">
        <w:t xml:space="preserve">Services (AD DS) </w:t>
      </w:r>
      <w:r w:rsidR="005745C3" w:rsidRPr="001E5EE6">
        <w:t xml:space="preserve">infrastructure </w:t>
      </w:r>
      <w:r w:rsidR="00F61679">
        <w:t>for which</w:t>
      </w:r>
      <w:r w:rsidR="00B05FA9" w:rsidRPr="001E5EE6">
        <w:t xml:space="preserve"> </w:t>
      </w:r>
      <w:r w:rsidR="005745C3" w:rsidRPr="001E5EE6">
        <w:t>ATA will provide detection services</w:t>
      </w:r>
      <w:r w:rsidR="00B05FA9" w:rsidRPr="00691862">
        <w:t>.</w:t>
      </w:r>
    </w:p>
    <w:p w14:paraId="43499404" w14:textId="298C2A9D" w:rsidR="00DD46C3" w:rsidRPr="0040554B" w:rsidRDefault="00DD46C3" w:rsidP="00DD46C3">
      <w:pPr>
        <w:pStyle w:val="Caption"/>
        <w:keepNext/>
      </w:pPr>
      <w:bookmarkStart w:id="21" w:name="_Toc462985335"/>
      <w:r w:rsidRPr="00691862">
        <w:lastRenderedPageBreak/>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3</w:t>
      </w:r>
      <w:r w:rsidR="00D76826" w:rsidRPr="0040554B">
        <w:rPr>
          <w:noProof/>
        </w:rPr>
        <w:fldChar w:fldCharType="end"/>
      </w:r>
      <w:r w:rsidRPr="0040554B">
        <w:t>: Active Directory Configuration Items</w:t>
      </w:r>
      <w:bookmarkEnd w:id="21"/>
    </w:p>
    <w:tbl>
      <w:tblPr>
        <w:tblStyle w:val="TablaMicrosoftServicios1"/>
        <w:tblW w:w="0" w:type="auto"/>
        <w:tblLook w:val="04A0" w:firstRow="1" w:lastRow="0" w:firstColumn="1" w:lastColumn="0" w:noHBand="0" w:noVBand="1"/>
      </w:tblPr>
      <w:tblGrid>
        <w:gridCol w:w="2112"/>
        <w:gridCol w:w="3873"/>
        <w:gridCol w:w="3365"/>
      </w:tblGrid>
      <w:tr w:rsidR="005745C3" w:rsidRPr="00691862" w14:paraId="45D01302" w14:textId="77777777" w:rsidTr="00674271">
        <w:trPr>
          <w:cnfStyle w:val="100000000000" w:firstRow="1" w:lastRow="0" w:firstColumn="0" w:lastColumn="0" w:oddVBand="0" w:evenVBand="0" w:oddHBand="0" w:evenHBand="0" w:firstRowFirstColumn="0" w:firstRowLastColumn="0" w:lastRowFirstColumn="0" w:lastRowLastColumn="0"/>
          <w:trHeight w:val="530"/>
        </w:trPr>
        <w:tc>
          <w:tcPr>
            <w:tcW w:w="9350" w:type="dxa"/>
            <w:gridSpan w:val="3"/>
          </w:tcPr>
          <w:p w14:paraId="480D6B09" w14:textId="15E4CB00" w:rsidR="005745C3" w:rsidRPr="0040554B" w:rsidRDefault="005745C3" w:rsidP="002E27F3">
            <w:pPr>
              <w:rPr>
                <w:sz w:val="18"/>
                <w:szCs w:val="18"/>
              </w:rPr>
            </w:pPr>
            <w:r w:rsidRPr="00674271">
              <w:rPr>
                <w:sz w:val="18"/>
                <w:szCs w:val="18"/>
              </w:rPr>
              <w:t>Type Active Directory Forest Name Here</w:t>
            </w:r>
          </w:p>
        </w:tc>
      </w:tr>
      <w:tr w:rsidR="00DD46C3" w:rsidRPr="00691862" w14:paraId="15BB5A9D" w14:textId="77777777" w:rsidTr="00674271">
        <w:trPr>
          <w:trHeight w:val="368"/>
        </w:trPr>
        <w:tc>
          <w:tcPr>
            <w:tcW w:w="2112" w:type="dxa"/>
            <w:shd w:val="clear" w:color="auto" w:fill="008AC8"/>
          </w:tcPr>
          <w:p w14:paraId="78C02C6D" w14:textId="01D79016" w:rsidR="00DD46C3" w:rsidRPr="00674271" w:rsidRDefault="00DD46C3" w:rsidP="00DD46C3">
            <w:pPr>
              <w:rPr>
                <w:color w:val="FFFFFF" w:themeColor="background1"/>
                <w:sz w:val="18"/>
                <w:szCs w:val="18"/>
              </w:rPr>
            </w:pPr>
            <w:r w:rsidRPr="00674271">
              <w:rPr>
                <w:color w:val="FFFFFF" w:themeColor="background1"/>
                <w:sz w:val="18"/>
                <w:szCs w:val="18"/>
              </w:rPr>
              <w:t>Item</w:t>
            </w:r>
          </w:p>
        </w:tc>
        <w:tc>
          <w:tcPr>
            <w:tcW w:w="3873" w:type="dxa"/>
            <w:shd w:val="clear" w:color="auto" w:fill="008AC8"/>
          </w:tcPr>
          <w:p w14:paraId="7F753CAB" w14:textId="668B1CAA" w:rsidR="00DD46C3" w:rsidRPr="00674271" w:rsidRDefault="00DD46C3" w:rsidP="00DD46C3">
            <w:pPr>
              <w:rPr>
                <w:color w:val="FFFFFF" w:themeColor="background1"/>
                <w:sz w:val="18"/>
                <w:szCs w:val="18"/>
              </w:rPr>
            </w:pPr>
            <w:r w:rsidRPr="00674271">
              <w:rPr>
                <w:color w:val="FFFFFF" w:themeColor="background1"/>
                <w:sz w:val="18"/>
                <w:szCs w:val="18"/>
              </w:rPr>
              <w:t>Details</w:t>
            </w:r>
          </w:p>
        </w:tc>
        <w:tc>
          <w:tcPr>
            <w:tcW w:w="3365" w:type="dxa"/>
            <w:shd w:val="clear" w:color="auto" w:fill="008AC8"/>
          </w:tcPr>
          <w:p w14:paraId="4FA55BB0" w14:textId="71B5CD1F" w:rsidR="00DD46C3" w:rsidRPr="00674271" w:rsidRDefault="00B4436B" w:rsidP="00DD46C3">
            <w:pPr>
              <w:rPr>
                <w:color w:val="FFFFFF" w:themeColor="background1"/>
                <w:sz w:val="18"/>
                <w:szCs w:val="18"/>
              </w:rPr>
            </w:pPr>
            <w:r w:rsidRPr="00674271">
              <w:rPr>
                <w:color w:val="FFFFFF" w:themeColor="background1"/>
                <w:sz w:val="18"/>
                <w:szCs w:val="18"/>
              </w:rPr>
              <w:t>Configuration</w:t>
            </w:r>
          </w:p>
        </w:tc>
      </w:tr>
      <w:tr w:rsidR="005745C3" w:rsidRPr="00691862" w14:paraId="233290CC" w14:textId="77777777" w:rsidTr="00674271">
        <w:tc>
          <w:tcPr>
            <w:tcW w:w="2112" w:type="dxa"/>
          </w:tcPr>
          <w:p w14:paraId="46690646" w14:textId="6B05CA29" w:rsidR="005745C3" w:rsidRPr="00691862" w:rsidRDefault="005745C3" w:rsidP="00674271">
            <w:pPr>
              <w:pStyle w:val="TableText"/>
            </w:pPr>
            <w:r w:rsidRPr="00691862">
              <w:t>Number of domain controllers</w:t>
            </w:r>
          </w:p>
        </w:tc>
        <w:tc>
          <w:tcPr>
            <w:tcW w:w="3873" w:type="dxa"/>
          </w:tcPr>
          <w:p w14:paraId="46227A7B" w14:textId="46C6023B" w:rsidR="005745C3" w:rsidRPr="00691862" w:rsidRDefault="005745C3" w:rsidP="00674271">
            <w:pPr>
              <w:pStyle w:val="TableText"/>
            </w:pPr>
            <w:r w:rsidRPr="00691862">
              <w:t>The number of domain controllers that will be reached by ATA. See Port Mirroring Requirements.</w:t>
            </w:r>
          </w:p>
        </w:tc>
        <w:tc>
          <w:tcPr>
            <w:tcW w:w="3365" w:type="dxa"/>
          </w:tcPr>
          <w:p w14:paraId="33C18C5D" w14:textId="7576D63D" w:rsidR="005745C3" w:rsidRPr="00691862" w:rsidRDefault="005745C3" w:rsidP="005745C3">
            <w:pPr>
              <w:pStyle w:val="TemplateInstructions"/>
            </w:pPr>
            <w:r w:rsidRPr="00691862">
              <w:t>Domain Controllers</w:t>
            </w:r>
          </w:p>
        </w:tc>
      </w:tr>
      <w:tr w:rsidR="005745C3" w:rsidRPr="00691862" w14:paraId="066B03FD" w14:textId="77777777" w:rsidTr="00674271">
        <w:tc>
          <w:tcPr>
            <w:tcW w:w="2112" w:type="dxa"/>
          </w:tcPr>
          <w:p w14:paraId="4F8FED2F" w14:textId="77777777" w:rsidR="005745C3" w:rsidRPr="00691862" w:rsidRDefault="005745C3" w:rsidP="00674271">
            <w:pPr>
              <w:pStyle w:val="TableText"/>
            </w:pPr>
            <w:r w:rsidRPr="00691862">
              <w:t>Domain Controller Operating System</w:t>
            </w:r>
          </w:p>
        </w:tc>
        <w:tc>
          <w:tcPr>
            <w:tcW w:w="3873" w:type="dxa"/>
          </w:tcPr>
          <w:p w14:paraId="5F8B0E19" w14:textId="485BFA9B" w:rsidR="005745C3" w:rsidRPr="00691862" w:rsidRDefault="005745C3" w:rsidP="00674271">
            <w:pPr>
              <w:pStyle w:val="TableText"/>
            </w:pPr>
            <w:r w:rsidRPr="00691862">
              <w:t xml:space="preserve">The standard operating system for </w:t>
            </w:r>
            <w:r w:rsidR="00763621">
              <w:fldChar w:fldCharType="begin"/>
            </w:r>
            <w:r w:rsidR="00763621">
              <w:instrText xml:space="preserve"> DOCPROPERTY Customer \* MERGEFORMAT </w:instrText>
            </w:r>
            <w:r w:rsidR="00763621">
              <w:fldChar w:fldCharType="separate"/>
            </w:r>
            <w:r w:rsidR="009A64CD">
              <w:t>Customer Name</w:t>
            </w:r>
            <w:r w:rsidR="00763621">
              <w:fldChar w:fldCharType="end"/>
            </w:r>
            <w:r w:rsidRPr="00691862">
              <w:t xml:space="preserve"> on all Domain Controllers</w:t>
            </w:r>
            <w:r w:rsidR="00A640DC">
              <w:t>.</w:t>
            </w:r>
          </w:p>
        </w:tc>
        <w:tc>
          <w:tcPr>
            <w:tcW w:w="3365" w:type="dxa"/>
          </w:tcPr>
          <w:p w14:paraId="74A8AFBE" w14:textId="5CCB11CD" w:rsidR="005745C3" w:rsidRPr="00691862" w:rsidRDefault="005745C3" w:rsidP="005745C3">
            <w:pPr>
              <w:pStyle w:val="TemplateInstructions"/>
            </w:pPr>
            <w:r w:rsidRPr="00691862">
              <w:t>Record OS version/versions here</w:t>
            </w:r>
          </w:p>
        </w:tc>
      </w:tr>
      <w:tr w:rsidR="005745C3" w:rsidRPr="00691862" w14:paraId="4455AE25" w14:textId="77777777" w:rsidTr="00674271">
        <w:tc>
          <w:tcPr>
            <w:tcW w:w="2112" w:type="dxa"/>
          </w:tcPr>
          <w:p w14:paraId="0CAB9253" w14:textId="1ADBD2C9" w:rsidR="005745C3" w:rsidRPr="00691862" w:rsidRDefault="005745C3" w:rsidP="00674271">
            <w:pPr>
              <w:pStyle w:val="TableText"/>
            </w:pPr>
            <w:r w:rsidRPr="00691862">
              <w:t>Domain Controller Locations</w:t>
            </w:r>
          </w:p>
        </w:tc>
        <w:tc>
          <w:tcPr>
            <w:tcW w:w="3873" w:type="dxa"/>
          </w:tcPr>
          <w:p w14:paraId="2D193127" w14:textId="10A154ED" w:rsidR="005745C3" w:rsidRPr="00691862" w:rsidRDefault="00786B91" w:rsidP="00674271">
            <w:pPr>
              <w:pStyle w:val="TableText"/>
            </w:pPr>
            <w:r w:rsidRPr="00691862">
              <w:t xml:space="preserve">Datacenter locations where </w:t>
            </w:r>
            <w:r w:rsidR="00763621">
              <w:fldChar w:fldCharType="begin"/>
            </w:r>
            <w:r w:rsidR="00763621">
              <w:instrText xml:space="preserve"> DOCPROPERTY Customer \* MERGEFORMAT </w:instrText>
            </w:r>
            <w:r w:rsidR="00763621">
              <w:fldChar w:fldCharType="separate"/>
            </w:r>
            <w:r w:rsidR="009A64CD">
              <w:t>Customer Name</w:t>
            </w:r>
            <w:r w:rsidR="00763621">
              <w:fldChar w:fldCharType="end"/>
            </w:r>
            <w:r w:rsidRPr="00691862">
              <w:t xml:space="preserve"> has domain controllers deployed which ATA will be required to provide detection services for.</w:t>
            </w:r>
          </w:p>
        </w:tc>
        <w:tc>
          <w:tcPr>
            <w:tcW w:w="3365" w:type="dxa"/>
          </w:tcPr>
          <w:p w14:paraId="3A7F6515" w14:textId="3FCC2DD1" w:rsidR="005745C3" w:rsidRPr="00691862" w:rsidRDefault="00786B91" w:rsidP="005745C3">
            <w:pPr>
              <w:pStyle w:val="TemplateInstructions"/>
            </w:pPr>
            <w:r w:rsidRPr="00691862">
              <w:t>Type in the datacenter location here</w:t>
            </w:r>
          </w:p>
        </w:tc>
      </w:tr>
      <w:tr w:rsidR="005745C3" w:rsidRPr="00691862" w14:paraId="2E1465AA" w14:textId="77777777" w:rsidTr="00674271">
        <w:tc>
          <w:tcPr>
            <w:tcW w:w="2112" w:type="dxa"/>
          </w:tcPr>
          <w:p w14:paraId="5284AD0B" w14:textId="77777777" w:rsidR="005745C3" w:rsidRPr="00691862" w:rsidRDefault="005745C3" w:rsidP="00674271">
            <w:pPr>
              <w:pStyle w:val="TableText"/>
            </w:pPr>
            <w:r w:rsidRPr="00691862">
              <w:t>Standard User Object</w:t>
            </w:r>
          </w:p>
        </w:tc>
        <w:tc>
          <w:tcPr>
            <w:tcW w:w="3873" w:type="dxa"/>
          </w:tcPr>
          <w:p w14:paraId="06A11E82" w14:textId="02FEF72C" w:rsidR="005745C3" w:rsidRPr="00691862" w:rsidRDefault="005745C3" w:rsidP="00674271">
            <w:pPr>
              <w:pStyle w:val="TableListBullet"/>
            </w:pPr>
            <w:r w:rsidRPr="00691862">
              <w:t xml:space="preserve">An Active Directory Domain Services user account and password </w:t>
            </w:r>
            <w:r w:rsidR="0086221F">
              <w:t>that</w:t>
            </w:r>
            <w:r w:rsidRPr="00691862">
              <w:t xml:space="preserve"> has been granted read access to </w:t>
            </w:r>
            <w:r w:rsidRPr="00691862">
              <w:rPr>
                <w:b/>
                <w:bCs/>
              </w:rPr>
              <w:t>all objects</w:t>
            </w:r>
            <w:r w:rsidRPr="00691862">
              <w:t xml:space="preserve"> in the domains </w:t>
            </w:r>
            <w:r w:rsidR="0086221F">
              <w:t>to</w:t>
            </w:r>
            <w:r w:rsidRPr="00691862">
              <w:t xml:space="preserve"> be monitored.</w:t>
            </w:r>
          </w:p>
          <w:p w14:paraId="46EF584F" w14:textId="5CDA07B8" w:rsidR="005745C3" w:rsidRPr="00691862" w:rsidRDefault="005745C3" w:rsidP="00674271">
            <w:pPr>
              <w:pStyle w:val="TableListBullet"/>
            </w:pPr>
            <w:r w:rsidRPr="00691862">
              <w:t>This account should be locked down in a way that it is not allowed to have interactive logon capabilities to any system within the forest.</w:t>
            </w:r>
          </w:p>
        </w:tc>
        <w:tc>
          <w:tcPr>
            <w:tcW w:w="3365" w:type="dxa"/>
          </w:tcPr>
          <w:p w14:paraId="671BBC51" w14:textId="243D4057" w:rsidR="005745C3" w:rsidRPr="00691862" w:rsidRDefault="005745C3" w:rsidP="005745C3">
            <w:pPr>
              <w:pStyle w:val="TemplateInstructions"/>
            </w:pPr>
            <w:r w:rsidRPr="00691862">
              <w:t>Record Username here. Domain/username</w:t>
            </w:r>
          </w:p>
        </w:tc>
      </w:tr>
      <w:tr w:rsidR="005745C3" w:rsidRPr="00691862" w14:paraId="1F61EA6E" w14:textId="77777777" w:rsidTr="00674271">
        <w:tc>
          <w:tcPr>
            <w:tcW w:w="2112" w:type="dxa"/>
          </w:tcPr>
          <w:p w14:paraId="5F8CF65C" w14:textId="77777777" w:rsidR="005745C3" w:rsidRPr="00691862" w:rsidRDefault="005745C3" w:rsidP="00674271">
            <w:pPr>
              <w:pStyle w:val="TableText"/>
            </w:pPr>
            <w:r w:rsidRPr="00691862">
              <w:t>Optional:</w:t>
            </w:r>
          </w:p>
          <w:p w14:paraId="3DD40BD4" w14:textId="204EFE07" w:rsidR="005745C3" w:rsidRPr="00691862" w:rsidRDefault="005745C3" w:rsidP="00674271">
            <w:pPr>
              <w:pStyle w:val="TableListBullet"/>
            </w:pPr>
            <w:r w:rsidRPr="00691862">
              <w:t>Standard User Object</w:t>
            </w:r>
          </w:p>
          <w:p w14:paraId="0AD686C8" w14:textId="56516248" w:rsidR="005745C3" w:rsidRPr="00691862" w:rsidRDefault="005745C3" w:rsidP="00674271">
            <w:pPr>
              <w:pStyle w:val="TableListBullet"/>
            </w:pPr>
            <w:r w:rsidRPr="00691862">
              <w:t>(Read-Only) – Deleted Objects Container</w:t>
            </w:r>
          </w:p>
        </w:tc>
        <w:tc>
          <w:tcPr>
            <w:tcW w:w="3873" w:type="dxa"/>
          </w:tcPr>
          <w:p w14:paraId="62FD5410" w14:textId="4A7B8DF5" w:rsidR="005745C3" w:rsidRPr="00691862" w:rsidRDefault="005745C3" w:rsidP="00674271">
            <w:pPr>
              <w:pStyle w:val="TableText"/>
            </w:pPr>
            <w:r w:rsidRPr="00691862">
              <w:t>An Active Directory Domain Services user (same as listed above) should have read only permissions on the Deleted Objects container. This will allow ATA to detect bulk deletion of objects in the domain</w:t>
            </w:r>
            <w:r w:rsidR="00C7299C">
              <w:t xml:space="preserve"> in addition to keeping ATA up to date with deleted objects</w:t>
            </w:r>
            <w:r w:rsidRPr="00691862">
              <w:t xml:space="preserve">. </w:t>
            </w:r>
          </w:p>
        </w:tc>
        <w:tc>
          <w:tcPr>
            <w:tcW w:w="3365" w:type="dxa"/>
          </w:tcPr>
          <w:p w14:paraId="2B8EC680" w14:textId="0419718F" w:rsidR="005745C3" w:rsidRPr="00691862" w:rsidRDefault="005745C3" w:rsidP="005745C3">
            <w:pPr>
              <w:pStyle w:val="TemplateInstructions"/>
            </w:pPr>
            <w:r w:rsidRPr="00691862">
              <w:t>Record Username here. Domain/username</w:t>
            </w:r>
          </w:p>
        </w:tc>
      </w:tr>
      <w:tr w:rsidR="005745C3" w:rsidRPr="00691862" w14:paraId="23C1D4C5" w14:textId="77777777" w:rsidTr="00674271">
        <w:tc>
          <w:tcPr>
            <w:tcW w:w="2112" w:type="dxa"/>
          </w:tcPr>
          <w:p w14:paraId="0A6B2DD8" w14:textId="77777777" w:rsidR="005745C3" w:rsidRPr="00691862" w:rsidRDefault="005745C3" w:rsidP="00674271">
            <w:pPr>
              <w:pStyle w:val="TableText"/>
            </w:pPr>
            <w:r w:rsidRPr="00691862">
              <w:t>Optional:</w:t>
            </w:r>
          </w:p>
          <w:p w14:paraId="4CCA6D91" w14:textId="235D3F36" w:rsidR="005745C3" w:rsidRPr="00691862" w:rsidRDefault="005745C3" w:rsidP="00674271">
            <w:pPr>
              <w:pStyle w:val="TableListBullet"/>
            </w:pPr>
            <w:r w:rsidRPr="00691862">
              <w:t>Standard User Object</w:t>
            </w:r>
          </w:p>
          <w:p w14:paraId="0CDA3310" w14:textId="22B80426" w:rsidR="005745C3" w:rsidRPr="00691862" w:rsidRDefault="00C565A8" w:rsidP="00674271">
            <w:pPr>
              <w:pStyle w:val="TableListBullet"/>
            </w:pPr>
            <w:r w:rsidRPr="00691862">
              <w:t>Honey Token</w:t>
            </w:r>
          </w:p>
        </w:tc>
        <w:tc>
          <w:tcPr>
            <w:tcW w:w="3873" w:type="dxa"/>
          </w:tcPr>
          <w:p w14:paraId="29E5A90E" w14:textId="39B2551E" w:rsidR="005745C3" w:rsidRPr="00691862" w:rsidRDefault="005745C3" w:rsidP="008E19B5">
            <w:pPr>
              <w:pStyle w:val="TableText"/>
            </w:pPr>
            <w:r w:rsidRPr="00691862">
              <w:t xml:space="preserve">A user account of a user who has no network activities. This account will be configured as the ATA </w:t>
            </w:r>
            <w:r w:rsidR="00C565A8" w:rsidRPr="00691862">
              <w:t>Honey Token</w:t>
            </w:r>
            <w:r w:rsidRPr="00691862">
              <w:t xml:space="preserve"> user. To configure the </w:t>
            </w:r>
            <w:r w:rsidR="00C565A8" w:rsidRPr="00691862">
              <w:t>Honey Token</w:t>
            </w:r>
            <w:r w:rsidRPr="00691862">
              <w:t xml:space="preserve"> </w:t>
            </w:r>
            <w:r w:rsidR="00EA5920" w:rsidRPr="00691862">
              <w:t>user,</w:t>
            </w:r>
            <w:r w:rsidRPr="00691862">
              <w:t xml:space="preserve"> you will need the SID of the user account, not the username.</w:t>
            </w:r>
          </w:p>
        </w:tc>
        <w:tc>
          <w:tcPr>
            <w:tcW w:w="3365" w:type="dxa"/>
          </w:tcPr>
          <w:p w14:paraId="6A93596C" w14:textId="3E1AE3FE" w:rsidR="005745C3" w:rsidRPr="00691862" w:rsidRDefault="005745C3" w:rsidP="005745C3">
            <w:pPr>
              <w:pStyle w:val="TemplateInstructions"/>
            </w:pPr>
            <w:r w:rsidRPr="00691862">
              <w:t>Record Username here. Domain/username</w:t>
            </w:r>
          </w:p>
          <w:p w14:paraId="31DA6E2F" w14:textId="0ABA38D7" w:rsidR="005745C3" w:rsidRPr="00691862" w:rsidRDefault="005745C3" w:rsidP="005745C3">
            <w:pPr>
              <w:pStyle w:val="TemplateInstructions"/>
            </w:pPr>
            <w:r w:rsidRPr="00691862">
              <w:t xml:space="preserve">See Operations Guide for extracting the SID using </w:t>
            </w:r>
            <w:r w:rsidR="00B4436B" w:rsidRPr="00691862">
              <w:t>PowerShell</w:t>
            </w:r>
          </w:p>
        </w:tc>
      </w:tr>
    </w:tbl>
    <w:p w14:paraId="58E2094F" w14:textId="6108A9CA" w:rsidR="00DD46C3" w:rsidRPr="00691862" w:rsidRDefault="00DD46C3" w:rsidP="00DD46C3">
      <w:pPr>
        <w:pStyle w:val="Heading3Numbered"/>
      </w:pPr>
      <w:bookmarkStart w:id="22" w:name="_Toc464635854"/>
      <w:r w:rsidRPr="00691862">
        <w:t>Solution Architecture</w:t>
      </w:r>
      <w:r w:rsidR="00725149" w:rsidRPr="00691862">
        <w:rPr>
          <w:rFonts w:cs="Segoe UI"/>
        </w:rPr>
        <w:t>—</w:t>
      </w:r>
      <w:r w:rsidRPr="00691862">
        <w:t>Domain Controllers</w:t>
      </w:r>
      <w:bookmarkEnd w:id="22"/>
    </w:p>
    <w:p w14:paraId="3C7C081A" w14:textId="464E73E2" w:rsidR="00786B91" w:rsidRPr="00691862" w:rsidRDefault="00725149" w:rsidP="00786B91">
      <w:r w:rsidRPr="00691862">
        <w:t>T</w:t>
      </w:r>
      <w:r w:rsidR="00786B91" w:rsidRPr="00691862">
        <w:t xml:space="preserve">o provide </w:t>
      </w:r>
      <w:r w:rsidRPr="00691862">
        <w:t xml:space="preserve">more </w:t>
      </w:r>
      <w:r w:rsidR="00786B91" w:rsidRPr="00691862">
        <w:t xml:space="preserve">reliable detection services, ATA </w:t>
      </w:r>
      <w:r w:rsidRPr="00691862">
        <w:t xml:space="preserve">can </w:t>
      </w:r>
      <w:r w:rsidR="00786B91" w:rsidRPr="00691862">
        <w:t>monitor traffic to</w:t>
      </w:r>
      <w:r w:rsidRPr="00691862">
        <w:t xml:space="preserve"> </w:t>
      </w:r>
      <w:r w:rsidR="00786B91" w:rsidRPr="00691862">
        <w:t>and from domain controllers.</w:t>
      </w:r>
      <w:r w:rsidR="002F1ED2" w:rsidRPr="00691862">
        <w:t xml:space="preserve"> </w:t>
      </w:r>
      <w:r w:rsidR="00786B91" w:rsidRPr="00691862">
        <w:t>The following table provides information about domain controllers that ATA will monitor</w:t>
      </w:r>
      <w:r w:rsidR="00F61679">
        <w:t>;</w:t>
      </w:r>
      <w:r w:rsidR="00786B91" w:rsidRPr="00691862">
        <w:t xml:space="preserve"> </w:t>
      </w:r>
      <w:r w:rsidR="00F61679">
        <w:t xml:space="preserve">this </w:t>
      </w:r>
      <w:r w:rsidR="00F61679" w:rsidRPr="00691862">
        <w:t>includ</w:t>
      </w:r>
      <w:r w:rsidR="00F61679">
        <w:t>es</w:t>
      </w:r>
      <w:r w:rsidR="00F61679" w:rsidRPr="00691862">
        <w:t xml:space="preserve"> </w:t>
      </w:r>
      <w:r w:rsidR="00786B91" w:rsidRPr="00691862">
        <w:t>fully qualified domain name (FQDN) and datacenter location</w:t>
      </w:r>
      <w:r w:rsidR="00F61679">
        <w:t xml:space="preserve"> information.</w:t>
      </w:r>
    </w:p>
    <w:p w14:paraId="53B908A1" w14:textId="15AE2817" w:rsidR="00786B91" w:rsidRPr="00691862" w:rsidRDefault="00786B91" w:rsidP="00786B91">
      <w:pPr>
        <w:pStyle w:val="TemplateInstructions"/>
      </w:pPr>
      <w:r w:rsidRPr="00691862">
        <w:rPr>
          <w:b/>
        </w:rPr>
        <w:t>Instruction:</w:t>
      </w:r>
      <w:r w:rsidR="002F1ED2" w:rsidRPr="00691862">
        <w:t xml:space="preserve"> </w:t>
      </w:r>
      <w:r w:rsidRPr="00691862">
        <w:t>Please update the following table with information specific to the domain controllers that ATA will be monitoring for this delivery.</w:t>
      </w:r>
      <w:r w:rsidR="002F1ED2" w:rsidRPr="00691862">
        <w:t xml:space="preserve"> </w:t>
      </w:r>
      <w:r w:rsidRPr="00691862">
        <w:t>Add rows to your solution as needed.</w:t>
      </w:r>
    </w:p>
    <w:p w14:paraId="529FD0EE" w14:textId="0162D9FE" w:rsidR="00786B91" w:rsidRPr="0040554B" w:rsidRDefault="00786B91" w:rsidP="00786B91">
      <w:pPr>
        <w:pStyle w:val="Caption"/>
        <w:keepNext/>
      </w:pPr>
      <w:bookmarkStart w:id="23" w:name="_Toc462985336"/>
      <w:r w:rsidRPr="00691862">
        <w:lastRenderedPageBreak/>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4</w:t>
      </w:r>
      <w:r w:rsidR="00D76826" w:rsidRPr="0040554B">
        <w:rPr>
          <w:noProof/>
        </w:rPr>
        <w:fldChar w:fldCharType="end"/>
      </w:r>
      <w:r w:rsidRPr="0040554B">
        <w:t>: Domain Controller Information</w:t>
      </w:r>
      <w:bookmarkEnd w:id="23"/>
    </w:p>
    <w:tbl>
      <w:tblPr>
        <w:tblStyle w:val="TableGrid"/>
        <w:tblW w:w="0" w:type="auto"/>
        <w:tblLook w:val="04A0" w:firstRow="1" w:lastRow="0" w:firstColumn="1" w:lastColumn="0" w:noHBand="0" w:noVBand="1"/>
      </w:tblPr>
      <w:tblGrid>
        <w:gridCol w:w="2340"/>
        <w:gridCol w:w="2340"/>
        <w:gridCol w:w="2340"/>
        <w:gridCol w:w="2340"/>
      </w:tblGrid>
      <w:tr w:rsidR="00786B91" w:rsidRPr="00691862" w14:paraId="662B8C17" w14:textId="77777777" w:rsidTr="00786B91">
        <w:trPr>
          <w:cnfStyle w:val="100000000000" w:firstRow="1" w:lastRow="0" w:firstColumn="0" w:lastColumn="0" w:oddVBand="0" w:evenVBand="0" w:oddHBand="0" w:evenHBand="0" w:firstRowFirstColumn="0" w:firstRowLastColumn="0" w:lastRowFirstColumn="0" w:lastRowLastColumn="0"/>
        </w:trPr>
        <w:tc>
          <w:tcPr>
            <w:tcW w:w="2340" w:type="dxa"/>
          </w:tcPr>
          <w:p w14:paraId="7696FEE2" w14:textId="4BE7B0D4" w:rsidR="00786B91" w:rsidRPr="0040554B" w:rsidRDefault="00786B91" w:rsidP="00786B91">
            <w:r w:rsidRPr="0040554B">
              <w:t>DC FQDN</w:t>
            </w:r>
          </w:p>
        </w:tc>
        <w:tc>
          <w:tcPr>
            <w:tcW w:w="2340" w:type="dxa"/>
          </w:tcPr>
          <w:p w14:paraId="19BD2E46" w14:textId="50E57156" w:rsidR="00786B91" w:rsidRPr="001E5EE6" w:rsidRDefault="00786B91" w:rsidP="00786B91">
            <w:r w:rsidRPr="001E5EE6">
              <w:t>Forest Name</w:t>
            </w:r>
          </w:p>
        </w:tc>
        <w:tc>
          <w:tcPr>
            <w:tcW w:w="2340" w:type="dxa"/>
          </w:tcPr>
          <w:p w14:paraId="09A4E4D0" w14:textId="1549252E" w:rsidR="00786B91" w:rsidRPr="00691862" w:rsidRDefault="00786B91" w:rsidP="00786B91">
            <w:r w:rsidRPr="00691862">
              <w:t>Domain Name</w:t>
            </w:r>
          </w:p>
        </w:tc>
        <w:tc>
          <w:tcPr>
            <w:tcW w:w="2340" w:type="dxa"/>
          </w:tcPr>
          <w:p w14:paraId="15EAA794" w14:textId="689C3DB8" w:rsidR="00786B91" w:rsidRPr="00691862" w:rsidRDefault="00786B91" w:rsidP="00786B91">
            <w:r w:rsidRPr="00691862">
              <w:t>Datacenter Location</w:t>
            </w:r>
          </w:p>
        </w:tc>
      </w:tr>
      <w:tr w:rsidR="00786B91" w:rsidRPr="00691862" w14:paraId="6E01CC96" w14:textId="77777777" w:rsidTr="00786B91">
        <w:tc>
          <w:tcPr>
            <w:tcW w:w="2340" w:type="dxa"/>
          </w:tcPr>
          <w:p w14:paraId="2FAA3875" w14:textId="20FE47BC" w:rsidR="00786B91" w:rsidRPr="00691862" w:rsidRDefault="00786B91" w:rsidP="00786B91">
            <w:pPr>
              <w:pStyle w:val="TemplateInstructions"/>
            </w:pPr>
            <w:r w:rsidRPr="00691862">
              <w:t>DC1.contoso.com</w:t>
            </w:r>
          </w:p>
        </w:tc>
        <w:tc>
          <w:tcPr>
            <w:tcW w:w="2340" w:type="dxa"/>
          </w:tcPr>
          <w:p w14:paraId="30449BC6" w14:textId="5A1CB002" w:rsidR="00786B91" w:rsidRPr="00691862" w:rsidRDefault="00786B91" w:rsidP="00786B91">
            <w:pPr>
              <w:pStyle w:val="TemplateInstructions"/>
            </w:pPr>
            <w:r w:rsidRPr="00691862">
              <w:t>Contoso.Com</w:t>
            </w:r>
          </w:p>
        </w:tc>
        <w:tc>
          <w:tcPr>
            <w:tcW w:w="2340" w:type="dxa"/>
          </w:tcPr>
          <w:p w14:paraId="5318C868" w14:textId="616D544F" w:rsidR="00786B91" w:rsidRPr="00691862" w:rsidRDefault="00786B91" w:rsidP="00786B91">
            <w:pPr>
              <w:pStyle w:val="TemplateInstructions"/>
            </w:pPr>
            <w:r w:rsidRPr="00691862">
              <w:t>Contoso.Com</w:t>
            </w:r>
          </w:p>
        </w:tc>
        <w:tc>
          <w:tcPr>
            <w:tcW w:w="2340" w:type="dxa"/>
          </w:tcPr>
          <w:p w14:paraId="78CD1093" w14:textId="4093C238" w:rsidR="00786B91" w:rsidRPr="00691862" w:rsidRDefault="00786B91" w:rsidP="00786B91">
            <w:pPr>
              <w:pStyle w:val="TemplateInstructions"/>
            </w:pPr>
            <w:r w:rsidRPr="00691862">
              <w:t>Contoso HQ</w:t>
            </w:r>
          </w:p>
        </w:tc>
      </w:tr>
      <w:tr w:rsidR="00786B91" w:rsidRPr="00691862" w14:paraId="66544875" w14:textId="77777777" w:rsidTr="00786B91">
        <w:tc>
          <w:tcPr>
            <w:tcW w:w="2340" w:type="dxa"/>
          </w:tcPr>
          <w:p w14:paraId="561299FE" w14:textId="77777777" w:rsidR="00786B91" w:rsidRPr="00691862" w:rsidRDefault="00786B91" w:rsidP="00786B91"/>
        </w:tc>
        <w:tc>
          <w:tcPr>
            <w:tcW w:w="2340" w:type="dxa"/>
          </w:tcPr>
          <w:p w14:paraId="22AA76B9" w14:textId="77777777" w:rsidR="00786B91" w:rsidRPr="00691862" w:rsidRDefault="00786B91" w:rsidP="00786B91"/>
        </w:tc>
        <w:tc>
          <w:tcPr>
            <w:tcW w:w="2340" w:type="dxa"/>
          </w:tcPr>
          <w:p w14:paraId="00995BB2" w14:textId="77777777" w:rsidR="00786B91" w:rsidRPr="00691862" w:rsidRDefault="00786B91" w:rsidP="00786B91"/>
        </w:tc>
        <w:tc>
          <w:tcPr>
            <w:tcW w:w="2340" w:type="dxa"/>
          </w:tcPr>
          <w:p w14:paraId="165F6FE4" w14:textId="77777777" w:rsidR="00786B91" w:rsidRPr="00691862" w:rsidRDefault="00786B91" w:rsidP="00786B91"/>
        </w:tc>
      </w:tr>
    </w:tbl>
    <w:p w14:paraId="2E24A402" w14:textId="0958E82B" w:rsidR="009519FD" w:rsidRPr="00691862" w:rsidRDefault="009519FD" w:rsidP="00092342">
      <w:pPr>
        <w:pStyle w:val="Heading2Numbered"/>
      </w:pPr>
      <w:bookmarkStart w:id="24" w:name="_Toc464635855"/>
      <w:r w:rsidRPr="00691862">
        <w:t>Solution Sizing</w:t>
      </w:r>
      <w:bookmarkEnd w:id="24"/>
    </w:p>
    <w:p w14:paraId="32CF6645" w14:textId="132D9F53" w:rsidR="003C26E1" w:rsidRPr="00691862" w:rsidRDefault="00786B91" w:rsidP="00786B91">
      <w:pPr>
        <w:pStyle w:val="TemplateInstructions"/>
      </w:pPr>
      <w:r w:rsidRPr="00691862">
        <w:rPr>
          <w:b/>
        </w:rPr>
        <w:t xml:space="preserve">Instruction: </w:t>
      </w:r>
      <w:r w:rsidR="003C26E1" w:rsidRPr="00691862">
        <w:t>Modify the tables in this section to record the customer’s specific</w:t>
      </w:r>
      <w:r w:rsidR="008B78D4" w:rsidRPr="00691862">
        <w:t xml:space="preserve"> sizing needs for this solution.</w:t>
      </w:r>
      <w:r w:rsidR="00EA0A8C" w:rsidRPr="00691862">
        <w:t xml:space="preserve"> This can also be kept as informational for your design and record your configuration items in the hardware section.</w:t>
      </w:r>
    </w:p>
    <w:p w14:paraId="0AA1AB23" w14:textId="7FCD3C32" w:rsidR="00DD4A1B" w:rsidRDefault="00DD4A1B" w:rsidP="009519FD">
      <w:r>
        <w:t>To determine the appropriate sizing for your ATA deployment, it is highly recommended that you capture network statistics for your domain controllers. This helps provide the most detailed information possible to design your solution.</w:t>
      </w:r>
    </w:p>
    <w:p w14:paraId="0CAC554A" w14:textId="1F8BFA47" w:rsidR="00DD4A1B" w:rsidRDefault="00DD4A1B" w:rsidP="009519FD">
      <w:r>
        <w:t xml:space="preserve">Ideally, you should capture seven (7) or more days of average packets per second including lows and peaks to gain an understanding of your environment. If you have this available to you from your network team, please use that. Otherwise, ATA has a sizing tool to assist you. Please visit </w:t>
      </w:r>
      <w:hyperlink r:id="rId23" w:history="1">
        <w:r w:rsidRPr="00DD4A1B">
          <w:rPr>
            <w:rStyle w:val="Hyperlink"/>
          </w:rPr>
          <w:t>ATA Capacity Planning</w:t>
        </w:r>
      </w:hyperlink>
      <w:r>
        <w:t xml:space="preserve"> located on Microsoft docs online for more information about this tool.</w:t>
      </w:r>
    </w:p>
    <w:p w14:paraId="7FF6D260" w14:textId="046DD493" w:rsidR="003C26E1" w:rsidRPr="00691862" w:rsidRDefault="009519FD" w:rsidP="009519FD">
      <w:r w:rsidRPr="00691862">
        <w:t xml:space="preserve">The following </w:t>
      </w:r>
      <w:r w:rsidR="00DD4A1B">
        <w:t>subsections outline</w:t>
      </w:r>
      <w:r w:rsidRPr="00691862">
        <w:t xml:space="preserve"> the sizing </w:t>
      </w:r>
      <w:r w:rsidR="00913E55">
        <w:t>of</w:t>
      </w:r>
      <w:r w:rsidR="00913E55" w:rsidRPr="00691862">
        <w:t xml:space="preserve"> </w:t>
      </w:r>
      <w:r w:rsidRPr="00691862">
        <w:t>this solution.</w:t>
      </w:r>
    </w:p>
    <w:p w14:paraId="19A5B19E" w14:textId="2D616018" w:rsidR="003C26E1" w:rsidRPr="00691862" w:rsidRDefault="003C26E1" w:rsidP="00092342">
      <w:pPr>
        <w:pStyle w:val="Heading3Numbered"/>
      </w:pPr>
      <w:bookmarkStart w:id="25" w:name="_Toc464635856"/>
      <w:r w:rsidRPr="00691862">
        <w:t>Sizing</w:t>
      </w:r>
      <w:r w:rsidR="00725149" w:rsidRPr="00691862">
        <w:rPr>
          <w:rFonts w:cs="Segoe UI"/>
        </w:rPr>
        <w:t>—</w:t>
      </w:r>
      <w:r w:rsidR="00AB5EB1" w:rsidRPr="00691862">
        <w:t xml:space="preserve">ATA </w:t>
      </w:r>
      <w:r w:rsidRPr="00691862">
        <w:t>Center</w:t>
      </w:r>
      <w:bookmarkEnd w:id="25"/>
    </w:p>
    <w:p w14:paraId="09673FE7" w14:textId="6D416ADF" w:rsidR="005277EA" w:rsidRPr="00691862" w:rsidRDefault="005277EA" w:rsidP="003C26E1">
      <w:r w:rsidRPr="00691862">
        <w:t xml:space="preserve">The following information provides </w:t>
      </w:r>
      <w:r w:rsidR="00CB4DEF" w:rsidRPr="00691862">
        <w:t xml:space="preserve">ATA </w:t>
      </w:r>
      <w:r w:rsidR="0086221F">
        <w:t>C</w:t>
      </w:r>
      <w:r w:rsidR="00CB4DEF" w:rsidRPr="00691862">
        <w:t>enter system</w:t>
      </w:r>
      <w:r w:rsidR="00CB4DEF" w:rsidRPr="00691862">
        <w:rPr>
          <w:rFonts w:cs="Segoe UI"/>
        </w:rPr>
        <w:t>–</w:t>
      </w:r>
      <w:r w:rsidR="00CB4DEF" w:rsidRPr="00691862">
        <w:t xml:space="preserve">sizing </w:t>
      </w:r>
      <w:r w:rsidRPr="00691862">
        <w:t>recommend</w:t>
      </w:r>
      <w:r w:rsidR="00CB4DEF" w:rsidRPr="00691862">
        <w:t>ations.</w:t>
      </w:r>
      <w:r w:rsidRPr="00691862">
        <w:t xml:space="preserve"> </w:t>
      </w:r>
      <w:r w:rsidR="00913E55">
        <w:t>The size</w:t>
      </w:r>
      <w:r w:rsidRPr="00691862">
        <w:t xml:space="preserve"> </w:t>
      </w:r>
      <w:r w:rsidR="00913E55">
        <w:t xml:space="preserve">of the </w:t>
      </w:r>
      <w:r w:rsidR="0086221F">
        <w:t>ATA Center</w:t>
      </w:r>
      <w:r w:rsidR="00913E55">
        <w:t xml:space="preserve"> will </w:t>
      </w:r>
      <w:r w:rsidRPr="00691862">
        <w:t xml:space="preserve">depend on </w:t>
      </w:r>
      <w:r w:rsidR="00725149" w:rsidRPr="00691862">
        <w:t>how much</w:t>
      </w:r>
      <w:r w:rsidRPr="00691862">
        <w:t xml:space="preserve"> network traffic your domain controllers generate and </w:t>
      </w:r>
      <w:r w:rsidR="00725149" w:rsidRPr="00691862">
        <w:t xml:space="preserve">how many </w:t>
      </w:r>
      <w:r w:rsidRPr="00691862">
        <w:t>suspicious activities that ATA detects and stores in its database.</w:t>
      </w:r>
      <w:r w:rsidR="002F1ED2" w:rsidRPr="00691862">
        <w:t xml:space="preserve"> </w:t>
      </w:r>
      <w:r w:rsidRPr="00691862">
        <w:t xml:space="preserve">The following table provides general guidelines </w:t>
      </w:r>
      <w:r w:rsidR="00CB4DEF" w:rsidRPr="00691862">
        <w:t xml:space="preserve">that can </w:t>
      </w:r>
      <w:r w:rsidRPr="00691862">
        <w:t xml:space="preserve">help </w:t>
      </w:r>
      <w:r w:rsidR="00CB4DEF" w:rsidRPr="00691862">
        <w:t xml:space="preserve">you determine what </w:t>
      </w:r>
      <w:r w:rsidRPr="00691862">
        <w:t xml:space="preserve">size </w:t>
      </w:r>
      <w:r w:rsidR="00CB4DEF" w:rsidRPr="00691862">
        <w:t xml:space="preserve">an </w:t>
      </w:r>
      <w:r w:rsidR="0086221F">
        <w:t>ATA Center</w:t>
      </w:r>
      <w:r w:rsidR="00CB4DEF" w:rsidRPr="00691862">
        <w:t xml:space="preserve"> should be</w:t>
      </w:r>
      <w:r w:rsidRPr="00691862">
        <w:t>.</w:t>
      </w:r>
    </w:p>
    <w:p w14:paraId="0E4B7F20" w14:textId="7FA83509" w:rsidR="003C26E1" w:rsidRPr="0040554B" w:rsidRDefault="00762BD5" w:rsidP="003C26E1">
      <w:r w:rsidRPr="00691862">
        <w:t xml:space="preserve">We recommend gathering </w:t>
      </w:r>
      <w:r w:rsidR="0086221F">
        <w:t>ATA Center</w:t>
      </w:r>
      <w:r w:rsidRPr="00691862">
        <w:t xml:space="preserve"> data for </w:t>
      </w:r>
      <w:r w:rsidR="003C26E1" w:rsidRPr="00691862">
        <w:t xml:space="preserve">30 days </w:t>
      </w:r>
      <w:r w:rsidRPr="00691862">
        <w:t xml:space="preserve">to determine </w:t>
      </w:r>
      <w:r w:rsidR="00BA5F67" w:rsidRPr="00691862">
        <w:t xml:space="preserve">normal user behaviors and </w:t>
      </w:r>
      <w:r w:rsidRPr="00691862">
        <w:t xml:space="preserve">produce </w:t>
      </w:r>
      <w:r w:rsidR="003C26E1" w:rsidRPr="00691862">
        <w:t xml:space="preserve">behavioral analytics. The required disk space for the ATA database </w:t>
      </w:r>
      <w:r w:rsidRPr="00691862">
        <w:t>(</w:t>
      </w:r>
      <w:r w:rsidR="003C26E1" w:rsidRPr="00691862">
        <w:t>on a per</w:t>
      </w:r>
      <w:r w:rsidR="0086221F">
        <w:t>-</w:t>
      </w:r>
      <w:r w:rsidR="003C26E1" w:rsidRPr="00691862">
        <w:t>domain controller basis</w:t>
      </w:r>
      <w:r w:rsidRPr="00691862">
        <w:t>)</w:t>
      </w:r>
      <w:r w:rsidR="003C26E1" w:rsidRPr="00691862">
        <w:t xml:space="preserve"> is defined </w:t>
      </w:r>
      <w:r w:rsidR="00CB4DEF" w:rsidRPr="00691862">
        <w:t xml:space="preserve">in the following table. The recommendations are </w:t>
      </w:r>
      <w:r w:rsidR="003C26E1" w:rsidRPr="00691862">
        <w:t xml:space="preserve">based on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00CB4DEF" w:rsidRPr="0040554B">
        <w:rPr>
          <w:rFonts w:cs="Segoe UI"/>
        </w:rPr>
        <w:t>–</w:t>
      </w:r>
      <w:r w:rsidR="003C26E1" w:rsidRPr="0040554B">
        <w:t>specific domain controller statistics.</w:t>
      </w:r>
    </w:p>
    <w:p w14:paraId="788BF63A" w14:textId="0FE9C581" w:rsidR="005277EA" w:rsidRPr="00691862" w:rsidRDefault="005277EA" w:rsidP="003C26E1">
      <w:r w:rsidRPr="0040554B">
        <w:t xml:space="preserve">This methodology will be used to determine the overall </w:t>
      </w:r>
      <w:r w:rsidR="00762BD5" w:rsidRPr="0040554B">
        <w:t>computa</w:t>
      </w:r>
      <w:r w:rsidR="00762BD5" w:rsidRPr="001E5EE6">
        <w:t xml:space="preserve">tional </w:t>
      </w:r>
      <w:r w:rsidR="00762BD5" w:rsidRPr="00691862">
        <w:t xml:space="preserve">requirements for </w:t>
      </w:r>
      <w:r w:rsidRPr="00691862">
        <w:t xml:space="preserve">your ATA </w:t>
      </w:r>
      <w:r w:rsidR="0086221F">
        <w:t>C</w:t>
      </w:r>
      <w:r w:rsidR="006E1FDD" w:rsidRPr="00691862">
        <w:t>enter</w:t>
      </w:r>
      <w:r w:rsidRPr="00691862">
        <w:t>.</w:t>
      </w:r>
      <w:r w:rsidR="002F1ED2" w:rsidRPr="00691862">
        <w:t xml:space="preserve"> </w:t>
      </w:r>
      <w:r w:rsidR="00762BD5" w:rsidRPr="00691862">
        <w:t xml:space="preserve">That </w:t>
      </w:r>
      <w:r w:rsidRPr="00691862">
        <w:t>information will be documented in section 2.4.1 of this document.</w:t>
      </w:r>
    </w:p>
    <w:p w14:paraId="15C4B035" w14:textId="7307A8C8" w:rsidR="005277EA" w:rsidRPr="0040554B" w:rsidRDefault="005277EA" w:rsidP="003C26E1">
      <w:r w:rsidRPr="00691862">
        <w:t xml:space="preserve">More </w:t>
      </w:r>
      <w:r w:rsidR="00762BD5" w:rsidRPr="00691862">
        <w:t>information about</w:t>
      </w:r>
      <w:r w:rsidRPr="00691862">
        <w:t xml:space="preserve"> ATA sizing </w:t>
      </w:r>
      <w:r w:rsidR="00762BD5" w:rsidRPr="00691862">
        <w:t xml:space="preserve">can </w:t>
      </w:r>
      <w:r w:rsidRPr="00691862">
        <w:t>be found in the TechNet article “</w:t>
      </w:r>
      <w:hyperlink r:id="rId24" w:history="1">
        <w:r w:rsidRPr="0040554B">
          <w:rPr>
            <w:rStyle w:val="Hyperlink"/>
          </w:rPr>
          <w:t>ATA Capacity Planning</w:t>
        </w:r>
      </w:hyperlink>
      <w:r w:rsidRPr="0040554B">
        <w:t>”.</w:t>
      </w:r>
    </w:p>
    <w:p w14:paraId="01589A50" w14:textId="632FD441" w:rsidR="003C26E1" w:rsidRPr="0040554B" w:rsidRDefault="003C26E1" w:rsidP="003C26E1">
      <w:pPr>
        <w:pStyle w:val="Caption"/>
        <w:keepNext/>
      </w:pPr>
      <w:bookmarkStart w:id="26" w:name="_Ref428453722"/>
      <w:bookmarkStart w:id="27" w:name="_Toc428979102"/>
      <w:bookmarkStart w:id="28" w:name="_Toc462985337"/>
      <w:r w:rsidRPr="0040554B">
        <w:lastRenderedPageBreak/>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5</w:t>
      </w:r>
      <w:r w:rsidR="00D76826" w:rsidRPr="0040554B">
        <w:rPr>
          <w:noProof/>
        </w:rPr>
        <w:fldChar w:fldCharType="end"/>
      </w:r>
      <w:r w:rsidRPr="0040554B">
        <w:t xml:space="preserve">: </w:t>
      </w:r>
      <w:r w:rsidR="00573C77">
        <w:t xml:space="preserve">ATA </w:t>
      </w:r>
      <w:r w:rsidRPr="0040554B">
        <w:t>Center Sizing</w:t>
      </w:r>
      <w:bookmarkEnd w:id="26"/>
      <w:bookmarkEnd w:id="27"/>
      <w:bookmarkEnd w:id="28"/>
    </w:p>
    <w:tbl>
      <w:tblPr>
        <w:tblStyle w:val="TablaMicrosoftServicios1"/>
        <w:tblW w:w="9374" w:type="dxa"/>
        <w:tblLayout w:type="fixed"/>
        <w:tblLook w:val="04A0" w:firstRow="1" w:lastRow="0" w:firstColumn="1" w:lastColumn="0" w:noHBand="0" w:noVBand="1"/>
      </w:tblPr>
      <w:tblGrid>
        <w:gridCol w:w="1685"/>
        <w:gridCol w:w="1250"/>
        <w:gridCol w:w="1207"/>
        <w:gridCol w:w="1708"/>
        <w:gridCol w:w="1980"/>
        <w:gridCol w:w="1544"/>
      </w:tblGrid>
      <w:tr w:rsidR="00503AE3" w:rsidRPr="00691862" w14:paraId="024A4746" w14:textId="59E82091" w:rsidTr="00503AE3">
        <w:trPr>
          <w:cnfStyle w:val="100000000000" w:firstRow="1" w:lastRow="0" w:firstColumn="0" w:lastColumn="0" w:oddVBand="0" w:evenVBand="0" w:oddHBand="0" w:evenHBand="0" w:firstRowFirstColumn="0" w:firstRowLastColumn="0" w:lastRowFirstColumn="0" w:lastRowLastColumn="0"/>
        </w:trPr>
        <w:tc>
          <w:tcPr>
            <w:tcW w:w="1685" w:type="dxa"/>
            <w:hideMark/>
          </w:tcPr>
          <w:p w14:paraId="3F249E91" w14:textId="54CFF404" w:rsidR="00503AE3" w:rsidRPr="0040554B" w:rsidRDefault="00503AE3" w:rsidP="0040554B">
            <w:pPr>
              <w:rPr>
                <w:sz w:val="18"/>
                <w:szCs w:val="18"/>
              </w:rPr>
            </w:pPr>
            <w:r w:rsidRPr="0040554B">
              <w:rPr>
                <w:sz w:val="18"/>
                <w:szCs w:val="18"/>
              </w:rPr>
              <w:t>Packets per Second*</w:t>
            </w:r>
          </w:p>
        </w:tc>
        <w:tc>
          <w:tcPr>
            <w:tcW w:w="1250" w:type="dxa"/>
            <w:hideMark/>
          </w:tcPr>
          <w:p w14:paraId="7AE400A8" w14:textId="48D11857" w:rsidR="00503AE3" w:rsidRPr="00691862" w:rsidRDefault="00503AE3" w:rsidP="0040554B">
            <w:pPr>
              <w:rPr>
                <w:sz w:val="18"/>
                <w:szCs w:val="18"/>
              </w:rPr>
            </w:pPr>
            <w:r w:rsidRPr="001E5EE6">
              <w:rPr>
                <w:sz w:val="18"/>
                <w:szCs w:val="18"/>
              </w:rPr>
              <w:t>CPU (</w:t>
            </w:r>
            <w:r w:rsidRPr="00691862">
              <w:rPr>
                <w:sz w:val="18"/>
                <w:szCs w:val="18"/>
              </w:rPr>
              <w:t>Cores**)</w:t>
            </w:r>
          </w:p>
        </w:tc>
        <w:tc>
          <w:tcPr>
            <w:tcW w:w="1207" w:type="dxa"/>
            <w:hideMark/>
          </w:tcPr>
          <w:p w14:paraId="17FA2C7D" w14:textId="77777777" w:rsidR="00503AE3" w:rsidRPr="00691862" w:rsidRDefault="00503AE3" w:rsidP="003C26E1">
            <w:pPr>
              <w:rPr>
                <w:sz w:val="18"/>
                <w:szCs w:val="18"/>
              </w:rPr>
            </w:pPr>
            <w:r w:rsidRPr="00691862">
              <w:rPr>
                <w:sz w:val="18"/>
                <w:szCs w:val="18"/>
              </w:rPr>
              <w:t>Memory (GB)</w:t>
            </w:r>
          </w:p>
        </w:tc>
        <w:tc>
          <w:tcPr>
            <w:tcW w:w="1708" w:type="dxa"/>
            <w:hideMark/>
          </w:tcPr>
          <w:p w14:paraId="79AE19F2" w14:textId="4001003B" w:rsidR="00503AE3" w:rsidRPr="00691862" w:rsidRDefault="00503AE3" w:rsidP="0040554B">
            <w:pPr>
              <w:rPr>
                <w:sz w:val="18"/>
                <w:szCs w:val="18"/>
              </w:rPr>
            </w:pPr>
            <w:r w:rsidRPr="00691862">
              <w:rPr>
                <w:sz w:val="18"/>
                <w:szCs w:val="18"/>
              </w:rPr>
              <w:t>Database Storage per Day (GB)</w:t>
            </w:r>
          </w:p>
        </w:tc>
        <w:tc>
          <w:tcPr>
            <w:tcW w:w="1980" w:type="dxa"/>
            <w:hideMark/>
          </w:tcPr>
          <w:p w14:paraId="272645A3" w14:textId="27134719" w:rsidR="00503AE3" w:rsidRPr="00691862" w:rsidRDefault="00503AE3" w:rsidP="0040554B">
            <w:pPr>
              <w:rPr>
                <w:sz w:val="18"/>
                <w:szCs w:val="18"/>
              </w:rPr>
            </w:pPr>
            <w:r w:rsidRPr="00691862">
              <w:rPr>
                <w:sz w:val="18"/>
                <w:szCs w:val="18"/>
              </w:rPr>
              <w:t>Database Storage per Month (GB)</w:t>
            </w:r>
          </w:p>
        </w:tc>
        <w:tc>
          <w:tcPr>
            <w:tcW w:w="1544" w:type="dxa"/>
          </w:tcPr>
          <w:p w14:paraId="39364FA4" w14:textId="0211495F" w:rsidR="00503AE3" w:rsidRPr="00691862" w:rsidRDefault="00503AE3" w:rsidP="0040554B">
            <w:pPr>
              <w:rPr>
                <w:sz w:val="18"/>
                <w:szCs w:val="18"/>
              </w:rPr>
            </w:pPr>
            <w:r>
              <w:rPr>
                <w:sz w:val="18"/>
                <w:szCs w:val="18"/>
              </w:rPr>
              <w:t>IOPS***</w:t>
            </w:r>
          </w:p>
        </w:tc>
      </w:tr>
      <w:tr w:rsidR="00503AE3" w:rsidRPr="00691862" w14:paraId="6B72D808" w14:textId="739A0ECE" w:rsidTr="00503AE3">
        <w:tc>
          <w:tcPr>
            <w:tcW w:w="1685" w:type="dxa"/>
            <w:hideMark/>
          </w:tcPr>
          <w:p w14:paraId="769CFFB9" w14:textId="77777777" w:rsidR="00503AE3" w:rsidRPr="00691862" w:rsidRDefault="00503AE3" w:rsidP="00674271">
            <w:pPr>
              <w:pStyle w:val="TableText"/>
            </w:pPr>
            <w:r w:rsidRPr="00691862">
              <w:t>1,000</w:t>
            </w:r>
          </w:p>
        </w:tc>
        <w:tc>
          <w:tcPr>
            <w:tcW w:w="1250" w:type="dxa"/>
            <w:hideMark/>
          </w:tcPr>
          <w:p w14:paraId="000B5E5D" w14:textId="5F09DBEF" w:rsidR="00503AE3" w:rsidRPr="00691862" w:rsidRDefault="00503AE3" w:rsidP="00674271">
            <w:pPr>
              <w:pStyle w:val="TableText"/>
            </w:pPr>
            <w:r>
              <w:t>2</w:t>
            </w:r>
          </w:p>
        </w:tc>
        <w:tc>
          <w:tcPr>
            <w:tcW w:w="1207" w:type="dxa"/>
            <w:hideMark/>
          </w:tcPr>
          <w:p w14:paraId="4F2FCD75" w14:textId="54F84F43" w:rsidR="00503AE3" w:rsidRPr="00691862" w:rsidRDefault="00503AE3" w:rsidP="00674271">
            <w:pPr>
              <w:pStyle w:val="TableText"/>
            </w:pPr>
            <w:r>
              <w:t>32</w:t>
            </w:r>
          </w:p>
        </w:tc>
        <w:tc>
          <w:tcPr>
            <w:tcW w:w="1708" w:type="dxa"/>
            <w:hideMark/>
          </w:tcPr>
          <w:p w14:paraId="615440FE" w14:textId="4A8E29AF" w:rsidR="00503AE3" w:rsidRPr="00691862" w:rsidRDefault="00503AE3" w:rsidP="00674271">
            <w:pPr>
              <w:pStyle w:val="TableText"/>
            </w:pPr>
            <w:r>
              <w:t>0.3</w:t>
            </w:r>
          </w:p>
        </w:tc>
        <w:tc>
          <w:tcPr>
            <w:tcW w:w="1980" w:type="dxa"/>
            <w:hideMark/>
          </w:tcPr>
          <w:p w14:paraId="784E35CC" w14:textId="1CAEF3D5" w:rsidR="00503AE3" w:rsidRPr="00691862" w:rsidRDefault="00503AE3" w:rsidP="00674271">
            <w:pPr>
              <w:pStyle w:val="TableText"/>
            </w:pPr>
            <w:r>
              <w:t>9</w:t>
            </w:r>
          </w:p>
        </w:tc>
        <w:tc>
          <w:tcPr>
            <w:tcW w:w="1544" w:type="dxa"/>
          </w:tcPr>
          <w:p w14:paraId="7836F8EE" w14:textId="52A2F872" w:rsidR="00503AE3" w:rsidRPr="00691862" w:rsidRDefault="00503AE3" w:rsidP="00674271">
            <w:pPr>
              <w:pStyle w:val="TableText"/>
            </w:pPr>
            <w:r>
              <w:t>30 (100)</w:t>
            </w:r>
          </w:p>
        </w:tc>
      </w:tr>
      <w:tr w:rsidR="00503AE3" w:rsidRPr="00691862" w14:paraId="48FC846A" w14:textId="6FF8CBA7" w:rsidTr="00503AE3">
        <w:tc>
          <w:tcPr>
            <w:tcW w:w="1685" w:type="dxa"/>
            <w:hideMark/>
          </w:tcPr>
          <w:p w14:paraId="2FD68DBD" w14:textId="77777777" w:rsidR="00503AE3" w:rsidRPr="00691862" w:rsidRDefault="00503AE3" w:rsidP="00674271">
            <w:pPr>
              <w:pStyle w:val="TableText"/>
            </w:pPr>
            <w:r w:rsidRPr="00691862">
              <w:t>10,000</w:t>
            </w:r>
          </w:p>
        </w:tc>
        <w:tc>
          <w:tcPr>
            <w:tcW w:w="1250" w:type="dxa"/>
            <w:hideMark/>
          </w:tcPr>
          <w:p w14:paraId="5508559D" w14:textId="2732252C" w:rsidR="00503AE3" w:rsidRPr="00691862" w:rsidRDefault="00503AE3" w:rsidP="00674271">
            <w:pPr>
              <w:pStyle w:val="TableText"/>
            </w:pPr>
            <w:r>
              <w:t>4</w:t>
            </w:r>
          </w:p>
        </w:tc>
        <w:tc>
          <w:tcPr>
            <w:tcW w:w="1207" w:type="dxa"/>
            <w:hideMark/>
          </w:tcPr>
          <w:p w14:paraId="3BC94C97" w14:textId="77777777" w:rsidR="00503AE3" w:rsidRPr="00691862" w:rsidRDefault="00503AE3" w:rsidP="00674271">
            <w:pPr>
              <w:pStyle w:val="TableText"/>
            </w:pPr>
            <w:r w:rsidRPr="00691862">
              <w:t>48</w:t>
            </w:r>
          </w:p>
        </w:tc>
        <w:tc>
          <w:tcPr>
            <w:tcW w:w="1708" w:type="dxa"/>
            <w:hideMark/>
          </w:tcPr>
          <w:p w14:paraId="7BF0CC1C" w14:textId="1520169C" w:rsidR="00503AE3" w:rsidRPr="00691862" w:rsidRDefault="00503AE3" w:rsidP="00674271">
            <w:pPr>
              <w:pStyle w:val="TableText"/>
            </w:pPr>
            <w:r>
              <w:t>3</w:t>
            </w:r>
          </w:p>
        </w:tc>
        <w:tc>
          <w:tcPr>
            <w:tcW w:w="1980" w:type="dxa"/>
            <w:hideMark/>
          </w:tcPr>
          <w:p w14:paraId="5FD351F8" w14:textId="7214A231" w:rsidR="00503AE3" w:rsidRPr="00691862" w:rsidRDefault="00503AE3" w:rsidP="00674271">
            <w:pPr>
              <w:pStyle w:val="TableText"/>
            </w:pPr>
            <w:r>
              <w:t>90</w:t>
            </w:r>
          </w:p>
        </w:tc>
        <w:tc>
          <w:tcPr>
            <w:tcW w:w="1544" w:type="dxa"/>
          </w:tcPr>
          <w:p w14:paraId="36A9B5FD" w14:textId="2812655E" w:rsidR="00503AE3" w:rsidRPr="00691862" w:rsidRDefault="00503AE3" w:rsidP="00674271">
            <w:pPr>
              <w:pStyle w:val="TableText"/>
            </w:pPr>
            <w:r>
              <w:t>200 (300)</w:t>
            </w:r>
          </w:p>
        </w:tc>
      </w:tr>
      <w:tr w:rsidR="00503AE3" w:rsidRPr="00691862" w14:paraId="37EADD7C" w14:textId="27B7692D" w:rsidTr="00503AE3">
        <w:tc>
          <w:tcPr>
            <w:tcW w:w="1685" w:type="dxa"/>
            <w:hideMark/>
          </w:tcPr>
          <w:p w14:paraId="1A70B0E0" w14:textId="77777777" w:rsidR="00503AE3" w:rsidRPr="00691862" w:rsidRDefault="00503AE3" w:rsidP="00674271">
            <w:pPr>
              <w:pStyle w:val="TableText"/>
            </w:pPr>
            <w:r w:rsidRPr="00691862">
              <w:t>40,000</w:t>
            </w:r>
          </w:p>
        </w:tc>
        <w:tc>
          <w:tcPr>
            <w:tcW w:w="1250" w:type="dxa"/>
            <w:hideMark/>
          </w:tcPr>
          <w:p w14:paraId="703E3719" w14:textId="77777777" w:rsidR="00503AE3" w:rsidRPr="00691862" w:rsidRDefault="00503AE3" w:rsidP="00674271">
            <w:pPr>
              <w:pStyle w:val="TableText"/>
            </w:pPr>
            <w:r w:rsidRPr="00691862">
              <w:t>8</w:t>
            </w:r>
          </w:p>
        </w:tc>
        <w:tc>
          <w:tcPr>
            <w:tcW w:w="1207" w:type="dxa"/>
            <w:hideMark/>
          </w:tcPr>
          <w:p w14:paraId="1DD49CFD" w14:textId="77777777" w:rsidR="00503AE3" w:rsidRPr="00691862" w:rsidRDefault="00503AE3" w:rsidP="00674271">
            <w:pPr>
              <w:pStyle w:val="TableText"/>
            </w:pPr>
            <w:r w:rsidRPr="00691862">
              <w:t>64</w:t>
            </w:r>
          </w:p>
        </w:tc>
        <w:tc>
          <w:tcPr>
            <w:tcW w:w="1708" w:type="dxa"/>
            <w:hideMark/>
          </w:tcPr>
          <w:p w14:paraId="4B4DF9F1" w14:textId="11ED4FD9" w:rsidR="00503AE3" w:rsidRPr="00691862" w:rsidRDefault="00503AE3" w:rsidP="00674271">
            <w:pPr>
              <w:pStyle w:val="TableText"/>
            </w:pPr>
            <w:r>
              <w:t>12</w:t>
            </w:r>
          </w:p>
        </w:tc>
        <w:tc>
          <w:tcPr>
            <w:tcW w:w="1980" w:type="dxa"/>
            <w:hideMark/>
          </w:tcPr>
          <w:p w14:paraId="097A67C0" w14:textId="6722E52A" w:rsidR="00503AE3" w:rsidRPr="00691862" w:rsidRDefault="00503AE3" w:rsidP="00674271">
            <w:pPr>
              <w:pStyle w:val="TableText"/>
            </w:pPr>
            <w:r>
              <w:t>360</w:t>
            </w:r>
          </w:p>
        </w:tc>
        <w:tc>
          <w:tcPr>
            <w:tcW w:w="1544" w:type="dxa"/>
          </w:tcPr>
          <w:p w14:paraId="424ABB04" w14:textId="1B79A210" w:rsidR="00503AE3" w:rsidRPr="00691862" w:rsidRDefault="00503AE3" w:rsidP="00674271">
            <w:pPr>
              <w:pStyle w:val="TableText"/>
            </w:pPr>
            <w:r>
              <w:t>500 (1,000)</w:t>
            </w:r>
          </w:p>
        </w:tc>
      </w:tr>
      <w:tr w:rsidR="00503AE3" w:rsidRPr="00691862" w14:paraId="70200115" w14:textId="47F54FDC" w:rsidTr="00503AE3">
        <w:tc>
          <w:tcPr>
            <w:tcW w:w="1685" w:type="dxa"/>
            <w:hideMark/>
          </w:tcPr>
          <w:p w14:paraId="483FA262" w14:textId="77777777" w:rsidR="00503AE3" w:rsidRPr="00691862" w:rsidRDefault="00503AE3" w:rsidP="00674271">
            <w:pPr>
              <w:pStyle w:val="TableText"/>
            </w:pPr>
            <w:r w:rsidRPr="00691862">
              <w:t>100,000</w:t>
            </w:r>
          </w:p>
        </w:tc>
        <w:tc>
          <w:tcPr>
            <w:tcW w:w="1250" w:type="dxa"/>
            <w:hideMark/>
          </w:tcPr>
          <w:p w14:paraId="4C455641" w14:textId="77777777" w:rsidR="00503AE3" w:rsidRPr="00691862" w:rsidRDefault="00503AE3" w:rsidP="00674271">
            <w:pPr>
              <w:pStyle w:val="TableText"/>
            </w:pPr>
            <w:r w:rsidRPr="00691862">
              <w:t>12</w:t>
            </w:r>
          </w:p>
        </w:tc>
        <w:tc>
          <w:tcPr>
            <w:tcW w:w="1207" w:type="dxa"/>
            <w:hideMark/>
          </w:tcPr>
          <w:p w14:paraId="1B0ACE7D" w14:textId="77777777" w:rsidR="00503AE3" w:rsidRPr="00691862" w:rsidRDefault="00503AE3" w:rsidP="00674271">
            <w:pPr>
              <w:pStyle w:val="TableText"/>
            </w:pPr>
            <w:r w:rsidRPr="00691862">
              <w:t>96</w:t>
            </w:r>
          </w:p>
        </w:tc>
        <w:tc>
          <w:tcPr>
            <w:tcW w:w="1708" w:type="dxa"/>
            <w:hideMark/>
          </w:tcPr>
          <w:p w14:paraId="06E45120" w14:textId="6E3575B6" w:rsidR="00503AE3" w:rsidRPr="00691862" w:rsidRDefault="00503AE3" w:rsidP="00674271">
            <w:pPr>
              <w:pStyle w:val="TableText"/>
            </w:pPr>
            <w:r>
              <w:t>30</w:t>
            </w:r>
          </w:p>
        </w:tc>
        <w:tc>
          <w:tcPr>
            <w:tcW w:w="1980" w:type="dxa"/>
            <w:hideMark/>
          </w:tcPr>
          <w:p w14:paraId="0008E403" w14:textId="6004472B" w:rsidR="00503AE3" w:rsidRPr="00691862" w:rsidRDefault="00503AE3" w:rsidP="00674271">
            <w:pPr>
              <w:pStyle w:val="TableText"/>
            </w:pPr>
            <w:r>
              <w:t>900</w:t>
            </w:r>
          </w:p>
        </w:tc>
        <w:tc>
          <w:tcPr>
            <w:tcW w:w="1544" w:type="dxa"/>
          </w:tcPr>
          <w:p w14:paraId="290588BC" w14:textId="14161BF5" w:rsidR="00503AE3" w:rsidRPr="00691862" w:rsidRDefault="00503AE3" w:rsidP="00674271">
            <w:pPr>
              <w:pStyle w:val="TableText"/>
            </w:pPr>
            <w:r>
              <w:t>1,000 (1,500)</w:t>
            </w:r>
          </w:p>
        </w:tc>
      </w:tr>
      <w:tr w:rsidR="00503AE3" w:rsidRPr="00691862" w14:paraId="1E167C62" w14:textId="545B57A8" w:rsidTr="00503AE3">
        <w:tc>
          <w:tcPr>
            <w:tcW w:w="1685" w:type="dxa"/>
            <w:hideMark/>
          </w:tcPr>
          <w:p w14:paraId="16D6731A" w14:textId="18BCA318" w:rsidR="00503AE3" w:rsidRPr="00691862" w:rsidRDefault="00503AE3" w:rsidP="00674271">
            <w:pPr>
              <w:pStyle w:val="TableText"/>
            </w:pPr>
            <w:r>
              <w:t>4</w:t>
            </w:r>
            <w:r w:rsidRPr="00691862">
              <w:t>00,000</w:t>
            </w:r>
          </w:p>
        </w:tc>
        <w:tc>
          <w:tcPr>
            <w:tcW w:w="1250" w:type="dxa"/>
            <w:hideMark/>
          </w:tcPr>
          <w:p w14:paraId="3C0A5FEC" w14:textId="669A78FC" w:rsidR="00503AE3" w:rsidRPr="00691862" w:rsidRDefault="00503AE3" w:rsidP="00674271">
            <w:pPr>
              <w:pStyle w:val="TableText"/>
            </w:pPr>
            <w:r>
              <w:t>40</w:t>
            </w:r>
          </w:p>
        </w:tc>
        <w:tc>
          <w:tcPr>
            <w:tcW w:w="1207" w:type="dxa"/>
            <w:hideMark/>
          </w:tcPr>
          <w:p w14:paraId="750EB267" w14:textId="77777777" w:rsidR="00503AE3" w:rsidRPr="00691862" w:rsidRDefault="00503AE3" w:rsidP="00674271">
            <w:pPr>
              <w:pStyle w:val="TableText"/>
            </w:pPr>
            <w:r w:rsidRPr="00691862">
              <w:t>128</w:t>
            </w:r>
          </w:p>
        </w:tc>
        <w:tc>
          <w:tcPr>
            <w:tcW w:w="1708" w:type="dxa"/>
            <w:hideMark/>
          </w:tcPr>
          <w:p w14:paraId="3CD57B49" w14:textId="201F88F0" w:rsidR="00503AE3" w:rsidRPr="00691862" w:rsidRDefault="00503AE3" w:rsidP="00674271">
            <w:pPr>
              <w:pStyle w:val="TableText"/>
            </w:pPr>
            <w:r>
              <w:t>120</w:t>
            </w:r>
          </w:p>
        </w:tc>
        <w:tc>
          <w:tcPr>
            <w:tcW w:w="1980" w:type="dxa"/>
            <w:hideMark/>
          </w:tcPr>
          <w:p w14:paraId="64E7723D" w14:textId="430CF6A2" w:rsidR="00503AE3" w:rsidRPr="00691862" w:rsidRDefault="00503AE3" w:rsidP="00674271">
            <w:pPr>
              <w:pStyle w:val="TableText"/>
            </w:pPr>
            <w:r>
              <w:t>1,800</w:t>
            </w:r>
          </w:p>
        </w:tc>
        <w:tc>
          <w:tcPr>
            <w:tcW w:w="1544" w:type="dxa"/>
          </w:tcPr>
          <w:p w14:paraId="4F3EAD2F" w14:textId="1C9AA424" w:rsidR="00503AE3" w:rsidRPr="00691862" w:rsidRDefault="00503AE3" w:rsidP="00674271">
            <w:pPr>
              <w:pStyle w:val="TableText"/>
            </w:pPr>
            <w:r>
              <w:t>2,000 (2,500)</w:t>
            </w:r>
          </w:p>
        </w:tc>
      </w:tr>
    </w:tbl>
    <w:p w14:paraId="5C5ED43E" w14:textId="77777777" w:rsidR="0069670A" w:rsidRDefault="0069670A" w:rsidP="0069670A"/>
    <w:p w14:paraId="5FAE767E" w14:textId="19047DE7" w:rsidR="003C26E1" w:rsidRPr="0069670A" w:rsidRDefault="003C26E1" w:rsidP="0069670A">
      <w:pPr>
        <w:pStyle w:val="Note"/>
        <w:rPr>
          <w:sz w:val="18"/>
        </w:rPr>
      </w:pPr>
      <w:r w:rsidRPr="0069670A">
        <w:rPr>
          <w:sz w:val="18"/>
        </w:rPr>
        <w:t>*</w:t>
      </w:r>
      <w:r w:rsidR="0069670A" w:rsidRPr="0069670A">
        <w:rPr>
          <w:sz w:val="18"/>
        </w:rPr>
        <w:t xml:space="preserve"> </w:t>
      </w:r>
      <w:r w:rsidR="00E730C1" w:rsidRPr="0069670A">
        <w:rPr>
          <w:sz w:val="18"/>
        </w:rPr>
        <w:t>Total d</w:t>
      </w:r>
      <w:r w:rsidRPr="0069670A">
        <w:rPr>
          <w:sz w:val="18"/>
        </w:rPr>
        <w:t xml:space="preserve">aily average </w:t>
      </w:r>
      <w:r w:rsidR="00E730C1" w:rsidRPr="0069670A">
        <w:rPr>
          <w:sz w:val="18"/>
        </w:rPr>
        <w:t xml:space="preserve">number </w:t>
      </w:r>
      <w:r w:rsidRPr="0069670A">
        <w:rPr>
          <w:sz w:val="18"/>
        </w:rPr>
        <w:t>of packets</w:t>
      </w:r>
      <w:r w:rsidR="00E730C1" w:rsidRPr="0069670A">
        <w:rPr>
          <w:sz w:val="18"/>
        </w:rPr>
        <w:t>-</w:t>
      </w:r>
      <w:r w:rsidRPr="0069670A">
        <w:rPr>
          <w:sz w:val="18"/>
        </w:rPr>
        <w:t>per</w:t>
      </w:r>
      <w:r w:rsidR="00E730C1" w:rsidRPr="0069670A">
        <w:rPr>
          <w:sz w:val="18"/>
        </w:rPr>
        <w:t>-</w:t>
      </w:r>
      <w:r w:rsidRPr="0069670A">
        <w:rPr>
          <w:sz w:val="18"/>
        </w:rPr>
        <w:t xml:space="preserve">second from </w:t>
      </w:r>
      <w:r w:rsidR="00762BD5" w:rsidRPr="0069670A">
        <w:rPr>
          <w:sz w:val="18"/>
        </w:rPr>
        <w:t xml:space="preserve">the </w:t>
      </w:r>
      <w:r w:rsidR="00E730C1" w:rsidRPr="0069670A">
        <w:rPr>
          <w:sz w:val="18"/>
        </w:rPr>
        <w:t xml:space="preserve">all </w:t>
      </w:r>
      <w:r w:rsidRPr="0069670A">
        <w:rPr>
          <w:sz w:val="18"/>
        </w:rPr>
        <w:t xml:space="preserve">domain controllers </w:t>
      </w:r>
      <w:r w:rsidR="00E730C1" w:rsidRPr="0069670A">
        <w:rPr>
          <w:sz w:val="18"/>
        </w:rPr>
        <w:t>being monitored by all ATA Gateways</w:t>
      </w:r>
    </w:p>
    <w:p w14:paraId="4304B722" w14:textId="0BC98F81" w:rsidR="003C26E1" w:rsidRPr="0069670A" w:rsidRDefault="003C26E1" w:rsidP="0069670A">
      <w:pPr>
        <w:pStyle w:val="Note"/>
        <w:rPr>
          <w:sz w:val="18"/>
        </w:rPr>
      </w:pPr>
      <w:r w:rsidRPr="0069670A">
        <w:rPr>
          <w:sz w:val="18"/>
        </w:rPr>
        <w:t>**</w:t>
      </w:r>
      <w:r w:rsidR="0069670A" w:rsidRPr="0069670A">
        <w:rPr>
          <w:sz w:val="18"/>
        </w:rPr>
        <w:t xml:space="preserve"> </w:t>
      </w:r>
      <w:r w:rsidRPr="0069670A">
        <w:rPr>
          <w:sz w:val="18"/>
        </w:rPr>
        <w:t>This includes physical cores, not hyper</w:t>
      </w:r>
      <w:r w:rsidR="00E730C1" w:rsidRPr="0069670A">
        <w:rPr>
          <w:sz w:val="18"/>
        </w:rPr>
        <w:t>-</w:t>
      </w:r>
      <w:r w:rsidRPr="0069670A">
        <w:rPr>
          <w:sz w:val="18"/>
        </w:rPr>
        <w:t>threaded cores.</w:t>
      </w:r>
    </w:p>
    <w:p w14:paraId="0DCD39EA" w14:textId="263C402E" w:rsidR="00E730C1" w:rsidRPr="0069670A" w:rsidRDefault="00E730C1" w:rsidP="0069670A">
      <w:pPr>
        <w:pStyle w:val="Note"/>
        <w:rPr>
          <w:sz w:val="18"/>
        </w:rPr>
      </w:pPr>
      <w:r w:rsidRPr="0069670A">
        <w:rPr>
          <w:sz w:val="18"/>
        </w:rPr>
        <w:t>***</w:t>
      </w:r>
      <w:r w:rsidR="0069670A" w:rsidRPr="0069670A">
        <w:rPr>
          <w:sz w:val="18"/>
        </w:rPr>
        <w:t xml:space="preserve"> </w:t>
      </w:r>
      <w:r w:rsidRPr="0069670A">
        <w:rPr>
          <w:sz w:val="18"/>
        </w:rPr>
        <w:t>Average numbers (Peak numbers)</w:t>
      </w:r>
    </w:p>
    <w:p w14:paraId="006D90EC" w14:textId="6A8105B2" w:rsidR="0069670A" w:rsidRDefault="0069670A" w:rsidP="003C26E1">
      <w:pPr>
        <w:rPr>
          <w:i/>
          <w:sz w:val="20"/>
          <w:szCs w:val="20"/>
        </w:rPr>
      </w:pPr>
    </w:p>
    <w:p w14:paraId="2A0740B2" w14:textId="7ABBD4D6" w:rsidR="0069670A" w:rsidRPr="0069670A" w:rsidRDefault="0069670A" w:rsidP="0069670A">
      <w:pPr>
        <w:pStyle w:val="Note"/>
        <w:rPr>
          <w:sz w:val="18"/>
        </w:rPr>
      </w:pPr>
      <w:r w:rsidRPr="0069670A">
        <w:rPr>
          <w:b/>
          <w:sz w:val="18"/>
        </w:rPr>
        <w:t>Note</w:t>
      </w:r>
      <w:r>
        <w:rPr>
          <w:b/>
          <w:sz w:val="18"/>
        </w:rPr>
        <w:t>s</w:t>
      </w:r>
      <w:r w:rsidRPr="0069670A">
        <w:rPr>
          <w:b/>
          <w:sz w:val="18"/>
        </w:rPr>
        <w:t>:</w:t>
      </w:r>
    </w:p>
    <w:p w14:paraId="2C25B7D6" w14:textId="2D2225EE" w:rsidR="0069670A" w:rsidRPr="0069670A" w:rsidRDefault="0069670A" w:rsidP="0069670A">
      <w:pPr>
        <w:pStyle w:val="Note"/>
        <w:rPr>
          <w:sz w:val="18"/>
        </w:rPr>
      </w:pPr>
      <w:r w:rsidRPr="0069670A">
        <w:rPr>
          <w:sz w:val="18"/>
        </w:rPr>
        <w:t>The ATA Center can handle an aggregated maximum of 400,000 frames per second (FPS) from all the monitored domain controllers.</w:t>
      </w:r>
    </w:p>
    <w:p w14:paraId="3E0A45B0" w14:textId="181CB58C" w:rsidR="0069670A" w:rsidRPr="0069670A" w:rsidRDefault="0069670A" w:rsidP="0069670A">
      <w:pPr>
        <w:pStyle w:val="Note"/>
        <w:rPr>
          <w:sz w:val="18"/>
        </w:rPr>
      </w:pPr>
      <w:r w:rsidRPr="0069670A">
        <w:rPr>
          <w:sz w:val="18"/>
        </w:rPr>
        <w:t>The amounts of storage dictated here are net values, you should always account for future growth and to make sure that the disk the database resides on has at least 20% of free space.</w:t>
      </w:r>
    </w:p>
    <w:p w14:paraId="2B204C94" w14:textId="285F57F7" w:rsidR="0069670A" w:rsidRPr="0069670A" w:rsidRDefault="0069670A" w:rsidP="0069670A">
      <w:pPr>
        <w:pStyle w:val="Note"/>
        <w:rPr>
          <w:sz w:val="18"/>
        </w:rPr>
      </w:pPr>
      <w:r w:rsidRPr="0069670A">
        <w:rPr>
          <w:sz w:val="18"/>
        </w:rPr>
        <w:t>If your free space reaches a minimum of either 20% or 100 GB, the oldest collection of data will be deleted. This will continue to occur until either only two days of data or either 5% or 50 GB of free space remains at which point data collection will stop working.</w:t>
      </w:r>
    </w:p>
    <w:p w14:paraId="112682DD" w14:textId="4FD2AE81" w:rsidR="0069670A" w:rsidRPr="0069670A" w:rsidRDefault="0069670A" w:rsidP="0069670A">
      <w:pPr>
        <w:pStyle w:val="Note"/>
        <w:rPr>
          <w:sz w:val="18"/>
        </w:rPr>
      </w:pPr>
      <w:r w:rsidRPr="0069670A">
        <w:rPr>
          <w:sz w:val="18"/>
        </w:rPr>
        <w:t>The storage latency for read and write activities should be below 10 ms.</w:t>
      </w:r>
    </w:p>
    <w:p w14:paraId="1E7AA817" w14:textId="4EE2251F" w:rsidR="0069670A" w:rsidRPr="0069670A" w:rsidRDefault="0069670A" w:rsidP="0069670A">
      <w:pPr>
        <w:pStyle w:val="Note"/>
        <w:rPr>
          <w:sz w:val="18"/>
        </w:rPr>
      </w:pPr>
      <w:r w:rsidRPr="0069670A">
        <w:rPr>
          <w:sz w:val="18"/>
        </w:rPr>
        <w:t>The ratio between read and write activities is approximately 1:3 below 100,000 packets-per-second and 1:6 above 100,000 packets-per-second.</w:t>
      </w:r>
    </w:p>
    <w:p w14:paraId="79C756AA" w14:textId="72A25C5B" w:rsidR="003C26E1" w:rsidRPr="00691862" w:rsidRDefault="003C26E1" w:rsidP="00092342">
      <w:pPr>
        <w:pStyle w:val="Heading3Numbered"/>
      </w:pPr>
      <w:bookmarkStart w:id="29" w:name="_Toc464635857"/>
      <w:r w:rsidRPr="00691862">
        <w:t>Sizing</w:t>
      </w:r>
      <w:r w:rsidR="00001492" w:rsidRPr="00691862">
        <w:rPr>
          <w:rFonts w:cs="Segoe UI"/>
        </w:rPr>
        <w:t>—</w:t>
      </w:r>
      <w:r w:rsidR="00AB5EB1" w:rsidRPr="00691862">
        <w:t xml:space="preserve">ATA </w:t>
      </w:r>
      <w:r w:rsidRPr="00691862">
        <w:t>Gateway</w:t>
      </w:r>
      <w:r w:rsidR="00612B39">
        <w:t>s</w:t>
      </w:r>
      <w:bookmarkEnd w:id="29"/>
    </w:p>
    <w:p w14:paraId="4C1AD531" w14:textId="77777777" w:rsidR="0069670A" w:rsidRDefault="0069670A" w:rsidP="0069670A">
      <w:pPr>
        <w:pStyle w:val="Heading4Numbered"/>
      </w:pPr>
      <w:r>
        <w:t>ATA Lightweight Gateway</w:t>
      </w:r>
    </w:p>
    <w:p w14:paraId="549DDA3F" w14:textId="7F4F02B7" w:rsidR="00254B98" w:rsidRDefault="0069670A" w:rsidP="0069670A">
      <w:r>
        <w:t xml:space="preserve">An ATA Lightweight Gateway is installed directly on the Domain Controller and monitors their traffic directly. </w:t>
      </w:r>
      <w:r w:rsidR="00254B98" w:rsidRPr="00254B98">
        <w:t xml:space="preserve">It is recommended that you use an ATA Lightweight Gateway rather than an ATA Gateway whenever possible, as long as your domain controllers comply with the sizing table </w:t>
      </w:r>
      <w:r w:rsidR="00254B98" w:rsidRPr="00254B98">
        <w:lastRenderedPageBreak/>
        <w:t xml:space="preserve">listed </w:t>
      </w:r>
      <w:r w:rsidR="00254B98">
        <w:t xml:space="preserve">below.  </w:t>
      </w:r>
      <w:r w:rsidR="00254B98" w:rsidRPr="00254B98">
        <w:t xml:space="preserve">An ATA Lightweight Gateway can support the monitoring of </w:t>
      </w:r>
      <w:r w:rsidR="00254B98" w:rsidRPr="00254B98">
        <w:rPr>
          <w:u w:val="single"/>
        </w:rPr>
        <w:t>one domain controller</w:t>
      </w:r>
      <w:r w:rsidR="00254B98">
        <w:t>.</w:t>
      </w:r>
    </w:p>
    <w:p w14:paraId="3C71A3CD" w14:textId="3CEEBD18" w:rsidR="0069670A" w:rsidRDefault="0069670A" w:rsidP="0069670A">
      <w:r>
        <w:t xml:space="preserve">The following table provides some high-level suggestions regarding how to size Domain Controllers based on the amount of traffic being sent and received. More information about ATA sizing can be found in the </w:t>
      </w:r>
      <w:r w:rsidRPr="00691862">
        <w:t>TechNet article “</w:t>
      </w:r>
      <w:hyperlink r:id="rId25" w:history="1">
        <w:r w:rsidRPr="0040554B">
          <w:rPr>
            <w:rStyle w:val="Hyperlink"/>
          </w:rPr>
          <w:t>ATA Capacity Planning</w:t>
        </w:r>
      </w:hyperlink>
      <w:r w:rsidRPr="0040554B">
        <w:t>”.</w:t>
      </w:r>
    </w:p>
    <w:p w14:paraId="6EA5B1A2" w14:textId="77777777" w:rsidR="0069670A" w:rsidRPr="0040554B" w:rsidRDefault="0069670A" w:rsidP="0069670A">
      <w:pPr>
        <w:pStyle w:val="Caption"/>
        <w:keepNext/>
      </w:pPr>
      <w:r w:rsidRPr="0040554B">
        <w:t xml:space="preserve">Table </w:t>
      </w:r>
      <w:r>
        <w:t>7:</w:t>
      </w:r>
      <w:r w:rsidRPr="0040554B">
        <w:t xml:space="preserve"> </w:t>
      </w:r>
      <w:r>
        <w:t xml:space="preserve">ATA Lightweight </w:t>
      </w:r>
      <w:r w:rsidRPr="0040554B">
        <w:t>Gateway Sizing</w:t>
      </w:r>
    </w:p>
    <w:tbl>
      <w:tblPr>
        <w:tblStyle w:val="TablaMicrosoftServicios1"/>
        <w:tblW w:w="9731" w:type="dxa"/>
        <w:tblLook w:val="04A0" w:firstRow="1" w:lastRow="0" w:firstColumn="1" w:lastColumn="0" w:noHBand="0" w:noVBand="1"/>
      </w:tblPr>
      <w:tblGrid>
        <w:gridCol w:w="3243"/>
        <w:gridCol w:w="3244"/>
        <w:gridCol w:w="3244"/>
      </w:tblGrid>
      <w:tr w:rsidR="0069670A" w:rsidRPr="00691862" w14:paraId="29AFD431" w14:textId="77777777" w:rsidTr="009443F0">
        <w:trPr>
          <w:cnfStyle w:val="100000000000" w:firstRow="1" w:lastRow="0" w:firstColumn="0" w:lastColumn="0" w:oddVBand="0" w:evenVBand="0" w:oddHBand="0" w:evenHBand="0" w:firstRowFirstColumn="0" w:firstRowLastColumn="0" w:lastRowFirstColumn="0" w:lastRowLastColumn="0"/>
          <w:trHeight w:val="515"/>
        </w:trPr>
        <w:tc>
          <w:tcPr>
            <w:tcW w:w="3243" w:type="dxa"/>
            <w:hideMark/>
          </w:tcPr>
          <w:p w14:paraId="659C7C99" w14:textId="77777777" w:rsidR="0069670A" w:rsidRPr="001E5EE6" w:rsidRDefault="0069670A" w:rsidP="009443F0">
            <w:pPr>
              <w:rPr>
                <w:sz w:val="18"/>
                <w:szCs w:val="18"/>
              </w:rPr>
            </w:pPr>
            <w:r w:rsidRPr="0040554B">
              <w:rPr>
                <w:sz w:val="18"/>
                <w:szCs w:val="18"/>
              </w:rPr>
              <w:t xml:space="preserve">Packets per </w:t>
            </w:r>
            <w:r w:rsidRPr="001E5EE6">
              <w:rPr>
                <w:sz w:val="18"/>
                <w:szCs w:val="18"/>
              </w:rPr>
              <w:t>Second*</w:t>
            </w:r>
          </w:p>
        </w:tc>
        <w:tc>
          <w:tcPr>
            <w:tcW w:w="3244" w:type="dxa"/>
            <w:hideMark/>
          </w:tcPr>
          <w:p w14:paraId="3F64F763" w14:textId="77777777" w:rsidR="0069670A" w:rsidRPr="00691862" w:rsidRDefault="0069670A" w:rsidP="009443F0">
            <w:pPr>
              <w:rPr>
                <w:sz w:val="18"/>
                <w:szCs w:val="18"/>
              </w:rPr>
            </w:pPr>
            <w:r w:rsidRPr="00691862">
              <w:rPr>
                <w:sz w:val="18"/>
                <w:szCs w:val="18"/>
              </w:rPr>
              <w:t>CPU (Cores**)</w:t>
            </w:r>
          </w:p>
        </w:tc>
        <w:tc>
          <w:tcPr>
            <w:tcW w:w="3244" w:type="dxa"/>
            <w:hideMark/>
          </w:tcPr>
          <w:p w14:paraId="1F7369D5" w14:textId="77777777" w:rsidR="0069670A" w:rsidRPr="00691862" w:rsidRDefault="0069670A" w:rsidP="009443F0">
            <w:pPr>
              <w:rPr>
                <w:sz w:val="18"/>
                <w:szCs w:val="18"/>
              </w:rPr>
            </w:pPr>
            <w:r w:rsidRPr="00691862">
              <w:rPr>
                <w:sz w:val="18"/>
                <w:szCs w:val="18"/>
              </w:rPr>
              <w:t>Memory</w:t>
            </w:r>
            <w:r>
              <w:rPr>
                <w:sz w:val="18"/>
                <w:szCs w:val="18"/>
              </w:rPr>
              <w:t xml:space="preserve"> (GB)</w:t>
            </w:r>
          </w:p>
        </w:tc>
      </w:tr>
      <w:tr w:rsidR="0069670A" w:rsidRPr="00691862" w14:paraId="7677B7EE" w14:textId="77777777" w:rsidTr="009443F0">
        <w:trPr>
          <w:trHeight w:val="515"/>
        </w:trPr>
        <w:tc>
          <w:tcPr>
            <w:tcW w:w="3243" w:type="dxa"/>
            <w:hideMark/>
          </w:tcPr>
          <w:p w14:paraId="596C1E09" w14:textId="77777777" w:rsidR="0069670A" w:rsidRPr="00691862" w:rsidRDefault="0069670A" w:rsidP="009443F0">
            <w:pPr>
              <w:rPr>
                <w:sz w:val="18"/>
                <w:szCs w:val="18"/>
              </w:rPr>
            </w:pPr>
            <w:r w:rsidRPr="00691862">
              <w:rPr>
                <w:sz w:val="18"/>
                <w:szCs w:val="18"/>
              </w:rPr>
              <w:t>1,000</w:t>
            </w:r>
          </w:p>
        </w:tc>
        <w:tc>
          <w:tcPr>
            <w:tcW w:w="3244" w:type="dxa"/>
            <w:hideMark/>
          </w:tcPr>
          <w:p w14:paraId="23C92EFD" w14:textId="77777777" w:rsidR="0069670A" w:rsidRPr="00691862" w:rsidRDefault="0069670A" w:rsidP="009443F0">
            <w:pPr>
              <w:rPr>
                <w:sz w:val="18"/>
                <w:szCs w:val="18"/>
              </w:rPr>
            </w:pPr>
            <w:r>
              <w:rPr>
                <w:sz w:val="18"/>
                <w:szCs w:val="18"/>
              </w:rPr>
              <w:t>2</w:t>
            </w:r>
          </w:p>
        </w:tc>
        <w:tc>
          <w:tcPr>
            <w:tcW w:w="3244" w:type="dxa"/>
            <w:hideMark/>
          </w:tcPr>
          <w:p w14:paraId="781C7314" w14:textId="77777777" w:rsidR="0069670A" w:rsidRPr="00691862" w:rsidRDefault="0069670A" w:rsidP="009443F0">
            <w:pPr>
              <w:rPr>
                <w:sz w:val="18"/>
                <w:szCs w:val="18"/>
              </w:rPr>
            </w:pPr>
            <w:r>
              <w:rPr>
                <w:sz w:val="18"/>
                <w:szCs w:val="18"/>
              </w:rPr>
              <w:t>6</w:t>
            </w:r>
          </w:p>
        </w:tc>
      </w:tr>
      <w:tr w:rsidR="0069670A" w:rsidRPr="00691862" w14:paraId="3FA7232D" w14:textId="77777777" w:rsidTr="009443F0">
        <w:trPr>
          <w:trHeight w:val="515"/>
        </w:trPr>
        <w:tc>
          <w:tcPr>
            <w:tcW w:w="3243" w:type="dxa"/>
            <w:hideMark/>
          </w:tcPr>
          <w:p w14:paraId="69D8146D" w14:textId="77777777" w:rsidR="0069670A" w:rsidRPr="00691862" w:rsidRDefault="0069670A" w:rsidP="009443F0">
            <w:pPr>
              <w:rPr>
                <w:sz w:val="18"/>
                <w:szCs w:val="18"/>
              </w:rPr>
            </w:pPr>
            <w:r>
              <w:rPr>
                <w:sz w:val="18"/>
                <w:szCs w:val="18"/>
              </w:rPr>
              <w:t>5</w:t>
            </w:r>
            <w:r w:rsidRPr="00691862">
              <w:rPr>
                <w:sz w:val="18"/>
                <w:szCs w:val="18"/>
              </w:rPr>
              <w:t>,000</w:t>
            </w:r>
          </w:p>
        </w:tc>
        <w:tc>
          <w:tcPr>
            <w:tcW w:w="3244" w:type="dxa"/>
            <w:hideMark/>
          </w:tcPr>
          <w:p w14:paraId="21949A40" w14:textId="77777777" w:rsidR="0069670A" w:rsidRPr="00691862" w:rsidRDefault="0069670A" w:rsidP="009443F0">
            <w:pPr>
              <w:rPr>
                <w:sz w:val="18"/>
                <w:szCs w:val="18"/>
              </w:rPr>
            </w:pPr>
            <w:r>
              <w:rPr>
                <w:sz w:val="18"/>
                <w:szCs w:val="18"/>
              </w:rPr>
              <w:t>6</w:t>
            </w:r>
          </w:p>
        </w:tc>
        <w:tc>
          <w:tcPr>
            <w:tcW w:w="3244" w:type="dxa"/>
            <w:hideMark/>
          </w:tcPr>
          <w:p w14:paraId="5CEE5E5E" w14:textId="77777777" w:rsidR="0069670A" w:rsidRPr="00691862" w:rsidRDefault="0069670A" w:rsidP="009443F0">
            <w:pPr>
              <w:rPr>
                <w:sz w:val="18"/>
                <w:szCs w:val="18"/>
              </w:rPr>
            </w:pPr>
            <w:r>
              <w:rPr>
                <w:sz w:val="18"/>
                <w:szCs w:val="18"/>
              </w:rPr>
              <w:t>16</w:t>
            </w:r>
          </w:p>
        </w:tc>
      </w:tr>
      <w:tr w:rsidR="0069670A" w:rsidRPr="00691862" w14:paraId="564A1E31" w14:textId="77777777" w:rsidTr="009443F0">
        <w:trPr>
          <w:trHeight w:val="516"/>
        </w:trPr>
        <w:tc>
          <w:tcPr>
            <w:tcW w:w="3243" w:type="dxa"/>
            <w:hideMark/>
          </w:tcPr>
          <w:p w14:paraId="09FD45D3" w14:textId="77777777" w:rsidR="0069670A" w:rsidRPr="00691862" w:rsidRDefault="0069670A" w:rsidP="009443F0">
            <w:pPr>
              <w:rPr>
                <w:sz w:val="18"/>
                <w:szCs w:val="18"/>
              </w:rPr>
            </w:pPr>
            <w:r>
              <w:rPr>
                <w:sz w:val="18"/>
                <w:szCs w:val="18"/>
              </w:rPr>
              <w:t>1</w:t>
            </w:r>
            <w:r w:rsidRPr="00691862">
              <w:rPr>
                <w:sz w:val="18"/>
                <w:szCs w:val="18"/>
              </w:rPr>
              <w:t>0,000</w:t>
            </w:r>
          </w:p>
        </w:tc>
        <w:tc>
          <w:tcPr>
            <w:tcW w:w="3244" w:type="dxa"/>
            <w:hideMark/>
          </w:tcPr>
          <w:p w14:paraId="546C6646" w14:textId="77777777" w:rsidR="0069670A" w:rsidRPr="00691862" w:rsidRDefault="0069670A" w:rsidP="009443F0">
            <w:pPr>
              <w:rPr>
                <w:sz w:val="18"/>
                <w:szCs w:val="18"/>
              </w:rPr>
            </w:pPr>
            <w:r>
              <w:rPr>
                <w:sz w:val="18"/>
                <w:szCs w:val="18"/>
              </w:rPr>
              <w:t>10</w:t>
            </w:r>
          </w:p>
        </w:tc>
        <w:tc>
          <w:tcPr>
            <w:tcW w:w="3244" w:type="dxa"/>
            <w:hideMark/>
          </w:tcPr>
          <w:p w14:paraId="5D9C753A" w14:textId="77777777" w:rsidR="0069670A" w:rsidRPr="00691862" w:rsidRDefault="0069670A" w:rsidP="009443F0">
            <w:pPr>
              <w:rPr>
                <w:sz w:val="18"/>
                <w:szCs w:val="18"/>
              </w:rPr>
            </w:pPr>
            <w:r>
              <w:rPr>
                <w:sz w:val="18"/>
                <w:szCs w:val="18"/>
              </w:rPr>
              <w:t>24</w:t>
            </w:r>
          </w:p>
        </w:tc>
      </w:tr>
    </w:tbl>
    <w:p w14:paraId="74751BC2" w14:textId="77777777" w:rsidR="0069670A" w:rsidRDefault="0069670A" w:rsidP="0069670A"/>
    <w:p w14:paraId="4BB6D923" w14:textId="77777777" w:rsidR="0069670A" w:rsidRDefault="0069670A" w:rsidP="0069670A">
      <w:pPr>
        <w:pStyle w:val="Note"/>
        <w:rPr>
          <w:sz w:val="18"/>
        </w:rPr>
      </w:pPr>
      <w:r w:rsidRPr="00292F47">
        <w:rPr>
          <w:b/>
          <w:sz w:val="18"/>
        </w:rPr>
        <w:t xml:space="preserve">* </w:t>
      </w:r>
      <w:r w:rsidRPr="00292F47">
        <w:rPr>
          <w:sz w:val="18"/>
        </w:rPr>
        <w:t>Total busy-hour average number of packets per second from the domain controllers that are being monitored by the specific ATA Lightweight Gateway</w:t>
      </w:r>
    </w:p>
    <w:p w14:paraId="40B4F0B3" w14:textId="77777777" w:rsidR="0069670A" w:rsidRPr="00292F47" w:rsidRDefault="0069670A" w:rsidP="0069670A">
      <w:pPr>
        <w:pStyle w:val="Note"/>
        <w:rPr>
          <w:sz w:val="18"/>
        </w:rPr>
      </w:pPr>
      <w:r w:rsidRPr="00292F47">
        <w:rPr>
          <w:b/>
          <w:sz w:val="18"/>
        </w:rPr>
        <w:t>*</w:t>
      </w:r>
      <w:r>
        <w:rPr>
          <w:b/>
          <w:sz w:val="18"/>
        </w:rPr>
        <w:t>*</w:t>
      </w:r>
      <w:r w:rsidRPr="00292F47">
        <w:rPr>
          <w:b/>
          <w:sz w:val="18"/>
        </w:rPr>
        <w:t xml:space="preserve"> </w:t>
      </w:r>
      <w:r>
        <w:rPr>
          <w:sz w:val="18"/>
        </w:rPr>
        <w:t>Hyper-threading must be disabled</w:t>
      </w:r>
    </w:p>
    <w:p w14:paraId="7882ECD3" w14:textId="77777777" w:rsidR="0069670A" w:rsidRPr="00612B39" w:rsidRDefault="0069670A" w:rsidP="0069670A"/>
    <w:p w14:paraId="111D35C7" w14:textId="343B4767" w:rsidR="00612B39" w:rsidRDefault="00612B39" w:rsidP="00612B39">
      <w:pPr>
        <w:pStyle w:val="Heading4Numbered"/>
      </w:pPr>
      <w:r>
        <w:t>ATA Gateway</w:t>
      </w:r>
    </w:p>
    <w:p w14:paraId="5FE54556" w14:textId="2DD928BF" w:rsidR="00AB5EB1" w:rsidRPr="0040554B" w:rsidRDefault="00AB5EB1" w:rsidP="00AB5EB1">
      <w:r w:rsidRPr="00691862">
        <w:t xml:space="preserve">An ATA </w:t>
      </w:r>
      <w:r w:rsidR="0086221F">
        <w:t>Gateway</w:t>
      </w:r>
      <w:r w:rsidR="00001492" w:rsidRPr="00691862">
        <w:t xml:space="preserve"> </w:t>
      </w:r>
      <w:r w:rsidRPr="00691862">
        <w:t xml:space="preserve">can support </w:t>
      </w:r>
      <w:r w:rsidR="000B48FF">
        <w:t xml:space="preserve">the </w:t>
      </w:r>
      <w:r w:rsidRPr="00691862">
        <w:t xml:space="preserve">monitoring </w:t>
      </w:r>
      <w:r w:rsidR="000B48FF">
        <w:t xml:space="preserve">of </w:t>
      </w:r>
      <w:r w:rsidRPr="00254B98">
        <w:rPr>
          <w:u w:val="single"/>
        </w:rPr>
        <w:t>multiple domain controllers</w:t>
      </w:r>
      <w:r w:rsidRPr="00691862">
        <w:t xml:space="preserve">, depending on the amount of network traffic of the domain controllers being monitored. The following table provides some high-level suggestions regarding how to size your ATA </w:t>
      </w:r>
      <w:r w:rsidR="0086221F">
        <w:t>Gateway</w:t>
      </w:r>
      <w:r w:rsidR="000B48FF" w:rsidRPr="00691862">
        <w:t xml:space="preserve"> </w:t>
      </w:r>
      <w:r w:rsidRPr="00691862">
        <w:t>based</w:t>
      </w:r>
      <w:r w:rsidR="000B48FF">
        <w:t xml:space="preserve"> </w:t>
      </w:r>
      <w:r w:rsidRPr="00691862">
        <w:t xml:space="preserve">on the amount of network traffic </w:t>
      </w:r>
      <w:r w:rsidR="001227CA">
        <w:t xml:space="preserve">being sent and received.  </w:t>
      </w:r>
      <w:r w:rsidR="00F24738" w:rsidRPr="00691862">
        <w:t xml:space="preserve">More information about ATA sizing can be found in the TechNet article </w:t>
      </w:r>
      <w:r w:rsidRPr="00691862">
        <w:t>“</w:t>
      </w:r>
      <w:hyperlink r:id="rId26" w:history="1">
        <w:r w:rsidRPr="0040554B">
          <w:rPr>
            <w:rStyle w:val="Hyperlink"/>
          </w:rPr>
          <w:t>ATA Capacity Planning</w:t>
        </w:r>
      </w:hyperlink>
      <w:r w:rsidRPr="0040554B">
        <w:t>”.</w:t>
      </w:r>
    </w:p>
    <w:p w14:paraId="43894C52" w14:textId="18A14843" w:rsidR="009519FD" w:rsidRPr="0040554B" w:rsidRDefault="009519FD" w:rsidP="009519FD">
      <w:pPr>
        <w:pStyle w:val="Caption"/>
        <w:keepNext/>
      </w:pPr>
      <w:bookmarkStart w:id="30" w:name="_Ref428453575"/>
      <w:bookmarkStart w:id="31" w:name="_Toc428979107"/>
      <w:bookmarkStart w:id="32" w:name="_Toc462985338"/>
      <w:r w:rsidRPr="0040554B">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6</w:t>
      </w:r>
      <w:r w:rsidR="00D76826" w:rsidRPr="0040554B">
        <w:rPr>
          <w:noProof/>
        </w:rPr>
        <w:fldChar w:fldCharType="end"/>
      </w:r>
      <w:r w:rsidRPr="0040554B">
        <w:t xml:space="preserve">: </w:t>
      </w:r>
      <w:r w:rsidR="00612B39">
        <w:t xml:space="preserve">ATA </w:t>
      </w:r>
      <w:r w:rsidRPr="0040554B">
        <w:t>Gateway Sizing</w:t>
      </w:r>
      <w:bookmarkEnd w:id="30"/>
      <w:bookmarkEnd w:id="31"/>
      <w:bookmarkEnd w:id="32"/>
    </w:p>
    <w:tbl>
      <w:tblPr>
        <w:tblStyle w:val="TablaMicrosoftServicios1"/>
        <w:tblW w:w="9686" w:type="dxa"/>
        <w:tblLook w:val="04A0" w:firstRow="1" w:lastRow="0" w:firstColumn="1" w:lastColumn="0" w:noHBand="0" w:noVBand="1"/>
      </w:tblPr>
      <w:tblGrid>
        <w:gridCol w:w="3268"/>
        <w:gridCol w:w="3344"/>
        <w:gridCol w:w="3074"/>
      </w:tblGrid>
      <w:tr w:rsidR="00A0058B" w:rsidRPr="00691862" w14:paraId="3AFDE65B" w14:textId="77777777" w:rsidTr="00A0058B">
        <w:trPr>
          <w:cnfStyle w:val="100000000000" w:firstRow="1" w:lastRow="0" w:firstColumn="0" w:lastColumn="0" w:oddVBand="0" w:evenVBand="0" w:oddHBand="0" w:evenHBand="0" w:firstRowFirstColumn="0" w:firstRowLastColumn="0" w:lastRowFirstColumn="0" w:lastRowLastColumn="0"/>
          <w:trHeight w:val="451"/>
        </w:trPr>
        <w:tc>
          <w:tcPr>
            <w:tcW w:w="0" w:type="auto"/>
            <w:hideMark/>
          </w:tcPr>
          <w:p w14:paraId="0541CE18" w14:textId="775326CC" w:rsidR="00A0058B" w:rsidRPr="001E5EE6" w:rsidRDefault="00E6303F" w:rsidP="0040554B">
            <w:pPr>
              <w:rPr>
                <w:sz w:val="18"/>
                <w:szCs w:val="18"/>
              </w:rPr>
            </w:pPr>
            <w:r>
              <w:rPr>
                <w:sz w:val="18"/>
                <w:szCs w:val="18"/>
              </w:rPr>
              <w:t xml:space="preserve"> </w:t>
            </w:r>
            <w:r w:rsidR="001227CA">
              <w:rPr>
                <w:sz w:val="18"/>
                <w:szCs w:val="18"/>
              </w:rPr>
              <w:t>Packets per Second*</w:t>
            </w:r>
          </w:p>
        </w:tc>
        <w:tc>
          <w:tcPr>
            <w:tcW w:w="3344" w:type="dxa"/>
            <w:hideMark/>
          </w:tcPr>
          <w:p w14:paraId="488C1C33" w14:textId="3EC47DA1" w:rsidR="00A0058B" w:rsidRPr="00691862" w:rsidRDefault="00A0058B" w:rsidP="0040554B">
            <w:pPr>
              <w:rPr>
                <w:sz w:val="18"/>
                <w:szCs w:val="18"/>
              </w:rPr>
            </w:pPr>
            <w:r w:rsidRPr="00691862">
              <w:rPr>
                <w:sz w:val="18"/>
                <w:szCs w:val="18"/>
              </w:rPr>
              <w:t>CPU (Cores**)</w:t>
            </w:r>
          </w:p>
        </w:tc>
        <w:tc>
          <w:tcPr>
            <w:tcW w:w="3074" w:type="dxa"/>
            <w:hideMark/>
          </w:tcPr>
          <w:p w14:paraId="4222B42F" w14:textId="606BF7B6" w:rsidR="00A0058B" w:rsidRPr="00691862" w:rsidRDefault="00A0058B" w:rsidP="003C26E1">
            <w:pPr>
              <w:rPr>
                <w:sz w:val="18"/>
                <w:szCs w:val="18"/>
              </w:rPr>
            </w:pPr>
            <w:r w:rsidRPr="00691862">
              <w:rPr>
                <w:sz w:val="18"/>
                <w:szCs w:val="18"/>
              </w:rPr>
              <w:t>Memory</w:t>
            </w:r>
            <w:r w:rsidR="0031166D">
              <w:rPr>
                <w:sz w:val="18"/>
                <w:szCs w:val="18"/>
              </w:rPr>
              <w:t xml:space="preserve"> (GB)***</w:t>
            </w:r>
          </w:p>
        </w:tc>
      </w:tr>
      <w:tr w:rsidR="0069670A" w:rsidRPr="00691862" w14:paraId="04F754E2" w14:textId="77777777" w:rsidTr="00A0058B">
        <w:trPr>
          <w:trHeight w:val="451"/>
        </w:trPr>
        <w:tc>
          <w:tcPr>
            <w:tcW w:w="0" w:type="auto"/>
          </w:tcPr>
          <w:p w14:paraId="1E818CE6" w14:textId="446793A7" w:rsidR="0069670A" w:rsidRDefault="0069670A" w:rsidP="003C26E1">
            <w:pPr>
              <w:rPr>
                <w:sz w:val="18"/>
                <w:szCs w:val="18"/>
              </w:rPr>
            </w:pPr>
            <w:r>
              <w:rPr>
                <w:sz w:val="18"/>
                <w:szCs w:val="18"/>
              </w:rPr>
              <w:t>1,000</w:t>
            </w:r>
          </w:p>
        </w:tc>
        <w:tc>
          <w:tcPr>
            <w:tcW w:w="3344" w:type="dxa"/>
          </w:tcPr>
          <w:p w14:paraId="6B0712DE" w14:textId="3D922A5B" w:rsidR="0069670A" w:rsidRDefault="0069670A" w:rsidP="003C26E1">
            <w:pPr>
              <w:rPr>
                <w:sz w:val="18"/>
                <w:szCs w:val="18"/>
              </w:rPr>
            </w:pPr>
            <w:r>
              <w:rPr>
                <w:sz w:val="18"/>
                <w:szCs w:val="18"/>
              </w:rPr>
              <w:t>1</w:t>
            </w:r>
          </w:p>
        </w:tc>
        <w:tc>
          <w:tcPr>
            <w:tcW w:w="3074" w:type="dxa"/>
          </w:tcPr>
          <w:p w14:paraId="096BBB26" w14:textId="6CCEE0E7" w:rsidR="0069670A" w:rsidRDefault="0069670A" w:rsidP="003C26E1">
            <w:pPr>
              <w:rPr>
                <w:sz w:val="18"/>
                <w:szCs w:val="18"/>
              </w:rPr>
            </w:pPr>
            <w:r>
              <w:rPr>
                <w:sz w:val="18"/>
                <w:szCs w:val="18"/>
              </w:rPr>
              <w:t>6</w:t>
            </w:r>
          </w:p>
        </w:tc>
      </w:tr>
      <w:tr w:rsidR="0069670A" w:rsidRPr="00691862" w14:paraId="288DBD04" w14:textId="77777777" w:rsidTr="00A0058B">
        <w:trPr>
          <w:trHeight w:val="451"/>
        </w:trPr>
        <w:tc>
          <w:tcPr>
            <w:tcW w:w="0" w:type="auto"/>
          </w:tcPr>
          <w:p w14:paraId="264B285A" w14:textId="1C7BD3FA" w:rsidR="0069670A" w:rsidRPr="00691862" w:rsidRDefault="0069670A" w:rsidP="003C26E1">
            <w:pPr>
              <w:rPr>
                <w:sz w:val="18"/>
                <w:szCs w:val="18"/>
              </w:rPr>
            </w:pPr>
            <w:r>
              <w:rPr>
                <w:sz w:val="18"/>
                <w:szCs w:val="18"/>
              </w:rPr>
              <w:t>5,000</w:t>
            </w:r>
          </w:p>
        </w:tc>
        <w:tc>
          <w:tcPr>
            <w:tcW w:w="3344" w:type="dxa"/>
          </w:tcPr>
          <w:p w14:paraId="2C57B9D2" w14:textId="200F36D6" w:rsidR="0069670A" w:rsidRDefault="0069670A" w:rsidP="003C26E1">
            <w:pPr>
              <w:rPr>
                <w:sz w:val="18"/>
                <w:szCs w:val="18"/>
              </w:rPr>
            </w:pPr>
            <w:r>
              <w:rPr>
                <w:sz w:val="18"/>
                <w:szCs w:val="18"/>
              </w:rPr>
              <w:t>2</w:t>
            </w:r>
          </w:p>
        </w:tc>
        <w:tc>
          <w:tcPr>
            <w:tcW w:w="3074" w:type="dxa"/>
          </w:tcPr>
          <w:p w14:paraId="3C807ED0" w14:textId="1E281DD0" w:rsidR="0069670A" w:rsidRDefault="0069670A" w:rsidP="003C26E1">
            <w:pPr>
              <w:rPr>
                <w:sz w:val="18"/>
                <w:szCs w:val="18"/>
              </w:rPr>
            </w:pPr>
            <w:r>
              <w:rPr>
                <w:sz w:val="18"/>
                <w:szCs w:val="18"/>
              </w:rPr>
              <w:t>10</w:t>
            </w:r>
          </w:p>
        </w:tc>
      </w:tr>
      <w:tr w:rsidR="00A0058B" w:rsidRPr="00691862" w14:paraId="1F60A60C" w14:textId="77777777" w:rsidTr="00A0058B">
        <w:trPr>
          <w:trHeight w:val="451"/>
        </w:trPr>
        <w:tc>
          <w:tcPr>
            <w:tcW w:w="0" w:type="auto"/>
            <w:hideMark/>
          </w:tcPr>
          <w:p w14:paraId="397B0A00" w14:textId="77777777" w:rsidR="00A0058B" w:rsidRPr="00691862" w:rsidRDefault="00A0058B" w:rsidP="003C26E1">
            <w:pPr>
              <w:rPr>
                <w:sz w:val="18"/>
                <w:szCs w:val="18"/>
              </w:rPr>
            </w:pPr>
            <w:r w:rsidRPr="00691862">
              <w:rPr>
                <w:sz w:val="18"/>
                <w:szCs w:val="18"/>
              </w:rPr>
              <w:t>10,000</w:t>
            </w:r>
          </w:p>
        </w:tc>
        <w:tc>
          <w:tcPr>
            <w:tcW w:w="3344" w:type="dxa"/>
            <w:hideMark/>
          </w:tcPr>
          <w:p w14:paraId="403B6CC7" w14:textId="15FADF32" w:rsidR="00A0058B" w:rsidRPr="00691862" w:rsidRDefault="00A0058B" w:rsidP="003C26E1">
            <w:pPr>
              <w:rPr>
                <w:sz w:val="18"/>
                <w:szCs w:val="18"/>
              </w:rPr>
            </w:pPr>
            <w:r>
              <w:rPr>
                <w:sz w:val="18"/>
                <w:szCs w:val="18"/>
              </w:rPr>
              <w:t>3</w:t>
            </w:r>
          </w:p>
        </w:tc>
        <w:tc>
          <w:tcPr>
            <w:tcW w:w="3074" w:type="dxa"/>
            <w:hideMark/>
          </w:tcPr>
          <w:p w14:paraId="42C8F2C6" w14:textId="0CB8AEE2" w:rsidR="00A0058B" w:rsidRPr="00691862" w:rsidRDefault="00A0058B" w:rsidP="003C26E1">
            <w:pPr>
              <w:rPr>
                <w:sz w:val="18"/>
                <w:szCs w:val="18"/>
              </w:rPr>
            </w:pPr>
            <w:r>
              <w:rPr>
                <w:sz w:val="18"/>
                <w:szCs w:val="18"/>
              </w:rPr>
              <w:t>12</w:t>
            </w:r>
          </w:p>
        </w:tc>
      </w:tr>
      <w:tr w:rsidR="00A0058B" w:rsidRPr="00691862" w14:paraId="79BFA146" w14:textId="77777777" w:rsidTr="00A0058B">
        <w:trPr>
          <w:trHeight w:val="451"/>
        </w:trPr>
        <w:tc>
          <w:tcPr>
            <w:tcW w:w="0" w:type="auto"/>
            <w:hideMark/>
          </w:tcPr>
          <w:p w14:paraId="59CED10E" w14:textId="77777777" w:rsidR="00A0058B" w:rsidRPr="00691862" w:rsidRDefault="00A0058B" w:rsidP="003C26E1">
            <w:pPr>
              <w:rPr>
                <w:sz w:val="18"/>
                <w:szCs w:val="18"/>
              </w:rPr>
            </w:pPr>
            <w:r w:rsidRPr="00691862">
              <w:rPr>
                <w:sz w:val="18"/>
                <w:szCs w:val="18"/>
              </w:rPr>
              <w:t>20,000</w:t>
            </w:r>
          </w:p>
        </w:tc>
        <w:tc>
          <w:tcPr>
            <w:tcW w:w="3344" w:type="dxa"/>
            <w:hideMark/>
          </w:tcPr>
          <w:p w14:paraId="6E36F6DA" w14:textId="470BEDE9" w:rsidR="00A0058B" w:rsidRPr="00691862" w:rsidRDefault="00FA4B7E" w:rsidP="003C26E1">
            <w:pPr>
              <w:rPr>
                <w:sz w:val="18"/>
                <w:szCs w:val="18"/>
              </w:rPr>
            </w:pPr>
            <w:r>
              <w:rPr>
                <w:sz w:val="18"/>
                <w:szCs w:val="18"/>
              </w:rPr>
              <w:t>6</w:t>
            </w:r>
          </w:p>
        </w:tc>
        <w:tc>
          <w:tcPr>
            <w:tcW w:w="3074" w:type="dxa"/>
            <w:hideMark/>
          </w:tcPr>
          <w:p w14:paraId="4DA8F132" w14:textId="1639FB08" w:rsidR="00A0058B" w:rsidRPr="00691862" w:rsidRDefault="00FA4B7E" w:rsidP="003C26E1">
            <w:pPr>
              <w:rPr>
                <w:sz w:val="18"/>
                <w:szCs w:val="18"/>
              </w:rPr>
            </w:pPr>
            <w:r>
              <w:rPr>
                <w:sz w:val="18"/>
                <w:szCs w:val="18"/>
              </w:rPr>
              <w:t>24</w:t>
            </w:r>
          </w:p>
        </w:tc>
      </w:tr>
      <w:tr w:rsidR="00A0058B" w:rsidRPr="00691862" w14:paraId="3A398ED0" w14:textId="77777777" w:rsidTr="00A0058B">
        <w:trPr>
          <w:trHeight w:val="451"/>
        </w:trPr>
        <w:tc>
          <w:tcPr>
            <w:tcW w:w="0" w:type="auto"/>
            <w:hideMark/>
          </w:tcPr>
          <w:p w14:paraId="479AE919" w14:textId="4710A1AF" w:rsidR="00A0058B" w:rsidRPr="00691862" w:rsidRDefault="00FA4B7E" w:rsidP="003C26E1">
            <w:pPr>
              <w:rPr>
                <w:sz w:val="18"/>
                <w:szCs w:val="18"/>
              </w:rPr>
            </w:pPr>
            <w:r>
              <w:rPr>
                <w:sz w:val="18"/>
                <w:szCs w:val="18"/>
              </w:rPr>
              <w:t>50,000</w:t>
            </w:r>
          </w:p>
        </w:tc>
        <w:tc>
          <w:tcPr>
            <w:tcW w:w="3344" w:type="dxa"/>
            <w:hideMark/>
          </w:tcPr>
          <w:p w14:paraId="1CED48DD" w14:textId="77777777" w:rsidR="00A0058B" w:rsidRPr="00691862" w:rsidRDefault="00A0058B" w:rsidP="003C26E1">
            <w:pPr>
              <w:rPr>
                <w:sz w:val="18"/>
                <w:szCs w:val="18"/>
              </w:rPr>
            </w:pPr>
            <w:r w:rsidRPr="00691862">
              <w:rPr>
                <w:sz w:val="18"/>
                <w:szCs w:val="18"/>
              </w:rPr>
              <w:t>16</w:t>
            </w:r>
          </w:p>
        </w:tc>
        <w:tc>
          <w:tcPr>
            <w:tcW w:w="3074" w:type="dxa"/>
            <w:hideMark/>
          </w:tcPr>
          <w:p w14:paraId="56110586" w14:textId="69ADD09D" w:rsidR="00A0058B" w:rsidRPr="00691862" w:rsidRDefault="00FA4B7E" w:rsidP="003C26E1">
            <w:pPr>
              <w:rPr>
                <w:sz w:val="18"/>
                <w:szCs w:val="18"/>
              </w:rPr>
            </w:pPr>
            <w:r>
              <w:rPr>
                <w:sz w:val="18"/>
                <w:szCs w:val="18"/>
              </w:rPr>
              <w:t>48</w:t>
            </w:r>
          </w:p>
        </w:tc>
      </w:tr>
    </w:tbl>
    <w:p w14:paraId="695DFE97" w14:textId="77777777" w:rsidR="0069670A" w:rsidRDefault="0069670A" w:rsidP="0069670A"/>
    <w:p w14:paraId="04ADD9E0" w14:textId="0546191B" w:rsidR="00DE3611" w:rsidRDefault="00DE3611" w:rsidP="00DE3611">
      <w:pPr>
        <w:pStyle w:val="Note"/>
        <w:rPr>
          <w:sz w:val="18"/>
        </w:rPr>
      </w:pPr>
      <w:r w:rsidRPr="00292F47">
        <w:rPr>
          <w:b/>
          <w:sz w:val="18"/>
        </w:rPr>
        <w:lastRenderedPageBreak/>
        <w:t xml:space="preserve">* </w:t>
      </w:r>
      <w:r w:rsidRPr="00292F47">
        <w:rPr>
          <w:sz w:val="18"/>
        </w:rPr>
        <w:t xml:space="preserve">Total busy-hour average number of packets per second from the domain controllers that are being monitored by the specific ATA </w:t>
      </w:r>
      <w:r>
        <w:rPr>
          <w:sz w:val="18"/>
        </w:rPr>
        <w:t>Gateway. In addition, the total amount of domain controller port-mirrored traffic cannot exceed the capacity of the capture</w:t>
      </w:r>
      <w:r w:rsidR="0086221F">
        <w:rPr>
          <w:sz w:val="18"/>
        </w:rPr>
        <w:t xml:space="preserve"> network interface card (</w:t>
      </w:r>
      <w:r>
        <w:rPr>
          <w:sz w:val="18"/>
        </w:rPr>
        <w:t>NIC</w:t>
      </w:r>
      <w:r w:rsidR="0086221F">
        <w:rPr>
          <w:sz w:val="18"/>
        </w:rPr>
        <w:t>)</w:t>
      </w:r>
      <w:r>
        <w:rPr>
          <w:sz w:val="18"/>
        </w:rPr>
        <w:t xml:space="preserve"> on the ATA Gateway</w:t>
      </w:r>
    </w:p>
    <w:p w14:paraId="262B3956" w14:textId="77777777" w:rsidR="00DE3611" w:rsidRDefault="00DE3611" w:rsidP="00DE3611">
      <w:pPr>
        <w:pStyle w:val="Note"/>
        <w:rPr>
          <w:sz w:val="18"/>
        </w:rPr>
      </w:pPr>
      <w:r>
        <w:rPr>
          <w:b/>
          <w:sz w:val="18"/>
        </w:rPr>
        <w:t>*</w:t>
      </w:r>
      <w:r w:rsidRPr="00292F47">
        <w:rPr>
          <w:b/>
          <w:sz w:val="18"/>
        </w:rPr>
        <w:t xml:space="preserve">* </w:t>
      </w:r>
      <w:r w:rsidRPr="00DE3611">
        <w:rPr>
          <w:sz w:val="18"/>
        </w:rPr>
        <w:t xml:space="preserve">Total </w:t>
      </w:r>
      <w:r>
        <w:rPr>
          <w:sz w:val="18"/>
        </w:rPr>
        <w:t>amount of non-hyper threaded cores that this domain controller has installed. While hyper-threading is acceptable for the ATA Lightweight Gateway, when planning for capacity, you should count actual cores and not hyper-threaded cores</w:t>
      </w:r>
    </w:p>
    <w:p w14:paraId="1C8C2C36" w14:textId="6931FBC6" w:rsidR="00DE3611" w:rsidRPr="00292F47" w:rsidRDefault="00DE3611" w:rsidP="00DE3611">
      <w:pPr>
        <w:pStyle w:val="Note"/>
        <w:rPr>
          <w:sz w:val="18"/>
        </w:rPr>
      </w:pPr>
      <w:r>
        <w:rPr>
          <w:b/>
          <w:sz w:val="18"/>
        </w:rPr>
        <w:t>**</w:t>
      </w:r>
      <w:r w:rsidRPr="00292F47">
        <w:rPr>
          <w:b/>
          <w:sz w:val="18"/>
        </w:rPr>
        <w:t xml:space="preserve">* </w:t>
      </w:r>
      <w:r>
        <w:rPr>
          <w:sz w:val="18"/>
        </w:rPr>
        <w:t xml:space="preserve">Total amount of memory that this domain controller has installed </w:t>
      </w:r>
    </w:p>
    <w:p w14:paraId="771F27A4" w14:textId="4F93397F" w:rsidR="0031166D" w:rsidRPr="001227CA" w:rsidRDefault="0031166D" w:rsidP="009519FD">
      <w:pPr>
        <w:rPr>
          <w:i/>
          <w:sz w:val="20"/>
          <w:szCs w:val="20"/>
        </w:rPr>
      </w:pPr>
    </w:p>
    <w:p w14:paraId="3F445043" w14:textId="11B822C4" w:rsidR="009519FD" w:rsidRPr="00691862" w:rsidRDefault="00BA5F67" w:rsidP="00BA5F67">
      <w:pPr>
        <w:pStyle w:val="Heading3Numbered"/>
      </w:pPr>
      <w:bookmarkStart w:id="33" w:name="_Toc464635858"/>
      <w:r w:rsidRPr="00691862">
        <w:t>Domain Controller Analysis for Sizing</w:t>
      </w:r>
      <w:bookmarkEnd w:id="33"/>
      <w:r w:rsidRPr="00691862">
        <w:t xml:space="preserve"> </w:t>
      </w:r>
    </w:p>
    <w:p w14:paraId="101F436F" w14:textId="10132215" w:rsidR="00BA5F67" w:rsidRPr="00691862" w:rsidRDefault="00BA5F67" w:rsidP="00BA5F67">
      <w:r w:rsidRPr="00691862">
        <w:t>As noted previous</w:t>
      </w:r>
      <w:r w:rsidR="00F24738" w:rsidRPr="00691862">
        <w:t>ly</w:t>
      </w:r>
      <w:r w:rsidRPr="00691862">
        <w:t xml:space="preserve">, the size of the </w:t>
      </w:r>
      <w:r w:rsidR="0086221F">
        <w:t>ATA Center</w:t>
      </w:r>
      <w:r w:rsidR="00F24738" w:rsidRPr="00691862">
        <w:t xml:space="preserve"> </w:t>
      </w:r>
      <w:r w:rsidRPr="00691862">
        <w:t xml:space="preserve">and the number and placement of ATA </w:t>
      </w:r>
      <w:r w:rsidR="0086221F">
        <w:t>Gateway</w:t>
      </w:r>
      <w:r w:rsidR="00F24738" w:rsidRPr="00691862">
        <w:t xml:space="preserve"> </w:t>
      </w:r>
      <w:r w:rsidR="00885D6D">
        <w:t xml:space="preserve">or ATA Lightweight Gateway </w:t>
      </w:r>
      <w:r w:rsidRPr="00691862">
        <w:t>components depend</w:t>
      </w:r>
      <w:r w:rsidR="00144812">
        <w:t>s</w:t>
      </w:r>
      <w:r w:rsidRPr="00691862">
        <w:t xml:space="preserve"> on </w:t>
      </w:r>
      <w:r w:rsidR="00F24738" w:rsidRPr="00691862">
        <w:t>how much</w:t>
      </w:r>
      <w:r w:rsidRPr="00691862">
        <w:t xml:space="preserve"> network traffic a domain controller</w:t>
      </w:r>
      <w:r w:rsidR="00885D6D">
        <w:t xml:space="preserve"> receives</w:t>
      </w:r>
      <w:r w:rsidRPr="00691862">
        <w:t>.</w:t>
      </w:r>
      <w:r w:rsidR="002F1ED2" w:rsidRPr="00691862">
        <w:t xml:space="preserve"> </w:t>
      </w:r>
      <w:r w:rsidRPr="00691862">
        <w:t>This traffic is sent to the ATA</w:t>
      </w:r>
      <w:r w:rsidR="0086221F">
        <w:t xml:space="preserve"> G</w:t>
      </w:r>
      <w:r w:rsidRPr="00691862">
        <w:t xml:space="preserve">ateway </w:t>
      </w:r>
      <w:r w:rsidR="00573C77">
        <w:t xml:space="preserve">or gathered locally by the ATA Lightweight Gateway </w:t>
      </w:r>
      <w:r w:rsidRPr="00691862">
        <w:t xml:space="preserve">for further distribution to the ATA </w:t>
      </w:r>
      <w:r w:rsidR="0086221F">
        <w:t>C</w:t>
      </w:r>
      <w:r w:rsidR="00F24738" w:rsidRPr="00691862">
        <w:t>enter</w:t>
      </w:r>
      <w:r w:rsidRPr="00691862">
        <w:t xml:space="preserve">. </w:t>
      </w:r>
    </w:p>
    <w:p w14:paraId="4E6DD77F" w14:textId="6B115199" w:rsidR="00BA5F67" w:rsidRPr="00691862" w:rsidRDefault="00BA5F67" w:rsidP="00BA5F67">
      <w:r w:rsidRPr="00691862">
        <w:t xml:space="preserve">As a part of the design sessions, analysis was completed to </w:t>
      </w:r>
      <w:r w:rsidR="00F24738" w:rsidRPr="00691862">
        <w:t>determine how many</w:t>
      </w:r>
      <w:r w:rsidRPr="00691862">
        <w:t xml:space="preserve"> packets each in-scope domain controllers handle.</w:t>
      </w:r>
      <w:r w:rsidR="002F1ED2" w:rsidRPr="00691862">
        <w:t xml:space="preserve"> </w:t>
      </w:r>
      <w:r w:rsidRPr="00691862">
        <w:t>The following table provides this information</w:t>
      </w:r>
      <w:r w:rsidR="00F24738" w:rsidRPr="00691862">
        <w:t>.</w:t>
      </w:r>
    </w:p>
    <w:p w14:paraId="66F1079D" w14:textId="7E5DE5D0" w:rsidR="00BA5F67" w:rsidRPr="0040554B" w:rsidRDefault="00BA5F67" w:rsidP="00BA5F67">
      <w:pPr>
        <w:pStyle w:val="TemplateInstructions"/>
      </w:pPr>
      <w:r w:rsidRPr="00691862">
        <w:rPr>
          <w:b/>
        </w:rPr>
        <w:t xml:space="preserve">Instruction: </w:t>
      </w:r>
      <w:r w:rsidRPr="00691862">
        <w:t xml:space="preserve">Please update the following table with specific packet information for each of the in-scope domain controllers that ATA will monitor. More specific information may be found at </w:t>
      </w:r>
      <w:hyperlink r:id="rId27" w:history="1">
        <w:r w:rsidRPr="0040554B">
          <w:rPr>
            <w:rStyle w:val="Hyperlink"/>
          </w:rPr>
          <w:t>https://technet.microsoft.com/en-us/library/mt429323.aspx</w:t>
        </w:r>
      </w:hyperlink>
      <w:r w:rsidRPr="0040554B">
        <w:t xml:space="preserve"> to assist you with this process.</w:t>
      </w:r>
    </w:p>
    <w:p w14:paraId="47BE0221" w14:textId="5551AE7E" w:rsidR="00BA5F67" w:rsidRPr="0040554B" w:rsidRDefault="00BA5F67" w:rsidP="00BA5F67">
      <w:pPr>
        <w:pStyle w:val="Caption"/>
        <w:keepNext/>
      </w:pPr>
      <w:r w:rsidRPr="0040554B">
        <w:t xml:space="preserve">Table </w:t>
      </w:r>
      <w:r w:rsidR="00D84370">
        <w:t>8</w:t>
      </w:r>
      <w:r w:rsidR="00174F0A">
        <w:rPr>
          <w:noProof/>
        </w:rPr>
        <w:t>:</w:t>
      </w:r>
      <w:r w:rsidRPr="0040554B">
        <w:t xml:space="preserve"> Analyzed Packets </w:t>
      </w:r>
      <w:r w:rsidR="00174F0A">
        <w:t>p</w:t>
      </w:r>
      <w:r w:rsidR="00174F0A" w:rsidRPr="0040554B">
        <w:t xml:space="preserve">er </w:t>
      </w:r>
      <w:r w:rsidRPr="0040554B">
        <w:t>Second</w:t>
      </w:r>
    </w:p>
    <w:tbl>
      <w:tblPr>
        <w:tblStyle w:val="TablaMicrosoftServicios1"/>
        <w:tblW w:w="0" w:type="auto"/>
        <w:tblLook w:val="04A0" w:firstRow="1" w:lastRow="0" w:firstColumn="1" w:lastColumn="0" w:noHBand="0" w:noVBand="1"/>
      </w:tblPr>
      <w:tblGrid>
        <w:gridCol w:w="2250"/>
        <w:gridCol w:w="2070"/>
        <w:gridCol w:w="5040"/>
      </w:tblGrid>
      <w:tr w:rsidR="00BA5F67" w:rsidRPr="00691862" w14:paraId="38E2DD2A" w14:textId="77777777" w:rsidTr="00817249">
        <w:trPr>
          <w:cnfStyle w:val="100000000000" w:firstRow="1" w:lastRow="0" w:firstColumn="0" w:lastColumn="0" w:oddVBand="0" w:evenVBand="0" w:oddHBand="0" w:evenHBand="0" w:firstRowFirstColumn="0" w:firstRowLastColumn="0" w:lastRowFirstColumn="0" w:lastRowLastColumn="0"/>
        </w:trPr>
        <w:tc>
          <w:tcPr>
            <w:tcW w:w="2250" w:type="dxa"/>
          </w:tcPr>
          <w:p w14:paraId="5F647BA3" w14:textId="7DD525A8" w:rsidR="00BA5F67" w:rsidRPr="0040554B" w:rsidRDefault="00BA5F67" w:rsidP="0040554B">
            <w:r w:rsidRPr="0040554B">
              <w:t>D</w:t>
            </w:r>
            <w:r w:rsidR="00F24738" w:rsidRPr="0040554B">
              <w:t xml:space="preserve">omain </w:t>
            </w:r>
            <w:r w:rsidRPr="0040554B">
              <w:t>C</w:t>
            </w:r>
            <w:r w:rsidR="00F24738" w:rsidRPr="0040554B">
              <w:t>ontroller</w:t>
            </w:r>
            <w:r w:rsidRPr="0040554B">
              <w:t xml:space="preserve"> FQDN</w:t>
            </w:r>
          </w:p>
        </w:tc>
        <w:tc>
          <w:tcPr>
            <w:tcW w:w="2070" w:type="dxa"/>
          </w:tcPr>
          <w:p w14:paraId="2CE7F947" w14:textId="77777777" w:rsidR="00BA5F67" w:rsidRPr="001E5EE6" w:rsidRDefault="00BA5F67" w:rsidP="00880067">
            <w:r w:rsidRPr="001E5EE6">
              <w:t>Analyzed Packets per Second</w:t>
            </w:r>
          </w:p>
        </w:tc>
        <w:tc>
          <w:tcPr>
            <w:tcW w:w="5040" w:type="dxa"/>
          </w:tcPr>
          <w:p w14:paraId="5A52E332" w14:textId="77777777" w:rsidR="00BA5F67" w:rsidRPr="00691862" w:rsidRDefault="00BA5F67" w:rsidP="00880067">
            <w:r w:rsidRPr="00691862">
              <w:t>Comments</w:t>
            </w:r>
          </w:p>
        </w:tc>
      </w:tr>
      <w:tr w:rsidR="00BA5F67" w:rsidRPr="00691862" w14:paraId="302D75FF" w14:textId="77777777" w:rsidTr="00817249">
        <w:tc>
          <w:tcPr>
            <w:tcW w:w="2250" w:type="dxa"/>
          </w:tcPr>
          <w:p w14:paraId="724B7297" w14:textId="5B3F937B" w:rsidR="00BA5F67" w:rsidRPr="00691862" w:rsidRDefault="00573C77" w:rsidP="00880067">
            <w:r>
              <w:t>DC FQDN</w:t>
            </w:r>
          </w:p>
        </w:tc>
        <w:tc>
          <w:tcPr>
            <w:tcW w:w="2070" w:type="dxa"/>
          </w:tcPr>
          <w:p w14:paraId="5377FEFE" w14:textId="64A9F27A" w:rsidR="00BA5F67" w:rsidRPr="00691862" w:rsidRDefault="00573C77" w:rsidP="00880067">
            <w:r>
              <w:t>####</w:t>
            </w:r>
          </w:p>
        </w:tc>
        <w:tc>
          <w:tcPr>
            <w:tcW w:w="5040" w:type="dxa"/>
          </w:tcPr>
          <w:p w14:paraId="3D7E4518" w14:textId="77777777" w:rsidR="00BA5F67" w:rsidRPr="00691862" w:rsidRDefault="00BA5F67" w:rsidP="00880067"/>
        </w:tc>
      </w:tr>
    </w:tbl>
    <w:p w14:paraId="709924AF" w14:textId="6231FA92" w:rsidR="00D13CBE" w:rsidRPr="00691862" w:rsidRDefault="00D13CBE" w:rsidP="00D13CBE">
      <w:pPr>
        <w:pStyle w:val="Heading3Numbered"/>
      </w:pPr>
      <w:bookmarkStart w:id="34" w:name="_Toc464635859"/>
      <w:r w:rsidRPr="00691862">
        <w:t>ATA Components Required for Solution Design</w:t>
      </w:r>
      <w:bookmarkEnd w:id="34"/>
    </w:p>
    <w:p w14:paraId="3266A47B" w14:textId="6C284B1E" w:rsidR="00D13CBE" w:rsidRPr="0040554B" w:rsidRDefault="00D13CBE" w:rsidP="00D13CBE">
      <w:r w:rsidRPr="00691862">
        <w:t>ATA design, as noted, is largely based</w:t>
      </w:r>
      <w:r w:rsidR="00A45C0A" w:rsidRPr="00691862">
        <w:t xml:space="preserve"> </w:t>
      </w:r>
      <w:r w:rsidRPr="00691862">
        <w:t xml:space="preserve">on </w:t>
      </w:r>
      <w:r w:rsidR="00A45C0A" w:rsidRPr="00691862">
        <w:t>how much</w:t>
      </w:r>
      <w:r w:rsidRPr="00691862">
        <w:t xml:space="preserve"> network traffic is generated to and from the in-scope domain controllers.</w:t>
      </w:r>
      <w:r w:rsidR="002F1ED2" w:rsidRPr="00691862">
        <w:t xml:space="preserve"> </w:t>
      </w:r>
      <w:r w:rsidR="009F2A78">
        <w:t>Making use of</w:t>
      </w:r>
      <w:r w:rsidR="009F2A78" w:rsidRPr="00691862">
        <w:t xml:space="preserve"> </w:t>
      </w:r>
      <w:r w:rsidRPr="00691862">
        <w:t xml:space="preserve">the information </w:t>
      </w:r>
      <w:r w:rsidR="009F2A78">
        <w:t xml:space="preserve">that was </w:t>
      </w:r>
      <w:r w:rsidRPr="00691862">
        <w:t xml:space="preserve">collected during the design workshops, the required ATA components for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Pr="0040554B">
        <w:t xml:space="preserve"> are as follows</w:t>
      </w:r>
      <w:r w:rsidR="009F2A78">
        <w:t>.</w:t>
      </w:r>
    </w:p>
    <w:p w14:paraId="08CF44ED" w14:textId="64C64D91" w:rsidR="002462BA" w:rsidRPr="0040554B" w:rsidRDefault="002462BA" w:rsidP="002462BA">
      <w:pPr>
        <w:pStyle w:val="TemplateInstructions"/>
      </w:pPr>
      <w:r w:rsidRPr="0040554B">
        <w:rPr>
          <w:b/>
        </w:rPr>
        <w:t>Instruction:</w:t>
      </w:r>
      <w:r w:rsidR="002F1ED2" w:rsidRPr="0040554B">
        <w:rPr>
          <w:b/>
        </w:rPr>
        <w:t xml:space="preserve"> </w:t>
      </w:r>
      <w:r w:rsidRPr="0040554B">
        <w:t>Update the following table with specifics regarding the number of ATA components required for your delivery.</w:t>
      </w:r>
      <w:r w:rsidR="002F1ED2" w:rsidRPr="0040554B">
        <w:t xml:space="preserve"> </w:t>
      </w:r>
      <w:r w:rsidRPr="0040554B">
        <w:t>Use the following guidelines for filling out the table:</w:t>
      </w:r>
    </w:p>
    <w:p w14:paraId="6EDD390D" w14:textId="30531469" w:rsidR="002462BA" w:rsidRPr="001E5EE6" w:rsidRDefault="002462BA" w:rsidP="002462BA">
      <w:pPr>
        <w:pStyle w:val="TemplateInstructions"/>
      </w:pPr>
      <w:r w:rsidRPr="001E5EE6">
        <w:rPr>
          <w:b/>
        </w:rPr>
        <w:t>Component</w:t>
      </w:r>
      <w:r w:rsidRPr="001E5EE6">
        <w:t xml:space="preserve"> – the component column represents either the ATA Center or ATA Gateway component. </w:t>
      </w:r>
      <w:r w:rsidR="00573C77">
        <w:t>If your deployment is not a mix of ATA Gateways and ATA Lightweight Gateways, remove the row corresponding to the Gateway type that is not being deployed.</w:t>
      </w:r>
    </w:p>
    <w:p w14:paraId="5ECA89C7" w14:textId="124AD198" w:rsidR="002462BA" w:rsidRPr="00691862" w:rsidRDefault="002462BA" w:rsidP="002462BA">
      <w:pPr>
        <w:pStyle w:val="TemplateInstructions"/>
      </w:pPr>
      <w:r w:rsidRPr="00691862">
        <w:rPr>
          <w:b/>
        </w:rPr>
        <w:t>Number</w:t>
      </w:r>
      <w:r w:rsidRPr="00691862">
        <w:t xml:space="preserve"> – the number column represents the total number of the components the solution requires.</w:t>
      </w:r>
      <w:r w:rsidR="002F1ED2" w:rsidRPr="00691862">
        <w:t xml:space="preserve"> </w:t>
      </w:r>
      <w:r w:rsidRPr="00691862">
        <w:t>If you are monitoring a single forest, you would only have 1 ATA Center. Therefore, the value in this column would be “1”.</w:t>
      </w:r>
    </w:p>
    <w:p w14:paraId="10A62F9D" w14:textId="78E47816" w:rsidR="002462BA" w:rsidRPr="00691862" w:rsidRDefault="002462BA" w:rsidP="002462BA">
      <w:pPr>
        <w:pStyle w:val="TemplateInstructions"/>
      </w:pPr>
      <w:r w:rsidRPr="00691862">
        <w:rPr>
          <w:b/>
        </w:rPr>
        <w:t>Location Placement</w:t>
      </w:r>
      <w:r w:rsidRPr="00691862">
        <w:t xml:space="preserve"> – use this column to illustrate which datacenter or network location the component</w:t>
      </w:r>
      <w:r w:rsidR="00A640DC">
        <w:t>s</w:t>
      </w:r>
      <w:r w:rsidRPr="00691862">
        <w:t xml:space="preserve"> will be deployed</w:t>
      </w:r>
      <w:r w:rsidR="006C7D6F">
        <w:t xml:space="preserve"> to</w:t>
      </w:r>
      <w:r w:rsidR="00A640DC">
        <w:t>.</w:t>
      </w:r>
    </w:p>
    <w:p w14:paraId="6185489D" w14:textId="1147FF76" w:rsidR="002462BA" w:rsidRPr="00691862" w:rsidRDefault="002462BA" w:rsidP="002462BA">
      <w:pPr>
        <w:pStyle w:val="TemplateInstructions"/>
      </w:pPr>
      <w:r w:rsidRPr="00691862">
        <w:rPr>
          <w:b/>
        </w:rPr>
        <w:lastRenderedPageBreak/>
        <w:t>Details</w:t>
      </w:r>
      <w:r w:rsidRPr="00691862">
        <w:t xml:space="preserve"> – the details column is where you provide commentary on the information for that row. For example, using the ATA Center component, if you were monitoring multiple forests, you would have 1 ATA Center per forest.</w:t>
      </w:r>
      <w:r w:rsidR="002F1ED2" w:rsidRPr="00691862">
        <w:t xml:space="preserve"> </w:t>
      </w:r>
      <w:r w:rsidRPr="00691862">
        <w:t>Your details would explain that you would have 1 ATA Center monitoring forest A (e.g. contoso.com) and another ATA Center monitoring forest B (e.g. fabrikam.com).</w:t>
      </w:r>
      <w:r w:rsidR="002F1ED2" w:rsidRPr="00691862">
        <w:t xml:space="preserve"> </w:t>
      </w:r>
      <w:r w:rsidRPr="00691862">
        <w:t>Use this to add that detail or any other specifics you feel would be helpful for your customer.</w:t>
      </w:r>
    </w:p>
    <w:p w14:paraId="3B21313D" w14:textId="06263203" w:rsidR="00E337EE" w:rsidRPr="00691862" w:rsidRDefault="00E337EE" w:rsidP="002462BA">
      <w:pPr>
        <w:pStyle w:val="TemplateInstructions"/>
      </w:pPr>
      <w:r w:rsidRPr="00691862">
        <w:rPr>
          <w:b/>
        </w:rPr>
        <w:t>Note:</w:t>
      </w:r>
      <w:r w:rsidR="002F1ED2" w:rsidRPr="00691862">
        <w:t xml:space="preserve"> </w:t>
      </w:r>
      <w:r w:rsidRPr="00691862">
        <w:t>The information provided in sections 2.3.4 will help you determine the number of ATA Gateway’s you need to deploy to support your customer’s delivery.</w:t>
      </w:r>
      <w:r w:rsidR="002F1ED2" w:rsidRPr="00691862">
        <w:t xml:space="preserve"> </w:t>
      </w:r>
      <w:r w:rsidRPr="00691862">
        <w:t>You may only deploy 1 ATA Center per Active Directory forest so the number of Centers should match the number of forests that are in scope.</w:t>
      </w:r>
    </w:p>
    <w:p w14:paraId="5272F47E" w14:textId="4E32768C" w:rsidR="00E337EE" w:rsidRPr="0040554B" w:rsidRDefault="00E337EE" w:rsidP="00E337EE">
      <w:pPr>
        <w:pStyle w:val="Caption"/>
        <w:keepNext/>
      </w:pPr>
      <w:r w:rsidRPr="00691862">
        <w:t xml:space="preserve">Table </w:t>
      </w:r>
      <w:r w:rsidR="00D84370">
        <w:t>9</w:t>
      </w:r>
      <w:r w:rsidR="00691862">
        <w:rPr>
          <w:noProof/>
        </w:rPr>
        <w:t>:</w:t>
      </w:r>
      <w:r w:rsidRPr="0040554B">
        <w:t xml:space="preserve"> ATA Components for Solution Design</w:t>
      </w:r>
    </w:p>
    <w:tbl>
      <w:tblPr>
        <w:tblStyle w:val="TableGrid"/>
        <w:tblW w:w="0" w:type="auto"/>
        <w:tblLook w:val="04A0" w:firstRow="1" w:lastRow="0" w:firstColumn="1" w:lastColumn="0" w:noHBand="0" w:noVBand="1"/>
      </w:tblPr>
      <w:tblGrid>
        <w:gridCol w:w="2340"/>
        <w:gridCol w:w="2340"/>
        <w:gridCol w:w="2340"/>
        <w:gridCol w:w="2340"/>
      </w:tblGrid>
      <w:tr w:rsidR="002462BA" w:rsidRPr="00691862" w14:paraId="7133DB17" w14:textId="77777777" w:rsidTr="002462BA">
        <w:trPr>
          <w:cnfStyle w:val="100000000000" w:firstRow="1" w:lastRow="0" w:firstColumn="0" w:lastColumn="0" w:oddVBand="0" w:evenVBand="0" w:oddHBand="0" w:evenHBand="0" w:firstRowFirstColumn="0" w:firstRowLastColumn="0" w:lastRowFirstColumn="0" w:lastRowLastColumn="0"/>
        </w:trPr>
        <w:tc>
          <w:tcPr>
            <w:tcW w:w="2340" w:type="dxa"/>
          </w:tcPr>
          <w:p w14:paraId="0D7A19FF" w14:textId="1E7AFE34" w:rsidR="002462BA" w:rsidRPr="0040554B" w:rsidRDefault="002462BA" w:rsidP="00D13CBE">
            <w:r w:rsidRPr="0040554B">
              <w:t>Component</w:t>
            </w:r>
          </w:p>
        </w:tc>
        <w:tc>
          <w:tcPr>
            <w:tcW w:w="2340" w:type="dxa"/>
          </w:tcPr>
          <w:p w14:paraId="2043F7B2" w14:textId="2F37815E" w:rsidR="002462BA" w:rsidRPr="001E5EE6" w:rsidRDefault="002462BA" w:rsidP="00D13CBE">
            <w:r w:rsidRPr="001E5EE6">
              <w:t>Number</w:t>
            </w:r>
          </w:p>
        </w:tc>
        <w:tc>
          <w:tcPr>
            <w:tcW w:w="2340" w:type="dxa"/>
          </w:tcPr>
          <w:p w14:paraId="6A823A02" w14:textId="419BF2AE" w:rsidR="002462BA" w:rsidRPr="00691862" w:rsidRDefault="002462BA" w:rsidP="00D13CBE">
            <w:r w:rsidRPr="00691862">
              <w:t>Location Placement</w:t>
            </w:r>
          </w:p>
        </w:tc>
        <w:tc>
          <w:tcPr>
            <w:tcW w:w="2340" w:type="dxa"/>
          </w:tcPr>
          <w:p w14:paraId="20F85078" w14:textId="263E5D14" w:rsidR="002462BA" w:rsidRPr="00691862" w:rsidRDefault="002462BA" w:rsidP="00D13CBE">
            <w:r w:rsidRPr="00691862">
              <w:t>Details</w:t>
            </w:r>
          </w:p>
        </w:tc>
      </w:tr>
      <w:tr w:rsidR="002462BA" w:rsidRPr="00691862" w14:paraId="4E801970" w14:textId="77777777" w:rsidTr="002462BA">
        <w:tc>
          <w:tcPr>
            <w:tcW w:w="2340" w:type="dxa"/>
          </w:tcPr>
          <w:p w14:paraId="6D68F6D7" w14:textId="2F83BB24" w:rsidR="002462BA" w:rsidRPr="00691862" w:rsidRDefault="00E337EE" w:rsidP="00E337EE">
            <w:pPr>
              <w:pStyle w:val="TemplateInstructions"/>
            </w:pPr>
            <w:r w:rsidRPr="00691862">
              <w:t>ATA Center</w:t>
            </w:r>
          </w:p>
        </w:tc>
        <w:tc>
          <w:tcPr>
            <w:tcW w:w="2340" w:type="dxa"/>
          </w:tcPr>
          <w:p w14:paraId="6ED28F1D" w14:textId="6F3FC191" w:rsidR="002462BA" w:rsidRPr="00691862" w:rsidRDefault="00E337EE" w:rsidP="00E337EE">
            <w:pPr>
              <w:pStyle w:val="TemplateInstructions"/>
            </w:pPr>
            <w:r w:rsidRPr="00691862">
              <w:t>1</w:t>
            </w:r>
          </w:p>
        </w:tc>
        <w:tc>
          <w:tcPr>
            <w:tcW w:w="2340" w:type="dxa"/>
          </w:tcPr>
          <w:p w14:paraId="1EC932DD" w14:textId="2928D068" w:rsidR="002462BA" w:rsidRPr="00691862" w:rsidRDefault="00E337EE" w:rsidP="00E337EE">
            <w:pPr>
              <w:pStyle w:val="TemplateInstructions"/>
            </w:pPr>
            <w:r w:rsidRPr="00691862">
              <w:t>Primary Datacenter</w:t>
            </w:r>
          </w:p>
        </w:tc>
        <w:tc>
          <w:tcPr>
            <w:tcW w:w="2340" w:type="dxa"/>
          </w:tcPr>
          <w:p w14:paraId="27B10E58" w14:textId="2AAF1CF2" w:rsidR="002462BA" w:rsidRPr="00691862" w:rsidRDefault="00E337EE" w:rsidP="00E337EE">
            <w:pPr>
              <w:pStyle w:val="TemplateInstructions"/>
            </w:pPr>
            <w:r w:rsidRPr="00691862">
              <w:t>One ATA Center will be deployed to provide detection services for the contoso.com forest.</w:t>
            </w:r>
          </w:p>
        </w:tc>
      </w:tr>
      <w:tr w:rsidR="002462BA" w:rsidRPr="00691862" w14:paraId="45133498" w14:textId="77777777" w:rsidTr="002462BA">
        <w:tc>
          <w:tcPr>
            <w:tcW w:w="2340" w:type="dxa"/>
          </w:tcPr>
          <w:p w14:paraId="235CC4DE" w14:textId="4745B303" w:rsidR="002462BA" w:rsidRPr="00691862" w:rsidRDefault="00E337EE" w:rsidP="00E337EE">
            <w:pPr>
              <w:pStyle w:val="TemplateInstructions"/>
            </w:pPr>
            <w:r w:rsidRPr="00691862">
              <w:t>ATA Gateway</w:t>
            </w:r>
          </w:p>
        </w:tc>
        <w:tc>
          <w:tcPr>
            <w:tcW w:w="2340" w:type="dxa"/>
          </w:tcPr>
          <w:p w14:paraId="38F930B2" w14:textId="52060EBE" w:rsidR="002462BA" w:rsidRPr="00691862" w:rsidRDefault="00E337EE" w:rsidP="00E337EE">
            <w:pPr>
              <w:pStyle w:val="TemplateInstructions"/>
            </w:pPr>
            <w:r w:rsidRPr="00691862">
              <w:t>2</w:t>
            </w:r>
          </w:p>
        </w:tc>
        <w:tc>
          <w:tcPr>
            <w:tcW w:w="2340" w:type="dxa"/>
          </w:tcPr>
          <w:p w14:paraId="4ACDF168" w14:textId="3E2E4672" w:rsidR="002462BA" w:rsidRPr="00691862" w:rsidRDefault="00E337EE" w:rsidP="00E337EE">
            <w:pPr>
              <w:pStyle w:val="TemplateInstructions"/>
            </w:pPr>
            <w:r w:rsidRPr="00691862">
              <w:t>Primary Datacenter</w:t>
            </w:r>
          </w:p>
        </w:tc>
        <w:tc>
          <w:tcPr>
            <w:tcW w:w="2340" w:type="dxa"/>
          </w:tcPr>
          <w:p w14:paraId="59B30D54" w14:textId="02C02D4B" w:rsidR="002462BA" w:rsidRPr="00691862" w:rsidRDefault="00E337EE" w:rsidP="00E337EE">
            <w:pPr>
              <w:pStyle w:val="TemplateInstructions"/>
            </w:pPr>
            <w:r w:rsidRPr="00691862">
              <w:t>Two ATA Gateways will be deployed to provide detection services for domain controllers located in the contoso.com forest which are in the primary datacenter location.</w:t>
            </w:r>
          </w:p>
        </w:tc>
      </w:tr>
      <w:tr w:rsidR="00612B39" w:rsidRPr="00691862" w14:paraId="0DBAF54C" w14:textId="77777777" w:rsidTr="002462BA">
        <w:tc>
          <w:tcPr>
            <w:tcW w:w="2340" w:type="dxa"/>
          </w:tcPr>
          <w:p w14:paraId="70F94E14" w14:textId="062FE490" w:rsidR="00612B39" w:rsidRPr="00691862" w:rsidRDefault="00612B39" w:rsidP="00E337EE">
            <w:pPr>
              <w:pStyle w:val="TemplateInstructions"/>
            </w:pPr>
            <w:r>
              <w:t>ATA Lightweight Gateway</w:t>
            </w:r>
          </w:p>
        </w:tc>
        <w:tc>
          <w:tcPr>
            <w:tcW w:w="2340" w:type="dxa"/>
          </w:tcPr>
          <w:p w14:paraId="2735571E" w14:textId="3AA8B93F" w:rsidR="00612B39" w:rsidRPr="00691862" w:rsidRDefault="00612B39" w:rsidP="00E337EE">
            <w:pPr>
              <w:pStyle w:val="TemplateInstructions"/>
            </w:pPr>
            <w:r>
              <w:t>2</w:t>
            </w:r>
          </w:p>
        </w:tc>
        <w:tc>
          <w:tcPr>
            <w:tcW w:w="2340" w:type="dxa"/>
          </w:tcPr>
          <w:p w14:paraId="445BEB7F" w14:textId="19BC0005" w:rsidR="00612B39" w:rsidRPr="00691862" w:rsidRDefault="008C7FF5" w:rsidP="00612B39">
            <w:pPr>
              <w:pStyle w:val="TemplateInstructions"/>
            </w:pPr>
            <w:r>
              <w:t>Domain Controller Name</w:t>
            </w:r>
          </w:p>
        </w:tc>
        <w:tc>
          <w:tcPr>
            <w:tcW w:w="2340" w:type="dxa"/>
          </w:tcPr>
          <w:p w14:paraId="15663990" w14:textId="21F2C28A" w:rsidR="00612B39" w:rsidRPr="00691862" w:rsidRDefault="00612B39" w:rsidP="0079472C">
            <w:pPr>
              <w:pStyle w:val="TemplateInstructions"/>
            </w:pPr>
            <w:r>
              <w:t xml:space="preserve">2 ATA Lightweight Gateways will be deployed </w:t>
            </w:r>
            <w:r w:rsidR="00CD0598">
              <w:t xml:space="preserve">to provide detection services for domain controllers located in the contoso.com forest which are in the Branch Office </w:t>
            </w:r>
            <w:r w:rsidR="0079472C">
              <w:t>D</w:t>
            </w:r>
            <w:r w:rsidR="00CD0598">
              <w:t xml:space="preserve">atacenter </w:t>
            </w:r>
          </w:p>
        </w:tc>
      </w:tr>
    </w:tbl>
    <w:p w14:paraId="40AEBA1B" w14:textId="77777777" w:rsidR="00D13CBE" w:rsidRPr="00691862" w:rsidRDefault="00D13CBE" w:rsidP="00D13CBE"/>
    <w:p w14:paraId="3D8EA87B" w14:textId="08EF1F0E" w:rsidR="004C3A7C" w:rsidRPr="00691862" w:rsidRDefault="0001538F" w:rsidP="0001538F">
      <w:pPr>
        <w:pStyle w:val="Heading1Numbered"/>
      </w:pPr>
      <w:bookmarkStart w:id="35" w:name="_Toc464635860"/>
      <w:r w:rsidRPr="00691862">
        <w:lastRenderedPageBreak/>
        <w:t>Solution</w:t>
      </w:r>
      <w:r w:rsidR="004C3A7C" w:rsidRPr="00691862">
        <w:t xml:space="preserve"> Configuration</w:t>
      </w:r>
      <w:bookmarkEnd w:id="35"/>
    </w:p>
    <w:p w14:paraId="58871422" w14:textId="67DC1D2D" w:rsidR="00B4436B" w:rsidRDefault="00B4436B" w:rsidP="00B4436B">
      <w:pPr>
        <w:pStyle w:val="TemplateInstructions"/>
      </w:pPr>
      <w:r w:rsidRPr="00691862">
        <w:rPr>
          <w:b/>
        </w:rPr>
        <w:t>Instructions:</w:t>
      </w:r>
      <w:r w:rsidR="002F1ED2" w:rsidRPr="00691862">
        <w:t xml:space="preserve"> </w:t>
      </w:r>
      <w:r w:rsidRPr="00691862">
        <w:t>Sections 3.1 through 3.6 have been created assuming a single forest deployment of ATA.</w:t>
      </w:r>
      <w:r w:rsidR="002F1ED2" w:rsidRPr="00691862">
        <w:t xml:space="preserve"> </w:t>
      </w:r>
      <w:r w:rsidRPr="00691862">
        <w:t>If your engagement includes deploying ATA to multiple forests, please copy the entire contents of section 3 for each forest and title the primary section header as “ATA Solution Configuration – ForestName” (e.g. ATA Solution Configuration – Contoso.com)</w:t>
      </w:r>
    </w:p>
    <w:p w14:paraId="1FF41AF8" w14:textId="62C0C686" w:rsidR="00265E99" w:rsidRPr="00691862" w:rsidRDefault="00265E99" w:rsidP="00B4436B">
      <w:pPr>
        <w:pStyle w:val="TemplateInstructions"/>
      </w:pPr>
      <w:r w:rsidRPr="00EA5920">
        <w:rPr>
          <w:b/>
        </w:rPr>
        <w:t xml:space="preserve">Gateway Configuration: </w:t>
      </w:r>
      <w:r>
        <w:t>If your solution includes only ATA Gateways, remove section 3.3; otherwise if your solution contains only ATA Lightweight Gateways, remove section 3.4.  If your solution contains a mix of both, keep both sections and document accordingly.</w:t>
      </w:r>
    </w:p>
    <w:p w14:paraId="55DFCAE9" w14:textId="77777777" w:rsidR="004F7D0E" w:rsidRPr="00691862" w:rsidRDefault="004F7D0E" w:rsidP="004F7D0E">
      <w:pPr>
        <w:pStyle w:val="Heading2Numbered"/>
      </w:pPr>
      <w:bookmarkStart w:id="36" w:name="_Toc464635861"/>
      <w:r w:rsidRPr="00691862">
        <w:t>Certificate Configuration</w:t>
      </w:r>
      <w:bookmarkEnd w:id="36"/>
    </w:p>
    <w:p w14:paraId="05784249" w14:textId="29A3B90E" w:rsidR="004F7D0E" w:rsidRPr="0040554B" w:rsidRDefault="004F7D0E" w:rsidP="004F7D0E">
      <w:r w:rsidRPr="00691862">
        <w:t xml:space="preserve">The following table outlines the certificate configuration that will be used </w:t>
      </w:r>
      <w:r w:rsidR="00674271">
        <w:t>for</w:t>
      </w:r>
      <w:r w:rsidR="00674271" w:rsidRPr="00691862">
        <w:t xml:space="preserve"> </w:t>
      </w:r>
      <w:r w:rsidRPr="00691862">
        <w:t xml:space="preserve">the ATA </w:t>
      </w:r>
      <w:r w:rsidR="0086221F">
        <w:t>C</w:t>
      </w:r>
      <w:r w:rsidR="00674271" w:rsidRPr="00691862">
        <w:t xml:space="preserve">enter </w:t>
      </w:r>
      <w:r w:rsidRPr="00691862">
        <w:t xml:space="preserve">and </w:t>
      </w:r>
      <w:r w:rsidR="0086221F">
        <w:t>G</w:t>
      </w:r>
      <w:r w:rsidR="00674271" w:rsidRPr="00691862">
        <w:t>ateway</w:t>
      </w:r>
      <w:r w:rsidRPr="00691862">
        <w:t>. These certificates will be issued by</w:t>
      </w:r>
      <w:r w:rsidR="00674271">
        <w:t xml:space="preserve"> the</w:t>
      </w:r>
      <w:r w:rsidRPr="00691862">
        <w:t xml:space="preserve">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Pr="0040554B">
        <w:t xml:space="preserve"> internal certificate authority.</w:t>
      </w:r>
    </w:p>
    <w:p w14:paraId="38142476" w14:textId="4A7B7D5C" w:rsidR="004F7D0E" w:rsidRPr="0040554B" w:rsidRDefault="004F7D0E" w:rsidP="004F7D0E">
      <w:pPr>
        <w:pStyle w:val="TemplateInstructions"/>
        <w:rPr>
          <w:b/>
        </w:rPr>
      </w:pPr>
      <w:r w:rsidRPr="0040554B">
        <w:rPr>
          <w:b/>
        </w:rPr>
        <w:t xml:space="preserve">Instruction: </w:t>
      </w:r>
      <w:r w:rsidRPr="0040554B">
        <w:t>Update the following table with information about how the certificates will be issues for each of the listed needs.</w:t>
      </w:r>
    </w:p>
    <w:p w14:paraId="38FC60F2" w14:textId="0568B0EC" w:rsidR="004F7D0E" w:rsidRPr="0040554B" w:rsidRDefault="004F7D0E" w:rsidP="004F7D0E">
      <w:pPr>
        <w:pStyle w:val="Caption"/>
        <w:keepNext/>
      </w:pPr>
      <w:r w:rsidRPr="0040554B">
        <w:t xml:space="preserve">Table </w:t>
      </w:r>
      <w:r w:rsidR="00D84370">
        <w:t>10</w:t>
      </w:r>
      <w:r w:rsidR="00691862">
        <w:rPr>
          <w:noProof/>
        </w:rPr>
        <w:t>:</w:t>
      </w:r>
      <w:r w:rsidRPr="0040554B">
        <w:t xml:space="preserve"> ATA Certificate Configuration</w:t>
      </w:r>
    </w:p>
    <w:tbl>
      <w:tblPr>
        <w:tblStyle w:val="TablaMicrosoftServicios1"/>
        <w:tblW w:w="0" w:type="auto"/>
        <w:tblLook w:val="04A0" w:firstRow="1" w:lastRow="0" w:firstColumn="1" w:lastColumn="0" w:noHBand="0" w:noVBand="1"/>
      </w:tblPr>
      <w:tblGrid>
        <w:gridCol w:w="1413"/>
        <w:gridCol w:w="4821"/>
        <w:gridCol w:w="3116"/>
      </w:tblGrid>
      <w:tr w:rsidR="004F7D0E" w:rsidRPr="00691862" w14:paraId="377FBBD5" w14:textId="77777777" w:rsidTr="00674271">
        <w:trPr>
          <w:cnfStyle w:val="100000000000" w:firstRow="1" w:lastRow="0" w:firstColumn="0" w:lastColumn="0" w:oddVBand="0" w:evenVBand="0" w:oddHBand="0" w:evenHBand="0" w:firstRowFirstColumn="0" w:firstRowLastColumn="0" w:lastRowFirstColumn="0" w:lastRowLastColumn="0"/>
        </w:trPr>
        <w:tc>
          <w:tcPr>
            <w:tcW w:w="1413" w:type="dxa"/>
          </w:tcPr>
          <w:p w14:paraId="7193A4BC" w14:textId="77777777" w:rsidR="004F7D0E" w:rsidRPr="0040554B" w:rsidRDefault="004F7D0E" w:rsidP="00880067">
            <w:pPr>
              <w:rPr>
                <w:sz w:val="18"/>
                <w:szCs w:val="18"/>
              </w:rPr>
            </w:pPr>
            <w:r w:rsidRPr="0040554B">
              <w:rPr>
                <w:sz w:val="18"/>
                <w:szCs w:val="18"/>
              </w:rPr>
              <w:t>Role</w:t>
            </w:r>
          </w:p>
        </w:tc>
        <w:tc>
          <w:tcPr>
            <w:tcW w:w="4821" w:type="dxa"/>
          </w:tcPr>
          <w:p w14:paraId="4823C5AB" w14:textId="77777777" w:rsidR="004F7D0E" w:rsidRPr="001E5EE6" w:rsidRDefault="004F7D0E" w:rsidP="00880067">
            <w:pPr>
              <w:rPr>
                <w:sz w:val="18"/>
                <w:szCs w:val="18"/>
              </w:rPr>
            </w:pPr>
            <w:r w:rsidRPr="001E5EE6">
              <w:rPr>
                <w:sz w:val="18"/>
                <w:szCs w:val="18"/>
              </w:rPr>
              <w:t>Certificate Configuration</w:t>
            </w:r>
          </w:p>
        </w:tc>
        <w:tc>
          <w:tcPr>
            <w:tcW w:w="3116" w:type="dxa"/>
          </w:tcPr>
          <w:p w14:paraId="1F631740" w14:textId="77777777" w:rsidR="004F7D0E" w:rsidRPr="008730D9" w:rsidRDefault="004F7D0E" w:rsidP="00880067">
            <w:pPr>
              <w:rPr>
                <w:sz w:val="18"/>
                <w:szCs w:val="18"/>
              </w:rPr>
            </w:pPr>
            <w:r w:rsidRPr="008730D9">
              <w:rPr>
                <w:sz w:val="18"/>
                <w:szCs w:val="18"/>
              </w:rPr>
              <w:t>Certificate Details</w:t>
            </w:r>
          </w:p>
        </w:tc>
      </w:tr>
      <w:tr w:rsidR="004F7D0E" w:rsidRPr="0040554B" w14:paraId="355E6859" w14:textId="77777777" w:rsidTr="00674271">
        <w:tc>
          <w:tcPr>
            <w:tcW w:w="1413" w:type="dxa"/>
          </w:tcPr>
          <w:p w14:paraId="3A559C17" w14:textId="77777777" w:rsidR="004F7D0E" w:rsidRPr="0040554B" w:rsidRDefault="004F7D0E" w:rsidP="00674271">
            <w:pPr>
              <w:pStyle w:val="TableText"/>
            </w:pPr>
            <w:r w:rsidRPr="0040554B">
              <w:t>Center</w:t>
            </w:r>
          </w:p>
        </w:tc>
        <w:tc>
          <w:tcPr>
            <w:tcW w:w="4821" w:type="dxa"/>
          </w:tcPr>
          <w:p w14:paraId="015203AA" w14:textId="77777777" w:rsidR="004F7D0E" w:rsidRPr="0040554B" w:rsidRDefault="004F7D0E" w:rsidP="00A73728">
            <w:pPr>
              <w:pStyle w:val="TableText"/>
            </w:pPr>
            <w:r w:rsidRPr="0040554B">
              <w:t>The ATA Center requires certificates for the following services:</w:t>
            </w:r>
          </w:p>
          <w:p w14:paraId="4263340D" w14:textId="69586916" w:rsidR="004F7D0E" w:rsidRPr="0040554B" w:rsidRDefault="004F7D0E" w:rsidP="00A73728">
            <w:pPr>
              <w:pStyle w:val="TableText"/>
            </w:pPr>
            <w:r w:rsidRPr="0040554B">
              <w:t>Internet Information Services (IIS) – Web server certificate - Client, Server authentication certificate</w:t>
            </w:r>
          </w:p>
          <w:p w14:paraId="72D09F67" w14:textId="7BBA6513" w:rsidR="004F7D0E" w:rsidRPr="0040554B" w:rsidRDefault="004F7D0E" w:rsidP="00A73728">
            <w:pPr>
              <w:pStyle w:val="TableText"/>
            </w:pPr>
            <w:r w:rsidRPr="0040554B">
              <w:t>ATA Center Service – Server authentication certificate</w:t>
            </w:r>
          </w:p>
        </w:tc>
        <w:tc>
          <w:tcPr>
            <w:tcW w:w="3116" w:type="dxa"/>
          </w:tcPr>
          <w:p w14:paraId="48801F10" w14:textId="77777777" w:rsidR="004F7D0E" w:rsidRPr="0040554B" w:rsidRDefault="004F7D0E" w:rsidP="00674271">
            <w:pPr>
              <w:pStyle w:val="TableText"/>
            </w:pPr>
            <w:r w:rsidRPr="0040554B">
              <w:t>Web server certificate:</w:t>
            </w:r>
          </w:p>
          <w:p w14:paraId="1A8CE9E5" w14:textId="086666C7" w:rsidR="004F7D0E" w:rsidRPr="0040554B" w:rsidRDefault="004F7D0E" w:rsidP="004F7D0E">
            <w:pPr>
              <w:pStyle w:val="TemplateInstructions"/>
            </w:pPr>
            <w:r w:rsidRPr="0040554B">
              <w:t>Enter in the ATA Portal FQDN:</w:t>
            </w:r>
          </w:p>
          <w:p w14:paraId="76349156" w14:textId="31E9C537" w:rsidR="004F7D0E" w:rsidRPr="0040554B" w:rsidRDefault="004F7D0E" w:rsidP="004F7D0E">
            <w:pPr>
              <w:pStyle w:val="TemplateInstructions"/>
            </w:pPr>
            <w:r w:rsidRPr="0040554B">
              <w:t>e.g. ATAportal.contoso.com</w:t>
            </w:r>
          </w:p>
          <w:p w14:paraId="59B878FE" w14:textId="09C8B94E" w:rsidR="004F7D0E" w:rsidRPr="0040554B" w:rsidRDefault="0086221F" w:rsidP="00674271">
            <w:pPr>
              <w:pStyle w:val="TableText"/>
            </w:pPr>
            <w:r>
              <w:t>ATA Center</w:t>
            </w:r>
            <w:r w:rsidR="00674271" w:rsidRPr="0040554B">
              <w:t xml:space="preserve"> </w:t>
            </w:r>
            <w:r w:rsidR="00674271">
              <w:t>s</w:t>
            </w:r>
            <w:r w:rsidR="00674271" w:rsidRPr="0040554B">
              <w:t>ervice</w:t>
            </w:r>
            <w:r w:rsidR="004F7D0E" w:rsidRPr="0040554B">
              <w:t>:</w:t>
            </w:r>
          </w:p>
          <w:p w14:paraId="15067FB8" w14:textId="7878D022" w:rsidR="004F7D0E" w:rsidRPr="0040554B" w:rsidRDefault="004F7D0E" w:rsidP="004F7D0E">
            <w:pPr>
              <w:pStyle w:val="TemplateInstructions"/>
            </w:pPr>
            <w:r w:rsidRPr="0040554B">
              <w:t>Enter the ATA Center Service URL. e.g. ATAservername.contoso.com</w:t>
            </w:r>
          </w:p>
        </w:tc>
      </w:tr>
      <w:tr w:rsidR="004F7D0E" w:rsidRPr="00691862" w14:paraId="5BDD6FD7" w14:textId="77777777" w:rsidTr="00674271">
        <w:tc>
          <w:tcPr>
            <w:tcW w:w="1413" w:type="dxa"/>
          </w:tcPr>
          <w:p w14:paraId="01D5E225" w14:textId="77777777" w:rsidR="004F7D0E" w:rsidRPr="0040554B" w:rsidRDefault="004F7D0E" w:rsidP="00674271">
            <w:pPr>
              <w:pStyle w:val="TableText"/>
            </w:pPr>
            <w:r w:rsidRPr="0040554B">
              <w:t>Gateway</w:t>
            </w:r>
          </w:p>
        </w:tc>
        <w:tc>
          <w:tcPr>
            <w:tcW w:w="4821" w:type="dxa"/>
          </w:tcPr>
          <w:p w14:paraId="055167AF" w14:textId="4CC13784" w:rsidR="004F7D0E" w:rsidRPr="0040554B" w:rsidRDefault="004F7D0E" w:rsidP="008E19B5">
            <w:pPr>
              <w:pStyle w:val="TableText"/>
            </w:pPr>
            <w:r w:rsidRPr="0040554B">
              <w:t xml:space="preserve">A certificate supporting </w:t>
            </w:r>
            <w:r w:rsidRPr="0040554B">
              <w:rPr>
                <w:b/>
                <w:bCs/>
              </w:rPr>
              <w:t>Server Authentication</w:t>
            </w:r>
            <w:r w:rsidRPr="0040554B">
              <w:t xml:space="preserve"> is required to be installed in the Computer store of the ATA Gateway</w:t>
            </w:r>
            <w:r w:rsidR="00F02722">
              <w:t xml:space="preserve"> (and ATA Lightweight Gateway)</w:t>
            </w:r>
            <w:r w:rsidRPr="0040554B">
              <w:t xml:space="preserve"> in the Local Computer store. This certificate must be trusted by the ATA Center.</w:t>
            </w:r>
          </w:p>
        </w:tc>
        <w:tc>
          <w:tcPr>
            <w:tcW w:w="3116" w:type="dxa"/>
          </w:tcPr>
          <w:p w14:paraId="1F034792" w14:textId="7D8AFEAA" w:rsidR="004F7D0E" w:rsidRPr="0040554B" w:rsidRDefault="004F7D0E" w:rsidP="004F7D0E">
            <w:pPr>
              <w:pStyle w:val="TemplateInstructions"/>
            </w:pPr>
            <w:r w:rsidRPr="0040554B">
              <w:t xml:space="preserve">Enter in the specific URL for this certificate. </w:t>
            </w:r>
          </w:p>
        </w:tc>
      </w:tr>
    </w:tbl>
    <w:p w14:paraId="17D2BA77" w14:textId="28DA3E35" w:rsidR="004F7D0E" w:rsidRPr="00691862" w:rsidRDefault="004F7D0E" w:rsidP="004F7D0E">
      <w:pPr>
        <w:pStyle w:val="Note"/>
      </w:pPr>
      <w:r w:rsidRPr="00691862">
        <w:rPr>
          <w:b/>
          <w:sz w:val="18"/>
        </w:rPr>
        <w:t>Note:</w:t>
      </w:r>
      <w:r w:rsidRPr="00691862">
        <w:rPr>
          <w:sz w:val="18"/>
        </w:rPr>
        <w:t xml:space="preserve"> Self-signed certificates should be used for lab deployment or testing</w:t>
      </w:r>
      <w:r w:rsidR="00674271">
        <w:rPr>
          <w:sz w:val="18"/>
        </w:rPr>
        <w:t xml:space="preserve"> </w:t>
      </w:r>
      <w:r w:rsidR="00674271" w:rsidRPr="00691862">
        <w:rPr>
          <w:sz w:val="18"/>
        </w:rPr>
        <w:t>only</w:t>
      </w:r>
      <w:r w:rsidRPr="00691862">
        <w:rPr>
          <w:sz w:val="18"/>
        </w:rPr>
        <w:t>.</w:t>
      </w:r>
    </w:p>
    <w:p w14:paraId="4FE74842" w14:textId="7BA7198A" w:rsidR="0001538F" w:rsidRPr="00691862" w:rsidRDefault="0001538F" w:rsidP="0001538F">
      <w:pPr>
        <w:pStyle w:val="Heading2Numbered"/>
      </w:pPr>
      <w:bookmarkStart w:id="37" w:name="_Toc464635862"/>
      <w:r w:rsidRPr="00691862">
        <w:t>ATA Center</w:t>
      </w:r>
      <w:bookmarkEnd w:id="37"/>
    </w:p>
    <w:p w14:paraId="548BC86E" w14:textId="0ABEDFC9" w:rsidR="0001538F" w:rsidRPr="00691862" w:rsidRDefault="00A73728" w:rsidP="0001538F">
      <w:r>
        <w:t>T</w:t>
      </w:r>
      <w:r w:rsidR="0001538F" w:rsidRPr="00691862">
        <w:t xml:space="preserve">his section details the specific configuration </w:t>
      </w:r>
      <w:r w:rsidR="00674271">
        <w:t xml:space="preserve">that is </w:t>
      </w:r>
      <w:r w:rsidR="0001538F" w:rsidRPr="00691862">
        <w:t xml:space="preserve">required for the ATA </w:t>
      </w:r>
      <w:r w:rsidR="0086221F">
        <w:t>C</w:t>
      </w:r>
      <w:r w:rsidRPr="00691862">
        <w:t xml:space="preserve">enter </w:t>
      </w:r>
      <w:r w:rsidR="0001538F" w:rsidRPr="00691862">
        <w:t>deployment.</w:t>
      </w:r>
    </w:p>
    <w:p w14:paraId="504EF904" w14:textId="2EAD8AE4" w:rsidR="0001538F" w:rsidRPr="00691862" w:rsidRDefault="0001538F" w:rsidP="0001538F">
      <w:pPr>
        <w:pStyle w:val="Heading3Numbered"/>
      </w:pPr>
      <w:bookmarkStart w:id="38" w:name="_Toc464635863"/>
      <w:r w:rsidRPr="00691862">
        <w:t>Hardware Configuration</w:t>
      </w:r>
      <w:bookmarkEnd w:id="38"/>
    </w:p>
    <w:p w14:paraId="241D868A" w14:textId="0FE6B438" w:rsidR="0001538F" w:rsidRPr="00691862" w:rsidRDefault="0001538F" w:rsidP="0001538F">
      <w:pPr>
        <w:pStyle w:val="TemplateInstructions"/>
      </w:pPr>
      <w:r w:rsidRPr="00691862">
        <w:rPr>
          <w:b/>
        </w:rPr>
        <w:t>Instruction:</w:t>
      </w:r>
      <w:r w:rsidR="002F1ED2" w:rsidRPr="00691862">
        <w:t xml:space="preserve"> </w:t>
      </w:r>
      <w:r w:rsidR="006C7D6F">
        <w:t>using</w:t>
      </w:r>
      <w:r w:rsidR="006C7D6F" w:rsidRPr="00691862">
        <w:t xml:space="preserve"> </w:t>
      </w:r>
      <w:r w:rsidRPr="00691862">
        <w:t>the data you captured in section 2.3.3, and the location information listed in section 2.2.1, provide specific details surrounding the ATA deployment.</w:t>
      </w:r>
      <w:r w:rsidR="002F1ED2" w:rsidRPr="00691862">
        <w:t xml:space="preserve"> </w:t>
      </w:r>
    </w:p>
    <w:p w14:paraId="1BBF348D" w14:textId="2A041CA9" w:rsidR="0001538F" w:rsidRPr="00691862" w:rsidRDefault="0001538F" w:rsidP="0001538F">
      <w:pPr>
        <w:pStyle w:val="TemplateInstructions"/>
      </w:pPr>
      <w:r w:rsidRPr="00691862">
        <w:lastRenderedPageBreak/>
        <w:t>Each section will have tables to help you illustrate the eventual ATA design and configuration.</w:t>
      </w:r>
      <w:r w:rsidR="002F1ED2" w:rsidRPr="00691862">
        <w:t xml:space="preserve"> </w:t>
      </w:r>
      <w:r w:rsidRPr="00691862">
        <w:t>Please modify the tables in this section to record the customer’s specific configuration needs for this solution.</w:t>
      </w:r>
    </w:p>
    <w:p w14:paraId="7759E53C" w14:textId="312A2D04" w:rsidR="00D13A60" w:rsidRPr="00691862" w:rsidRDefault="00D13A60" w:rsidP="00D13A60">
      <w:r w:rsidRPr="00691862">
        <w:t xml:space="preserve">The following section outlines the hardware configuration for the </w:t>
      </w:r>
      <w:r w:rsidR="0086221F">
        <w:t>C</w:t>
      </w:r>
      <w:r w:rsidR="00674271" w:rsidRPr="00691862">
        <w:t xml:space="preserve">enter </w:t>
      </w:r>
      <w:r w:rsidRPr="00691862">
        <w:t xml:space="preserve">and the </w:t>
      </w:r>
      <w:r w:rsidR="0086221F">
        <w:t>G</w:t>
      </w:r>
      <w:r w:rsidR="00674271" w:rsidRPr="00691862">
        <w:t>ateway</w:t>
      </w:r>
      <w:r w:rsidRPr="00691862">
        <w:t>.</w:t>
      </w:r>
    </w:p>
    <w:p w14:paraId="6A5FF030" w14:textId="1CE8985F" w:rsidR="00DC3B18" w:rsidRPr="00691862" w:rsidRDefault="00DC3B18" w:rsidP="00DC3B18">
      <w:pPr>
        <w:pStyle w:val="TemplateInstructions"/>
      </w:pPr>
      <w:r w:rsidRPr="00691862">
        <w:rPr>
          <w:b/>
        </w:rPr>
        <w:t>Instruction:</w:t>
      </w:r>
      <w:r w:rsidRPr="00691862">
        <w:t xml:space="preserve"> You should have a single table listed for each in-scope forest.</w:t>
      </w:r>
      <w:r w:rsidR="002F1ED2" w:rsidRPr="00691862">
        <w:t xml:space="preserve"> </w:t>
      </w:r>
      <w:r w:rsidRPr="00691862">
        <w:t>If you have more than one forest, please copy and paste the following table as many times as needed.</w:t>
      </w:r>
      <w:r w:rsidR="002F1ED2" w:rsidRPr="00691862">
        <w:t xml:space="preserve"> </w:t>
      </w:r>
      <w:r w:rsidRPr="00691862">
        <w:t>Update the table caption to be specific to the forest.</w:t>
      </w:r>
    </w:p>
    <w:p w14:paraId="32600317" w14:textId="3F04952C" w:rsidR="004C3A7C" w:rsidRPr="00691862" w:rsidRDefault="004C3A7C" w:rsidP="004C3A7C">
      <w:r w:rsidRPr="00691862">
        <w:t xml:space="preserve">The </w:t>
      </w:r>
      <w:r w:rsidR="00674271">
        <w:t xml:space="preserve">following </w:t>
      </w:r>
      <w:r w:rsidRPr="00691862">
        <w:t xml:space="preserve">table </w:t>
      </w:r>
      <w:r w:rsidR="00DC3B18" w:rsidRPr="00691862">
        <w:t xml:space="preserve">provides </w:t>
      </w:r>
      <w:r w:rsidR="00674271">
        <w:t>information about</w:t>
      </w:r>
      <w:r w:rsidR="00DC3B18" w:rsidRPr="00691862">
        <w:t xml:space="preserve"> the </w:t>
      </w:r>
      <w:r w:rsidR="00674271" w:rsidRPr="00691862">
        <w:t>comput</w:t>
      </w:r>
      <w:r w:rsidR="00674271">
        <w:t>ational</w:t>
      </w:r>
      <w:r w:rsidR="00674271" w:rsidRPr="00691862">
        <w:t xml:space="preserve"> </w:t>
      </w:r>
      <w:r w:rsidR="00DC3B18" w:rsidRPr="00691862">
        <w:t xml:space="preserve">resources </w:t>
      </w:r>
      <w:r w:rsidR="00674271">
        <w:t xml:space="preserve">that will be </w:t>
      </w:r>
      <w:r w:rsidR="00DC3B18" w:rsidRPr="00691862">
        <w:t xml:space="preserve">needed </w:t>
      </w:r>
      <w:r w:rsidR="00674271">
        <w:t xml:space="preserve">to </w:t>
      </w:r>
      <w:r w:rsidR="00674271" w:rsidRPr="00691862">
        <w:t xml:space="preserve">support </w:t>
      </w:r>
      <w:r w:rsidR="00DC3B18" w:rsidRPr="00691862">
        <w:t>th</w:t>
      </w:r>
      <w:r w:rsidR="00674271">
        <w:t>is</w:t>
      </w:r>
      <w:r w:rsidR="00DC3B18" w:rsidRPr="00691862">
        <w:t xml:space="preserve"> ATA </w:t>
      </w:r>
      <w:r w:rsidR="0086221F">
        <w:t>Ce</w:t>
      </w:r>
      <w:r w:rsidR="00674271" w:rsidRPr="00691862">
        <w:t xml:space="preserve">nter </w:t>
      </w:r>
      <w:r w:rsidR="00DC3B18" w:rsidRPr="00691862">
        <w:t>deployment</w:t>
      </w:r>
      <w:r w:rsidR="00674271">
        <w:t>.</w:t>
      </w:r>
      <w:r w:rsidR="00674271" w:rsidRPr="00691862">
        <w:t xml:space="preserve"> </w:t>
      </w:r>
    </w:p>
    <w:p w14:paraId="28636751" w14:textId="1ADA3F74" w:rsidR="004C3A7C" w:rsidRPr="0040554B" w:rsidRDefault="004C3A7C" w:rsidP="004C3A7C">
      <w:pPr>
        <w:pStyle w:val="Caption"/>
        <w:keepNext/>
      </w:pPr>
      <w:bookmarkStart w:id="39" w:name="_Toc428979101"/>
      <w:bookmarkStart w:id="40" w:name="_Toc462985339"/>
      <w:r w:rsidRPr="00691862">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7</w:t>
      </w:r>
      <w:r w:rsidR="00D76826" w:rsidRPr="0040554B">
        <w:rPr>
          <w:noProof/>
        </w:rPr>
        <w:fldChar w:fldCharType="end"/>
      </w:r>
      <w:r w:rsidR="00D84370">
        <w:rPr>
          <w:noProof/>
        </w:rPr>
        <w:t>1</w:t>
      </w:r>
      <w:r w:rsidRPr="0040554B">
        <w:t xml:space="preserve">: </w:t>
      </w:r>
      <w:r w:rsidR="008867D8">
        <w:t xml:space="preserve">ATA </w:t>
      </w:r>
      <w:r w:rsidRPr="0040554B">
        <w:t>Center Hardware</w:t>
      </w:r>
      <w:bookmarkEnd w:id="39"/>
      <w:r w:rsidR="00DC3B18" w:rsidRPr="0040554B">
        <w:t xml:space="preserve"> for &lt;type forest FQDN here&gt;</w:t>
      </w:r>
      <w:bookmarkEnd w:id="40"/>
    </w:p>
    <w:tbl>
      <w:tblPr>
        <w:tblStyle w:val="TablaMicrosoftServicios1"/>
        <w:tblW w:w="9350" w:type="dxa"/>
        <w:tblLook w:val="04A0" w:firstRow="1" w:lastRow="0" w:firstColumn="1" w:lastColumn="0" w:noHBand="0" w:noVBand="1"/>
      </w:tblPr>
      <w:tblGrid>
        <w:gridCol w:w="1926"/>
        <w:gridCol w:w="3712"/>
        <w:gridCol w:w="3712"/>
      </w:tblGrid>
      <w:tr w:rsidR="003C26E1" w:rsidRPr="00691862" w14:paraId="153876BB" w14:textId="7DE283A9" w:rsidTr="00CB0A35">
        <w:trPr>
          <w:cnfStyle w:val="100000000000" w:firstRow="1" w:lastRow="0" w:firstColumn="0" w:lastColumn="0" w:oddVBand="0" w:evenVBand="0" w:oddHBand="0" w:evenHBand="0" w:firstRowFirstColumn="0" w:firstRowLastColumn="0" w:lastRowFirstColumn="0" w:lastRowLastColumn="0"/>
        </w:trPr>
        <w:tc>
          <w:tcPr>
            <w:tcW w:w="0" w:type="auto"/>
            <w:hideMark/>
          </w:tcPr>
          <w:p w14:paraId="087F5FBA" w14:textId="77777777" w:rsidR="003C26E1" w:rsidRPr="0040554B" w:rsidRDefault="003C26E1" w:rsidP="003C26E1">
            <w:pPr>
              <w:rPr>
                <w:b/>
                <w:bCs/>
                <w:sz w:val="18"/>
                <w:szCs w:val="18"/>
              </w:rPr>
            </w:pPr>
            <w:r w:rsidRPr="0040554B">
              <w:rPr>
                <w:sz w:val="18"/>
                <w:szCs w:val="18"/>
              </w:rPr>
              <w:t>Component</w:t>
            </w:r>
          </w:p>
        </w:tc>
        <w:tc>
          <w:tcPr>
            <w:tcW w:w="3712" w:type="dxa"/>
            <w:hideMark/>
          </w:tcPr>
          <w:p w14:paraId="1988191F" w14:textId="3D18B110" w:rsidR="003C26E1" w:rsidRPr="001E5EE6" w:rsidRDefault="003C26E1" w:rsidP="003C26E1">
            <w:pPr>
              <w:rPr>
                <w:sz w:val="18"/>
                <w:szCs w:val="18"/>
              </w:rPr>
            </w:pPr>
            <w:r w:rsidRPr="001E5EE6">
              <w:rPr>
                <w:sz w:val="18"/>
                <w:szCs w:val="18"/>
              </w:rPr>
              <w:t>Center Hardware Details</w:t>
            </w:r>
          </w:p>
        </w:tc>
        <w:tc>
          <w:tcPr>
            <w:tcW w:w="3712" w:type="dxa"/>
          </w:tcPr>
          <w:p w14:paraId="75E1E6FF" w14:textId="50FD695D" w:rsidR="003C26E1" w:rsidRPr="008730D9" w:rsidRDefault="003C26E1" w:rsidP="003C26E1">
            <w:pPr>
              <w:rPr>
                <w:sz w:val="18"/>
                <w:szCs w:val="18"/>
              </w:rPr>
            </w:pPr>
            <w:r w:rsidRPr="008730D9">
              <w:rPr>
                <w:sz w:val="18"/>
                <w:szCs w:val="18"/>
              </w:rPr>
              <w:t>Configuration</w:t>
            </w:r>
          </w:p>
        </w:tc>
      </w:tr>
      <w:tr w:rsidR="003C26E1" w:rsidRPr="00691862" w14:paraId="308FA0A0" w14:textId="7AF398B0" w:rsidTr="00CB0A35">
        <w:tc>
          <w:tcPr>
            <w:tcW w:w="0" w:type="auto"/>
            <w:hideMark/>
          </w:tcPr>
          <w:p w14:paraId="322FADD0" w14:textId="77777777" w:rsidR="003C26E1" w:rsidRPr="00691862" w:rsidRDefault="003C26E1" w:rsidP="00CB0A35">
            <w:pPr>
              <w:pStyle w:val="TableText"/>
            </w:pPr>
            <w:r w:rsidRPr="00691862">
              <w:t>Processor</w:t>
            </w:r>
          </w:p>
        </w:tc>
        <w:tc>
          <w:tcPr>
            <w:tcW w:w="3712" w:type="dxa"/>
            <w:hideMark/>
          </w:tcPr>
          <w:p w14:paraId="6A2BE225" w14:textId="6AE0DE2C" w:rsidR="003C26E1" w:rsidRPr="0040554B" w:rsidRDefault="003C26E1" w:rsidP="00CB0A35">
            <w:pPr>
              <w:pStyle w:val="TableText"/>
            </w:pPr>
            <w:r w:rsidRPr="00691862">
              <w:t xml:space="preserve">See </w:t>
            </w:r>
            <w:r w:rsidR="00E41B29">
              <w:t>c</w:t>
            </w:r>
            <w:r w:rsidR="00E41B29" w:rsidRPr="00691862">
              <w:t>enter</w:t>
            </w:r>
            <w:r w:rsidR="00E41B29">
              <w:t>-</w:t>
            </w:r>
            <w:r w:rsidRPr="00691862">
              <w:t>sizing section (</w:t>
            </w:r>
            <w:r w:rsidRPr="0040554B">
              <w:fldChar w:fldCharType="begin"/>
            </w:r>
            <w:r w:rsidRPr="00691862">
              <w:instrText xml:space="preserve"> REF _Ref428453722 \h  \* MERGEFORMAT </w:instrText>
            </w:r>
            <w:r w:rsidRPr="0040554B">
              <w:fldChar w:fldCharType="separate"/>
            </w:r>
            <w:r w:rsidR="009A64CD" w:rsidRPr="0040554B">
              <w:t xml:space="preserve">Table </w:t>
            </w:r>
            <w:r w:rsidR="009A64CD">
              <w:t>5</w:t>
            </w:r>
            <w:r w:rsidR="009A64CD" w:rsidRPr="0040554B">
              <w:t xml:space="preserve">: </w:t>
            </w:r>
            <w:r w:rsidR="009A64CD">
              <w:t xml:space="preserve">ATA </w:t>
            </w:r>
            <w:r w:rsidR="009A64CD" w:rsidRPr="0040554B">
              <w:t>Center Sizing</w:t>
            </w:r>
            <w:r w:rsidRPr="0040554B">
              <w:fldChar w:fldCharType="end"/>
            </w:r>
            <w:r w:rsidR="00A73728" w:rsidRPr="0040554B">
              <w:t>)</w:t>
            </w:r>
            <w:r w:rsidR="00A73728">
              <w:t>.</w:t>
            </w:r>
          </w:p>
        </w:tc>
        <w:tc>
          <w:tcPr>
            <w:tcW w:w="3712" w:type="dxa"/>
          </w:tcPr>
          <w:p w14:paraId="6E359CDC" w14:textId="76545D66" w:rsidR="003C26E1" w:rsidRPr="0040554B" w:rsidRDefault="00DC3B18" w:rsidP="00DC3B18">
            <w:pPr>
              <w:pStyle w:val="TemplateInstructions"/>
            </w:pPr>
            <w:r w:rsidRPr="0040554B">
              <w:t>Update based on sizing exercise here</w:t>
            </w:r>
          </w:p>
        </w:tc>
      </w:tr>
      <w:tr w:rsidR="003C26E1" w:rsidRPr="00691862" w14:paraId="686A623C" w14:textId="1E18C4BB" w:rsidTr="00CB0A35">
        <w:tc>
          <w:tcPr>
            <w:tcW w:w="0" w:type="auto"/>
            <w:hideMark/>
          </w:tcPr>
          <w:p w14:paraId="1111E548" w14:textId="77777777" w:rsidR="003C26E1" w:rsidRPr="00691862" w:rsidRDefault="003C26E1" w:rsidP="00CB0A35">
            <w:pPr>
              <w:pStyle w:val="TableText"/>
            </w:pPr>
            <w:r w:rsidRPr="00691862">
              <w:t>Memory</w:t>
            </w:r>
          </w:p>
        </w:tc>
        <w:tc>
          <w:tcPr>
            <w:tcW w:w="3712" w:type="dxa"/>
            <w:hideMark/>
          </w:tcPr>
          <w:p w14:paraId="7695B5BF" w14:textId="79AE48AA" w:rsidR="003C26E1" w:rsidRPr="0040554B" w:rsidRDefault="003C26E1" w:rsidP="00CB0A35">
            <w:pPr>
              <w:pStyle w:val="TableText"/>
            </w:pPr>
            <w:r w:rsidRPr="00691862">
              <w:t xml:space="preserve">See </w:t>
            </w:r>
            <w:r w:rsidR="00E41B29">
              <w:t>c</w:t>
            </w:r>
            <w:r w:rsidR="00E41B29" w:rsidRPr="00691862">
              <w:t>enter</w:t>
            </w:r>
            <w:r w:rsidR="00E41B29">
              <w:t>-</w:t>
            </w:r>
            <w:r w:rsidRPr="00691862">
              <w:t>sizing section (</w:t>
            </w:r>
            <w:r w:rsidRPr="0040554B">
              <w:fldChar w:fldCharType="begin"/>
            </w:r>
            <w:r w:rsidRPr="00691862">
              <w:instrText xml:space="preserve"> REF _Ref428453722 \h  \* MERGEFORMAT </w:instrText>
            </w:r>
            <w:r w:rsidRPr="0040554B">
              <w:fldChar w:fldCharType="separate"/>
            </w:r>
            <w:r w:rsidR="009A64CD" w:rsidRPr="0040554B">
              <w:t xml:space="preserve">Table </w:t>
            </w:r>
            <w:r w:rsidR="009A64CD">
              <w:t>5</w:t>
            </w:r>
            <w:r w:rsidR="009A64CD" w:rsidRPr="0040554B">
              <w:t xml:space="preserve">: </w:t>
            </w:r>
            <w:r w:rsidR="009A64CD">
              <w:t xml:space="preserve">ATA </w:t>
            </w:r>
            <w:r w:rsidR="009A64CD" w:rsidRPr="0040554B">
              <w:t>Center Sizing</w:t>
            </w:r>
            <w:r w:rsidRPr="0040554B">
              <w:fldChar w:fldCharType="end"/>
            </w:r>
            <w:r w:rsidRPr="0040554B">
              <w:t>)</w:t>
            </w:r>
            <w:r w:rsidR="00A73728">
              <w:t>.</w:t>
            </w:r>
          </w:p>
        </w:tc>
        <w:tc>
          <w:tcPr>
            <w:tcW w:w="3712" w:type="dxa"/>
          </w:tcPr>
          <w:p w14:paraId="37400AA2" w14:textId="697F8730" w:rsidR="003C26E1" w:rsidRPr="0040554B" w:rsidRDefault="00DC3B18" w:rsidP="00DC3B18">
            <w:pPr>
              <w:pStyle w:val="TemplateInstructions"/>
            </w:pPr>
            <w:r w:rsidRPr="0040554B">
              <w:t>Update based on sizing exercise here</w:t>
            </w:r>
          </w:p>
        </w:tc>
      </w:tr>
      <w:tr w:rsidR="003C26E1" w:rsidRPr="00691862" w14:paraId="4788BD4C" w14:textId="7BB415BA" w:rsidTr="00CB0A35">
        <w:tc>
          <w:tcPr>
            <w:tcW w:w="0" w:type="auto"/>
            <w:hideMark/>
          </w:tcPr>
          <w:p w14:paraId="54478FC2" w14:textId="21043713" w:rsidR="003C26E1" w:rsidRPr="00691862" w:rsidRDefault="003C26E1" w:rsidP="00CB0A35">
            <w:pPr>
              <w:pStyle w:val="TableText"/>
            </w:pPr>
            <w:r w:rsidRPr="00691862">
              <w:t xml:space="preserve">Available </w:t>
            </w:r>
            <w:r w:rsidR="00674271">
              <w:t>d</w:t>
            </w:r>
            <w:r w:rsidR="00674271" w:rsidRPr="00691862">
              <w:t xml:space="preserve">isk </w:t>
            </w:r>
            <w:r w:rsidR="00674271">
              <w:t>s</w:t>
            </w:r>
            <w:r w:rsidR="00674271" w:rsidRPr="00691862">
              <w:t>pace</w:t>
            </w:r>
          </w:p>
          <w:p w14:paraId="5862D7E6" w14:textId="39C18C40" w:rsidR="003C26E1" w:rsidRPr="00691862" w:rsidRDefault="003C26E1" w:rsidP="00CB0A35">
            <w:pPr>
              <w:pStyle w:val="TableText"/>
            </w:pPr>
            <w:r w:rsidRPr="00691862">
              <w:t xml:space="preserve">Database </w:t>
            </w:r>
            <w:r w:rsidR="00E41B29">
              <w:t>s</w:t>
            </w:r>
            <w:r w:rsidR="00E41B29" w:rsidRPr="00691862">
              <w:t>torage</w:t>
            </w:r>
          </w:p>
        </w:tc>
        <w:tc>
          <w:tcPr>
            <w:tcW w:w="3712" w:type="dxa"/>
            <w:hideMark/>
          </w:tcPr>
          <w:p w14:paraId="630164E6" w14:textId="29B5E824" w:rsidR="003C26E1" w:rsidRPr="0040554B" w:rsidRDefault="003C26E1" w:rsidP="00CB0A35">
            <w:pPr>
              <w:pStyle w:val="TableText"/>
            </w:pPr>
            <w:r w:rsidRPr="00691862">
              <w:t xml:space="preserve">See </w:t>
            </w:r>
            <w:r w:rsidR="00E41B29">
              <w:t>c</w:t>
            </w:r>
            <w:r w:rsidR="00E41B29" w:rsidRPr="00691862">
              <w:t>enter</w:t>
            </w:r>
            <w:r w:rsidR="00E41B29">
              <w:t>-</w:t>
            </w:r>
            <w:r w:rsidRPr="00691862">
              <w:t>sizing section (</w:t>
            </w:r>
            <w:r w:rsidRPr="0040554B">
              <w:fldChar w:fldCharType="begin"/>
            </w:r>
            <w:r w:rsidRPr="00691862">
              <w:instrText xml:space="preserve"> REF _Ref428453722 \h  \* MERGEFORMAT </w:instrText>
            </w:r>
            <w:r w:rsidRPr="0040554B">
              <w:fldChar w:fldCharType="separate"/>
            </w:r>
            <w:r w:rsidR="009A64CD" w:rsidRPr="0040554B">
              <w:t xml:space="preserve">Table </w:t>
            </w:r>
            <w:r w:rsidR="009A64CD">
              <w:t>5</w:t>
            </w:r>
            <w:r w:rsidR="009A64CD" w:rsidRPr="0040554B">
              <w:t xml:space="preserve">: </w:t>
            </w:r>
            <w:r w:rsidR="009A64CD">
              <w:t xml:space="preserve">ATA </w:t>
            </w:r>
            <w:r w:rsidR="009A64CD" w:rsidRPr="0040554B">
              <w:t>Center Sizing</w:t>
            </w:r>
            <w:r w:rsidRPr="0040554B">
              <w:fldChar w:fldCharType="end"/>
            </w:r>
            <w:r w:rsidR="00A73728" w:rsidRPr="0040554B">
              <w:t>)</w:t>
            </w:r>
            <w:r w:rsidR="00A73728">
              <w:t>.</w:t>
            </w:r>
          </w:p>
        </w:tc>
        <w:tc>
          <w:tcPr>
            <w:tcW w:w="3712" w:type="dxa"/>
          </w:tcPr>
          <w:p w14:paraId="57E6AB6B" w14:textId="6FE411D5" w:rsidR="003C26E1" w:rsidRPr="0040554B" w:rsidRDefault="00DC3B18" w:rsidP="00DC3B18">
            <w:pPr>
              <w:pStyle w:val="TemplateInstructions"/>
            </w:pPr>
            <w:r w:rsidRPr="0040554B">
              <w:t>Enter based on sizing exercise here</w:t>
            </w:r>
          </w:p>
          <w:p w14:paraId="46B27A54" w14:textId="3837BBEC" w:rsidR="002A54C4" w:rsidRPr="001E5EE6" w:rsidRDefault="002A54C4" w:rsidP="00DC3B18">
            <w:pPr>
              <w:pStyle w:val="TemplateInstructions"/>
            </w:pPr>
            <w:r w:rsidRPr="001E5EE6">
              <w:t>Record Database location here. Review operations and implementation guides for further requirements. Its recommended to move the database to dedicated disks and drive</w:t>
            </w:r>
          </w:p>
        </w:tc>
      </w:tr>
      <w:tr w:rsidR="003C26E1" w:rsidRPr="00691862" w14:paraId="76E1B061" w14:textId="6A19E7EB" w:rsidTr="00CB0A35">
        <w:tc>
          <w:tcPr>
            <w:tcW w:w="0" w:type="auto"/>
            <w:hideMark/>
          </w:tcPr>
          <w:p w14:paraId="63D2DC1B" w14:textId="77777777" w:rsidR="003C26E1" w:rsidRPr="00691862" w:rsidRDefault="003C26E1" w:rsidP="00CB0A35">
            <w:pPr>
              <w:pStyle w:val="TableText"/>
            </w:pPr>
            <w:r w:rsidRPr="00691862">
              <w:t>Network</w:t>
            </w:r>
          </w:p>
        </w:tc>
        <w:tc>
          <w:tcPr>
            <w:tcW w:w="3712" w:type="dxa"/>
            <w:hideMark/>
          </w:tcPr>
          <w:p w14:paraId="139A899C" w14:textId="7BD96297" w:rsidR="003461AF" w:rsidRPr="00691862" w:rsidRDefault="003461AF" w:rsidP="00CB0A35">
            <w:pPr>
              <w:pStyle w:val="TableText"/>
            </w:pPr>
            <w:r w:rsidRPr="00691862">
              <w:t xml:space="preserve">One </w:t>
            </w:r>
            <w:r w:rsidR="00E41B29">
              <w:t>n</w:t>
            </w:r>
            <w:r w:rsidR="00E41B29" w:rsidRPr="00691862">
              <w:t xml:space="preserve">etwork </w:t>
            </w:r>
            <w:r w:rsidR="00E41B29">
              <w:t>a</w:t>
            </w:r>
            <w:r w:rsidR="00E41B29" w:rsidRPr="00691862">
              <w:t>dapt</w:t>
            </w:r>
            <w:r w:rsidR="00E41B29">
              <w:t>e</w:t>
            </w:r>
            <w:r w:rsidR="00E41B29" w:rsidRPr="00691862">
              <w:t>r</w:t>
            </w:r>
            <w:r w:rsidRPr="00691862">
              <w:t>, two IP addresses:</w:t>
            </w:r>
          </w:p>
          <w:p w14:paraId="1A00C3B2" w14:textId="5DA844A6" w:rsidR="003C26E1" w:rsidRPr="00691862" w:rsidRDefault="003C26E1" w:rsidP="00CB0A35">
            <w:pPr>
              <w:pStyle w:val="TableListBullet"/>
            </w:pPr>
            <w:r w:rsidRPr="00691862">
              <w:t xml:space="preserve">ATA </w:t>
            </w:r>
            <w:r w:rsidR="00435C65">
              <w:t>s</w:t>
            </w:r>
            <w:r w:rsidR="00435C65" w:rsidRPr="00691862">
              <w:t>ervice</w:t>
            </w:r>
          </w:p>
          <w:p w14:paraId="37669EAA" w14:textId="1B5E6FA5" w:rsidR="003C26E1" w:rsidRPr="00691862" w:rsidRDefault="003C26E1" w:rsidP="00CB0A35">
            <w:pPr>
              <w:pStyle w:val="TableListBullet"/>
            </w:pPr>
            <w:r w:rsidRPr="00691862">
              <w:t xml:space="preserve">ATA </w:t>
            </w:r>
            <w:r w:rsidR="00435C65">
              <w:t>m</w:t>
            </w:r>
            <w:r w:rsidR="00435C65" w:rsidRPr="00691862">
              <w:t xml:space="preserve">anagement </w:t>
            </w:r>
            <w:r w:rsidRPr="00691862">
              <w:t>(IIS)</w:t>
            </w:r>
          </w:p>
        </w:tc>
        <w:tc>
          <w:tcPr>
            <w:tcW w:w="3712" w:type="dxa"/>
          </w:tcPr>
          <w:p w14:paraId="1B3666A7" w14:textId="4B156F7D" w:rsidR="00DC3B18" w:rsidRPr="00691862" w:rsidRDefault="00DC3B18" w:rsidP="00DC3B18">
            <w:pPr>
              <w:pStyle w:val="TemplateInstructions"/>
            </w:pPr>
            <w:r w:rsidRPr="00691862">
              <w:t>2 IP Addresses are required.</w:t>
            </w:r>
            <w:r w:rsidR="002F1ED2" w:rsidRPr="00691862">
              <w:t xml:space="preserve"> </w:t>
            </w:r>
            <w:r w:rsidRPr="00691862">
              <w:t>Enter both IP addresses that will be used here:</w:t>
            </w:r>
          </w:p>
          <w:p w14:paraId="43741D28" w14:textId="3EC221EC" w:rsidR="00DC3B18" w:rsidRPr="00691862" w:rsidRDefault="00DC3B18" w:rsidP="00DC3B18">
            <w:pPr>
              <w:pStyle w:val="TemplateInstructions"/>
            </w:pPr>
            <w:r w:rsidRPr="00691862">
              <w:t>ATA Service IP:</w:t>
            </w:r>
            <w:r w:rsidR="002F1ED2" w:rsidRPr="00691862">
              <w:t xml:space="preserve"> </w:t>
            </w:r>
            <w:r w:rsidRPr="00691862">
              <w:t>x.x.x.x</w:t>
            </w:r>
          </w:p>
          <w:p w14:paraId="7EE310D0" w14:textId="7AFBB6A6" w:rsidR="003C26E1" w:rsidRPr="00691862" w:rsidRDefault="00DC3B18" w:rsidP="00DC3B18">
            <w:pPr>
              <w:pStyle w:val="TemplateInstructions"/>
            </w:pPr>
            <w:r w:rsidRPr="00691862">
              <w:t>ATA Management IP (IIS): x.x.x.x</w:t>
            </w:r>
          </w:p>
        </w:tc>
      </w:tr>
      <w:tr w:rsidR="003C26E1" w:rsidRPr="00691862" w14:paraId="1108BA86" w14:textId="1925604A" w:rsidTr="00CB0A35">
        <w:tc>
          <w:tcPr>
            <w:tcW w:w="0" w:type="auto"/>
          </w:tcPr>
          <w:p w14:paraId="45DDB9D0" w14:textId="10EDD088" w:rsidR="008B78D4" w:rsidRPr="00691862" w:rsidRDefault="003C26E1" w:rsidP="00CB0A35">
            <w:pPr>
              <w:pStyle w:val="TableText"/>
            </w:pPr>
            <w:r w:rsidRPr="00691862">
              <w:t>Virtual</w:t>
            </w:r>
            <w:r w:rsidR="008B78D4" w:rsidRPr="00691862">
              <w:t xml:space="preserve"> </w:t>
            </w:r>
            <w:r w:rsidR="00435C65">
              <w:t>m</w:t>
            </w:r>
            <w:r w:rsidR="00435C65" w:rsidRPr="00691862">
              <w:t>achine</w:t>
            </w:r>
          </w:p>
          <w:p w14:paraId="4B386429" w14:textId="0E659EBE" w:rsidR="003C26E1" w:rsidRPr="00691862" w:rsidRDefault="003C26E1" w:rsidP="00CB0A35">
            <w:pPr>
              <w:pStyle w:val="TableText"/>
            </w:pPr>
            <w:r w:rsidRPr="00691862">
              <w:t xml:space="preserve">Physical </w:t>
            </w:r>
            <w:r w:rsidR="00435C65">
              <w:t>computer</w:t>
            </w:r>
          </w:p>
        </w:tc>
        <w:tc>
          <w:tcPr>
            <w:tcW w:w="3712" w:type="dxa"/>
          </w:tcPr>
          <w:p w14:paraId="5BF3B066" w14:textId="16E689E4" w:rsidR="008B78D4" w:rsidRPr="00691862" w:rsidRDefault="003C26E1" w:rsidP="00CB0A35">
            <w:pPr>
              <w:pStyle w:val="TableText"/>
            </w:pPr>
            <w:r w:rsidRPr="00691862">
              <w:t xml:space="preserve">Installation of the ATA </w:t>
            </w:r>
            <w:r w:rsidR="0086221F">
              <w:t>C</w:t>
            </w:r>
            <w:r w:rsidR="00435C65" w:rsidRPr="00691862">
              <w:t xml:space="preserve">enter </w:t>
            </w:r>
            <w:r w:rsidRPr="00691862">
              <w:t xml:space="preserve">as a virtual machine is supported. </w:t>
            </w:r>
          </w:p>
          <w:p w14:paraId="4D675A87" w14:textId="79C43725" w:rsidR="003C26E1" w:rsidRPr="00691862" w:rsidRDefault="008B78D4" w:rsidP="003C26E1">
            <w:pPr>
              <w:rPr>
                <w:sz w:val="18"/>
                <w:szCs w:val="18"/>
              </w:rPr>
            </w:pPr>
            <w:r w:rsidRPr="00691862">
              <w:rPr>
                <w:sz w:val="18"/>
                <w:szCs w:val="18"/>
                <w:highlight w:val="yellow"/>
              </w:rPr>
              <w:t xml:space="preserve">&lt;&lt;Update this section to </w:t>
            </w:r>
            <w:r w:rsidR="00F52BD2" w:rsidRPr="00691862">
              <w:rPr>
                <w:sz w:val="18"/>
                <w:szCs w:val="18"/>
                <w:highlight w:val="yellow"/>
              </w:rPr>
              <w:t>reflect</w:t>
            </w:r>
            <w:r w:rsidRPr="00691862">
              <w:rPr>
                <w:sz w:val="18"/>
                <w:szCs w:val="18"/>
                <w:highlight w:val="yellow"/>
              </w:rPr>
              <w:t xml:space="preserve"> choice reasoning&gt;&gt;</w:t>
            </w:r>
          </w:p>
        </w:tc>
        <w:tc>
          <w:tcPr>
            <w:tcW w:w="3712" w:type="dxa"/>
          </w:tcPr>
          <w:p w14:paraId="49EBB526" w14:textId="09C4719B" w:rsidR="003C26E1" w:rsidRPr="00691862" w:rsidRDefault="00DC3B18" w:rsidP="00DC3B18">
            <w:pPr>
              <w:pStyle w:val="TemplateInstructions"/>
            </w:pPr>
            <w:r w:rsidRPr="00691862">
              <w:t>Physical or Virtual</w:t>
            </w:r>
          </w:p>
        </w:tc>
      </w:tr>
      <w:tr w:rsidR="003C26E1" w:rsidRPr="00691862" w14:paraId="6ACFFC8E" w14:textId="79A08CAB" w:rsidTr="00CB0A35">
        <w:tc>
          <w:tcPr>
            <w:tcW w:w="0" w:type="auto"/>
          </w:tcPr>
          <w:p w14:paraId="16E8531D" w14:textId="77777777" w:rsidR="003C26E1" w:rsidRPr="00691862" w:rsidRDefault="003C26E1" w:rsidP="00CB0A35">
            <w:pPr>
              <w:pStyle w:val="TableText"/>
            </w:pPr>
            <w:r w:rsidRPr="00691862">
              <w:t>BIOS</w:t>
            </w:r>
          </w:p>
        </w:tc>
        <w:tc>
          <w:tcPr>
            <w:tcW w:w="3712" w:type="dxa"/>
          </w:tcPr>
          <w:p w14:paraId="69C94E5C" w14:textId="464003A9" w:rsidR="003C26E1" w:rsidRPr="0040554B" w:rsidRDefault="003C26E1" w:rsidP="00CB0A35">
            <w:pPr>
              <w:pStyle w:val="TableText"/>
            </w:pPr>
            <w:r w:rsidRPr="00691862">
              <w:t xml:space="preserve">The ATA database requires that </w:t>
            </w:r>
            <w:r w:rsidRPr="0040554B">
              <w:fldChar w:fldCharType="begin"/>
            </w:r>
            <w:r w:rsidRPr="00691862">
              <w:instrText xml:space="preserve"> DOCPROPERTY Customer \* MERGEFORMAT </w:instrText>
            </w:r>
            <w:r w:rsidRPr="0040554B">
              <w:fldChar w:fldCharType="separate"/>
            </w:r>
            <w:r w:rsidR="009A64CD">
              <w:t>Customer Name</w:t>
            </w:r>
            <w:r w:rsidRPr="0040554B">
              <w:fldChar w:fldCharType="end"/>
            </w:r>
            <w:r w:rsidRPr="0040554B">
              <w:t xml:space="preserve"> DISABLE </w:t>
            </w:r>
            <w:r w:rsidR="00435C65">
              <w:t>n</w:t>
            </w:r>
            <w:r w:rsidRPr="0040554B">
              <w:t xml:space="preserve">onuniform memory access (NUMA) in the BIOS. </w:t>
            </w:r>
          </w:p>
        </w:tc>
        <w:tc>
          <w:tcPr>
            <w:tcW w:w="3712" w:type="dxa"/>
          </w:tcPr>
          <w:p w14:paraId="1F416CD1" w14:textId="3F4FC34F" w:rsidR="003C26E1" w:rsidRPr="001E5EE6" w:rsidRDefault="00DC3B18" w:rsidP="00DC3B18">
            <w:pPr>
              <w:pStyle w:val="TemplateInstructions"/>
            </w:pPr>
            <w:r w:rsidRPr="001E5EE6">
              <w:t>Confirm Disabled (Y, N) and add commentary if the answer is “N”.</w:t>
            </w:r>
          </w:p>
        </w:tc>
      </w:tr>
    </w:tbl>
    <w:p w14:paraId="4EC71D69" w14:textId="2FE0970A" w:rsidR="0001538F" w:rsidRPr="00691862" w:rsidRDefault="0001538F" w:rsidP="0001538F">
      <w:pPr>
        <w:pStyle w:val="Heading3Numbered"/>
      </w:pPr>
      <w:bookmarkStart w:id="41" w:name="_Toc464635864"/>
      <w:r w:rsidRPr="00691862">
        <w:t>Network Ports</w:t>
      </w:r>
      <w:bookmarkEnd w:id="41"/>
    </w:p>
    <w:p w14:paraId="47C02B32" w14:textId="77777777" w:rsidR="0001538F" w:rsidRPr="00691862" w:rsidRDefault="0001538F" w:rsidP="0001538F">
      <w:pPr>
        <w:pStyle w:val="TemplateInstructions"/>
      </w:pPr>
      <w:r w:rsidRPr="00691862">
        <w:rPr>
          <w:b/>
        </w:rPr>
        <w:t xml:space="preserve">Instruction: </w:t>
      </w:r>
      <w:r w:rsidRPr="00691862">
        <w:t>Modify the tables in this section to record the customer’s specific configuration needs for this solution. Remove or configure optional configuration items.</w:t>
      </w:r>
    </w:p>
    <w:p w14:paraId="32460624" w14:textId="5D385001" w:rsidR="0001538F" w:rsidRPr="00691862" w:rsidRDefault="0001538F" w:rsidP="0001538F">
      <w:r w:rsidRPr="00691862">
        <w:t>The following table list</w:t>
      </w:r>
      <w:r w:rsidR="00745C18">
        <w:t>s</w:t>
      </w:r>
      <w:r w:rsidRPr="00691862">
        <w:t xml:space="preserve"> the minimum ports that are needed by the </w:t>
      </w:r>
      <w:r w:rsidR="0086221F">
        <w:t>ATA Center</w:t>
      </w:r>
      <w:r w:rsidRPr="00691862">
        <w:t xml:space="preserve">. </w:t>
      </w:r>
    </w:p>
    <w:p w14:paraId="436658E9" w14:textId="17A245D8" w:rsidR="0001538F" w:rsidRPr="0040554B" w:rsidRDefault="0001538F" w:rsidP="0001538F">
      <w:pPr>
        <w:pStyle w:val="Caption"/>
        <w:keepNext/>
      </w:pPr>
      <w:bookmarkStart w:id="42" w:name="_Toc462985340"/>
      <w:r w:rsidRPr="00691862">
        <w:lastRenderedPageBreak/>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8</w:t>
      </w:r>
      <w:r w:rsidR="00D76826" w:rsidRPr="0040554B">
        <w:rPr>
          <w:noProof/>
        </w:rPr>
        <w:fldChar w:fldCharType="end"/>
      </w:r>
      <w:r w:rsidR="00D84370">
        <w:rPr>
          <w:noProof/>
        </w:rPr>
        <w:t>2</w:t>
      </w:r>
      <w:r w:rsidRPr="0040554B">
        <w:t>: Requirements</w:t>
      </w:r>
      <w:r w:rsidR="00435C65">
        <w:rPr>
          <w:rFonts w:cs="Segoe UI"/>
        </w:rPr>
        <w:t>—</w:t>
      </w:r>
      <w:r w:rsidR="008867D8">
        <w:rPr>
          <w:rFonts w:cs="Segoe UI"/>
        </w:rPr>
        <w:t xml:space="preserve">ATA </w:t>
      </w:r>
      <w:r w:rsidRPr="0040554B">
        <w:t>Center Network Ports</w:t>
      </w:r>
      <w:bookmarkEnd w:id="42"/>
    </w:p>
    <w:tbl>
      <w:tblPr>
        <w:tblStyle w:val="TablaMicrosoftServicios1"/>
        <w:tblW w:w="0" w:type="auto"/>
        <w:tblLook w:val="04A0" w:firstRow="1" w:lastRow="0" w:firstColumn="1" w:lastColumn="0" w:noHBand="0" w:noVBand="1"/>
      </w:tblPr>
      <w:tblGrid>
        <w:gridCol w:w="2036"/>
        <w:gridCol w:w="978"/>
        <w:gridCol w:w="546"/>
        <w:gridCol w:w="2600"/>
        <w:gridCol w:w="1036"/>
        <w:gridCol w:w="2164"/>
      </w:tblGrid>
      <w:tr w:rsidR="0001538F" w:rsidRPr="00691862" w14:paraId="4C1A4737" w14:textId="77777777" w:rsidTr="00CB0A35">
        <w:trPr>
          <w:cnfStyle w:val="100000000000" w:firstRow="1" w:lastRow="0" w:firstColumn="0" w:lastColumn="0" w:oddVBand="0" w:evenVBand="0" w:oddHBand="0" w:evenHBand="0" w:firstRowFirstColumn="0" w:firstRowLastColumn="0" w:lastRowFirstColumn="0" w:lastRowLastColumn="0"/>
        </w:trPr>
        <w:tc>
          <w:tcPr>
            <w:tcW w:w="0" w:type="auto"/>
            <w:hideMark/>
          </w:tcPr>
          <w:p w14:paraId="486DC793" w14:textId="77777777" w:rsidR="0001538F" w:rsidRPr="0040554B" w:rsidRDefault="0001538F" w:rsidP="00880067">
            <w:pPr>
              <w:rPr>
                <w:sz w:val="18"/>
                <w:szCs w:val="18"/>
              </w:rPr>
            </w:pPr>
            <w:r w:rsidRPr="0040554B">
              <w:rPr>
                <w:sz w:val="18"/>
                <w:szCs w:val="18"/>
              </w:rPr>
              <w:t>Protocol</w:t>
            </w:r>
          </w:p>
        </w:tc>
        <w:tc>
          <w:tcPr>
            <w:tcW w:w="0" w:type="auto"/>
            <w:hideMark/>
          </w:tcPr>
          <w:p w14:paraId="368E1F94" w14:textId="77777777" w:rsidR="0001538F" w:rsidRPr="001E5EE6" w:rsidRDefault="0001538F" w:rsidP="00880067">
            <w:pPr>
              <w:rPr>
                <w:sz w:val="18"/>
                <w:szCs w:val="18"/>
              </w:rPr>
            </w:pPr>
            <w:r w:rsidRPr="001E5EE6">
              <w:rPr>
                <w:sz w:val="18"/>
                <w:szCs w:val="18"/>
              </w:rPr>
              <w:t>Transport</w:t>
            </w:r>
          </w:p>
        </w:tc>
        <w:tc>
          <w:tcPr>
            <w:tcW w:w="0" w:type="auto"/>
            <w:hideMark/>
          </w:tcPr>
          <w:p w14:paraId="055E4E0E" w14:textId="77777777" w:rsidR="0001538F" w:rsidRPr="008730D9" w:rsidRDefault="0001538F" w:rsidP="00880067">
            <w:pPr>
              <w:rPr>
                <w:sz w:val="18"/>
                <w:szCs w:val="18"/>
              </w:rPr>
            </w:pPr>
            <w:r w:rsidRPr="008730D9">
              <w:rPr>
                <w:sz w:val="18"/>
                <w:szCs w:val="18"/>
              </w:rPr>
              <w:t>Port</w:t>
            </w:r>
          </w:p>
        </w:tc>
        <w:tc>
          <w:tcPr>
            <w:tcW w:w="0" w:type="auto"/>
            <w:hideMark/>
          </w:tcPr>
          <w:p w14:paraId="0DE52809" w14:textId="1CE60340" w:rsidR="0001538F" w:rsidRPr="00691862" w:rsidRDefault="0001538F" w:rsidP="008E19B5">
            <w:pPr>
              <w:rPr>
                <w:sz w:val="18"/>
                <w:szCs w:val="18"/>
              </w:rPr>
            </w:pPr>
            <w:r w:rsidRPr="00691862">
              <w:rPr>
                <w:sz w:val="18"/>
                <w:szCs w:val="18"/>
              </w:rPr>
              <w:t>To</w:t>
            </w:r>
            <w:r w:rsidR="00745C18">
              <w:rPr>
                <w:sz w:val="18"/>
                <w:szCs w:val="18"/>
              </w:rPr>
              <w:t xml:space="preserve"> or </w:t>
            </w:r>
            <w:r w:rsidRPr="00691862">
              <w:rPr>
                <w:sz w:val="18"/>
                <w:szCs w:val="18"/>
              </w:rPr>
              <w:t>From</w:t>
            </w:r>
          </w:p>
        </w:tc>
        <w:tc>
          <w:tcPr>
            <w:tcW w:w="0" w:type="auto"/>
            <w:hideMark/>
          </w:tcPr>
          <w:p w14:paraId="2B3D968C" w14:textId="77777777" w:rsidR="0001538F" w:rsidRPr="00691862" w:rsidRDefault="0001538F" w:rsidP="00880067">
            <w:pPr>
              <w:rPr>
                <w:sz w:val="18"/>
                <w:szCs w:val="18"/>
              </w:rPr>
            </w:pPr>
            <w:r w:rsidRPr="00691862">
              <w:rPr>
                <w:sz w:val="18"/>
                <w:szCs w:val="18"/>
              </w:rPr>
              <w:t>Direction</w:t>
            </w:r>
          </w:p>
        </w:tc>
        <w:tc>
          <w:tcPr>
            <w:tcW w:w="0" w:type="auto"/>
            <w:hideMark/>
          </w:tcPr>
          <w:p w14:paraId="74C531F4" w14:textId="77777777" w:rsidR="0001538F" w:rsidRPr="00691862" w:rsidRDefault="0001538F" w:rsidP="00880067">
            <w:pPr>
              <w:rPr>
                <w:sz w:val="18"/>
                <w:szCs w:val="18"/>
              </w:rPr>
            </w:pPr>
            <w:r w:rsidRPr="00691862">
              <w:rPr>
                <w:sz w:val="18"/>
                <w:szCs w:val="18"/>
              </w:rPr>
              <w:t>IP Address</w:t>
            </w:r>
          </w:p>
        </w:tc>
      </w:tr>
      <w:tr w:rsidR="0001538F" w:rsidRPr="00691862" w14:paraId="0A35FD3B" w14:textId="77777777" w:rsidTr="00CB0A35">
        <w:tc>
          <w:tcPr>
            <w:tcW w:w="0" w:type="auto"/>
            <w:hideMark/>
          </w:tcPr>
          <w:p w14:paraId="272AE046" w14:textId="3F175CA2" w:rsidR="0001538F" w:rsidRPr="00691862" w:rsidRDefault="0001538F" w:rsidP="008E19B5">
            <w:pPr>
              <w:rPr>
                <w:sz w:val="18"/>
                <w:szCs w:val="18"/>
              </w:rPr>
            </w:pPr>
            <w:r w:rsidRPr="00691862">
              <w:rPr>
                <w:sz w:val="18"/>
                <w:szCs w:val="18"/>
              </w:rPr>
              <w:t xml:space="preserve">SSL (ATA </w:t>
            </w:r>
            <w:r w:rsidR="00745C18">
              <w:rPr>
                <w:sz w:val="18"/>
                <w:szCs w:val="18"/>
              </w:rPr>
              <w:t>c</w:t>
            </w:r>
            <w:r w:rsidR="00745C18" w:rsidRPr="00691862">
              <w:rPr>
                <w:sz w:val="18"/>
                <w:szCs w:val="18"/>
              </w:rPr>
              <w:t>ommunications</w:t>
            </w:r>
            <w:r w:rsidRPr="00691862">
              <w:rPr>
                <w:sz w:val="18"/>
                <w:szCs w:val="18"/>
              </w:rPr>
              <w:t>)</w:t>
            </w:r>
          </w:p>
        </w:tc>
        <w:tc>
          <w:tcPr>
            <w:tcW w:w="0" w:type="auto"/>
            <w:hideMark/>
          </w:tcPr>
          <w:p w14:paraId="32EAA85C" w14:textId="77777777" w:rsidR="0001538F" w:rsidRPr="00691862" w:rsidRDefault="0001538F" w:rsidP="00880067">
            <w:pPr>
              <w:rPr>
                <w:sz w:val="18"/>
                <w:szCs w:val="18"/>
              </w:rPr>
            </w:pPr>
            <w:r w:rsidRPr="00691862">
              <w:rPr>
                <w:sz w:val="18"/>
                <w:szCs w:val="18"/>
              </w:rPr>
              <w:t>TCP</w:t>
            </w:r>
          </w:p>
        </w:tc>
        <w:tc>
          <w:tcPr>
            <w:tcW w:w="0" w:type="auto"/>
            <w:hideMark/>
          </w:tcPr>
          <w:p w14:paraId="6F499D79" w14:textId="77777777" w:rsidR="0001538F" w:rsidRPr="00691862" w:rsidRDefault="0001538F" w:rsidP="00880067">
            <w:pPr>
              <w:rPr>
                <w:sz w:val="18"/>
                <w:szCs w:val="18"/>
              </w:rPr>
            </w:pPr>
            <w:r w:rsidRPr="00691862">
              <w:rPr>
                <w:sz w:val="18"/>
                <w:szCs w:val="18"/>
              </w:rPr>
              <w:t>443</w:t>
            </w:r>
          </w:p>
        </w:tc>
        <w:tc>
          <w:tcPr>
            <w:tcW w:w="0" w:type="auto"/>
            <w:hideMark/>
          </w:tcPr>
          <w:p w14:paraId="762B12CE" w14:textId="57ADF5D8" w:rsidR="0001538F" w:rsidRPr="00691862" w:rsidRDefault="0001538F" w:rsidP="008E19B5">
            <w:pPr>
              <w:rPr>
                <w:sz w:val="18"/>
                <w:szCs w:val="18"/>
              </w:rPr>
            </w:pPr>
            <w:r w:rsidRPr="00691862">
              <w:rPr>
                <w:sz w:val="18"/>
                <w:szCs w:val="18"/>
              </w:rPr>
              <w:t xml:space="preserve">ATA </w:t>
            </w:r>
            <w:r w:rsidR="0086221F">
              <w:rPr>
                <w:sz w:val="18"/>
                <w:szCs w:val="18"/>
              </w:rPr>
              <w:t>Gateway</w:t>
            </w:r>
          </w:p>
        </w:tc>
        <w:tc>
          <w:tcPr>
            <w:tcW w:w="0" w:type="auto"/>
            <w:hideMark/>
          </w:tcPr>
          <w:p w14:paraId="6D7D5FBF" w14:textId="77777777" w:rsidR="0001538F" w:rsidRPr="00691862" w:rsidRDefault="0001538F" w:rsidP="00880067">
            <w:pPr>
              <w:rPr>
                <w:sz w:val="18"/>
                <w:szCs w:val="18"/>
              </w:rPr>
            </w:pPr>
            <w:r w:rsidRPr="00691862">
              <w:rPr>
                <w:sz w:val="18"/>
                <w:szCs w:val="18"/>
              </w:rPr>
              <w:t>Inbound</w:t>
            </w:r>
          </w:p>
        </w:tc>
        <w:tc>
          <w:tcPr>
            <w:tcW w:w="0" w:type="auto"/>
            <w:hideMark/>
          </w:tcPr>
          <w:p w14:paraId="7DCF066A" w14:textId="77777777" w:rsidR="0001538F" w:rsidRPr="00691862" w:rsidRDefault="0001538F" w:rsidP="00880067">
            <w:pPr>
              <w:pStyle w:val="TemplateInstructions"/>
              <w:rPr>
                <w:highlight w:val="yellow"/>
              </w:rPr>
            </w:pPr>
            <w:r w:rsidRPr="00691862">
              <w:t>ATA Center Service IP Address: x.x.x.x</w:t>
            </w:r>
          </w:p>
        </w:tc>
      </w:tr>
      <w:tr w:rsidR="0001538F" w:rsidRPr="00691862" w14:paraId="1FB0E1FD" w14:textId="77777777" w:rsidTr="00CB0A35">
        <w:tc>
          <w:tcPr>
            <w:tcW w:w="0" w:type="auto"/>
            <w:hideMark/>
          </w:tcPr>
          <w:p w14:paraId="5440897D" w14:textId="77777777" w:rsidR="0001538F" w:rsidRPr="00691862" w:rsidRDefault="0001538F" w:rsidP="00880067">
            <w:pPr>
              <w:rPr>
                <w:sz w:val="18"/>
                <w:szCs w:val="18"/>
              </w:rPr>
            </w:pPr>
            <w:r w:rsidRPr="00691862">
              <w:rPr>
                <w:sz w:val="18"/>
                <w:szCs w:val="18"/>
              </w:rPr>
              <w:t>HTTP</w:t>
            </w:r>
          </w:p>
        </w:tc>
        <w:tc>
          <w:tcPr>
            <w:tcW w:w="0" w:type="auto"/>
            <w:hideMark/>
          </w:tcPr>
          <w:p w14:paraId="4AE75E12" w14:textId="77777777" w:rsidR="0001538F" w:rsidRPr="00691862" w:rsidRDefault="0001538F" w:rsidP="00880067">
            <w:pPr>
              <w:rPr>
                <w:sz w:val="18"/>
                <w:szCs w:val="18"/>
              </w:rPr>
            </w:pPr>
            <w:r w:rsidRPr="00691862">
              <w:rPr>
                <w:sz w:val="18"/>
                <w:szCs w:val="18"/>
              </w:rPr>
              <w:t>TCP</w:t>
            </w:r>
          </w:p>
        </w:tc>
        <w:tc>
          <w:tcPr>
            <w:tcW w:w="0" w:type="auto"/>
            <w:hideMark/>
          </w:tcPr>
          <w:p w14:paraId="2910B454" w14:textId="77777777" w:rsidR="0001538F" w:rsidRPr="00691862" w:rsidRDefault="0001538F" w:rsidP="00880067">
            <w:pPr>
              <w:rPr>
                <w:sz w:val="18"/>
                <w:szCs w:val="18"/>
              </w:rPr>
            </w:pPr>
            <w:r w:rsidRPr="00691862">
              <w:rPr>
                <w:sz w:val="18"/>
                <w:szCs w:val="18"/>
              </w:rPr>
              <w:t>80</w:t>
            </w:r>
          </w:p>
        </w:tc>
        <w:tc>
          <w:tcPr>
            <w:tcW w:w="0" w:type="auto"/>
            <w:hideMark/>
          </w:tcPr>
          <w:p w14:paraId="00E2C18D" w14:textId="0360B937" w:rsidR="0001538F" w:rsidRPr="0040554B" w:rsidRDefault="0001538F" w:rsidP="008E19B5">
            <w:pPr>
              <w:rPr>
                <w:sz w:val="18"/>
                <w:szCs w:val="18"/>
              </w:rPr>
            </w:pPr>
            <w:r w:rsidRPr="0040554B">
              <w:rPr>
                <w:sz w:val="18"/>
                <w:szCs w:val="18"/>
              </w:rPr>
              <w:fldChar w:fldCharType="begin"/>
            </w:r>
            <w:r w:rsidRPr="00691862">
              <w:rPr>
                <w:sz w:val="18"/>
                <w:szCs w:val="18"/>
              </w:rPr>
              <w:instrText xml:space="preserve"> DOCPROPERTY Customer \* MERGEFORMAT </w:instrText>
            </w:r>
            <w:r w:rsidRPr="0040554B">
              <w:rPr>
                <w:sz w:val="18"/>
                <w:szCs w:val="18"/>
              </w:rPr>
              <w:fldChar w:fldCharType="separate"/>
            </w:r>
            <w:r w:rsidR="009A64CD">
              <w:rPr>
                <w:sz w:val="18"/>
                <w:szCs w:val="18"/>
              </w:rPr>
              <w:t>Customer Name</w:t>
            </w:r>
            <w:r w:rsidRPr="0040554B">
              <w:rPr>
                <w:sz w:val="18"/>
                <w:szCs w:val="18"/>
              </w:rPr>
              <w:fldChar w:fldCharType="end"/>
            </w:r>
            <w:r w:rsidRPr="0040554B">
              <w:rPr>
                <w:sz w:val="18"/>
                <w:szCs w:val="18"/>
              </w:rPr>
              <w:t xml:space="preserve"> </w:t>
            </w:r>
            <w:r w:rsidR="00745C18">
              <w:rPr>
                <w:sz w:val="18"/>
                <w:szCs w:val="18"/>
              </w:rPr>
              <w:t>n</w:t>
            </w:r>
            <w:r w:rsidR="00745C18" w:rsidRPr="0040554B">
              <w:rPr>
                <w:sz w:val="18"/>
                <w:szCs w:val="18"/>
              </w:rPr>
              <w:t>etwork</w:t>
            </w:r>
          </w:p>
        </w:tc>
        <w:tc>
          <w:tcPr>
            <w:tcW w:w="0" w:type="auto"/>
            <w:hideMark/>
          </w:tcPr>
          <w:p w14:paraId="1627F932" w14:textId="77777777" w:rsidR="0001538F" w:rsidRPr="0040554B" w:rsidRDefault="0001538F" w:rsidP="00880067">
            <w:pPr>
              <w:rPr>
                <w:sz w:val="18"/>
                <w:szCs w:val="18"/>
              </w:rPr>
            </w:pPr>
            <w:r w:rsidRPr="0040554B">
              <w:rPr>
                <w:sz w:val="18"/>
                <w:szCs w:val="18"/>
              </w:rPr>
              <w:t>Inbound</w:t>
            </w:r>
          </w:p>
        </w:tc>
        <w:tc>
          <w:tcPr>
            <w:tcW w:w="0" w:type="auto"/>
            <w:hideMark/>
          </w:tcPr>
          <w:p w14:paraId="168FA4C5" w14:textId="58E21C5F" w:rsidR="0001538F" w:rsidRPr="001E5EE6" w:rsidRDefault="0001538F" w:rsidP="00880067">
            <w:pPr>
              <w:pStyle w:val="TemplateInstructions"/>
              <w:rPr>
                <w:highlight w:val="yellow"/>
              </w:rPr>
            </w:pPr>
            <w:r w:rsidRPr="001E5EE6">
              <w:t>Management IP (IIS) Address:</w:t>
            </w:r>
            <w:r w:rsidR="002F1ED2" w:rsidRPr="001E5EE6">
              <w:t xml:space="preserve"> </w:t>
            </w:r>
            <w:r w:rsidRPr="001E5EE6">
              <w:t>x.x.x.x</w:t>
            </w:r>
          </w:p>
        </w:tc>
      </w:tr>
      <w:tr w:rsidR="0001538F" w:rsidRPr="00691862" w14:paraId="706B85E3" w14:textId="77777777" w:rsidTr="00CB0A35">
        <w:tc>
          <w:tcPr>
            <w:tcW w:w="0" w:type="auto"/>
            <w:hideMark/>
          </w:tcPr>
          <w:p w14:paraId="5FDA5C85" w14:textId="77777777" w:rsidR="0001538F" w:rsidRPr="00691862" w:rsidRDefault="0001538F" w:rsidP="00880067">
            <w:pPr>
              <w:rPr>
                <w:sz w:val="18"/>
                <w:szCs w:val="18"/>
              </w:rPr>
            </w:pPr>
            <w:r w:rsidRPr="00691862">
              <w:rPr>
                <w:sz w:val="18"/>
                <w:szCs w:val="18"/>
              </w:rPr>
              <w:t>HTTPS</w:t>
            </w:r>
          </w:p>
        </w:tc>
        <w:tc>
          <w:tcPr>
            <w:tcW w:w="0" w:type="auto"/>
            <w:hideMark/>
          </w:tcPr>
          <w:p w14:paraId="571C45F3" w14:textId="77777777" w:rsidR="0001538F" w:rsidRPr="00691862" w:rsidRDefault="0001538F" w:rsidP="00880067">
            <w:pPr>
              <w:rPr>
                <w:sz w:val="18"/>
                <w:szCs w:val="18"/>
              </w:rPr>
            </w:pPr>
            <w:r w:rsidRPr="00691862">
              <w:rPr>
                <w:sz w:val="18"/>
                <w:szCs w:val="18"/>
              </w:rPr>
              <w:t>TCP</w:t>
            </w:r>
          </w:p>
        </w:tc>
        <w:tc>
          <w:tcPr>
            <w:tcW w:w="0" w:type="auto"/>
            <w:hideMark/>
          </w:tcPr>
          <w:p w14:paraId="72B46586" w14:textId="77777777" w:rsidR="0001538F" w:rsidRPr="00691862" w:rsidRDefault="0001538F" w:rsidP="00880067">
            <w:pPr>
              <w:rPr>
                <w:sz w:val="18"/>
                <w:szCs w:val="18"/>
              </w:rPr>
            </w:pPr>
            <w:r w:rsidRPr="00691862">
              <w:rPr>
                <w:sz w:val="18"/>
                <w:szCs w:val="18"/>
              </w:rPr>
              <w:t>443</w:t>
            </w:r>
          </w:p>
        </w:tc>
        <w:tc>
          <w:tcPr>
            <w:tcW w:w="0" w:type="auto"/>
            <w:hideMark/>
          </w:tcPr>
          <w:p w14:paraId="0DA7B540" w14:textId="26592D68" w:rsidR="0001538F" w:rsidRPr="0040554B" w:rsidRDefault="0001538F" w:rsidP="008E19B5">
            <w:pPr>
              <w:rPr>
                <w:sz w:val="18"/>
                <w:szCs w:val="18"/>
              </w:rPr>
            </w:pPr>
            <w:r w:rsidRPr="0040554B">
              <w:rPr>
                <w:sz w:val="18"/>
                <w:szCs w:val="18"/>
              </w:rPr>
              <w:fldChar w:fldCharType="begin"/>
            </w:r>
            <w:r w:rsidRPr="00691862">
              <w:rPr>
                <w:sz w:val="18"/>
                <w:szCs w:val="18"/>
              </w:rPr>
              <w:instrText xml:space="preserve"> DOCPROPERTY Customer \* MERGEFORMAT </w:instrText>
            </w:r>
            <w:r w:rsidRPr="0040554B">
              <w:rPr>
                <w:sz w:val="18"/>
                <w:szCs w:val="18"/>
              </w:rPr>
              <w:fldChar w:fldCharType="separate"/>
            </w:r>
            <w:r w:rsidR="009A64CD">
              <w:rPr>
                <w:sz w:val="18"/>
                <w:szCs w:val="18"/>
              </w:rPr>
              <w:t>Customer Name</w:t>
            </w:r>
            <w:r w:rsidRPr="0040554B">
              <w:rPr>
                <w:sz w:val="18"/>
                <w:szCs w:val="18"/>
              </w:rPr>
              <w:fldChar w:fldCharType="end"/>
            </w:r>
            <w:r w:rsidRPr="0040554B">
              <w:rPr>
                <w:sz w:val="18"/>
                <w:szCs w:val="18"/>
              </w:rPr>
              <w:t xml:space="preserve"> </w:t>
            </w:r>
            <w:r w:rsidR="00745C18">
              <w:rPr>
                <w:sz w:val="18"/>
                <w:szCs w:val="18"/>
              </w:rPr>
              <w:t>n</w:t>
            </w:r>
            <w:r w:rsidR="00745C18" w:rsidRPr="0040554B">
              <w:rPr>
                <w:sz w:val="18"/>
                <w:szCs w:val="18"/>
              </w:rPr>
              <w:t xml:space="preserve">etwork </w:t>
            </w:r>
            <w:r w:rsidRPr="0040554B">
              <w:rPr>
                <w:sz w:val="18"/>
                <w:szCs w:val="18"/>
              </w:rPr>
              <w:t xml:space="preserve">and ATA </w:t>
            </w:r>
            <w:r w:rsidR="0086221F">
              <w:rPr>
                <w:sz w:val="18"/>
                <w:szCs w:val="18"/>
              </w:rPr>
              <w:t>Gateway</w:t>
            </w:r>
          </w:p>
        </w:tc>
        <w:tc>
          <w:tcPr>
            <w:tcW w:w="0" w:type="auto"/>
            <w:hideMark/>
          </w:tcPr>
          <w:p w14:paraId="75E11D8E" w14:textId="77777777" w:rsidR="0001538F" w:rsidRPr="0040554B" w:rsidRDefault="0001538F" w:rsidP="00880067">
            <w:pPr>
              <w:rPr>
                <w:sz w:val="18"/>
                <w:szCs w:val="18"/>
              </w:rPr>
            </w:pPr>
            <w:r w:rsidRPr="0040554B">
              <w:rPr>
                <w:sz w:val="18"/>
                <w:szCs w:val="18"/>
              </w:rPr>
              <w:t>Inbound</w:t>
            </w:r>
          </w:p>
        </w:tc>
        <w:tc>
          <w:tcPr>
            <w:tcW w:w="0" w:type="auto"/>
            <w:hideMark/>
          </w:tcPr>
          <w:p w14:paraId="5837D176" w14:textId="15524968" w:rsidR="0001538F" w:rsidRPr="001E5EE6" w:rsidRDefault="0001538F" w:rsidP="00880067">
            <w:pPr>
              <w:pStyle w:val="TemplateInstructions"/>
              <w:rPr>
                <w:sz w:val="18"/>
                <w:szCs w:val="18"/>
                <w:highlight w:val="yellow"/>
              </w:rPr>
            </w:pPr>
            <w:r w:rsidRPr="001E5EE6">
              <w:t>Management IP (IIS) Address:</w:t>
            </w:r>
            <w:r w:rsidR="002F1ED2" w:rsidRPr="001E5EE6">
              <w:t xml:space="preserve"> </w:t>
            </w:r>
            <w:r w:rsidRPr="001E5EE6">
              <w:t>x.x.x.x</w:t>
            </w:r>
          </w:p>
        </w:tc>
      </w:tr>
      <w:tr w:rsidR="0001538F" w:rsidRPr="00691862" w14:paraId="799A1D87" w14:textId="77777777" w:rsidTr="00CB0A35">
        <w:tc>
          <w:tcPr>
            <w:tcW w:w="0" w:type="auto"/>
            <w:hideMark/>
          </w:tcPr>
          <w:p w14:paraId="67FC567D" w14:textId="77777777" w:rsidR="0001538F" w:rsidRPr="00691862" w:rsidRDefault="0001538F" w:rsidP="00880067">
            <w:pPr>
              <w:rPr>
                <w:sz w:val="18"/>
                <w:szCs w:val="18"/>
              </w:rPr>
            </w:pPr>
            <w:r w:rsidRPr="00691862">
              <w:rPr>
                <w:sz w:val="18"/>
                <w:szCs w:val="18"/>
              </w:rPr>
              <w:t>SMTP (optional)</w:t>
            </w:r>
          </w:p>
        </w:tc>
        <w:tc>
          <w:tcPr>
            <w:tcW w:w="0" w:type="auto"/>
            <w:hideMark/>
          </w:tcPr>
          <w:p w14:paraId="568EF185" w14:textId="77777777" w:rsidR="0001538F" w:rsidRPr="00691862" w:rsidRDefault="0001538F" w:rsidP="00880067">
            <w:pPr>
              <w:rPr>
                <w:sz w:val="18"/>
                <w:szCs w:val="18"/>
              </w:rPr>
            </w:pPr>
            <w:r w:rsidRPr="00691862">
              <w:rPr>
                <w:sz w:val="18"/>
                <w:szCs w:val="18"/>
              </w:rPr>
              <w:t>TCP</w:t>
            </w:r>
          </w:p>
        </w:tc>
        <w:tc>
          <w:tcPr>
            <w:tcW w:w="0" w:type="auto"/>
            <w:hideMark/>
          </w:tcPr>
          <w:p w14:paraId="44D45BAD" w14:textId="77777777" w:rsidR="0001538F" w:rsidRPr="00691862" w:rsidRDefault="0001538F" w:rsidP="00880067">
            <w:pPr>
              <w:rPr>
                <w:sz w:val="18"/>
                <w:szCs w:val="18"/>
              </w:rPr>
            </w:pPr>
            <w:r w:rsidRPr="00691862">
              <w:rPr>
                <w:sz w:val="18"/>
                <w:szCs w:val="18"/>
              </w:rPr>
              <w:t>25</w:t>
            </w:r>
          </w:p>
        </w:tc>
        <w:tc>
          <w:tcPr>
            <w:tcW w:w="0" w:type="auto"/>
            <w:hideMark/>
          </w:tcPr>
          <w:p w14:paraId="21CDC5F4" w14:textId="4B4EAA74" w:rsidR="0001538F" w:rsidRPr="00691862" w:rsidRDefault="0001538F" w:rsidP="008E19B5">
            <w:pPr>
              <w:rPr>
                <w:sz w:val="18"/>
                <w:szCs w:val="18"/>
              </w:rPr>
            </w:pPr>
            <w:r w:rsidRPr="00691862">
              <w:rPr>
                <w:sz w:val="18"/>
                <w:szCs w:val="18"/>
              </w:rPr>
              <w:t xml:space="preserve">SMTP </w:t>
            </w:r>
            <w:r w:rsidR="00745C18">
              <w:rPr>
                <w:sz w:val="18"/>
                <w:szCs w:val="18"/>
              </w:rPr>
              <w:t>s</w:t>
            </w:r>
            <w:r w:rsidR="00745C18" w:rsidRPr="00691862">
              <w:rPr>
                <w:sz w:val="18"/>
                <w:szCs w:val="18"/>
              </w:rPr>
              <w:t>erver</w:t>
            </w:r>
          </w:p>
        </w:tc>
        <w:tc>
          <w:tcPr>
            <w:tcW w:w="0" w:type="auto"/>
            <w:hideMark/>
          </w:tcPr>
          <w:p w14:paraId="6E2FEDC4" w14:textId="77777777" w:rsidR="0001538F" w:rsidRPr="00691862" w:rsidRDefault="0001538F" w:rsidP="00880067">
            <w:pPr>
              <w:rPr>
                <w:sz w:val="18"/>
                <w:szCs w:val="18"/>
              </w:rPr>
            </w:pPr>
            <w:r w:rsidRPr="00691862">
              <w:rPr>
                <w:sz w:val="18"/>
                <w:szCs w:val="18"/>
              </w:rPr>
              <w:t>Outbound</w:t>
            </w:r>
          </w:p>
        </w:tc>
        <w:tc>
          <w:tcPr>
            <w:tcW w:w="0" w:type="auto"/>
            <w:hideMark/>
          </w:tcPr>
          <w:p w14:paraId="3FC16706" w14:textId="1AD9157B" w:rsidR="0001538F" w:rsidRPr="00691862" w:rsidRDefault="0001538F" w:rsidP="00880067">
            <w:pPr>
              <w:pStyle w:val="TemplateInstructions"/>
              <w:rPr>
                <w:sz w:val="18"/>
                <w:szCs w:val="18"/>
                <w:highlight w:val="yellow"/>
              </w:rPr>
            </w:pPr>
            <w:r w:rsidRPr="00691862">
              <w:t>Management IP (IIS) Address:</w:t>
            </w:r>
            <w:r w:rsidR="002F1ED2" w:rsidRPr="00691862">
              <w:t xml:space="preserve"> </w:t>
            </w:r>
            <w:r w:rsidRPr="00691862">
              <w:t>x.x.x.x</w:t>
            </w:r>
          </w:p>
        </w:tc>
      </w:tr>
      <w:tr w:rsidR="0001538F" w:rsidRPr="00691862" w14:paraId="00232F79" w14:textId="77777777" w:rsidTr="00CB0A35">
        <w:tc>
          <w:tcPr>
            <w:tcW w:w="0" w:type="auto"/>
            <w:hideMark/>
          </w:tcPr>
          <w:p w14:paraId="286BC7C5" w14:textId="77777777" w:rsidR="0001538F" w:rsidRPr="00691862" w:rsidRDefault="0001538F" w:rsidP="00880067">
            <w:pPr>
              <w:rPr>
                <w:sz w:val="18"/>
                <w:szCs w:val="18"/>
              </w:rPr>
            </w:pPr>
            <w:r w:rsidRPr="00691862">
              <w:rPr>
                <w:sz w:val="18"/>
                <w:szCs w:val="18"/>
              </w:rPr>
              <w:t>SMTPS (optional)</w:t>
            </w:r>
          </w:p>
        </w:tc>
        <w:tc>
          <w:tcPr>
            <w:tcW w:w="0" w:type="auto"/>
            <w:hideMark/>
          </w:tcPr>
          <w:p w14:paraId="49DB90A1" w14:textId="77777777" w:rsidR="0001538F" w:rsidRPr="00691862" w:rsidRDefault="0001538F" w:rsidP="00880067">
            <w:pPr>
              <w:rPr>
                <w:sz w:val="18"/>
                <w:szCs w:val="18"/>
              </w:rPr>
            </w:pPr>
            <w:r w:rsidRPr="00691862">
              <w:rPr>
                <w:sz w:val="18"/>
                <w:szCs w:val="18"/>
              </w:rPr>
              <w:t>TCP</w:t>
            </w:r>
          </w:p>
        </w:tc>
        <w:tc>
          <w:tcPr>
            <w:tcW w:w="0" w:type="auto"/>
            <w:hideMark/>
          </w:tcPr>
          <w:p w14:paraId="074855F2" w14:textId="77777777" w:rsidR="0001538F" w:rsidRPr="00691862" w:rsidRDefault="0001538F" w:rsidP="00880067">
            <w:pPr>
              <w:rPr>
                <w:sz w:val="18"/>
                <w:szCs w:val="18"/>
              </w:rPr>
            </w:pPr>
            <w:r w:rsidRPr="00691862">
              <w:rPr>
                <w:sz w:val="18"/>
                <w:szCs w:val="18"/>
              </w:rPr>
              <w:t>465</w:t>
            </w:r>
          </w:p>
        </w:tc>
        <w:tc>
          <w:tcPr>
            <w:tcW w:w="0" w:type="auto"/>
            <w:hideMark/>
          </w:tcPr>
          <w:p w14:paraId="7D15D623" w14:textId="23EDF91D" w:rsidR="0001538F" w:rsidRPr="00691862" w:rsidRDefault="0001538F" w:rsidP="008E19B5">
            <w:pPr>
              <w:rPr>
                <w:sz w:val="18"/>
                <w:szCs w:val="18"/>
              </w:rPr>
            </w:pPr>
            <w:r w:rsidRPr="00691862">
              <w:rPr>
                <w:sz w:val="18"/>
                <w:szCs w:val="18"/>
              </w:rPr>
              <w:t xml:space="preserve">SMTP </w:t>
            </w:r>
            <w:r w:rsidR="00745C18">
              <w:rPr>
                <w:sz w:val="18"/>
                <w:szCs w:val="18"/>
              </w:rPr>
              <w:t>s</w:t>
            </w:r>
            <w:r w:rsidR="00745C18" w:rsidRPr="00691862">
              <w:rPr>
                <w:sz w:val="18"/>
                <w:szCs w:val="18"/>
              </w:rPr>
              <w:t>erver</w:t>
            </w:r>
          </w:p>
        </w:tc>
        <w:tc>
          <w:tcPr>
            <w:tcW w:w="0" w:type="auto"/>
            <w:hideMark/>
          </w:tcPr>
          <w:p w14:paraId="49C509E1" w14:textId="77777777" w:rsidR="0001538F" w:rsidRPr="00691862" w:rsidRDefault="0001538F" w:rsidP="00880067">
            <w:pPr>
              <w:rPr>
                <w:sz w:val="18"/>
                <w:szCs w:val="18"/>
              </w:rPr>
            </w:pPr>
            <w:r w:rsidRPr="00691862">
              <w:rPr>
                <w:sz w:val="18"/>
                <w:szCs w:val="18"/>
              </w:rPr>
              <w:t>Outbound</w:t>
            </w:r>
          </w:p>
        </w:tc>
        <w:tc>
          <w:tcPr>
            <w:tcW w:w="0" w:type="auto"/>
            <w:hideMark/>
          </w:tcPr>
          <w:p w14:paraId="2718DEAC" w14:textId="1941037B" w:rsidR="0001538F" w:rsidRPr="00691862" w:rsidRDefault="0001538F" w:rsidP="00880067">
            <w:pPr>
              <w:pStyle w:val="TemplateInstructions"/>
              <w:rPr>
                <w:sz w:val="18"/>
                <w:szCs w:val="18"/>
                <w:highlight w:val="yellow"/>
              </w:rPr>
            </w:pPr>
            <w:r w:rsidRPr="00691862">
              <w:t>Management IP (IIS) Address:</w:t>
            </w:r>
            <w:r w:rsidR="002F1ED2" w:rsidRPr="00691862">
              <w:t xml:space="preserve"> </w:t>
            </w:r>
            <w:r w:rsidRPr="00691862">
              <w:t>x.x.x.x</w:t>
            </w:r>
          </w:p>
        </w:tc>
      </w:tr>
      <w:tr w:rsidR="0001538F" w:rsidRPr="00691862" w14:paraId="3EFD1084" w14:textId="77777777" w:rsidTr="00CB0A35">
        <w:tc>
          <w:tcPr>
            <w:tcW w:w="0" w:type="auto"/>
            <w:hideMark/>
          </w:tcPr>
          <w:p w14:paraId="60E0F744" w14:textId="77777777" w:rsidR="0001538F" w:rsidRPr="00691862" w:rsidRDefault="0001538F" w:rsidP="00880067">
            <w:pPr>
              <w:rPr>
                <w:sz w:val="18"/>
                <w:szCs w:val="18"/>
              </w:rPr>
            </w:pPr>
            <w:r w:rsidRPr="00691862">
              <w:rPr>
                <w:sz w:val="18"/>
                <w:szCs w:val="18"/>
              </w:rPr>
              <w:t>Syslog (optional)</w:t>
            </w:r>
          </w:p>
        </w:tc>
        <w:tc>
          <w:tcPr>
            <w:tcW w:w="0" w:type="auto"/>
            <w:hideMark/>
          </w:tcPr>
          <w:p w14:paraId="317AE264" w14:textId="77777777" w:rsidR="0001538F" w:rsidRPr="00691862" w:rsidRDefault="0001538F" w:rsidP="00880067">
            <w:pPr>
              <w:rPr>
                <w:sz w:val="18"/>
                <w:szCs w:val="18"/>
              </w:rPr>
            </w:pPr>
            <w:r w:rsidRPr="00691862">
              <w:rPr>
                <w:sz w:val="18"/>
                <w:szCs w:val="18"/>
              </w:rPr>
              <w:t>TCP</w:t>
            </w:r>
          </w:p>
        </w:tc>
        <w:tc>
          <w:tcPr>
            <w:tcW w:w="0" w:type="auto"/>
            <w:hideMark/>
          </w:tcPr>
          <w:p w14:paraId="524BF3C3" w14:textId="77777777" w:rsidR="0001538F" w:rsidRPr="00691862" w:rsidRDefault="0001538F" w:rsidP="00880067">
            <w:pPr>
              <w:rPr>
                <w:sz w:val="18"/>
                <w:szCs w:val="18"/>
              </w:rPr>
            </w:pPr>
            <w:r w:rsidRPr="00691862">
              <w:rPr>
                <w:sz w:val="18"/>
                <w:szCs w:val="18"/>
              </w:rPr>
              <w:t>514</w:t>
            </w:r>
          </w:p>
        </w:tc>
        <w:tc>
          <w:tcPr>
            <w:tcW w:w="0" w:type="auto"/>
            <w:hideMark/>
          </w:tcPr>
          <w:p w14:paraId="46D36D16" w14:textId="77777777" w:rsidR="0001538F" w:rsidRPr="00691862" w:rsidRDefault="0001538F" w:rsidP="00880067">
            <w:pPr>
              <w:rPr>
                <w:sz w:val="18"/>
                <w:szCs w:val="18"/>
              </w:rPr>
            </w:pPr>
            <w:r w:rsidRPr="00691862">
              <w:rPr>
                <w:sz w:val="18"/>
                <w:szCs w:val="18"/>
              </w:rPr>
              <w:t>Syslog server</w:t>
            </w:r>
          </w:p>
        </w:tc>
        <w:tc>
          <w:tcPr>
            <w:tcW w:w="0" w:type="auto"/>
            <w:hideMark/>
          </w:tcPr>
          <w:p w14:paraId="380CB863" w14:textId="77777777" w:rsidR="0001538F" w:rsidRPr="00691862" w:rsidRDefault="0001538F" w:rsidP="00880067">
            <w:pPr>
              <w:rPr>
                <w:sz w:val="18"/>
                <w:szCs w:val="18"/>
              </w:rPr>
            </w:pPr>
            <w:r w:rsidRPr="00691862">
              <w:rPr>
                <w:sz w:val="18"/>
                <w:szCs w:val="18"/>
              </w:rPr>
              <w:t>Outbound</w:t>
            </w:r>
          </w:p>
        </w:tc>
        <w:tc>
          <w:tcPr>
            <w:tcW w:w="0" w:type="auto"/>
            <w:hideMark/>
          </w:tcPr>
          <w:p w14:paraId="5B0A8E2C" w14:textId="28318338" w:rsidR="0001538F" w:rsidRPr="00691862" w:rsidRDefault="0001538F" w:rsidP="00880067">
            <w:pPr>
              <w:pStyle w:val="TemplateInstructions"/>
              <w:rPr>
                <w:sz w:val="18"/>
                <w:szCs w:val="18"/>
                <w:highlight w:val="yellow"/>
              </w:rPr>
            </w:pPr>
            <w:r w:rsidRPr="00691862">
              <w:t>Management IP (IIS) Address:</w:t>
            </w:r>
            <w:r w:rsidR="002F1ED2" w:rsidRPr="00691862">
              <w:t xml:space="preserve"> </w:t>
            </w:r>
            <w:r w:rsidRPr="00691862">
              <w:t>x.x.x.x</w:t>
            </w:r>
          </w:p>
        </w:tc>
      </w:tr>
    </w:tbl>
    <w:p w14:paraId="5F8D9324" w14:textId="77777777" w:rsidR="0001538F" w:rsidRPr="00691862" w:rsidRDefault="0001538F" w:rsidP="0001538F"/>
    <w:p w14:paraId="3AD343C9" w14:textId="2C3C3564" w:rsidR="000F07A3" w:rsidRDefault="000F07A3" w:rsidP="0001538F">
      <w:pPr>
        <w:pStyle w:val="Heading2Numbered"/>
      </w:pPr>
      <w:bookmarkStart w:id="43" w:name="_Toc464635865"/>
      <w:r>
        <w:t>ATA Lightweight Gateway</w:t>
      </w:r>
      <w:bookmarkEnd w:id="43"/>
    </w:p>
    <w:p w14:paraId="1CD90D21" w14:textId="67C193F3" w:rsidR="000F07A3" w:rsidRDefault="000F07A3" w:rsidP="000F07A3">
      <w:pPr>
        <w:pStyle w:val="Heading3Numbered"/>
      </w:pPr>
      <w:bookmarkStart w:id="44" w:name="_Toc464635866"/>
      <w:r>
        <w:t>Hardware Configuration</w:t>
      </w:r>
      <w:bookmarkEnd w:id="44"/>
    </w:p>
    <w:p w14:paraId="60357231" w14:textId="1A43EC0B" w:rsidR="000F07A3" w:rsidRPr="00691862" w:rsidRDefault="000F07A3" w:rsidP="000F07A3">
      <w:pPr>
        <w:pStyle w:val="TemplateInstructions"/>
      </w:pPr>
      <w:r w:rsidRPr="00691862">
        <w:rPr>
          <w:b/>
        </w:rPr>
        <w:t xml:space="preserve">Instruction: </w:t>
      </w:r>
      <w:r w:rsidR="008C7FF5">
        <w:t xml:space="preserve">it is recommended that the customer, where possible and where existing DC compute resources can handle it, deploy the lightweight </w:t>
      </w:r>
      <w:r w:rsidR="0086221F">
        <w:t>Gateway</w:t>
      </w:r>
      <w:r w:rsidR="008C7FF5">
        <w:t xml:space="preserve"> where possible.  Please </w:t>
      </w:r>
      <w:r>
        <w:t>m</w:t>
      </w:r>
      <w:r w:rsidRPr="00691862">
        <w:t>odify the tables in this section to record the customer’s specific configuration needs for this solution.</w:t>
      </w:r>
    </w:p>
    <w:p w14:paraId="7D6A9EA2" w14:textId="4EB0A656" w:rsidR="000F07A3" w:rsidRPr="00691862" w:rsidRDefault="000F07A3" w:rsidP="000F07A3">
      <w:pPr>
        <w:pStyle w:val="TemplateInstructions"/>
      </w:pPr>
      <w:r w:rsidRPr="00691862">
        <w:rPr>
          <w:b/>
        </w:rPr>
        <w:t>Note:</w:t>
      </w:r>
      <w:r w:rsidRPr="00691862">
        <w:t xml:space="preserve"> </w:t>
      </w:r>
      <w:r>
        <w:t xml:space="preserve">If the Domain Controller does not have the necessary amount of </w:t>
      </w:r>
      <w:r w:rsidR="002D433A">
        <w:t>resources</w:t>
      </w:r>
      <w:r>
        <w:t xml:space="preserve"> required by the ATA Lightweight Gateway, the domain controller performance will not be effected, but the ATA Lightweight Gateway</w:t>
      </w:r>
      <w:r w:rsidR="002D433A">
        <w:t xml:space="preserve"> might not operate </w:t>
      </w:r>
      <w:r>
        <w:t>as expected.</w:t>
      </w:r>
      <w:r w:rsidR="002D433A">
        <w:t xml:space="preserve">   </w:t>
      </w:r>
    </w:p>
    <w:p w14:paraId="7E54AF13" w14:textId="12A3A184" w:rsidR="000F07A3" w:rsidRPr="00691862" w:rsidRDefault="000F07A3" w:rsidP="000F07A3">
      <w:pPr>
        <w:pStyle w:val="TemplateInstructions"/>
      </w:pPr>
      <w:r w:rsidRPr="00691862">
        <w:rPr>
          <w:b/>
        </w:rPr>
        <w:t>Caution Note:</w:t>
      </w:r>
      <w:r w:rsidRPr="00691862">
        <w:t xml:space="preserve"> </w:t>
      </w:r>
      <w:r w:rsidR="002D433A">
        <w:t>The ATA Lightweight Gateway includes a monitoring component which evaluates the available compute and memory capacity on the domain controller on which is is running. The monitoring process runs every 10 seconds and dynamically updates the CPU and memory utilization quota on the ATA Lightweight Gateway process to make sure that at any given point in time, the domain controller has at least 15% of free compute and memory resources.</w:t>
      </w:r>
    </w:p>
    <w:p w14:paraId="0855D18F" w14:textId="0735C97E" w:rsidR="000F07A3" w:rsidRDefault="006A389B" w:rsidP="000F07A3">
      <w:r>
        <w:t xml:space="preserve">An ATA Lightweight Gateway will support and monitor only the Domain Controller it is installed on.  </w:t>
      </w:r>
      <w:r w:rsidR="001F2DAB">
        <w:t xml:space="preserve">The following table details the </w:t>
      </w:r>
      <w:r w:rsidR="00265E99">
        <w:t xml:space="preserve">in-scope </w:t>
      </w:r>
      <w:r w:rsidR="001F2DAB">
        <w:t xml:space="preserve">Domain Controllers that </w:t>
      </w:r>
      <w:r w:rsidR="0086221F">
        <w:t>the</w:t>
      </w:r>
      <w:r w:rsidR="001F2DAB">
        <w:t xml:space="preserve"> ATA Lightweight Gateway is installed on</w:t>
      </w:r>
      <w:r w:rsidR="0086221F">
        <w:t>.</w:t>
      </w:r>
      <w:r w:rsidR="001F2DAB">
        <w:t xml:space="preserve"> </w:t>
      </w:r>
    </w:p>
    <w:p w14:paraId="2A566578" w14:textId="360994F5" w:rsidR="00265E99" w:rsidRPr="0040554B" w:rsidRDefault="00265E99" w:rsidP="00265E99">
      <w:pPr>
        <w:pStyle w:val="Caption"/>
        <w:keepNext/>
      </w:pPr>
      <w:bookmarkStart w:id="45" w:name="_Toc462985341"/>
      <w:r w:rsidRPr="0040554B">
        <w:t xml:space="preserve">Table </w:t>
      </w:r>
      <w:r w:rsidRPr="0040554B">
        <w:fldChar w:fldCharType="begin"/>
      </w:r>
      <w:r w:rsidRPr="00691862">
        <w:instrText xml:space="preserve"> SEQ Table \* ARABIC </w:instrText>
      </w:r>
      <w:r w:rsidRPr="0040554B">
        <w:fldChar w:fldCharType="separate"/>
      </w:r>
      <w:r w:rsidR="009A64CD">
        <w:rPr>
          <w:noProof/>
        </w:rPr>
        <w:t>9</w:t>
      </w:r>
      <w:r w:rsidRPr="0040554B">
        <w:rPr>
          <w:noProof/>
        </w:rPr>
        <w:fldChar w:fldCharType="end"/>
      </w:r>
      <w:r w:rsidR="00D84370">
        <w:rPr>
          <w:noProof/>
        </w:rPr>
        <w:t>3</w:t>
      </w:r>
      <w:r w:rsidRPr="0040554B">
        <w:t>: Requirements</w:t>
      </w:r>
      <w:r>
        <w:rPr>
          <w:rFonts w:cs="Segoe UI"/>
        </w:rPr>
        <w:t xml:space="preserve">—ATA </w:t>
      </w:r>
      <w:r w:rsidRPr="0040554B">
        <w:t>Gateway Hardware</w:t>
      </w:r>
      <w:bookmarkEnd w:id="45"/>
    </w:p>
    <w:tbl>
      <w:tblPr>
        <w:tblStyle w:val="TablaMicrosoftServicios1"/>
        <w:tblW w:w="9360" w:type="dxa"/>
        <w:tblLook w:val="04A0" w:firstRow="1" w:lastRow="0" w:firstColumn="1" w:lastColumn="0" w:noHBand="0" w:noVBand="1"/>
      </w:tblPr>
      <w:tblGrid>
        <w:gridCol w:w="3060"/>
        <w:gridCol w:w="1980"/>
        <w:gridCol w:w="1790"/>
        <w:gridCol w:w="2530"/>
      </w:tblGrid>
      <w:tr w:rsidR="00144812" w:rsidRPr="00691862" w14:paraId="47AFD894" w14:textId="77777777" w:rsidTr="00144812">
        <w:trPr>
          <w:cnfStyle w:val="100000000000" w:firstRow="1" w:lastRow="0" w:firstColumn="0" w:lastColumn="0" w:oddVBand="0" w:evenVBand="0" w:oddHBand="0" w:evenHBand="0" w:firstRowFirstColumn="0" w:firstRowLastColumn="0" w:lastRowFirstColumn="0" w:lastRowLastColumn="0"/>
        </w:trPr>
        <w:tc>
          <w:tcPr>
            <w:tcW w:w="3060" w:type="dxa"/>
            <w:hideMark/>
          </w:tcPr>
          <w:p w14:paraId="4F7F7679" w14:textId="24A78FC6" w:rsidR="00144812" w:rsidRPr="0040554B" w:rsidRDefault="00144812" w:rsidP="00BC0065">
            <w:pPr>
              <w:rPr>
                <w:b/>
                <w:bCs/>
                <w:sz w:val="18"/>
                <w:szCs w:val="18"/>
              </w:rPr>
            </w:pPr>
            <w:r>
              <w:rPr>
                <w:sz w:val="18"/>
                <w:szCs w:val="18"/>
              </w:rPr>
              <w:t>Domain Controller Name</w:t>
            </w:r>
          </w:p>
        </w:tc>
        <w:tc>
          <w:tcPr>
            <w:tcW w:w="1980" w:type="dxa"/>
          </w:tcPr>
          <w:p w14:paraId="6D1154BF" w14:textId="23321246" w:rsidR="00144812" w:rsidRDefault="00144812" w:rsidP="00BC0065">
            <w:pPr>
              <w:rPr>
                <w:sz w:val="18"/>
                <w:szCs w:val="18"/>
              </w:rPr>
            </w:pPr>
            <w:r>
              <w:rPr>
                <w:sz w:val="18"/>
                <w:szCs w:val="18"/>
              </w:rPr>
              <w:t>Packets per Second</w:t>
            </w:r>
          </w:p>
        </w:tc>
        <w:tc>
          <w:tcPr>
            <w:tcW w:w="1790" w:type="dxa"/>
            <w:hideMark/>
          </w:tcPr>
          <w:p w14:paraId="67F0DD8A" w14:textId="38C15CC9" w:rsidR="00144812" w:rsidRPr="001E5EE6" w:rsidRDefault="00144812" w:rsidP="00BC0065">
            <w:pPr>
              <w:rPr>
                <w:sz w:val="18"/>
                <w:szCs w:val="18"/>
              </w:rPr>
            </w:pPr>
            <w:r>
              <w:rPr>
                <w:sz w:val="18"/>
                <w:szCs w:val="18"/>
              </w:rPr>
              <w:t>CPU (Cores)</w:t>
            </w:r>
          </w:p>
        </w:tc>
        <w:tc>
          <w:tcPr>
            <w:tcW w:w="2530" w:type="dxa"/>
          </w:tcPr>
          <w:p w14:paraId="1E6FF251" w14:textId="0BA23659" w:rsidR="00144812" w:rsidRPr="008730D9" w:rsidRDefault="00144812" w:rsidP="00BC0065">
            <w:pPr>
              <w:rPr>
                <w:sz w:val="18"/>
                <w:szCs w:val="18"/>
              </w:rPr>
            </w:pPr>
            <w:r>
              <w:rPr>
                <w:sz w:val="18"/>
                <w:szCs w:val="18"/>
              </w:rPr>
              <w:t>Memory (GB)</w:t>
            </w:r>
          </w:p>
        </w:tc>
      </w:tr>
      <w:tr w:rsidR="00144812" w:rsidRPr="00691862" w14:paraId="445794E4" w14:textId="77777777" w:rsidTr="00144812">
        <w:tc>
          <w:tcPr>
            <w:tcW w:w="3060" w:type="dxa"/>
            <w:hideMark/>
          </w:tcPr>
          <w:p w14:paraId="401486B9" w14:textId="5B8FA4EE" w:rsidR="00144812" w:rsidRPr="00691862" w:rsidRDefault="00144812" w:rsidP="00BC0065">
            <w:pPr>
              <w:rPr>
                <w:sz w:val="18"/>
                <w:szCs w:val="18"/>
              </w:rPr>
            </w:pPr>
            <w:r>
              <w:rPr>
                <w:sz w:val="18"/>
                <w:szCs w:val="18"/>
              </w:rPr>
              <w:t>DCName</w:t>
            </w:r>
          </w:p>
        </w:tc>
        <w:tc>
          <w:tcPr>
            <w:tcW w:w="1980" w:type="dxa"/>
          </w:tcPr>
          <w:p w14:paraId="3EF43B31" w14:textId="6DB985F2" w:rsidR="00144812" w:rsidRDefault="00144812" w:rsidP="00BC0065">
            <w:pPr>
              <w:rPr>
                <w:sz w:val="18"/>
                <w:szCs w:val="18"/>
              </w:rPr>
            </w:pPr>
            <w:r>
              <w:rPr>
                <w:sz w:val="18"/>
                <w:szCs w:val="18"/>
              </w:rPr>
              <w:t>X,xxx</w:t>
            </w:r>
          </w:p>
        </w:tc>
        <w:tc>
          <w:tcPr>
            <w:tcW w:w="1790" w:type="dxa"/>
            <w:hideMark/>
          </w:tcPr>
          <w:p w14:paraId="6E8142B1" w14:textId="4CED1966" w:rsidR="00144812" w:rsidRPr="0040554B" w:rsidRDefault="00144812" w:rsidP="00BC0065">
            <w:pPr>
              <w:rPr>
                <w:sz w:val="18"/>
                <w:szCs w:val="18"/>
              </w:rPr>
            </w:pPr>
            <w:r>
              <w:rPr>
                <w:sz w:val="18"/>
                <w:szCs w:val="18"/>
              </w:rPr>
              <w:t>CPU Cores</w:t>
            </w:r>
          </w:p>
        </w:tc>
        <w:tc>
          <w:tcPr>
            <w:tcW w:w="2530" w:type="dxa"/>
          </w:tcPr>
          <w:p w14:paraId="6FE8782F" w14:textId="19F7C1FC" w:rsidR="00144812" w:rsidRPr="0040554B" w:rsidRDefault="00144812" w:rsidP="00BC0065">
            <w:pPr>
              <w:pStyle w:val="TemplateInstructions"/>
            </w:pPr>
            <w:r>
              <w:t>Installed Memory</w:t>
            </w:r>
          </w:p>
        </w:tc>
      </w:tr>
    </w:tbl>
    <w:p w14:paraId="22D2CF7D" w14:textId="4D8246BC" w:rsidR="00BC0065" w:rsidRDefault="00BC0065" w:rsidP="009443F0">
      <w:pPr>
        <w:pStyle w:val="Heading3Numbered"/>
      </w:pPr>
      <w:bookmarkStart w:id="46" w:name="_Toc464635867"/>
      <w:r>
        <w:lastRenderedPageBreak/>
        <w:t>Network Ports</w:t>
      </w:r>
      <w:bookmarkEnd w:id="46"/>
    </w:p>
    <w:p w14:paraId="20454BCB" w14:textId="647DEA36" w:rsidR="00BC0065" w:rsidRPr="0040554B" w:rsidRDefault="00BC0065" w:rsidP="00BC0065">
      <w:pPr>
        <w:pStyle w:val="Caption"/>
        <w:keepNext/>
      </w:pPr>
      <w:bookmarkStart w:id="47" w:name="_Toc462985342"/>
      <w:r w:rsidRPr="00691862">
        <w:t xml:space="preserve">Table </w:t>
      </w:r>
      <w:r w:rsidRPr="0040554B">
        <w:fldChar w:fldCharType="begin"/>
      </w:r>
      <w:r w:rsidRPr="00691862">
        <w:instrText xml:space="preserve"> SEQ Table \* ARABIC </w:instrText>
      </w:r>
      <w:r w:rsidRPr="0040554B">
        <w:fldChar w:fldCharType="separate"/>
      </w:r>
      <w:r w:rsidR="009A64CD">
        <w:rPr>
          <w:noProof/>
        </w:rPr>
        <w:t>10</w:t>
      </w:r>
      <w:r w:rsidRPr="0040554B">
        <w:rPr>
          <w:noProof/>
        </w:rPr>
        <w:fldChar w:fldCharType="end"/>
      </w:r>
      <w:r w:rsidR="00D84370">
        <w:rPr>
          <w:noProof/>
        </w:rPr>
        <w:t>4</w:t>
      </w:r>
      <w:r w:rsidRPr="0040554B">
        <w:t>: Requirements</w:t>
      </w:r>
      <w:r>
        <w:rPr>
          <w:rFonts w:cs="Segoe UI"/>
        </w:rPr>
        <w:t>—</w:t>
      </w:r>
      <w:r w:rsidR="00EA5724">
        <w:rPr>
          <w:rFonts w:cs="Segoe UI"/>
        </w:rPr>
        <w:t xml:space="preserve">ATA Lightweight </w:t>
      </w:r>
      <w:r w:rsidRPr="0040554B">
        <w:t>Gateway Network Ports</w:t>
      </w:r>
      <w:bookmarkEnd w:id="47"/>
    </w:p>
    <w:tbl>
      <w:tblPr>
        <w:tblStyle w:val="TablaMicrosoftServicios1"/>
        <w:tblW w:w="9351" w:type="dxa"/>
        <w:tblLook w:val="04A0" w:firstRow="1" w:lastRow="0" w:firstColumn="1" w:lastColumn="0" w:noHBand="0" w:noVBand="1"/>
      </w:tblPr>
      <w:tblGrid>
        <w:gridCol w:w="1297"/>
        <w:gridCol w:w="1141"/>
        <w:gridCol w:w="546"/>
        <w:gridCol w:w="4154"/>
        <w:gridCol w:w="2213"/>
      </w:tblGrid>
      <w:tr w:rsidR="008C7FF5" w:rsidRPr="008730D9" w14:paraId="00B5653D" w14:textId="77777777" w:rsidTr="00BC0065">
        <w:trPr>
          <w:cnfStyle w:val="100000000000" w:firstRow="1" w:lastRow="0" w:firstColumn="0" w:lastColumn="0" w:oddVBand="0" w:evenVBand="0" w:oddHBand="0" w:evenHBand="0" w:firstRowFirstColumn="0" w:firstRowLastColumn="0" w:lastRowFirstColumn="0" w:lastRowLastColumn="0"/>
        </w:trPr>
        <w:tc>
          <w:tcPr>
            <w:tcW w:w="0" w:type="auto"/>
            <w:hideMark/>
          </w:tcPr>
          <w:p w14:paraId="1D7972AE" w14:textId="77777777" w:rsidR="00BC0065" w:rsidRPr="001E5EE6" w:rsidRDefault="00BC0065" w:rsidP="00BC0065">
            <w:pPr>
              <w:rPr>
                <w:sz w:val="18"/>
                <w:szCs w:val="18"/>
              </w:rPr>
            </w:pPr>
            <w:r w:rsidRPr="001E5EE6">
              <w:rPr>
                <w:sz w:val="18"/>
                <w:szCs w:val="18"/>
              </w:rPr>
              <w:t>Protocol</w:t>
            </w:r>
          </w:p>
        </w:tc>
        <w:tc>
          <w:tcPr>
            <w:tcW w:w="0" w:type="auto"/>
            <w:hideMark/>
          </w:tcPr>
          <w:p w14:paraId="57313F12" w14:textId="77777777" w:rsidR="00BC0065" w:rsidRPr="008730D9" w:rsidRDefault="00BC0065" w:rsidP="00BC0065">
            <w:pPr>
              <w:rPr>
                <w:sz w:val="18"/>
                <w:szCs w:val="18"/>
              </w:rPr>
            </w:pPr>
            <w:r w:rsidRPr="008730D9">
              <w:rPr>
                <w:sz w:val="18"/>
                <w:szCs w:val="18"/>
              </w:rPr>
              <w:t>Transport</w:t>
            </w:r>
          </w:p>
        </w:tc>
        <w:tc>
          <w:tcPr>
            <w:tcW w:w="0" w:type="auto"/>
            <w:hideMark/>
          </w:tcPr>
          <w:p w14:paraId="174D88C8" w14:textId="77777777" w:rsidR="00BC0065" w:rsidRPr="008730D9" w:rsidRDefault="00BC0065" w:rsidP="00BC0065">
            <w:pPr>
              <w:rPr>
                <w:sz w:val="18"/>
                <w:szCs w:val="18"/>
              </w:rPr>
            </w:pPr>
            <w:r w:rsidRPr="008730D9">
              <w:rPr>
                <w:sz w:val="18"/>
                <w:szCs w:val="18"/>
              </w:rPr>
              <w:t>Port</w:t>
            </w:r>
          </w:p>
        </w:tc>
        <w:tc>
          <w:tcPr>
            <w:tcW w:w="0" w:type="auto"/>
            <w:hideMark/>
          </w:tcPr>
          <w:p w14:paraId="14852212" w14:textId="77777777" w:rsidR="00BC0065" w:rsidRPr="008730D9" w:rsidRDefault="00BC0065" w:rsidP="00BC0065">
            <w:pPr>
              <w:rPr>
                <w:sz w:val="18"/>
                <w:szCs w:val="18"/>
              </w:rPr>
            </w:pPr>
            <w:r w:rsidRPr="008730D9">
              <w:rPr>
                <w:sz w:val="18"/>
                <w:szCs w:val="18"/>
              </w:rPr>
              <w:t>To</w:t>
            </w:r>
            <w:r>
              <w:rPr>
                <w:sz w:val="18"/>
                <w:szCs w:val="18"/>
              </w:rPr>
              <w:t xml:space="preserve"> or </w:t>
            </w:r>
            <w:r w:rsidRPr="008730D9">
              <w:rPr>
                <w:sz w:val="18"/>
                <w:szCs w:val="18"/>
              </w:rPr>
              <w:t>From</w:t>
            </w:r>
          </w:p>
        </w:tc>
        <w:tc>
          <w:tcPr>
            <w:tcW w:w="2213" w:type="dxa"/>
            <w:hideMark/>
          </w:tcPr>
          <w:p w14:paraId="5278D5F8" w14:textId="77777777" w:rsidR="00BC0065" w:rsidRPr="008730D9" w:rsidRDefault="00BC0065" w:rsidP="00BC0065">
            <w:pPr>
              <w:rPr>
                <w:sz w:val="18"/>
                <w:szCs w:val="18"/>
              </w:rPr>
            </w:pPr>
            <w:r w:rsidRPr="008730D9">
              <w:rPr>
                <w:sz w:val="18"/>
                <w:szCs w:val="18"/>
              </w:rPr>
              <w:t>Direction</w:t>
            </w:r>
          </w:p>
        </w:tc>
      </w:tr>
      <w:tr w:rsidR="008C7FF5" w:rsidRPr="008730D9" w14:paraId="6C184D84" w14:textId="77777777" w:rsidTr="00BC0065">
        <w:tc>
          <w:tcPr>
            <w:tcW w:w="0" w:type="auto"/>
            <w:hideMark/>
          </w:tcPr>
          <w:p w14:paraId="49F975FA" w14:textId="4C6698D0" w:rsidR="00BC0065" w:rsidRPr="008730D9" w:rsidRDefault="00BC0065" w:rsidP="00BC0065">
            <w:pPr>
              <w:pStyle w:val="TableText"/>
            </w:pPr>
            <w:r>
              <w:t>DNS</w:t>
            </w:r>
          </w:p>
        </w:tc>
        <w:tc>
          <w:tcPr>
            <w:tcW w:w="0" w:type="auto"/>
            <w:hideMark/>
          </w:tcPr>
          <w:p w14:paraId="022FE718" w14:textId="77777777" w:rsidR="00BC0065" w:rsidRPr="008730D9" w:rsidRDefault="00BC0065" w:rsidP="00BC0065">
            <w:pPr>
              <w:pStyle w:val="TableText"/>
            </w:pPr>
            <w:r w:rsidRPr="008730D9">
              <w:t>TCP and UDP</w:t>
            </w:r>
          </w:p>
        </w:tc>
        <w:tc>
          <w:tcPr>
            <w:tcW w:w="0" w:type="auto"/>
            <w:hideMark/>
          </w:tcPr>
          <w:p w14:paraId="02C1388C" w14:textId="318FC882" w:rsidR="00BC0065" w:rsidRPr="008730D9" w:rsidRDefault="00BC0065" w:rsidP="00BC0065">
            <w:pPr>
              <w:pStyle w:val="TableText"/>
            </w:pPr>
            <w:r>
              <w:t>53</w:t>
            </w:r>
          </w:p>
        </w:tc>
        <w:tc>
          <w:tcPr>
            <w:tcW w:w="0" w:type="auto"/>
            <w:hideMark/>
          </w:tcPr>
          <w:p w14:paraId="49A30883" w14:textId="7107DE0A" w:rsidR="00BC0065" w:rsidRPr="008730D9" w:rsidRDefault="00BC0065" w:rsidP="00BC0065">
            <w:pPr>
              <w:pStyle w:val="TableText"/>
            </w:pPr>
            <w:r>
              <w:t>DNS Servers</w:t>
            </w:r>
          </w:p>
        </w:tc>
        <w:tc>
          <w:tcPr>
            <w:tcW w:w="2213" w:type="dxa"/>
            <w:hideMark/>
          </w:tcPr>
          <w:p w14:paraId="0E8A562A" w14:textId="77777777" w:rsidR="00BC0065" w:rsidRPr="008730D9" w:rsidRDefault="00BC0065" w:rsidP="00BC0065">
            <w:pPr>
              <w:pStyle w:val="TableText"/>
            </w:pPr>
            <w:r w:rsidRPr="008730D9">
              <w:t>Outbound</w:t>
            </w:r>
          </w:p>
        </w:tc>
      </w:tr>
      <w:tr w:rsidR="008C7FF5" w:rsidRPr="008730D9" w14:paraId="0BEBD826" w14:textId="77777777" w:rsidTr="00BC0065">
        <w:tc>
          <w:tcPr>
            <w:tcW w:w="0" w:type="auto"/>
            <w:hideMark/>
          </w:tcPr>
          <w:p w14:paraId="7B62ACFF" w14:textId="04979F09" w:rsidR="00BC0065" w:rsidRPr="008730D9" w:rsidRDefault="00BC0065" w:rsidP="00BC0065">
            <w:pPr>
              <w:pStyle w:val="TableText"/>
            </w:pPr>
            <w:r>
              <w:t>NTLM over RPC</w:t>
            </w:r>
          </w:p>
        </w:tc>
        <w:tc>
          <w:tcPr>
            <w:tcW w:w="0" w:type="auto"/>
            <w:hideMark/>
          </w:tcPr>
          <w:p w14:paraId="1393B025" w14:textId="77777777" w:rsidR="00BC0065" w:rsidRPr="008730D9" w:rsidRDefault="00BC0065" w:rsidP="00BC0065">
            <w:pPr>
              <w:pStyle w:val="TableText"/>
            </w:pPr>
            <w:r w:rsidRPr="008730D9">
              <w:t>TCP</w:t>
            </w:r>
          </w:p>
        </w:tc>
        <w:tc>
          <w:tcPr>
            <w:tcW w:w="0" w:type="auto"/>
            <w:hideMark/>
          </w:tcPr>
          <w:p w14:paraId="23D93883" w14:textId="21CCE62A" w:rsidR="00BC0065" w:rsidRPr="008730D9" w:rsidRDefault="00BC0065" w:rsidP="00BC0065">
            <w:pPr>
              <w:pStyle w:val="TableText"/>
            </w:pPr>
            <w:r>
              <w:t>135</w:t>
            </w:r>
          </w:p>
        </w:tc>
        <w:tc>
          <w:tcPr>
            <w:tcW w:w="0" w:type="auto"/>
            <w:hideMark/>
          </w:tcPr>
          <w:p w14:paraId="5F59AE7D" w14:textId="60565502" w:rsidR="00BC0065" w:rsidRPr="008730D9" w:rsidRDefault="00BC0065" w:rsidP="00BC0065">
            <w:pPr>
              <w:pStyle w:val="TableText"/>
            </w:pPr>
            <w:r>
              <w:t>All devices on the network</w:t>
            </w:r>
          </w:p>
        </w:tc>
        <w:tc>
          <w:tcPr>
            <w:tcW w:w="2213" w:type="dxa"/>
            <w:hideMark/>
          </w:tcPr>
          <w:p w14:paraId="0E87D465" w14:textId="77777777" w:rsidR="00BC0065" w:rsidRPr="008730D9" w:rsidRDefault="00BC0065" w:rsidP="00BC0065">
            <w:pPr>
              <w:pStyle w:val="TableText"/>
            </w:pPr>
            <w:r w:rsidRPr="008730D9">
              <w:t>Outbound</w:t>
            </w:r>
          </w:p>
        </w:tc>
      </w:tr>
      <w:tr w:rsidR="008C7FF5" w:rsidRPr="008730D9" w14:paraId="1EDDA2C2" w14:textId="77777777" w:rsidTr="00BC0065">
        <w:tc>
          <w:tcPr>
            <w:tcW w:w="0" w:type="auto"/>
            <w:hideMark/>
          </w:tcPr>
          <w:p w14:paraId="71CFD8C8" w14:textId="624C5502" w:rsidR="00BC0065" w:rsidRPr="008730D9" w:rsidRDefault="00BC0065" w:rsidP="00BC0065">
            <w:pPr>
              <w:pStyle w:val="TableText"/>
            </w:pPr>
            <w:r>
              <w:t>NetBIOS</w:t>
            </w:r>
          </w:p>
        </w:tc>
        <w:tc>
          <w:tcPr>
            <w:tcW w:w="0" w:type="auto"/>
            <w:hideMark/>
          </w:tcPr>
          <w:p w14:paraId="4DBC6C96" w14:textId="3E1C383D" w:rsidR="00BC0065" w:rsidRPr="008730D9" w:rsidRDefault="00BC0065" w:rsidP="00BC0065">
            <w:pPr>
              <w:pStyle w:val="TableText"/>
            </w:pPr>
            <w:r>
              <w:t>UDP</w:t>
            </w:r>
          </w:p>
        </w:tc>
        <w:tc>
          <w:tcPr>
            <w:tcW w:w="0" w:type="auto"/>
            <w:hideMark/>
          </w:tcPr>
          <w:p w14:paraId="509EA11D" w14:textId="40F5997B" w:rsidR="00BC0065" w:rsidRPr="008730D9" w:rsidRDefault="00BC0065" w:rsidP="00BC0065">
            <w:pPr>
              <w:pStyle w:val="TableText"/>
            </w:pPr>
            <w:r>
              <w:t>137</w:t>
            </w:r>
          </w:p>
        </w:tc>
        <w:tc>
          <w:tcPr>
            <w:tcW w:w="0" w:type="auto"/>
            <w:hideMark/>
          </w:tcPr>
          <w:p w14:paraId="7097C194" w14:textId="2212D1C3" w:rsidR="00BC0065" w:rsidRPr="008730D9" w:rsidRDefault="00BC0065" w:rsidP="00BC0065">
            <w:pPr>
              <w:pStyle w:val="TableText"/>
            </w:pPr>
            <w:r>
              <w:t>All devices on the network</w:t>
            </w:r>
          </w:p>
        </w:tc>
        <w:tc>
          <w:tcPr>
            <w:tcW w:w="2213" w:type="dxa"/>
            <w:hideMark/>
          </w:tcPr>
          <w:p w14:paraId="08EA4820" w14:textId="77777777" w:rsidR="00BC0065" w:rsidRPr="008730D9" w:rsidRDefault="00BC0065" w:rsidP="00BC0065">
            <w:pPr>
              <w:pStyle w:val="TableText"/>
            </w:pPr>
            <w:r w:rsidRPr="008730D9">
              <w:t>Outbound</w:t>
            </w:r>
          </w:p>
        </w:tc>
      </w:tr>
      <w:tr w:rsidR="008C7FF5" w:rsidRPr="008730D9" w14:paraId="33336AB0" w14:textId="77777777" w:rsidTr="00BC0065">
        <w:tc>
          <w:tcPr>
            <w:tcW w:w="0" w:type="auto"/>
            <w:hideMark/>
          </w:tcPr>
          <w:p w14:paraId="0B58B1EA" w14:textId="77777777" w:rsidR="00BC0065" w:rsidRPr="008730D9" w:rsidRDefault="00BC0065" w:rsidP="00BC0065">
            <w:pPr>
              <w:pStyle w:val="TableText"/>
            </w:pPr>
            <w:r w:rsidRPr="008730D9">
              <w:t>SSL</w:t>
            </w:r>
          </w:p>
        </w:tc>
        <w:tc>
          <w:tcPr>
            <w:tcW w:w="0" w:type="auto"/>
            <w:hideMark/>
          </w:tcPr>
          <w:p w14:paraId="64AE2770" w14:textId="77777777" w:rsidR="00BC0065" w:rsidRPr="008730D9" w:rsidRDefault="00BC0065" w:rsidP="00BC0065">
            <w:pPr>
              <w:pStyle w:val="TableText"/>
            </w:pPr>
            <w:r w:rsidRPr="008730D9">
              <w:t>TCP</w:t>
            </w:r>
          </w:p>
        </w:tc>
        <w:tc>
          <w:tcPr>
            <w:tcW w:w="0" w:type="auto"/>
            <w:hideMark/>
          </w:tcPr>
          <w:p w14:paraId="082BCDD4" w14:textId="77777777" w:rsidR="00BC0065" w:rsidRPr="008730D9" w:rsidRDefault="00BC0065" w:rsidP="00BC0065">
            <w:pPr>
              <w:pStyle w:val="TableText"/>
            </w:pPr>
            <w:r w:rsidRPr="008730D9">
              <w:t>443</w:t>
            </w:r>
          </w:p>
        </w:tc>
        <w:tc>
          <w:tcPr>
            <w:tcW w:w="0" w:type="auto"/>
            <w:hideMark/>
          </w:tcPr>
          <w:p w14:paraId="2DD6B9D5" w14:textId="52A6DA75" w:rsidR="008C7FF5" w:rsidRDefault="008C7FF5" w:rsidP="008C7FF5">
            <w:pPr>
              <w:pStyle w:val="TemplateInstructions"/>
            </w:pPr>
            <w:r>
              <w:t xml:space="preserve">Update this cell to include the </w:t>
            </w:r>
            <w:r w:rsidR="0086221F">
              <w:t>ATA Center</w:t>
            </w:r>
            <w:r>
              <w:t xml:space="preserve"> service IP address and the ATA Console IP address.</w:t>
            </w:r>
          </w:p>
          <w:p w14:paraId="13840533" w14:textId="7434EF8C" w:rsidR="00BC0065" w:rsidRPr="008730D9" w:rsidRDefault="00BC0065" w:rsidP="00BC0065">
            <w:pPr>
              <w:pStyle w:val="TableText"/>
            </w:pPr>
            <w:r w:rsidRPr="008730D9">
              <w:t>ATA Center:</w:t>
            </w:r>
          </w:p>
          <w:p w14:paraId="4AC83E6F" w14:textId="77777777" w:rsidR="00BC0065" w:rsidRPr="008C7FF5" w:rsidRDefault="00BC0065" w:rsidP="00BC0065">
            <w:pPr>
              <w:pStyle w:val="TableText"/>
            </w:pPr>
            <w:r w:rsidRPr="008C7FF5">
              <w:t>Center Service IP Address</w:t>
            </w:r>
          </w:p>
          <w:p w14:paraId="7F0FF80B" w14:textId="77777777" w:rsidR="00BC0065" w:rsidRPr="008730D9" w:rsidRDefault="00BC0065" w:rsidP="00BC0065">
            <w:pPr>
              <w:pStyle w:val="TableText"/>
            </w:pPr>
            <w:r w:rsidRPr="008C7FF5">
              <w:t>IIS IP Address</w:t>
            </w:r>
          </w:p>
        </w:tc>
        <w:tc>
          <w:tcPr>
            <w:tcW w:w="2213" w:type="dxa"/>
            <w:hideMark/>
          </w:tcPr>
          <w:p w14:paraId="22ABC864" w14:textId="77777777" w:rsidR="00BC0065" w:rsidRPr="008730D9" w:rsidRDefault="00BC0065" w:rsidP="00BC0065">
            <w:pPr>
              <w:pStyle w:val="TableText"/>
            </w:pPr>
            <w:r w:rsidRPr="008730D9">
              <w:t>Outbound</w:t>
            </w:r>
          </w:p>
        </w:tc>
      </w:tr>
      <w:tr w:rsidR="008C7FF5" w:rsidRPr="008730D9" w14:paraId="51A12249" w14:textId="77777777" w:rsidTr="00BC0065">
        <w:tc>
          <w:tcPr>
            <w:tcW w:w="0" w:type="auto"/>
            <w:hideMark/>
          </w:tcPr>
          <w:p w14:paraId="5690AAEB" w14:textId="77777777" w:rsidR="00BC0065" w:rsidRPr="008730D9" w:rsidRDefault="00BC0065" w:rsidP="00BC0065">
            <w:pPr>
              <w:pStyle w:val="TableText"/>
            </w:pPr>
            <w:r w:rsidRPr="008730D9">
              <w:t>Syslog (optional)</w:t>
            </w:r>
          </w:p>
        </w:tc>
        <w:tc>
          <w:tcPr>
            <w:tcW w:w="0" w:type="auto"/>
            <w:hideMark/>
          </w:tcPr>
          <w:p w14:paraId="06F9D011" w14:textId="77777777" w:rsidR="00BC0065" w:rsidRPr="008730D9" w:rsidRDefault="00BC0065" w:rsidP="00BC0065">
            <w:pPr>
              <w:pStyle w:val="TableText"/>
            </w:pPr>
            <w:r w:rsidRPr="008730D9">
              <w:t>UDP</w:t>
            </w:r>
          </w:p>
        </w:tc>
        <w:tc>
          <w:tcPr>
            <w:tcW w:w="0" w:type="auto"/>
            <w:hideMark/>
          </w:tcPr>
          <w:p w14:paraId="38AFD5B9" w14:textId="77777777" w:rsidR="00BC0065" w:rsidRPr="008730D9" w:rsidRDefault="00BC0065" w:rsidP="00BC0065">
            <w:pPr>
              <w:pStyle w:val="TableText"/>
            </w:pPr>
            <w:r w:rsidRPr="008730D9">
              <w:t>514</w:t>
            </w:r>
          </w:p>
        </w:tc>
        <w:tc>
          <w:tcPr>
            <w:tcW w:w="0" w:type="auto"/>
            <w:hideMark/>
          </w:tcPr>
          <w:p w14:paraId="4CA6E0DD" w14:textId="77777777" w:rsidR="00BC0065" w:rsidRPr="008730D9" w:rsidRDefault="00BC0065" w:rsidP="00BC0065">
            <w:pPr>
              <w:pStyle w:val="TableText"/>
            </w:pPr>
            <w:r w:rsidRPr="008730D9">
              <w:t>SIEM Server</w:t>
            </w:r>
          </w:p>
        </w:tc>
        <w:tc>
          <w:tcPr>
            <w:tcW w:w="2213" w:type="dxa"/>
            <w:hideMark/>
          </w:tcPr>
          <w:p w14:paraId="390D6324" w14:textId="77777777" w:rsidR="00BC0065" w:rsidRPr="008730D9" w:rsidRDefault="00BC0065" w:rsidP="00BC0065">
            <w:pPr>
              <w:pStyle w:val="TableText"/>
            </w:pPr>
            <w:r w:rsidRPr="008730D9">
              <w:t>Inbound</w:t>
            </w:r>
          </w:p>
        </w:tc>
      </w:tr>
    </w:tbl>
    <w:p w14:paraId="3E84C66A" w14:textId="77777777" w:rsidR="008C7FF5" w:rsidRDefault="008C7FF5" w:rsidP="008C7FF5"/>
    <w:p w14:paraId="2A03B80B" w14:textId="3223638C" w:rsidR="007E26E8" w:rsidRPr="007E26E8" w:rsidRDefault="007E26E8" w:rsidP="007E26E8">
      <w:pPr>
        <w:pStyle w:val="Note"/>
        <w:rPr>
          <w:sz w:val="18"/>
        </w:rPr>
      </w:pPr>
      <w:r w:rsidRPr="001E5EE6">
        <w:rPr>
          <w:b/>
          <w:sz w:val="18"/>
        </w:rPr>
        <w:t>Note:</w:t>
      </w:r>
      <w:r w:rsidRPr="001E5EE6">
        <w:rPr>
          <w:sz w:val="18"/>
        </w:rPr>
        <w:t xml:space="preserve"> </w:t>
      </w:r>
      <w:r>
        <w:rPr>
          <w:sz w:val="18"/>
        </w:rPr>
        <w:t xml:space="preserve">As part of the resolution process performed </w:t>
      </w:r>
      <w:r w:rsidR="00F9142A">
        <w:rPr>
          <w:sz w:val="18"/>
        </w:rPr>
        <w:t>by</w:t>
      </w:r>
      <w:r>
        <w:rPr>
          <w:sz w:val="18"/>
        </w:rPr>
        <w:t xml:space="preserve"> the ATA Lightweight Gateway, the following ports need to be open inbound on devices on the network from the ATA Lightweight Gateways</w:t>
      </w:r>
      <w:r w:rsidR="00654757">
        <w:rPr>
          <w:sz w:val="18"/>
        </w:rPr>
        <w:t>:</w:t>
      </w:r>
      <w:r w:rsidR="00654757">
        <w:rPr>
          <w:sz w:val="18"/>
        </w:rPr>
        <w:br/>
      </w:r>
      <w:r>
        <w:rPr>
          <w:sz w:val="18"/>
        </w:rPr>
        <w:tab/>
        <w:t>NTLM over RPC</w:t>
      </w:r>
      <w:r>
        <w:rPr>
          <w:sz w:val="18"/>
        </w:rPr>
        <w:br/>
      </w:r>
      <w:r>
        <w:rPr>
          <w:sz w:val="18"/>
        </w:rPr>
        <w:tab/>
        <w:t>NetBIOS</w:t>
      </w:r>
    </w:p>
    <w:p w14:paraId="24E0105F" w14:textId="3DA9AFF6" w:rsidR="0001538F" w:rsidRPr="00691862" w:rsidRDefault="0001538F" w:rsidP="0001538F">
      <w:pPr>
        <w:pStyle w:val="Heading2Numbered"/>
      </w:pPr>
      <w:bookmarkStart w:id="48" w:name="_Toc464635868"/>
      <w:r w:rsidRPr="00691862">
        <w:t>ATA Gateway</w:t>
      </w:r>
      <w:bookmarkEnd w:id="48"/>
    </w:p>
    <w:p w14:paraId="5DE81855" w14:textId="6B5FB551" w:rsidR="004C3A7C" w:rsidRPr="00691862" w:rsidRDefault="004C3A7C" w:rsidP="00092342">
      <w:pPr>
        <w:pStyle w:val="Heading3Numbered"/>
      </w:pPr>
      <w:bookmarkStart w:id="49" w:name="_Toc464635869"/>
      <w:r w:rsidRPr="00691862">
        <w:t>Hardware Configuration</w:t>
      </w:r>
      <w:bookmarkEnd w:id="49"/>
    </w:p>
    <w:p w14:paraId="40EA2DE5" w14:textId="79F8A144" w:rsidR="008B78D4" w:rsidRPr="00691862" w:rsidRDefault="00DC3B18" w:rsidP="008C7FF5">
      <w:pPr>
        <w:pStyle w:val="TemplateInstructions"/>
      </w:pPr>
      <w:r w:rsidRPr="00691862">
        <w:rPr>
          <w:b/>
        </w:rPr>
        <w:t>Instruction:</w:t>
      </w:r>
      <w:r w:rsidR="002F1ED2" w:rsidRPr="00691862">
        <w:rPr>
          <w:b/>
        </w:rPr>
        <w:t xml:space="preserve"> </w:t>
      </w:r>
      <w:r w:rsidR="008C7FF5">
        <w:rPr>
          <w:b/>
        </w:rPr>
        <w:t>i</w:t>
      </w:r>
      <w:r w:rsidR="008C7FF5">
        <w:t xml:space="preserve">f you are not deploying any full ATA </w:t>
      </w:r>
      <w:r w:rsidR="0086221F">
        <w:t>Gateway</w:t>
      </w:r>
      <w:r w:rsidR="008C7FF5">
        <w:t xml:space="preserve"> systems, you may delete this section. Otherwise, </w:t>
      </w:r>
      <w:r w:rsidR="006C7D6F">
        <w:t>m</w:t>
      </w:r>
      <w:r w:rsidRPr="00691862">
        <w:t>odify</w:t>
      </w:r>
      <w:r w:rsidR="008B78D4" w:rsidRPr="00691862">
        <w:t xml:space="preserve"> the tables in this section to record the customer’s specific configuration needs for this solution</w:t>
      </w:r>
      <w:r w:rsidR="008C7FF5">
        <w:t xml:space="preserve"> if the deployment consists of deploying full ATA </w:t>
      </w:r>
      <w:r w:rsidR="0086221F">
        <w:t>Gateway</w:t>
      </w:r>
      <w:r w:rsidR="008C7FF5">
        <w:t>s</w:t>
      </w:r>
      <w:r w:rsidR="008B78D4" w:rsidRPr="00691862">
        <w:t>.</w:t>
      </w:r>
    </w:p>
    <w:p w14:paraId="755C99A2" w14:textId="42BC2CDC" w:rsidR="008B78D4" w:rsidRPr="00691862" w:rsidRDefault="008B78D4" w:rsidP="00DC3B18">
      <w:pPr>
        <w:pStyle w:val="TemplateInstructions"/>
      </w:pPr>
      <w:r w:rsidRPr="00691862">
        <w:rPr>
          <w:b/>
        </w:rPr>
        <w:t>Note:</w:t>
      </w:r>
      <w:r w:rsidRPr="00691862">
        <w:t xml:space="preserve"> The ATA Gateway uses its memory to buffer captured data and sends it to the Center. This is at a default setting of 1,000,000 entities and is configurable. Depending on the load of domain controller connected to the Gateway, this can generate a tremendous amount of data.</w:t>
      </w:r>
    </w:p>
    <w:p w14:paraId="79F65D13" w14:textId="2597630F" w:rsidR="008B78D4" w:rsidRPr="00691862" w:rsidRDefault="008B78D4" w:rsidP="00DC3B18">
      <w:pPr>
        <w:pStyle w:val="TemplateInstructions"/>
      </w:pPr>
      <w:r w:rsidRPr="00691862">
        <w:rPr>
          <w:b/>
        </w:rPr>
        <w:t>Caution Note:</w:t>
      </w:r>
      <w:r w:rsidRPr="00691862">
        <w:t xml:space="preserve"> </w:t>
      </w:r>
      <w:r w:rsidR="006C7D6F">
        <w:t>i</w:t>
      </w:r>
      <w:r w:rsidRPr="00691862">
        <w:t>f communication between the Center and the Gateway is disrupted, the Gateway will cache in memory. 1,000,000 entities can take up to 5GB of memory. Once this limit is reached, it will stop collecting network traffic until communication is restored with the Center. Depending on the domain controller load, this can be hours or minutes.</w:t>
      </w:r>
    </w:p>
    <w:p w14:paraId="52DDAD4E" w14:textId="53992894" w:rsidR="004C3A7C" w:rsidRPr="0040554B" w:rsidRDefault="004C3A7C" w:rsidP="004C3A7C">
      <w:r w:rsidRPr="00CB0A35">
        <w:t xml:space="preserve">An ATA </w:t>
      </w:r>
      <w:r w:rsidR="0086221F">
        <w:t>Gateway</w:t>
      </w:r>
      <w:r w:rsidR="00A73728" w:rsidRPr="00CB0A35">
        <w:t xml:space="preserve"> </w:t>
      </w:r>
      <w:r w:rsidRPr="00CB0A35">
        <w:t>will support multiple domain controllers</w:t>
      </w:r>
      <w:r w:rsidR="008B78D4" w:rsidRPr="00CB0A35">
        <w:t xml:space="preserve"> </w:t>
      </w:r>
      <w:r w:rsidRPr="00CB0A35">
        <w:t xml:space="preserve">and </w:t>
      </w:r>
      <w:r w:rsidR="00A73728">
        <w:t xml:space="preserve">is </w:t>
      </w:r>
      <w:r w:rsidRPr="00CB0A35">
        <w:t xml:space="preserve">based on the amount of </w:t>
      </w:r>
      <w:r w:rsidR="006A389B">
        <w:t xml:space="preserve">traffic </w:t>
      </w:r>
      <w:r w:rsidRPr="00CB0A35">
        <w:t>domain controllers</w:t>
      </w:r>
      <w:r w:rsidR="006A389B">
        <w:t xml:space="preserve"> send and receive;</w:t>
      </w:r>
      <w:r w:rsidRPr="00CB0A35">
        <w:t xml:space="preserve"> the following configuration is recorded</w:t>
      </w:r>
      <w:r w:rsidR="00A73728">
        <w:t>.</w:t>
      </w:r>
    </w:p>
    <w:p w14:paraId="1D4E6A38" w14:textId="7A5F9809" w:rsidR="004C3A7C" w:rsidRPr="0040554B" w:rsidRDefault="004C3A7C" w:rsidP="004C3A7C">
      <w:pPr>
        <w:pStyle w:val="Caption"/>
        <w:keepNext/>
      </w:pPr>
      <w:bookmarkStart w:id="50" w:name="_Toc428979106"/>
      <w:bookmarkStart w:id="51" w:name="_Toc462985343"/>
      <w:r w:rsidRPr="0040554B">
        <w:lastRenderedPageBreak/>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11</w:t>
      </w:r>
      <w:r w:rsidR="00D76826" w:rsidRPr="0040554B">
        <w:rPr>
          <w:noProof/>
        </w:rPr>
        <w:fldChar w:fldCharType="end"/>
      </w:r>
      <w:r w:rsidR="00D84370">
        <w:rPr>
          <w:noProof/>
        </w:rPr>
        <w:t>5</w:t>
      </w:r>
      <w:r w:rsidRPr="0040554B">
        <w:t>: Requirements</w:t>
      </w:r>
      <w:r w:rsidR="00813B90">
        <w:rPr>
          <w:rFonts w:cs="Segoe UI"/>
        </w:rPr>
        <w:t>—</w:t>
      </w:r>
      <w:r w:rsidR="006A389B">
        <w:rPr>
          <w:rFonts w:cs="Segoe UI"/>
        </w:rPr>
        <w:t xml:space="preserve">ATA </w:t>
      </w:r>
      <w:r w:rsidRPr="0040554B">
        <w:t>Gateway Hardware</w:t>
      </w:r>
      <w:bookmarkEnd w:id="50"/>
      <w:bookmarkEnd w:id="51"/>
    </w:p>
    <w:tbl>
      <w:tblPr>
        <w:tblStyle w:val="TablaMicrosoftServicios1"/>
        <w:tblW w:w="9350" w:type="dxa"/>
        <w:tblLook w:val="04A0" w:firstRow="1" w:lastRow="0" w:firstColumn="1" w:lastColumn="0" w:noHBand="0" w:noVBand="1"/>
      </w:tblPr>
      <w:tblGrid>
        <w:gridCol w:w="1696"/>
        <w:gridCol w:w="4253"/>
        <w:gridCol w:w="3401"/>
      </w:tblGrid>
      <w:tr w:rsidR="004E466F" w:rsidRPr="00691862" w14:paraId="364CC68A" w14:textId="666899FA" w:rsidTr="00CB0A35">
        <w:trPr>
          <w:cnfStyle w:val="100000000000" w:firstRow="1" w:lastRow="0" w:firstColumn="0" w:lastColumn="0" w:oddVBand="0" w:evenVBand="0" w:oddHBand="0" w:evenHBand="0" w:firstRowFirstColumn="0" w:firstRowLastColumn="0" w:lastRowFirstColumn="0" w:lastRowLastColumn="0"/>
        </w:trPr>
        <w:tc>
          <w:tcPr>
            <w:tcW w:w="1696" w:type="dxa"/>
            <w:hideMark/>
          </w:tcPr>
          <w:p w14:paraId="644DBADC" w14:textId="77777777" w:rsidR="004E466F" w:rsidRPr="0040554B" w:rsidRDefault="004E466F" w:rsidP="003C26E1">
            <w:pPr>
              <w:rPr>
                <w:b/>
                <w:bCs/>
                <w:sz w:val="18"/>
                <w:szCs w:val="18"/>
              </w:rPr>
            </w:pPr>
            <w:r w:rsidRPr="0040554B">
              <w:rPr>
                <w:sz w:val="18"/>
                <w:szCs w:val="18"/>
              </w:rPr>
              <w:t>Component</w:t>
            </w:r>
          </w:p>
        </w:tc>
        <w:tc>
          <w:tcPr>
            <w:tcW w:w="4253" w:type="dxa"/>
            <w:hideMark/>
          </w:tcPr>
          <w:p w14:paraId="150685EE" w14:textId="665EF401" w:rsidR="004E466F" w:rsidRPr="001E5EE6" w:rsidRDefault="004E466F" w:rsidP="00FA54A9">
            <w:pPr>
              <w:rPr>
                <w:sz w:val="18"/>
                <w:szCs w:val="18"/>
              </w:rPr>
            </w:pPr>
            <w:r w:rsidRPr="001E5EE6">
              <w:rPr>
                <w:sz w:val="18"/>
                <w:szCs w:val="18"/>
              </w:rPr>
              <w:t xml:space="preserve">Gateway Hardware </w:t>
            </w:r>
            <w:r w:rsidR="00FA54A9" w:rsidRPr="001E5EE6">
              <w:rPr>
                <w:sz w:val="18"/>
                <w:szCs w:val="18"/>
              </w:rPr>
              <w:t>Details</w:t>
            </w:r>
          </w:p>
        </w:tc>
        <w:tc>
          <w:tcPr>
            <w:tcW w:w="3401" w:type="dxa"/>
          </w:tcPr>
          <w:p w14:paraId="55E7FD8F" w14:textId="35A898B5" w:rsidR="004E466F" w:rsidRPr="008730D9" w:rsidRDefault="004E466F" w:rsidP="003C26E1">
            <w:pPr>
              <w:rPr>
                <w:sz w:val="18"/>
                <w:szCs w:val="18"/>
              </w:rPr>
            </w:pPr>
            <w:r w:rsidRPr="008730D9">
              <w:rPr>
                <w:sz w:val="18"/>
                <w:szCs w:val="18"/>
              </w:rPr>
              <w:t>Configuration</w:t>
            </w:r>
          </w:p>
        </w:tc>
      </w:tr>
      <w:tr w:rsidR="004E466F" w:rsidRPr="00691862" w14:paraId="4D0ED629" w14:textId="0183B096" w:rsidTr="00CB0A35">
        <w:tc>
          <w:tcPr>
            <w:tcW w:w="1696" w:type="dxa"/>
            <w:hideMark/>
          </w:tcPr>
          <w:p w14:paraId="3A69761F" w14:textId="77777777" w:rsidR="004E466F" w:rsidRPr="00691862" w:rsidRDefault="004E466F" w:rsidP="004E466F">
            <w:pPr>
              <w:rPr>
                <w:sz w:val="18"/>
                <w:szCs w:val="18"/>
              </w:rPr>
            </w:pPr>
            <w:r w:rsidRPr="00691862">
              <w:rPr>
                <w:sz w:val="18"/>
                <w:szCs w:val="18"/>
              </w:rPr>
              <w:t>Processor</w:t>
            </w:r>
          </w:p>
        </w:tc>
        <w:tc>
          <w:tcPr>
            <w:tcW w:w="4253" w:type="dxa"/>
            <w:hideMark/>
          </w:tcPr>
          <w:p w14:paraId="7AE562DE" w14:textId="07194149" w:rsidR="004E466F" w:rsidRPr="0040554B" w:rsidRDefault="004E466F" w:rsidP="008E19B5">
            <w:pPr>
              <w:rPr>
                <w:sz w:val="18"/>
                <w:szCs w:val="18"/>
              </w:rPr>
            </w:pPr>
            <w:r w:rsidRPr="00691862">
              <w:rPr>
                <w:sz w:val="18"/>
                <w:szCs w:val="18"/>
              </w:rPr>
              <w:t xml:space="preserve">See </w:t>
            </w:r>
            <w:r w:rsidR="0086221F">
              <w:rPr>
                <w:sz w:val="18"/>
                <w:szCs w:val="18"/>
              </w:rPr>
              <w:t>Gateway</w:t>
            </w:r>
            <w:r w:rsidR="00745C18">
              <w:rPr>
                <w:sz w:val="18"/>
                <w:szCs w:val="18"/>
              </w:rPr>
              <w:t>-</w:t>
            </w:r>
            <w:r w:rsidRPr="00691862">
              <w:rPr>
                <w:sz w:val="18"/>
                <w:szCs w:val="18"/>
              </w:rPr>
              <w:t>sizing section (</w:t>
            </w:r>
            <w:r w:rsidRPr="0040554B">
              <w:rPr>
                <w:sz w:val="18"/>
                <w:szCs w:val="18"/>
              </w:rPr>
              <w:fldChar w:fldCharType="begin"/>
            </w:r>
            <w:r w:rsidRPr="00691862">
              <w:rPr>
                <w:sz w:val="18"/>
                <w:szCs w:val="18"/>
              </w:rPr>
              <w:instrText xml:space="preserve"> REF _Ref428453575 \h  \* MERGEFORMAT </w:instrText>
            </w:r>
            <w:r w:rsidRPr="0040554B">
              <w:rPr>
                <w:sz w:val="18"/>
                <w:szCs w:val="18"/>
              </w:rPr>
            </w:r>
            <w:r w:rsidRPr="0040554B">
              <w:rPr>
                <w:sz w:val="18"/>
                <w:szCs w:val="18"/>
              </w:rPr>
              <w:fldChar w:fldCharType="separate"/>
            </w:r>
            <w:r w:rsidR="009A64CD" w:rsidRPr="009A64CD">
              <w:rPr>
                <w:sz w:val="18"/>
                <w:szCs w:val="18"/>
              </w:rPr>
              <w:t>Table 6: ATA Gateway</w:t>
            </w:r>
            <w:r w:rsidR="009A64CD" w:rsidRPr="0040554B">
              <w:t xml:space="preserve"> Sizing</w:t>
            </w:r>
            <w:r w:rsidRPr="0040554B">
              <w:rPr>
                <w:sz w:val="18"/>
                <w:szCs w:val="18"/>
              </w:rPr>
              <w:fldChar w:fldCharType="end"/>
            </w:r>
            <w:r w:rsidR="00745C18" w:rsidRPr="0040554B">
              <w:rPr>
                <w:sz w:val="18"/>
                <w:szCs w:val="18"/>
              </w:rPr>
              <w:t>)</w:t>
            </w:r>
            <w:r w:rsidR="00745C18">
              <w:rPr>
                <w:sz w:val="18"/>
                <w:szCs w:val="18"/>
              </w:rPr>
              <w:t>.</w:t>
            </w:r>
          </w:p>
        </w:tc>
        <w:tc>
          <w:tcPr>
            <w:tcW w:w="3401" w:type="dxa"/>
          </w:tcPr>
          <w:p w14:paraId="341A2B62" w14:textId="4DDEA7D8" w:rsidR="004E466F" w:rsidRPr="0040554B" w:rsidRDefault="00DC3B18" w:rsidP="00DC3B18">
            <w:pPr>
              <w:pStyle w:val="TemplateInstructions"/>
            </w:pPr>
            <w:r w:rsidRPr="0040554B">
              <w:t>Update based on sizing exercise here</w:t>
            </w:r>
          </w:p>
        </w:tc>
      </w:tr>
      <w:tr w:rsidR="004E466F" w:rsidRPr="00691862" w14:paraId="2A3EE30C" w14:textId="6596E1EC" w:rsidTr="00CB0A35">
        <w:tc>
          <w:tcPr>
            <w:tcW w:w="1696" w:type="dxa"/>
            <w:hideMark/>
          </w:tcPr>
          <w:p w14:paraId="4D3AB1F2" w14:textId="77777777" w:rsidR="004E466F" w:rsidRPr="00691862" w:rsidRDefault="004E466F" w:rsidP="004E466F">
            <w:pPr>
              <w:rPr>
                <w:sz w:val="18"/>
                <w:szCs w:val="18"/>
              </w:rPr>
            </w:pPr>
            <w:r w:rsidRPr="00691862">
              <w:rPr>
                <w:sz w:val="18"/>
                <w:szCs w:val="18"/>
              </w:rPr>
              <w:t>Memory</w:t>
            </w:r>
          </w:p>
        </w:tc>
        <w:tc>
          <w:tcPr>
            <w:tcW w:w="4253" w:type="dxa"/>
            <w:hideMark/>
          </w:tcPr>
          <w:p w14:paraId="3FCCAE13" w14:textId="3009387B" w:rsidR="004E466F" w:rsidRPr="0040554B" w:rsidRDefault="004E466F" w:rsidP="008E19B5">
            <w:pPr>
              <w:rPr>
                <w:sz w:val="18"/>
                <w:szCs w:val="18"/>
              </w:rPr>
            </w:pPr>
            <w:r w:rsidRPr="00691862">
              <w:rPr>
                <w:sz w:val="18"/>
                <w:szCs w:val="18"/>
              </w:rPr>
              <w:t xml:space="preserve">See </w:t>
            </w:r>
            <w:r w:rsidR="0086221F">
              <w:rPr>
                <w:sz w:val="18"/>
                <w:szCs w:val="18"/>
              </w:rPr>
              <w:t>Gateway</w:t>
            </w:r>
            <w:r w:rsidR="00745C18">
              <w:rPr>
                <w:sz w:val="18"/>
                <w:szCs w:val="18"/>
              </w:rPr>
              <w:t>-</w:t>
            </w:r>
            <w:r w:rsidRPr="00691862">
              <w:rPr>
                <w:sz w:val="18"/>
                <w:szCs w:val="18"/>
              </w:rPr>
              <w:t xml:space="preserve">sizing section </w:t>
            </w:r>
            <w:r w:rsidR="00745C18" w:rsidRPr="00691862">
              <w:rPr>
                <w:sz w:val="18"/>
                <w:szCs w:val="18"/>
              </w:rPr>
              <w:t>(</w:t>
            </w:r>
            <w:r w:rsidRPr="0040554B">
              <w:rPr>
                <w:sz w:val="18"/>
                <w:szCs w:val="18"/>
              </w:rPr>
              <w:fldChar w:fldCharType="begin"/>
            </w:r>
            <w:r w:rsidRPr="00691862">
              <w:rPr>
                <w:sz w:val="18"/>
                <w:szCs w:val="18"/>
              </w:rPr>
              <w:instrText xml:space="preserve"> REF _Ref428453575 \h  \* MERGEFORMAT </w:instrText>
            </w:r>
            <w:r w:rsidRPr="0040554B">
              <w:rPr>
                <w:sz w:val="18"/>
                <w:szCs w:val="18"/>
              </w:rPr>
            </w:r>
            <w:r w:rsidRPr="0040554B">
              <w:rPr>
                <w:sz w:val="18"/>
                <w:szCs w:val="18"/>
              </w:rPr>
              <w:fldChar w:fldCharType="separate"/>
            </w:r>
            <w:r w:rsidR="009A64CD" w:rsidRPr="009A64CD">
              <w:rPr>
                <w:sz w:val="18"/>
                <w:szCs w:val="18"/>
              </w:rPr>
              <w:t>Table 6: ATA Gateway</w:t>
            </w:r>
            <w:r w:rsidR="009A64CD" w:rsidRPr="0040554B">
              <w:t xml:space="preserve"> Sizing</w:t>
            </w:r>
            <w:r w:rsidRPr="0040554B">
              <w:rPr>
                <w:sz w:val="18"/>
                <w:szCs w:val="18"/>
              </w:rPr>
              <w:fldChar w:fldCharType="end"/>
            </w:r>
            <w:r w:rsidR="00745C18" w:rsidRPr="0040554B">
              <w:rPr>
                <w:sz w:val="18"/>
                <w:szCs w:val="18"/>
              </w:rPr>
              <w:t>)</w:t>
            </w:r>
          </w:p>
        </w:tc>
        <w:tc>
          <w:tcPr>
            <w:tcW w:w="3401" w:type="dxa"/>
          </w:tcPr>
          <w:p w14:paraId="6866135E" w14:textId="0C222362" w:rsidR="004E466F" w:rsidRPr="0040554B" w:rsidRDefault="00DC3B18" w:rsidP="00DC3B18">
            <w:pPr>
              <w:pStyle w:val="TemplateInstructions"/>
              <w:rPr>
                <w:sz w:val="18"/>
                <w:szCs w:val="18"/>
              </w:rPr>
            </w:pPr>
            <w:r w:rsidRPr="0040554B">
              <w:t>Update based on sizing exercise here</w:t>
            </w:r>
          </w:p>
        </w:tc>
      </w:tr>
      <w:tr w:rsidR="004E466F" w:rsidRPr="00691862" w14:paraId="46645DF1" w14:textId="3ABD8A10" w:rsidTr="00CB0A35">
        <w:tc>
          <w:tcPr>
            <w:tcW w:w="1696" w:type="dxa"/>
            <w:hideMark/>
          </w:tcPr>
          <w:p w14:paraId="3C54D3C6" w14:textId="77777777" w:rsidR="004E466F" w:rsidRPr="00691862" w:rsidRDefault="004E466F" w:rsidP="00CB0A35">
            <w:pPr>
              <w:pStyle w:val="TableText"/>
            </w:pPr>
            <w:r w:rsidRPr="00691862">
              <w:t>Network</w:t>
            </w:r>
          </w:p>
        </w:tc>
        <w:tc>
          <w:tcPr>
            <w:tcW w:w="4253" w:type="dxa"/>
            <w:hideMark/>
          </w:tcPr>
          <w:p w14:paraId="1D4D1804" w14:textId="09667391" w:rsidR="004E466F" w:rsidRPr="006024C0" w:rsidRDefault="004E466F" w:rsidP="00CB0A35">
            <w:pPr>
              <w:pStyle w:val="TableText"/>
            </w:pPr>
            <w:r w:rsidRPr="008E19B5">
              <w:t xml:space="preserve">The </w:t>
            </w:r>
            <w:r w:rsidR="0086221F">
              <w:t>Gateway</w:t>
            </w:r>
            <w:r w:rsidRPr="008E19B5">
              <w:t xml:space="preserve"> requires two or more network adapters</w:t>
            </w:r>
            <w:r w:rsidR="00745C18" w:rsidRPr="006024C0">
              <w:t>:</w:t>
            </w:r>
          </w:p>
          <w:p w14:paraId="60701551" w14:textId="4795A10E" w:rsidR="004E466F" w:rsidRPr="00CB0A35" w:rsidRDefault="00745C18" w:rsidP="00CB0A35">
            <w:pPr>
              <w:pStyle w:val="TableListBullet"/>
            </w:pPr>
            <w:r>
              <w:t xml:space="preserve">A </w:t>
            </w:r>
            <w:r>
              <w:rPr>
                <w:b/>
              </w:rPr>
              <w:t>m</w:t>
            </w:r>
            <w:r w:rsidRPr="008E19B5">
              <w:rPr>
                <w:b/>
              </w:rPr>
              <w:t xml:space="preserve">anagement </w:t>
            </w:r>
            <w:r w:rsidR="004E466F" w:rsidRPr="008E19B5">
              <w:rPr>
                <w:b/>
              </w:rPr>
              <w:t>adapter</w:t>
            </w:r>
            <w:r w:rsidR="004E466F" w:rsidRPr="006024C0">
              <w:t xml:space="preserve"> will be used for communications on the company network. </w:t>
            </w:r>
          </w:p>
          <w:p w14:paraId="203257F0" w14:textId="718F7807" w:rsidR="004E466F" w:rsidRPr="006024C0" w:rsidRDefault="00745C18" w:rsidP="00CB0A35">
            <w:pPr>
              <w:pStyle w:val="TableListBullet"/>
            </w:pPr>
            <w:r>
              <w:t xml:space="preserve">A </w:t>
            </w:r>
            <w:r>
              <w:rPr>
                <w:b/>
              </w:rPr>
              <w:t>c</w:t>
            </w:r>
            <w:r w:rsidRPr="008E19B5">
              <w:rPr>
                <w:b/>
              </w:rPr>
              <w:t xml:space="preserve">apture </w:t>
            </w:r>
            <w:r w:rsidR="004E466F" w:rsidRPr="008E19B5">
              <w:rPr>
                <w:b/>
              </w:rPr>
              <w:t>adapter</w:t>
            </w:r>
            <w:r w:rsidRPr="006024C0">
              <w:t xml:space="preserve"> </w:t>
            </w:r>
            <w:r w:rsidR="004E466F" w:rsidRPr="006024C0">
              <w:t>will be used to capture traffic to and from the domain controllers.</w:t>
            </w:r>
          </w:p>
        </w:tc>
        <w:tc>
          <w:tcPr>
            <w:tcW w:w="3401" w:type="dxa"/>
          </w:tcPr>
          <w:p w14:paraId="75079525" w14:textId="77777777" w:rsidR="004E466F" w:rsidRPr="00CB0A35" w:rsidRDefault="004E466F" w:rsidP="00CB0A35">
            <w:pPr>
              <w:pStyle w:val="TableText"/>
              <w:rPr>
                <w:b/>
              </w:rPr>
            </w:pPr>
            <w:r w:rsidRPr="00CB0A35">
              <w:rPr>
                <w:b/>
              </w:rPr>
              <w:t>Management:</w:t>
            </w:r>
          </w:p>
          <w:p w14:paraId="3CB865F8" w14:textId="45E8E594" w:rsidR="004E466F" w:rsidRPr="00691862" w:rsidRDefault="004E466F" w:rsidP="00CB0A35">
            <w:pPr>
              <w:pStyle w:val="TableText"/>
            </w:pPr>
            <w:r w:rsidRPr="00691862">
              <w:t>This adapter will be configured as follows:</w:t>
            </w:r>
          </w:p>
          <w:p w14:paraId="092CB443" w14:textId="13262741" w:rsidR="004E466F" w:rsidRPr="00CB0A35" w:rsidRDefault="005B55E7" w:rsidP="005B55E7">
            <w:pPr>
              <w:pStyle w:val="TemplateInstructions"/>
            </w:pPr>
            <w:r w:rsidRPr="00CB0A35">
              <w:t>Management IP:</w:t>
            </w:r>
            <w:r w:rsidR="002F1ED2" w:rsidRPr="00CB0A35">
              <w:t xml:space="preserve"> </w:t>
            </w:r>
            <w:r w:rsidRPr="00CB0A35">
              <w:t>x.x.x.x</w:t>
            </w:r>
          </w:p>
          <w:p w14:paraId="5F6C8B2C" w14:textId="1AF915F5" w:rsidR="005B55E7" w:rsidRPr="0040554B" w:rsidRDefault="005B55E7" w:rsidP="005B55E7">
            <w:pPr>
              <w:pStyle w:val="TemplateInstructions"/>
            </w:pPr>
            <w:r w:rsidRPr="0040554B">
              <w:t>Preferred and Alternate DNS Servers: x.x.x.x &amp; x.x.x.x</w:t>
            </w:r>
          </w:p>
          <w:p w14:paraId="60CC2447" w14:textId="03FEB476" w:rsidR="005B55E7" w:rsidRPr="0040554B" w:rsidRDefault="005B55E7" w:rsidP="005B55E7">
            <w:pPr>
              <w:pStyle w:val="TemplateInstructions"/>
            </w:pPr>
            <w:r w:rsidRPr="0040554B">
              <w:t>DNS Suffix for Connection: contoso.com</w:t>
            </w:r>
          </w:p>
          <w:p w14:paraId="545A5682" w14:textId="2BADEE05" w:rsidR="004E466F" w:rsidRPr="001E5EE6" w:rsidRDefault="005B55E7" w:rsidP="005B55E7">
            <w:pPr>
              <w:pStyle w:val="TemplateInstructions"/>
            </w:pPr>
            <w:r w:rsidRPr="001E5EE6">
              <w:t>DNS suffix for this connection” should be the DNS name of the domain being monitored</w:t>
            </w:r>
          </w:p>
          <w:p w14:paraId="2E3646E5" w14:textId="1A685F6B" w:rsidR="004E466F" w:rsidRPr="00CB0A35" w:rsidRDefault="004E466F" w:rsidP="00CB0A35">
            <w:pPr>
              <w:pStyle w:val="TableText"/>
              <w:rPr>
                <w:b/>
              </w:rPr>
            </w:pPr>
            <w:r w:rsidRPr="00CB0A35">
              <w:rPr>
                <w:b/>
              </w:rPr>
              <w:t>Capture:</w:t>
            </w:r>
          </w:p>
          <w:p w14:paraId="04A337FD" w14:textId="1EC0D43D" w:rsidR="004E466F" w:rsidRPr="00691862" w:rsidRDefault="004E466F" w:rsidP="00CB0A35">
            <w:pPr>
              <w:pStyle w:val="TableText"/>
            </w:pPr>
            <w:r w:rsidRPr="00691862">
              <w:t>This adapter will be configured as follows:</w:t>
            </w:r>
          </w:p>
          <w:p w14:paraId="669AEC7E" w14:textId="1621347C" w:rsidR="005B55E7" w:rsidRPr="00691862" w:rsidRDefault="005B55E7" w:rsidP="00CB0A35">
            <w:pPr>
              <w:pStyle w:val="TableText"/>
            </w:pPr>
            <w:r w:rsidRPr="00691862">
              <w:t>Capture IP Address:</w:t>
            </w:r>
            <w:r w:rsidR="002F1ED2" w:rsidRPr="00691862">
              <w:t xml:space="preserve"> </w:t>
            </w:r>
            <w:r w:rsidRPr="00691862">
              <w:t>1.1.1.1</w:t>
            </w:r>
          </w:p>
          <w:p w14:paraId="78E5E7FF" w14:textId="4D50D0B3" w:rsidR="005B55E7" w:rsidRPr="00691862" w:rsidRDefault="005B55E7" w:rsidP="00CB0A35">
            <w:pPr>
              <w:pStyle w:val="TableText"/>
            </w:pPr>
            <w:r w:rsidRPr="00691862">
              <w:t>Capture Subnet: 255.255.255.255</w:t>
            </w:r>
          </w:p>
          <w:p w14:paraId="14666327" w14:textId="786D3B1B" w:rsidR="004E466F" w:rsidRPr="00691862" w:rsidRDefault="004E466F" w:rsidP="00CB0A35">
            <w:pPr>
              <w:pStyle w:val="TableText"/>
            </w:pPr>
            <w:r w:rsidRPr="00691862">
              <w:t>Configure port mirroring for the capture adapter as the destination of the do</w:t>
            </w:r>
            <w:r w:rsidR="003461AF" w:rsidRPr="00691862">
              <w:t>main controller network traffic.</w:t>
            </w:r>
          </w:p>
        </w:tc>
      </w:tr>
      <w:tr w:rsidR="004E466F" w:rsidRPr="00691862" w14:paraId="4E09280A" w14:textId="4B12DFEB" w:rsidTr="00CB0A35">
        <w:tc>
          <w:tcPr>
            <w:tcW w:w="1696" w:type="dxa"/>
          </w:tcPr>
          <w:p w14:paraId="36B9827A" w14:textId="27FC97DC" w:rsidR="00266896" w:rsidRPr="00691862" w:rsidRDefault="00266896" w:rsidP="00CB0A35">
            <w:pPr>
              <w:pStyle w:val="TableText"/>
            </w:pPr>
            <w:r w:rsidRPr="00691862">
              <w:t xml:space="preserve">Virtual </w:t>
            </w:r>
            <w:r w:rsidR="00745C18">
              <w:t>m</w:t>
            </w:r>
            <w:r w:rsidR="00745C18" w:rsidRPr="00691862">
              <w:t>achine</w:t>
            </w:r>
          </w:p>
          <w:p w14:paraId="1374B288" w14:textId="205A9B61" w:rsidR="004E466F" w:rsidRPr="00691862" w:rsidRDefault="00266896" w:rsidP="00CB0A35">
            <w:pPr>
              <w:pStyle w:val="TableText"/>
            </w:pPr>
            <w:r w:rsidRPr="00691862">
              <w:t xml:space="preserve">Physical </w:t>
            </w:r>
            <w:r w:rsidR="00745C18">
              <w:t>computer</w:t>
            </w:r>
          </w:p>
        </w:tc>
        <w:tc>
          <w:tcPr>
            <w:tcW w:w="4253" w:type="dxa"/>
          </w:tcPr>
          <w:p w14:paraId="02406E0F" w14:textId="605B0B0A" w:rsidR="005B55E7" w:rsidRPr="00691862" w:rsidRDefault="005B55E7" w:rsidP="005B55E7">
            <w:pPr>
              <w:pStyle w:val="TemplateInstructions"/>
              <w:rPr>
                <w:sz w:val="18"/>
                <w:szCs w:val="18"/>
              </w:rPr>
            </w:pPr>
            <w:r w:rsidRPr="00691862">
              <w:t>Update this section to reflect choice reasoning</w:t>
            </w:r>
          </w:p>
          <w:p w14:paraId="1C42E99F" w14:textId="6331B6FF" w:rsidR="004E466F" w:rsidRPr="00691862" w:rsidRDefault="004E466F" w:rsidP="00CB0A35">
            <w:pPr>
              <w:pStyle w:val="TableText"/>
            </w:pPr>
            <w:r w:rsidRPr="00691862">
              <w:t xml:space="preserve">Installation of the ATA </w:t>
            </w:r>
            <w:r w:rsidR="0086221F">
              <w:t>Gateway</w:t>
            </w:r>
            <w:r w:rsidR="00745C18" w:rsidRPr="00691862">
              <w:t xml:space="preserve"> </w:t>
            </w:r>
            <w:r w:rsidRPr="00691862">
              <w:t xml:space="preserve">as a virtual machine is supported </w:t>
            </w:r>
            <w:r w:rsidR="00745C18">
              <w:t>if</w:t>
            </w:r>
            <w:r w:rsidR="00745C18" w:rsidRPr="00691862">
              <w:t xml:space="preserve"> </w:t>
            </w:r>
            <w:r w:rsidRPr="00691862">
              <w:t xml:space="preserve">the domain controllers </w:t>
            </w:r>
            <w:r w:rsidR="00745C18">
              <w:t xml:space="preserve">that are </w:t>
            </w:r>
            <w:r w:rsidRPr="00691862">
              <w:t xml:space="preserve">being monitored are also running as virtual machines on the same virtualization host. </w:t>
            </w:r>
          </w:p>
        </w:tc>
        <w:tc>
          <w:tcPr>
            <w:tcW w:w="3401" w:type="dxa"/>
          </w:tcPr>
          <w:p w14:paraId="2E250C6B" w14:textId="311021B6" w:rsidR="004E466F" w:rsidRPr="00691862" w:rsidRDefault="005B55E7" w:rsidP="005B55E7">
            <w:pPr>
              <w:pStyle w:val="TemplateInstructions"/>
            </w:pPr>
            <w:r w:rsidRPr="00691862">
              <w:t>Type in “Physical” or “Virtual” depending on customer’s choice. If virtual, list the virtualization platform.</w:t>
            </w:r>
          </w:p>
        </w:tc>
      </w:tr>
    </w:tbl>
    <w:p w14:paraId="32320541" w14:textId="73861E97" w:rsidR="0001538F" w:rsidRPr="00691862" w:rsidRDefault="0001538F" w:rsidP="0001538F">
      <w:pPr>
        <w:pStyle w:val="Heading3Numbered"/>
      </w:pPr>
      <w:bookmarkStart w:id="52" w:name="_Toc464635870"/>
      <w:r w:rsidRPr="00691862">
        <w:t>Network Ports</w:t>
      </w:r>
      <w:bookmarkEnd w:id="52"/>
    </w:p>
    <w:p w14:paraId="44005A71" w14:textId="12FBD03F" w:rsidR="0001538F" w:rsidRPr="00691862" w:rsidRDefault="0001538F" w:rsidP="0001538F">
      <w:pPr>
        <w:pStyle w:val="TemplateInstructions"/>
      </w:pPr>
      <w:r w:rsidRPr="00691862">
        <w:rPr>
          <w:b/>
        </w:rPr>
        <w:t>Instruction:</w:t>
      </w:r>
      <w:r w:rsidR="002F1ED2" w:rsidRPr="00691862">
        <w:rPr>
          <w:b/>
        </w:rPr>
        <w:t xml:space="preserve"> </w:t>
      </w:r>
      <w:r w:rsidR="006C7D6F">
        <w:t>m</w:t>
      </w:r>
      <w:r w:rsidRPr="00691862">
        <w:t>odify the tables in this section to record the customer’s specific configuration needs for this solution. Remove or configure optional configuration items.</w:t>
      </w:r>
    </w:p>
    <w:p w14:paraId="5C9A73FF" w14:textId="70F04A4D" w:rsidR="0001538F" w:rsidRPr="00691862" w:rsidRDefault="0001538F" w:rsidP="0001538F">
      <w:r w:rsidRPr="00691862">
        <w:t xml:space="preserve">The following table lists the minimum ports that the ATA </w:t>
      </w:r>
      <w:r w:rsidR="0086221F">
        <w:t>Gateway</w:t>
      </w:r>
      <w:r w:rsidR="00832F19" w:rsidRPr="00691862">
        <w:t xml:space="preserve"> </w:t>
      </w:r>
      <w:r w:rsidR="00745C18">
        <w:t>requires</w:t>
      </w:r>
      <w:r w:rsidR="00745C18" w:rsidRPr="00691862">
        <w:t xml:space="preserve"> </w:t>
      </w:r>
      <w:r w:rsidR="00CF514E">
        <w:t xml:space="preserve">to be </w:t>
      </w:r>
      <w:r w:rsidR="00CF514E" w:rsidRPr="00691862">
        <w:t>configured</w:t>
      </w:r>
      <w:r w:rsidR="00CF514E" w:rsidRPr="00691862" w:rsidDel="00745C18">
        <w:t xml:space="preserve"> </w:t>
      </w:r>
      <w:r w:rsidRPr="00691862">
        <w:t>on the management adapter.</w:t>
      </w:r>
    </w:p>
    <w:p w14:paraId="2C60DA66" w14:textId="1D5393DD" w:rsidR="0001538F" w:rsidRPr="0040554B" w:rsidRDefault="0001538F" w:rsidP="0001538F">
      <w:pPr>
        <w:pStyle w:val="Caption"/>
        <w:keepNext/>
      </w:pPr>
      <w:bookmarkStart w:id="53" w:name="_Toc428979108"/>
      <w:r w:rsidRPr="00691862">
        <w:lastRenderedPageBreak/>
        <w:t>Table</w:t>
      </w:r>
      <w:r w:rsidR="00D84370">
        <w:t xml:space="preserve"> </w:t>
      </w:r>
      <w:r w:rsidR="00EA5724">
        <w:t>1</w:t>
      </w:r>
      <w:r w:rsidR="00D84370">
        <w:t>6</w:t>
      </w:r>
      <w:r w:rsidRPr="0040554B">
        <w:t>: Requirements</w:t>
      </w:r>
      <w:r w:rsidR="00745C18">
        <w:rPr>
          <w:rFonts w:cs="Segoe UI"/>
        </w:rPr>
        <w:t>—</w:t>
      </w:r>
      <w:r w:rsidRPr="0040554B">
        <w:t>Gateway Network Ports</w:t>
      </w:r>
      <w:bookmarkEnd w:id="53"/>
    </w:p>
    <w:tbl>
      <w:tblPr>
        <w:tblStyle w:val="TablaMicrosoftServicios1"/>
        <w:tblW w:w="9351" w:type="dxa"/>
        <w:tblLook w:val="04A0" w:firstRow="1" w:lastRow="0" w:firstColumn="1" w:lastColumn="0" w:noHBand="0" w:noVBand="1"/>
      </w:tblPr>
      <w:tblGrid>
        <w:gridCol w:w="1566"/>
        <w:gridCol w:w="1121"/>
        <w:gridCol w:w="605"/>
        <w:gridCol w:w="3846"/>
        <w:gridCol w:w="2213"/>
      </w:tblGrid>
      <w:tr w:rsidR="0001538F" w:rsidRPr="008730D9" w14:paraId="1AE67943" w14:textId="77777777" w:rsidTr="008730D9">
        <w:trPr>
          <w:cnfStyle w:val="100000000000" w:firstRow="1" w:lastRow="0" w:firstColumn="0" w:lastColumn="0" w:oddVBand="0" w:evenVBand="0" w:oddHBand="0" w:evenHBand="0" w:firstRowFirstColumn="0" w:firstRowLastColumn="0" w:lastRowFirstColumn="0" w:lastRowLastColumn="0"/>
        </w:trPr>
        <w:tc>
          <w:tcPr>
            <w:tcW w:w="0" w:type="auto"/>
            <w:hideMark/>
          </w:tcPr>
          <w:p w14:paraId="1AA74FF3" w14:textId="77777777" w:rsidR="0001538F" w:rsidRPr="001E5EE6" w:rsidRDefault="0001538F" w:rsidP="00880067">
            <w:pPr>
              <w:rPr>
                <w:sz w:val="18"/>
                <w:szCs w:val="18"/>
              </w:rPr>
            </w:pPr>
            <w:r w:rsidRPr="001E5EE6">
              <w:rPr>
                <w:sz w:val="18"/>
                <w:szCs w:val="18"/>
              </w:rPr>
              <w:t>Protocol</w:t>
            </w:r>
          </w:p>
        </w:tc>
        <w:tc>
          <w:tcPr>
            <w:tcW w:w="0" w:type="auto"/>
            <w:hideMark/>
          </w:tcPr>
          <w:p w14:paraId="1FB2EF67" w14:textId="77777777" w:rsidR="0001538F" w:rsidRPr="008730D9" w:rsidRDefault="0001538F" w:rsidP="00880067">
            <w:pPr>
              <w:rPr>
                <w:sz w:val="18"/>
                <w:szCs w:val="18"/>
              </w:rPr>
            </w:pPr>
            <w:r w:rsidRPr="008730D9">
              <w:rPr>
                <w:sz w:val="18"/>
                <w:szCs w:val="18"/>
              </w:rPr>
              <w:t>Transport</w:t>
            </w:r>
          </w:p>
        </w:tc>
        <w:tc>
          <w:tcPr>
            <w:tcW w:w="0" w:type="auto"/>
            <w:hideMark/>
          </w:tcPr>
          <w:p w14:paraId="2E96F8E4" w14:textId="77777777" w:rsidR="0001538F" w:rsidRPr="008730D9" w:rsidRDefault="0001538F" w:rsidP="00880067">
            <w:pPr>
              <w:rPr>
                <w:sz w:val="18"/>
                <w:szCs w:val="18"/>
              </w:rPr>
            </w:pPr>
            <w:r w:rsidRPr="008730D9">
              <w:rPr>
                <w:sz w:val="18"/>
                <w:szCs w:val="18"/>
              </w:rPr>
              <w:t>Port</w:t>
            </w:r>
          </w:p>
        </w:tc>
        <w:tc>
          <w:tcPr>
            <w:tcW w:w="0" w:type="auto"/>
            <w:hideMark/>
          </w:tcPr>
          <w:p w14:paraId="70D71EB0" w14:textId="5AC978C3" w:rsidR="0001538F" w:rsidRPr="008730D9" w:rsidRDefault="0001538F" w:rsidP="008730D9">
            <w:pPr>
              <w:rPr>
                <w:sz w:val="18"/>
                <w:szCs w:val="18"/>
              </w:rPr>
            </w:pPr>
            <w:r w:rsidRPr="008730D9">
              <w:rPr>
                <w:sz w:val="18"/>
                <w:szCs w:val="18"/>
              </w:rPr>
              <w:t>To</w:t>
            </w:r>
            <w:r w:rsidR="008730D9">
              <w:rPr>
                <w:sz w:val="18"/>
                <w:szCs w:val="18"/>
              </w:rPr>
              <w:t xml:space="preserve"> or </w:t>
            </w:r>
            <w:r w:rsidRPr="008730D9">
              <w:rPr>
                <w:sz w:val="18"/>
                <w:szCs w:val="18"/>
              </w:rPr>
              <w:t>From</w:t>
            </w:r>
          </w:p>
        </w:tc>
        <w:tc>
          <w:tcPr>
            <w:tcW w:w="2213" w:type="dxa"/>
            <w:hideMark/>
          </w:tcPr>
          <w:p w14:paraId="07C13A4E" w14:textId="77777777" w:rsidR="0001538F" w:rsidRPr="008730D9" w:rsidRDefault="0001538F" w:rsidP="00880067">
            <w:pPr>
              <w:rPr>
                <w:sz w:val="18"/>
                <w:szCs w:val="18"/>
              </w:rPr>
            </w:pPr>
            <w:r w:rsidRPr="008730D9">
              <w:rPr>
                <w:sz w:val="18"/>
                <w:szCs w:val="18"/>
              </w:rPr>
              <w:t>Direction</w:t>
            </w:r>
          </w:p>
        </w:tc>
      </w:tr>
      <w:tr w:rsidR="0001538F" w:rsidRPr="008730D9" w14:paraId="1ED810AA" w14:textId="77777777" w:rsidTr="008730D9">
        <w:tc>
          <w:tcPr>
            <w:tcW w:w="0" w:type="auto"/>
            <w:hideMark/>
          </w:tcPr>
          <w:p w14:paraId="16C6B84A" w14:textId="77777777" w:rsidR="0001538F" w:rsidRPr="008730D9" w:rsidRDefault="0001538F" w:rsidP="00CB0A35">
            <w:pPr>
              <w:pStyle w:val="TableText"/>
            </w:pPr>
            <w:r w:rsidRPr="008730D9">
              <w:t>LDAP</w:t>
            </w:r>
          </w:p>
        </w:tc>
        <w:tc>
          <w:tcPr>
            <w:tcW w:w="0" w:type="auto"/>
            <w:hideMark/>
          </w:tcPr>
          <w:p w14:paraId="6098A428" w14:textId="77777777" w:rsidR="0001538F" w:rsidRPr="008730D9" w:rsidRDefault="0001538F" w:rsidP="00CB0A35">
            <w:pPr>
              <w:pStyle w:val="TableText"/>
            </w:pPr>
            <w:r w:rsidRPr="008730D9">
              <w:t>TCP and UDP</w:t>
            </w:r>
          </w:p>
        </w:tc>
        <w:tc>
          <w:tcPr>
            <w:tcW w:w="0" w:type="auto"/>
            <w:hideMark/>
          </w:tcPr>
          <w:p w14:paraId="5ADE71FD" w14:textId="77777777" w:rsidR="0001538F" w:rsidRPr="008730D9" w:rsidRDefault="0001538F" w:rsidP="00CB0A35">
            <w:pPr>
              <w:pStyle w:val="TableText"/>
            </w:pPr>
            <w:r w:rsidRPr="008730D9">
              <w:t>389</w:t>
            </w:r>
          </w:p>
        </w:tc>
        <w:tc>
          <w:tcPr>
            <w:tcW w:w="0" w:type="auto"/>
            <w:hideMark/>
          </w:tcPr>
          <w:p w14:paraId="22C7E07C" w14:textId="77777777" w:rsidR="0001538F" w:rsidRPr="008730D9" w:rsidRDefault="0001538F" w:rsidP="00CB0A35">
            <w:pPr>
              <w:pStyle w:val="TableText"/>
            </w:pPr>
            <w:r w:rsidRPr="008730D9">
              <w:t>Domain controllers</w:t>
            </w:r>
          </w:p>
        </w:tc>
        <w:tc>
          <w:tcPr>
            <w:tcW w:w="2213" w:type="dxa"/>
            <w:hideMark/>
          </w:tcPr>
          <w:p w14:paraId="68FBCC43" w14:textId="77777777" w:rsidR="0001538F" w:rsidRPr="008730D9" w:rsidRDefault="0001538F" w:rsidP="00CB0A35">
            <w:pPr>
              <w:pStyle w:val="TableText"/>
            </w:pPr>
            <w:r w:rsidRPr="008730D9">
              <w:t>Outbound</w:t>
            </w:r>
          </w:p>
        </w:tc>
      </w:tr>
      <w:tr w:rsidR="0001538F" w:rsidRPr="008730D9" w14:paraId="34CB8EB8" w14:textId="77777777" w:rsidTr="008730D9">
        <w:tc>
          <w:tcPr>
            <w:tcW w:w="0" w:type="auto"/>
            <w:hideMark/>
          </w:tcPr>
          <w:p w14:paraId="620419EE" w14:textId="77777777" w:rsidR="0001538F" w:rsidRPr="008730D9" w:rsidRDefault="0001538F" w:rsidP="00CB0A35">
            <w:pPr>
              <w:pStyle w:val="TableText"/>
            </w:pPr>
            <w:r w:rsidRPr="008730D9">
              <w:t>Secure LDAP (LDAPS)</w:t>
            </w:r>
          </w:p>
        </w:tc>
        <w:tc>
          <w:tcPr>
            <w:tcW w:w="0" w:type="auto"/>
            <w:hideMark/>
          </w:tcPr>
          <w:p w14:paraId="5263A6F0" w14:textId="77777777" w:rsidR="0001538F" w:rsidRPr="008730D9" w:rsidRDefault="0001538F" w:rsidP="00CB0A35">
            <w:pPr>
              <w:pStyle w:val="TableText"/>
            </w:pPr>
            <w:r w:rsidRPr="008730D9">
              <w:t>TCP</w:t>
            </w:r>
          </w:p>
        </w:tc>
        <w:tc>
          <w:tcPr>
            <w:tcW w:w="0" w:type="auto"/>
            <w:hideMark/>
          </w:tcPr>
          <w:p w14:paraId="5408191B" w14:textId="77777777" w:rsidR="0001538F" w:rsidRPr="008730D9" w:rsidRDefault="0001538F" w:rsidP="00CB0A35">
            <w:pPr>
              <w:pStyle w:val="TableText"/>
            </w:pPr>
            <w:r w:rsidRPr="008730D9">
              <w:t>636</w:t>
            </w:r>
          </w:p>
        </w:tc>
        <w:tc>
          <w:tcPr>
            <w:tcW w:w="0" w:type="auto"/>
            <w:hideMark/>
          </w:tcPr>
          <w:p w14:paraId="55B80B6E" w14:textId="77777777" w:rsidR="0001538F" w:rsidRPr="008730D9" w:rsidRDefault="0001538F" w:rsidP="00CB0A35">
            <w:pPr>
              <w:pStyle w:val="TableText"/>
            </w:pPr>
            <w:r w:rsidRPr="008730D9">
              <w:t>Domain controllers</w:t>
            </w:r>
          </w:p>
        </w:tc>
        <w:tc>
          <w:tcPr>
            <w:tcW w:w="2213" w:type="dxa"/>
            <w:hideMark/>
          </w:tcPr>
          <w:p w14:paraId="109B6703" w14:textId="77777777" w:rsidR="0001538F" w:rsidRPr="008730D9" w:rsidRDefault="0001538F" w:rsidP="00CB0A35">
            <w:pPr>
              <w:pStyle w:val="TableText"/>
            </w:pPr>
            <w:r w:rsidRPr="008730D9">
              <w:t>Outbound</w:t>
            </w:r>
          </w:p>
        </w:tc>
      </w:tr>
      <w:tr w:rsidR="0001538F" w:rsidRPr="008730D9" w14:paraId="5609F48B" w14:textId="77777777" w:rsidTr="008730D9">
        <w:tc>
          <w:tcPr>
            <w:tcW w:w="0" w:type="auto"/>
            <w:hideMark/>
          </w:tcPr>
          <w:p w14:paraId="002EFE44" w14:textId="77777777" w:rsidR="0001538F" w:rsidRPr="008730D9" w:rsidRDefault="0001538F" w:rsidP="00CB0A35">
            <w:pPr>
              <w:pStyle w:val="TableText"/>
            </w:pPr>
            <w:r w:rsidRPr="008730D9">
              <w:t>LDAP to Global Catalog</w:t>
            </w:r>
          </w:p>
        </w:tc>
        <w:tc>
          <w:tcPr>
            <w:tcW w:w="0" w:type="auto"/>
            <w:hideMark/>
          </w:tcPr>
          <w:p w14:paraId="25DD2CE1" w14:textId="77777777" w:rsidR="0001538F" w:rsidRPr="008730D9" w:rsidRDefault="0001538F" w:rsidP="00CB0A35">
            <w:pPr>
              <w:pStyle w:val="TableText"/>
            </w:pPr>
            <w:r w:rsidRPr="008730D9">
              <w:t>TCP</w:t>
            </w:r>
          </w:p>
        </w:tc>
        <w:tc>
          <w:tcPr>
            <w:tcW w:w="0" w:type="auto"/>
            <w:hideMark/>
          </w:tcPr>
          <w:p w14:paraId="310F73BB" w14:textId="77777777" w:rsidR="0001538F" w:rsidRPr="008730D9" w:rsidRDefault="0001538F" w:rsidP="00CB0A35">
            <w:pPr>
              <w:pStyle w:val="TableText"/>
            </w:pPr>
            <w:r w:rsidRPr="008730D9">
              <w:t>3268</w:t>
            </w:r>
          </w:p>
        </w:tc>
        <w:tc>
          <w:tcPr>
            <w:tcW w:w="0" w:type="auto"/>
            <w:hideMark/>
          </w:tcPr>
          <w:p w14:paraId="38D79371" w14:textId="77777777" w:rsidR="0001538F" w:rsidRPr="008730D9" w:rsidRDefault="0001538F" w:rsidP="00CB0A35">
            <w:pPr>
              <w:pStyle w:val="TableText"/>
            </w:pPr>
            <w:r w:rsidRPr="008730D9">
              <w:t>Domain controllers</w:t>
            </w:r>
          </w:p>
        </w:tc>
        <w:tc>
          <w:tcPr>
            <w:tcW w:w="2213" w:type="dxa"/>
            <w:hideMark/>
          </w:tcPr>
          <w:p w14:paraId="41402CF8" w14:textId="77777777" w:rsidR="0001538F" w:rsidRPr="008730D9" w:rsidRDefault="0001538F" w:rsidP="00CB0A35">
            <w:pPr>
              <w:pStyle w:val="TableText"/>
            </w:pPr>
            <w:r w:rsidRPr="008730D9">
              <w:t>Outbound</w:t>
            </w:r>
          </w:p>
        </w:tc>
      </w:tr>
      <w:tr w:rsidR="0001538F" w:rsidRPr="008730D9" w14:paraId="09981F1D" w14:textId="77777777" w:rsidTr="008730D9">
        <w:tc>
          <w:tcPr>
            <w:tcW w:w="0" w:type="auto"/>
            <w:hideMark/>
          </w:tcPr>
          <w:p w14:paraId="56F75927" w14:textId="77777777" w:rsidR="0001538F" w:rsidRPr="008730D9" w:rsidRDefault="0001538F" w:rsidP="00CB0A35">
            <w:pPr>
              <w:pStyle w:val="TableText"/>
            </w:pPr>
            <w:r w:rsidRPr="008730D9">
              <w:t>LDAPS to Global Catalog</w:t>
            </w:r>
          </w:p>
        </w:tc>
        <w:tc>
          <w:tcPr>
            <w:tcW w:w="0" w:type="auto"/>
            <w:hideMark/>
          </w:tcPr>
          <w:p w14:paraId="6A241325" w14:textId="77777777" w:rsidR="0001538F" w:rsidRPr="008730D9" w:rsidRDefault="0001538F" w:rsidP="00CB0A35">
            <w:pPr>
              <w:pStyle w:val="TableText"/>
            </w:pPr>
            <w:r w:rsidRPr="008730D9">
              <w:t>TCP</w:t>
            </w:r>
          </w:p>
        </w:tc>
        <w:tc>
          <w:tcPr>
            <w:tcW w:w="0" w:type="auto"/>
            <w:hideMark/>
          </w:tcPr>
          <w:p w14:paraId="04FF5474" w14:textId="77777777" w:rsidR="0001538F" w:rsidRPr="008730D9" w:rsidRDefault="0001538F" w:rsidP="00CB0A35">
            <w:pPr>
              <w:pStyle w:val="TableText"/>
            </w:pPr>
            <w:r w:rsidRPr="008730D9">
              <w:t>3269</w:t>
            </w:r>
          </w:p>
        </w:tc>
        <w:tc>
          <w:tcPr>
            <w:tcW w:w="0" w:type="auto"/>
            <w:hideMark/>
          </w:tcPr>
          <w:p w14:paraId="525789BB" w14:textId="77777777" w:rsidR="0001538F" w:rsidRPr="008730D9" w:rsidRDefault="0001538F" w:rsidP="00CB0A35">
            <w:pPr>
              <w:pStyle w:val="TableText"/>
            </w:pPr>
            <w:r w:rsidRPr="008730D9">
              <w:t>Domain controllers</w:t>
            </w:r>
          </w:p>
        </w:tc>
        <w:tc>
          <w:tcPr>
            <w:tcW w:w="2213" w:type="dxa"/>
            <w:hideMark/>
          </w:tcPr>
          <w:p w14:paraId="034BAF7E" w14:textId="77777777" w:rsidR="0001538F" w:rsidRPr="008730D9" w:rsidRDefault="0001538F" w:rsidP="00CB0A35">
            <w:pPr>
              <w:pStyle w:val="TableText"/>
            </w:pPr>
            <w:r w:rsidRPr="008730D9">
              <w:t>Outbound</w:t>
            </w:r>
          </w:p>
        </w:tc>
      </w:tr>
      <w:tr w:rsidR="0001538F" w:rsidRPr="008730D9" w14:paraId="175A4DFC" w14:textId="77777777" w:rsidTr="008730D9">
        <w:tc>
          <w:tcPr>
            <w:tcW w:w="0" w:type="auto"/>
            <w:hideMark/>
          </w:tcPr>
          <w:p w14:paraId="2BEE40B4" w14:textId="77777777" w:rsidR="0001538F" w:rsidRPr="008730D9" w:rsidRDefault="0001538F" w:rsidP="00CB0A35">
            <w:pPr>
              <w:pStyle w:val="TableText"/>
            </w:pPr>
            <w:r w:rsidRPr="008730D9">
              <w:t>Kerberos</w:t>
            </w:r>
          </w:p>
        </w:tc>
        <w:tc>
          <w:tcPr>
            <w:tcW w:w="0" w:type="auto"/>
            <w:hideMark/>
          </w:tcPr>
          <w:p w14:paraId="6E350774" w14:textId="77777777" w:rsidR="0001538F" w:rsidRPr="008730D9" w:rsidRDefault="0001538F" w:rsidP="00CB0A35">
            <w:pPr>
              <w:pStyle w:val="TableText"/>
            </w:pPr>
            <w:r w:rsidRPr="008730D9">
              <w:t>TCP and UDP</w:t>
            </w:r>
          </w:p>
        </w:tc>
        <w:tc>
          <w:tcPr>
            <w:tcW w:w="0" w:type="auto"/>
            <w:hideMark/>
          </w:tcPr>
          <w:p w14:paraId="036BE870" w14:textId="77777777" w:rsidR="0001538F" w:rsidRPr="008730D9" w:rsidRDefault="0001538F" w:rsidP="00CB0A35">
            <w:pPr>
              <w:pStyle w:val="TableText"/>
            </w:pPr>
            <w:r w:rsidRPr="008730D9">
              <w:t>88</w:t>
            </w:r>
          </w:p>
        </w:tc>
        <w:tc>
          <w:tcPr>
            <w:tcW w:w="0" w:type="auto"/>
            <w:hideMark/>
          </w:tcPr>
          <w:p w14:paraId="5DC0D326" w14:textId="77777777" w:rsidR="0001538F" w:rsidRPr="008730D9" w:rsidRDefault="0001538F" w:rsidP="00CB0A35">
            <w:pPr>
              <w:pStyle w:val="TableText"/>
            </w:pPr>
            <w:r w:rsidRPr="008730D9">
              <w:t>Domain controllers</w:t>
            </w:r>
          </w:p>
        </w:tc>
        <w:tc>
          <w:tcPr>
            <w:tcW w:w="2213" w:type="dxa"/>
            <w:hideMark/>
          </w:tcPr>
          <w:p w14:paraId="49713710" w14:textId="77777777" w:rsidR="0001538F" w:rsidRPr="008730D9" w:rsidRDefault="0001538F" w:rsidP="00CB0A35">
            <w:pPr>
              <w:pStyle w:val="TableText"/>
            </w:pPr>
            <w:r w:rsidRPr="008730D9">
              <w:t>Outbound</w:t>
            </w:r>
          </w:p>
        </w:tc>
      </w:tr>
      <w:tr w:rsidR="0001538F" w:rsidRPr="008730D9" w14:paraId="4C89D4A6" w14:textId="77777777" w:rsidTr="008730D9">
        <w:tc>
          <w:tcPr>
            <w:tcW w:w="0" w:type="auto"/>
            <w:hideMark/>
          </w:tcPr>
          <w:p w14:paraId="7E6E88F8" w14:textId="77777777" w:rsidR="0001538F" w:rsidRPr="008730D9" w:rsidRDefault="0001538F" w:rsidP="00CB0A35">
            <w:pPr>
              <w:pStyle w:val="TableText"/>
            </w:pPr>
            <w:r w:rsidRPr="008730D9">
              <w:t>Netlogon</w:t>
            </w:r>
          </w:p>
        </w:tc>
        <w:tc>
          <w:tcPr>
            <w:tcW w:w="0" w:type="auto"/>
            <w:hideMark/>
          </w:tcPr>
          <w:p w14:paraId="71899CC9" w14:textId="77777777" w:rsidR="0001538F" w:rsidRPr="008730D9" w:rsidRDefault="0001538F" w:rsidP="00CB0A35">
            <w:pPr>
              <w:pStyle w:val="TableText"/>
            </w:pPr>
            <w:r w:rsidRPr="008730D9">
              <w:t>TCP and UDP</w:t>
            </w:r>
          </w:p>
        </w:tc>
        <w:tc>
          <w:tcPr>
            <w:tcW w:w="0" w:type="auto"/>
            <w:hideMark/>
          </w:tcPr>
          <w:p w14:paraId="4750AD40" w14:textId="77777777" w:rsidR="0001538F" w:rsidRPr="008730D9" w:rsidRDefault="0001538F" w:rsidP="00CB0A35">
            <w:pPr>
              <w:pStyle w:val="TableText"/>
            </w:pPr>
            <w:r w:rsidRPr="008730D9">
              <w:t>445</w:t>
            </w:r>
          </w:p>
        </w:tc>
        <w:tc>
          <w:tcPr>
            <w:tcW w:w="0" w:type="auto"/>
            <w:hideMark/>
          </w:tcPr>
          <w:p w14:paraId="7D134F2E" w14:textId="77777777" w:rsidR="0001538F" w:rsidRPr="008730D9" w:rsidRDefault="0001538F" w:rsidP="00CB0A35">
            <w:pPr>
              <w:pStyle w:val="TableText"/>
            </w:pPr>
            <w:r w:rsidRPr="008730D9">
              <w:t>Domain controllers</w:t>
            </w:r>
          </w:p>
        </w:tc>
        <w:tc>
          <w:tcPr>
            <w:tcW w:w="2213" w:type="dxa"/>
            <w:hideMark/>
          </w:tcPr>
          <w:p w14:paraId="68D19D3B" w14:textId="77777777" w:rsidR="0001538F" w:rsidRPr="008730D9" w:rsidRDefault="0001538F" w:rsidP="00CB0A35">
            <w:pPr>
              <w:pStyle w:val="TableText"/>
            </w:pPr>
            <w:r w:rsidRPr="008730D9">
              <w:t>Outbound</w:t>
            </w:r>
          </w:p>
        </w:tc>
      </w:tr>
      <w:tr w:rsidR="0001538F" w:rsidRPr="008730D9" w14:paraId="57854F73" w14:textId="77777777" w:rsidTr="008730D9">
        <w:tc>
          <w:tcPr>
            <w:tcW w:w="0" w:type="auto"/>
            <w:hideMark/>
          </w:tcPr>
          <w:p w14:paraId="5EAFB394" w14:textId="77777777" w:rsidR="0001538F" w:rsidRPr="008730D9" w:rsidRDefault="0001538F" w:rsidP="00CB0A35">
            <w:pPr>
              <w:pStyle w:val="TableText"/>
            </w:pPr>
            <w:r w:rsidRPr="008730D9">
              <w:t>Windows Time</w:t>
            </w:r>
          </w:p>
        </w:tc>
        <w:tc>
          <w:tcPr>
            <w:tcW w:w="0" w:type="auto"/>
            <w:hideMark/>
          </w:tcPr>
          <w:p w14:paraId="1589155A" w14:textId="77777777" w:rsidR="0001538F" w:rsidRPr="008730D9" w:rsidRDefault="0001538F" w:rsidP="00CB0A35">
            <w:pPr>
              <w:pStyle w:val="TableText"/>
            </w:pPr>
            <w:r w:rsidRPr="008730D9">
              <w:t>UDP</w:t>
            </w:r>
          </w:p>
        </w:tc>
        <w:tc>
          <w:tcPr>
            <w:tcW w:w="0" w:type="auto"/>
            <w:hideMark/>
          </w:tcPr>
          <w:p w14:paraId="4704D657" w14:textId="77777777" w:rsidR="0001538F" w:rsidRPr="008730D9" w:rsidRDefault="0001538F" w:rsidP="00CB0A35">
            <w:pPr>
              <w:pStyle w:val="TableText"/>
            </w:pPr>
            <w:r w:rsidRPr="008730D9">
              <w:t>123</w:t>
            </w:r>
          </w:p>
        </w:tc>
        <w:tc>
          <w:tcPr>
            <w:tcW w:w="0" w:type="auto"/>
            <w:hideMark/>
          </w:tcPr>
          <w:p w14:paraId="1F9FADBC" w14:textId="77777777" w:rsidR="0001538F" w:rsidRPr="008730D9" w:rsidRDefault="0001538F" w:rsidP="00CB0A35">
            <w:pPr>
              <w:pStyle w:val="TableText"/>
            </w:pPr>
            <w:r w:rsidRPr="008730D9">
              <w:t>Domain controllers</w:t>
            </w:r>
          </w:p>
        </w:tc>
        <w:tc>
          <w:tcPr>
            <w:tcW w:w="2213" w:type="dxa"/>
            <w:hideMark/>
          </w:tcPr>
          <w:p w14:paraId="4BD8CEE0" w14:textId="77777777" w:rsidR="0001538F" w:rsidRPr="008730D9" w:rsidRDefault="0001538F" w:rsidP="00CB0A35">
            <w:pPr>
              <w:pStyle w:val="TableText"/>
            </w:pPr>
            <w:r w:rsidRPr="008730D9">
              <w:t>Outbound</w:t>
            </w:r>
          </w:p>
        </w:tc>
      </w:tr>
      <w:tr w:rsidR="0001538F" w:rsidRPr="008730D9" w14:paraId="0F3F2C44" w14:textId="77777777" w:rsidTr="008730D9">
        <w:tc>
          <w:tcPr>
            <w:tcW w:w="0" w:type="auto"/>
            <w:hideMark/>
          </w:tcPr>
          <w:p w14:paraId="3045D415" w14:textId="77777777" w:rsidR="0001538F" w:rsidRPr="008730D9" w:rsidRDefault="0001538F" w:rsidP="00CB0A35">
            <w:pPr>
              <w:pStyle w:val="TableText"/>
            </w:pPr>
            <w:r w:rsidRPr="008730D9">
              <w:t>DNS</w:t>
            </w:r>
          </w:p>
        </w:tc>
        <w:tc>
          <w:tcPr>
            <w:tcW w:w="0" w:type="auto"/>
            <w:hideMark/>
          </w:tcPr>
          <w:p w14:paraId="01E5F34A" w14:textId="77777777" w:rsidR="0001538F" w:rsidRPr="008730D9" w:rsidRDefault="0001538F" w:rsidP="00CB0A35">
            <w:pPr>
              <w:pStyle w:val="TableText"/>
            </w:pPr>
            <w:r w:rsidRPr="008730D9">
              <w:t>TCP and UDP</w:t>
            </w:r>
          </w:p>
        </w:tc>
        <w:tc>
          <w:tcPr>
            <w:tcW w:w="0" w:type="auto"/>
            <w:hideMark/>
          </w:tcPr>
          <w:p w14:paraId="6DB30033" w14:textId="77777777" w:rsidR="0001538F" w:rsidRPr="008730D9" w:rsidRDefault="0001538F" w:rsidP="00CB0A35">
            <w:pPr>
              <w:pStyle w:val="TableText"/>
            </w:pPr>
            <w:r w:rsidRPr="008730D9">
              <w:t>53</w:t>
            </w:r>
          </w:p>
        </w:tc>
        <w:tc>
          <w:tcPr>
            <w:tcW w:w="0" w:type="auto"/>
            <w:hideMark/>
          </w:tcPr>
          <w:p w14:paraId="071B85B7" w14:textId="77777777" w:rsidR="0001538F" w:rsidRPr="008730D9" w:rsidRDefault="0001538F" w:rsidP="00CB0A35">
            <w:pPr>
              <w:pStyle w:val="TableText"/>
            </w:pPr>
            <w:r w:rsidRPr="008730D9">
              <w:t>DNS Servers</w:t>
            </w:r>
          </w:p>
        </w:tc>
        <w:tc>
          <w:tcPr>
            <w:tcW w:w="2213" w:type="dxa"/>
            <w:hideMark/>
          </w:tcPr>
          <w:p w14:paraId="45E57826" w14:textId="77777777" w:rsidR="0001538F" w:rsidRPr="008730D9" w:rsidRDefault="0001538F" w:rsidP="00CB0A35">
            <w:pPr>
              <w:pStyle w:val="TableText"/>
            </w:pPr>
            <w:r w:rsidRPr="008730D9">
              <w:t>Outbound</w:t>
            </w:r>
          </w:p>
        </w:tc>
      </w:tr>
      <w:tr w:rsidR="0001538F" w:rsidRPr="008730D9" w14:paraId="40FEE51F" w14:textId="77777777" w:rsidTr="008730D9">
        <w:tc>
          <w:tcPr>
            <w:tcW w:w="0" w:type="auto"/>
            <w:hideMark/>
          </w:tcPr>
          <w:p w14:paraId="0591D3BF" w14:textId="77777777" w:rsidR="0001538F" w:rsidRPr="008730D9" w:rsidRDefault="0001538F" w:rsidP="00CB0A35">
            <w:pPr>
              <w:pStyle w:val="TableText"/>
            </w:pPr>
            <w:r w:rsidRPr="008730D9">
              <w:t>NTLM over RPC</w:t>
            </w:r>
          </w:p>
        </w:tc>
        <w:tc>
          <w:tcPr>
            <w:tcW w:w="0" w:type="auto"/>
            <w:hideMark/>
          </w:tcPr>
          <w:p w14:paraId="4674EBDA" w14:textId="77777777" w:rsidR="0001538F" w:rsidRPr="008730D9" w:rsidRDefault="0001538F" w:rsidP="00CB0A35">
            <w:pPr>
              <w:pStyle w:val="TableText"/>
            </w:pPr>
            <w:r w:rsidRPr="008730D9">
              <w:t>TCP</w:t>
            </w:r>
          </w:p>
        </w:tc>
        <w:tc>
          <w:tcPr>
            <w:tcW w:w="0" w:type="auto"/>
            <w:hideMark/>
          </w:tcPr>
          <w:p w14:paraId="0E88DD25" w14:textId="77777777" w:rsidR="0001538F" w:rsidRPr="008730D9" w:rsidRDefault="0001538F" w:rsidP="00CB0A35">
            <w:pPr>
              <w:pStyle w:val="TableText"/>
            </w:pPr>
            <w:r w:rsidRPr="008730D9">
              <w:t>135</w:t>
            </w:r>
          </w:p>
        </w:tc>
        <w:tc>
          <w:tcPr>
            <w:tcW w:w="0" w:type="auto"/>
            <w:hideMark/>
          </w:tcPr>
          <w:p w14:paraId="33988AD7" w14:textId="77777777" w:rsidR="0001538F" w:rsidRPr="008730D9" w:rsidRDefault="0001538F" w:rsidP="00CB0A35">
            <w:pPr>
              <w:pStyle w:val="TableText"/>
            </w:pPr>
            <w:r w:rsidRPr="008730D9">
              <w:t>All devices on the network</w:t>
            </w:r>
          </w:p>
        </w:tc>
        <w:tc>
          <w:tcPr>
            <w:tcW w:w="2213" w:type="dxa"/>
            <w:hideMark/>
          </w:tcPr>
          <w:p w14:paraId="7E132EFF" w14:textId="77777777" w:rsidR="0001538F" w:rsidRPr="008730D9" w:rsidRDefault="0001538F" w:rsidP="00CB0A35">
            <w:pPr>
              <w:pStyle w:val="TableText"/>
            </w:pPr>
            <w:r w:rsidRPr="008730D9">
              <w:t>Outbound</w:t>
            </w:r>
          </w:p>
        </w:tc>
      </w:tr>
      <w:tr w:rsidR="0001538F" w:rsidRPr="008730D9" w14:paraId="7F808954" w14:textId="77777777" w:rsidTr="008730D9">
        <w:tc>
          <w:tcPr>
            <w:tcW w:w="0" w:type="auto"/>
            <w:hideMark/>
          </w:tcPr>
          <w:p w14:paraId="0DA8B31A" w14:textId="77777777" w:rsidR="0001538F" w:rsidRPr="008730D9" w:rsidRDefault="0001538F" w:rsidP="00CB0A35">
            <w:pPr>
              <w:pStyle w:val="TableText"/>
            </w:pPr>
            <w:r w:rsidRPr="008730D9">
              <w:t>NetBIOS</w:t>
            </w:r>
          </w:p>
        </w:tc>
        <w:tc>
          <w:tcPr>
            <w:tcW w:w="0" w:type="auto"/>
            <w:hideMark/>
          </w:tcPr>
          <w:p w14:paraId="1BEBA1F2" w14:textId="77777777" w:rsidR="0001538F" w:rsidRPr="008730D9" w:rsidRDefault="0001538F" w:rsidP="00CB0A35">
            <w:pPr>
              <w:pStyle w:val="TableText"/>
            </w:pPr>
            <w:r w:rsidRPr="008730D9">
              <w:t>UDP</w:t>
            </w:r>
          </w:p>
        </w:tc>
        <w:tc>
          <w:tcPr>
            <w:tcW w:w="0" w:type="auto"/>
            <w:hideMark/>
          </w:tcPr>
          <w:p w14:paraId="39B08EEA" w14:textId="77777777" w:rsidR="0001538F" w:rsidRPr="008730D9" w:rsidRDefault="0001538F" w:rsidP="00CB0A35">
            <w:pPr>
              <w:pStyle w:val="TableText"/>
            </w:pPr>
            <w:r w:rsidRPr="008730D9">
              <w:t>137</w:t>
            </w:r>
          </w:p>
        </w:tc>
        <w:tc>
          <w:tcPr>
            <w:tcW w:w="0" w:type="auto"/>
            <w:hideMark/>
          </w:tcPr>
          <w:p w14:paraId="45678438" w14:textId="77777777" w:rsidR="0001538F" w:rsidRPr="008730D9" w:rsidRDefault="0001538F" w:rsidP="00CB0A35">
            <w:pPr>
              <w:pStyle w:val="TableText"/>
            </w:pPr>
            <w:r w:rsidRPr="008730D9">
              <w:t>All devices on the network</w:t>
            </w:r>
          </w:p>
        </w:tc>
        <w:tc>
          <w:tcPr>
            <w:tcW w:w="2213" w:type="dxa"/>
            <w:hideMark/>
          </w:tcPr>
          <w:p w14:paraId="2F4830B0" w14:textId="77777777" w:rsidR="0001538F" w:rsidRPr="008730D9" w:rsidRDefault="0001538F" w:rsidP="00CB0A35">
            <w:pPr>
              <w:pStyle w:val="TableText"/>
            </w:pPr>
            <w:r w:rsidRPr="008730D9">
              <w:t>Outbound</w:t>
            </w:r>
          </w:p>
        </w:tc>
      </w:tr>
      <w:tr w:rsidR="0001538F" w:rsidRPr="008730D9" w14:paraId="0F1A131A" w14:textId="77777777" w:rsidTr="008730D9">
        <w:tc>
          <w:tcPr>
            <w:tcW w:w="0" w:type="auto"/>
            <w:hideMark/>
          </w:tcPr>
          <w:p w14:paraId="012160F8" w14:textId="77777777" w:rsidR="0001538F" w:rsidRPr="008730D9" w:rsidRDefault="0001538F" w:rsidP="00CB0A35">
            <w:pPr>
              <w:pStyle w:val="TableText"/>
            </w:pPr>
            <w:r w:rsidRPr="008730D9">
              <w:t>SSL</w:t>
            </w:r>
          </w:p>
        </w:tc>
        <w:tc>
          <w:tcPr>
            <w:tcW w:w="0" w:type="auto"/>
            <w:hideMark/>
          </w:tcPr>
          <w:p w14:paraId="7891AA89" w14:textId="77777777" w:rsidR="0001538F" w:rsidRPr="008730D9" w:rsidRDefault="0001538F" w:rsidP="00CB0A35">
            <w:pPr>
              <w:pStyle w:val="TableText"/>
            </w:pPr>
            <w:r w:rsidRPr="008730D9">
              <w:t>TCP</w:t>
            </w:r>
          </w:p>
        </w:tc>
        <w:tc>
          <w:tcPr>
            <w:tcW w:w="0" w:type="auto"/>
            <w:hideMark/>
          </w:tcPr>
          <w:p w14:paraId="07483C91" w14:textId="77777777" w:rsidR="0001538F" w:rsidRPr="008730D9" w:rsidRDefault="0001538F" w:rsidP="00CB0A35">
            <w:pPr>
              <w:pStyle w:val="TableText"/>
            </w:pPr>
            <w:r w:rsidRPr="008730D9">
              <w:t>443</w:t>
            </w:r>
          </w:p>
        </w:tc>
        <w:tc>
          <w:tcPr>
            <w:tcW w:w="0" w:type="auto"/>
            <w:hideMark/>
          </w:tcPr>
          <w:p w14:paraId="60F87F6B" w14:textId="31580901" w:rsidR="008C7FF5" w:rsidRDefault="008C7FF5" w:rsidP="008C7FF5">
            <w:pPr>
              <w:pStyle w:val="TemplateInstructions"/>
            </w:pPr>
            <w:r>
              <w:t xml:space="preserve">Update this cell to include the </w:t>
            </w:r>
            <w:r w:rsidR="0086221F">
              <w:t>ATA Center</w:t>
            </w:r>
            <w:r>
              <w:t xml:space="preserve"> service IP address and the ATA Console IP address.</w:t>
            </w:r>
          </w:p>
          <w:p w14:paraId="794829D0" w14:textId="6E9BEAC2" w:rsidR="0001538F" w:rsidRPr="008730D9" w:rsidRDefault="0001538F" w:rsidP="00CB0A35">
            <w:pPr>
              <w:pStyle w:val="TableText"/>
            </w:pPr>
            <w:r w:rsidRPr="008730D9">
              <w:t>ATA Center:</w:t>
            </w:r>
          </w:p>
          <w:p w14:paraId="60791808" w14:textId="77777777" w:rsidR="0001538F" w:rsidRPr="008C7FF5" w:rsidRDefault="0001538F" w:rsidP="00CB0A35">
            <w:pPr>
              <w:pStyle w:val="TableText"/>
            </w:pPr>
            <w:r w:rsidRPr="008C7FF5">
              <w:t>Center Service IP Address</w:t>
            </w:r>
          </w:p>
          <w:p w14:paraId="209BD455" w14:textId="77777777" w:rsidR="0001538F" w:rsidRPr="008730D9" w:rsidRDefault="0001538F" w:rsidP="00CB0A35">
            <w:pPr>
              <w:pStyle w:val="TableText"/>
            </w:pPr>
            <w:r w:rsidRPr="008C7FF5">
              <w:t>IIS IP Address</w:t>
            </w:r>
          </w:p>
        </w:tc>
        <w:tc>
          <w:tcPr>
            <w:tcW w:w="2213" w:type="dxa"/>
            <w:hideMark/>
          </w:tcPr>
          <w:p w14:paraId="152D8A29" w14:textId="77777777" w:rsidR="0001538F" w:rsidRPr="008730D9" w:rsidRDefault="0001538F" w:rsidP="00CB0A35">
            <w:pPr>
              <w:pStyle w:val="TableText"/>
            </w:pPr>
            <w:r w:rsidRPr="008730D9">
              <w:t>Outbound</w:t>
            </w:r>
          </w:p>
        </w:tc>
      </w:tr>
      <w:tr w:rsidR="0001538F" w:rsidRPr="008730D9" w14:paraId="34366E70" w14:textId="77777777" w:rsidTr="008730D9">
        <w:tc>
          <w:tcPr>
            <w:tcW w:w="0" w:type="auto"/>
            <w:hideMark/>
          </w:tcPr>
          <w:p w14:paraId="765B7581" w14:textId="77777777" w:rsidR="0001538F" w:rsidRPr="008730D9" w:rsidRDefault="0001538F" w:rsidP="00CB0A35">
            <w:pPr>
              <w:pStyle w:val="TableText"/>
            </w:pPr>
            <w:r w:rsidRPr="008730D9">
              <w:t>Syslog (optional)</w:t>
            </w:r>
          </w:p>
        </w:tc>
        <w:tc>
          <w:tcPr>
            <w:tcW w:w="0" w:type="auto"/>
            <w:hideMark/>
          </w:tcPr>
          <w:p w14:paraId="2DB7C462" w14:textId="77777777" w:rsidR="0001538F" w:rsidRPr="008730D9" w:rsidRDefault="0001538F" w:rsidP="00CB0A35">
            <w:pPr>
              <w:pStyle w:val="TableText"/>
            </w:pPr>
            <w:r w:rsidRPr="008730D9">
              <w:t>UDP</w:t>
            </w:r>
          </w:p>
        </w:tc>
        <w:tc>
          <w:tcPr>
            <w:tcW w:w="0" w:type="auto"/>
            <w:hideMark/>
          </w:tcPr>
          <w:p w14:paraId="7DF5BA71" w14:textId="77777777" w:rsidR="0001538F" w:rsidRPr="008730D9" w:rsidRDefault="0001538F" w:rsidP="00CB0A35">
            <w:pPr>
              <w:pStyle w:val="TableText"/>
            </w:pPr>
            <w:r w:rsidRPr="008730D9">
              <w:t>514</w:t>
            </w:r>
          </w:p>
        </w:tc>
        <w:tc>
          <w:tcPr>
            <w:tcW w:w="0" w:type="auto"/>
            <w:hideMark/>
          </w:tcPr>
          <w:p w14:paraId="56FE6EE5" w14:textId="77777777" w:rsidR="0001538F" w:rsidRPr="008730D9" w:rsidRDefault="0001538F" w:rsidP="00CB0A35">
            <w:pPr>
              <w:pStyle w:val="TableText"/>
            </w:pPr>
            <w:r w:rsidRPr="008730D9">
              <w:t>SIEM Server</w:t>
            </w:r>
          </w:p>
        </w:tc>
        <w:tc>
          <w:tcPr>
            <w:tcW w:w="2213" w:type="dxa"/>
            <w:hideMark/>
          </w:tcPr>
          <w:p w14:paraId="79F12C1E" w14:textId="77777777" w:rsidR="0001538F" w:rsidRPr="008730D9" w:rsidRDefault="0001538F" w:rsidP="00CB0A35">
            <w:pPr>
              <w:pStyle w:val="TableText"/>
            </w:pPr>
            <w:r w:rsidRPr="008730D9">
              <w:t>Inbound</w:t>
            </w:r>
          </w:p>
        </w:tc>
      </w:tr>
    </w:tbl>
    <w:p w14:paraId="27379C20" w14:textId="5358B28C" w:rsidR="0001538F" w:rsidRDefault="0001538F" w:rsidP="0001538F">
      <w:pPr>
        <w:pStyle w:val="Heading3Numbered"/>
      </w:pPr>
      <w:bookmarkStart w:id="54" w:name="_Toc464635871"/>
      <w:r w:rsidRPr="00691862">
        <w:t>Port</w:t>
      </w:r>
      <w:r w:rsidR="00CF514E">
        <w:t>-</w:t>
      </w:r>
      <w:r w:rsidRPr="00691862">
        <w:t>Mirroring Considerations</w:t>
      </w:r>
      <w:bookmarkEnd w:id="54"/>
    </w:p>
    <w:p w14:paraId="1B6D3E82" w14:textId="44A092EF" w:rsidR="0001538F" w:rsidRPr="0040554B" w:rsidRDefault="0001538F" w:rsidP="0001538F">
      <w:r w:rsidRPr="001E5EE6">
        <w:t xml:space="preserve">The main data source ATA </w:t>
      </w:r>
      <w:r w:rsidR="0086221F">
        <w:t xml:space="preserve">uses </w:t>
      </w:r>
      <w:r w:rsidR="00CF514E">
        <w:t>comes from</w:t>
      </w:r>
      <w:r w:rsidR="00CF514E" w:rsidRPr="001E5EE6">
        <w:t xml:space="preserve"> deep</w:t>
      </w:r>
      <w:r w:rsidR="00CF514E">
        <w:t>-</w:t>
      </w:r>
      <w:r w:rsidRPr="001E5EE6">
        <w:t xml:space="preserve">packet inspection of network traffic to and from your domain controllers. </w:t>
      </w:r>
      <w:r w:rsidR="00CF514E">
        <w:t>P</w:t>
      </w:r>
      <w:r w:rsidRPr="001E5EE6">
        <w:t>ort mirroring needs to be configured</w:t>
      </w:r>
      <w:r w:rsidR="00CF514E">
        <w:t xml:space="preserve"> before</w:t>
      </w:r>
      <w:r w:rsidR="00CF514E" w:rsidRPr="001E5EE6">
        <w:t xml:space="preserve"> ATA </w:t>
      </w:r>
      <w:r w:rsidR="00CF514E">
        <w:t>can access</w:t>
      </w:r>
      <w:r w:rsidR="00CF514E" w:rsidRPr="001E5EE6">
        <w:t xml:space="preserve"> </w:t>
      </w:r>
      <w:r w:rsidR="00DF1611">
        <w:t xml:space="preserve">that </w:t>
      </w:r>
      <w:r w:rsidR="00CF514E" w:rsidRPr="001E5EE6">
        <w:t>network traffic</w:t>
      </w:r>
      <w:r w:rsidRPr="001E5EE6">
        <w:t xml:space="preserve">. Port mirroring copies the traffic </w:t>
      </w:r>
      <w:r w:rsidR="00CF514E">
        <w:t>from</w:t>
      </w:r>
      <w:r w:rsidRPr="001E5EE6">
        <w:t xml:space="preserve"> the source port</w:t>
      </w:r>
      <w:r w:rsidR="00CF514E">
        <w:t xml:space="preserve"> to t</w:t>
      </w:r>
      <w:r w:rsidRPr="001E5EE6">
        <w:t>he destination port. ATA works with most solutions that can mirror traffic</w:t>
      </w:r>
      <w:r w:rsidR="00CF514E">
        <w:rPr>
          <w:rFonts w:cs="Segoe UI"/>
        </w:rPr>
        <w:t>—</w:t>
      </w:r>
      <w:r w:rsidRPr="001E5EE6">
        <w:t>if the traffic can be port</w:t>
      </w:r>
      <w:r w:rsidR="00CF514E">
        <w:t>-</w:t>
      </w:r>
      <w:r w:rsidRPr="001E5EE6">
        <w:t xml:space="preserve">mirrored to ATA, it can be used to analyze threats to your system. </w:t>
      </w:r>
    </w:p>
    <w:p w14:paraId="4903D49F" w14:textId="5C873CFA" w:rsidR="0001538F" w:rsidRPr="0040554B" w:rsidRDefault="0001538F" w:rsidP="0001538F">
      <w:r w:rsidRPr="0040554B">
        <w:lastRenderedPageBreak/>
        <w:t xml:space="preserve">The following table outlines </w:t>
      </w:r>
      <w:r w:rsidR="0086221F">
        <w:t>Gateway</w:t>
      </w:r>
      <w:r w:rsidRPr="0040554B">
        <w:t xml:space="preserve"> considerations for port mirroring in physical </w:t>
      </w:r>
      <w:r w:rsidR="00CF514E">
        <w:t>computer</w:t>
      </w:r>
      <w:r w:rsidR="00CF514E" w:rsidRPr="0040554B">
        <w:t xml:space="preserve"> </w:t>
      </w:r>
      <w:r w:rsidRPr="0040554B">
        <w:t>or virtual machine scenario</w:t>
      </w:r>
      <w:r w:rsidR="00CF514E">
        <w:t>s</w:t>
      </w:r>
      <w:r w:rsidRPr="0040554B">
        <w:t>.</w:t>
      </w:r>
    </w:p>
    <w:p w14:paraId="6104A914" w14:textId="09DA6913" w:rsidR="001E5EE6" w:rsidRDefault="001E5EE6" w:rsidP="00CB0A35">
      <w:pPr>
        <w:pStyle w:val="Caption"/>
        <w:keepNext/>
      </w:pPr>
      <w:r>
        <w:t xml:space="preserve">Table </w:t>
      </w:r>
      <w:r w:rsidR="00D84370">
        <w:t>17</w:t>
      </w:r>
      <w:r>
        <w:t>: Port</w:t>
      </w:r>
      <w:r w:rsidR="00DF1611">
        <w:t>-</w:t>
      </w:r>
      <w:r>
        <w:t>Mirroring Considerations</w:t>
      </w:r>
    </w:p>
    <w:tbl>
      <w:tblPr>
        <w:tblStyle w:val="TablaMicrosoftServicios1"/>
        <w:tblW w:w="0" w:type="auto"/>
        <w:tblLook w:val="04A0" w:firstRow="1" w:lastRow="0" w:firstColumn="1" w:lastColumn="0" w:noHBand="0" w:noVBand="1"/>
      </w:tblPr>
      <w:tblGrid>
        <w:gridCol w:w="1413"/>
        <w:gridCol w:w="1843"/>
        <w:gridCol w:w="6094"/>
      </w:tblGrid>
      <w:tr w:rsidR="0001538F" w:rsidRPr="001E5EE6" w14:paraId="1235A4D9" w14:textId="77777777" w:rsidTr="001E5EE6">
        <w:trPr>
          <w:cnfStyle w:val="100000000000" w:firstRow="1" w:lastRow="0" w:firstColumn="0" w:lastColumn="0" w:oddVBand="0" w:evenVBand="0" w:oddHBand="0" w:evenHBand="0" w:firstRowFirstColumn="0" w:firstRowLastColumn="0" w:lastRowFirstColumn="0" w:lastRowLastColumn="0"/>
        </w:trPr>
        <w:tc>
          <w:tcPr>
            <w:tcW w:w="1413" w:type="dxa"/>
            <w:hideMark/>
          </w:tcPr>
          <w:p w14:paraId="3300B7F9" w14:textId="77777777" w:rsidR="0001538F" w:rsidRPr="001E5EE6" w:rsidRDefault="0001538F" w:rsidP="00880067">
            <w:pPr>
              <w:rPr>
                <w:sz w:val="18"/>
                <w:szCs w:val="18"/>
              </w:rPr>
            </w:pPr>
            <w:r w:rsidRPr="001E5EE6">
              <w:rPr>
                <w:sz w:val="18"/>
                <w:szCs w:val="18"/>
              </w:rPr>
              <w:t>ATA Gateway</w:t>
            </w:r>
          </w:p>
        </w:tc>
        <w:tc>
          <w:tcPr>
            <w:tcW w:w="1843" w:type="dxa"/>
            <w:hideMark/>
          </w:tcPr>
          <w:p w14:paraId="3D9E87A0" w14:textId="77777777" w:rsidR="0001538F" w:rsidRPr="001E5EE6" w:rsidRDefault="0001538F" w:rsidP="00880067">
            <w:pPr>
              <w:rPr>
                <w:sz w:val="18"/>
                <w:szCs w:val="18"/>
              </w:rPr>
            </w:pPr>
            <w:r w:rsidRPr="001E5EE6">
              <w:rPr>
                <w:sz w:val="18"/>
                <w:szCs w:val="18"/>
              </w:rPr>
              <w:t>Domain Controller</w:t>
            </w:r>
          </w:p>
        </w:tc>
        <w:tc>
          <w:tcPr>
            <w:tcW w:w="6094" w:type="dxa"/>
            <w:hideMark/>
          </w:tcPr>
          <w:p w14:paraId="05C5D980" w14:textId="77777777" w:rsidR="0001538F" w:rsidRPr="001E5EE6" w:rsidRDefault="0001538F" w:rsidP="00880067">
            <w:pPr>
              <w:rPr>
                <w:sz w:val="18"/>
                <w:szCs w:val="18"/>
              </w:rPr>
            </w:pPr>
            <w:r w:rsidRPr="001E5EE6">
              <w:rPr>
                <w:sz w:val="18"/>
                <w:szCs w:val="18"/>
              </w:rPr>
              <w:t>Considerations</w:t>
            </w:r>
          </w:p>
        </w:tc>
      </w:tr>
      <w:tr w:rsidR="0001538F" w:rsidRPr="001E5EE6" w14:paraId="12BC72D6" w14:textId="77777777" w:rsidTr="001E5EE6">
        <w:tc>
          <w:tcPr>
            <w:tcW w:w="1413" w:type="dxa"/>
            <w:hideMark/>
          </w:tcPr>
          <w:p w14:paraId="2F01C5CA" w14:textId="77777777" w:rsidR="0001538F" w:rsidRPr="001E5EE6" w:rsidRDefault="0001538F" w:rsidP="00CB0A35">
            <w:pPr>
              <w:pStyle w:val="TableText"/>
            </w:pPr>
            <w:r w:rsidRPr="001E5EE6">
              <w:t>Virtual</w:t>
            </w:r>
          </w:p>
        </w:tc>
        <w:tc>
          <w:tcPr>
            <w:tcW w:w="1843" w:type="dxa"/>
            <w:hideMark/>
          </w:tcPr>
          <w:p w14:paraId="720DAF9F" w14:textId="77777777" w:rsidR="0001538F" w:rsidRPr="001E5EE6" w:rsidRDefault="0001538F" w:rsidP="00CB0A35">
            <w:pPr>
              <w:pStyle w:val="TableText"/>
            </w:pPr>
            <w:r w:rsidRPr="001E5EE6">
              <w:t>Virtual on same host</w:t>
            </w:r>
          </w:p>
        </w:tc>
        <w:tc>
          <w:tcPr>
            <w:tcW w:w="6094" w:type="dxa"/>
            <w:hideMark/>
          </w:tcPr>
          <w:p w14:paraId="12174D6B" w14:textId="77777777" w:rsidR="0001538F" w:rsidRPr="001E5EE6" w:rsidRDefault="0001538F" w:rsidP="00CB0A35">
            <w:pPr>
              <w:pStyle w:val="TableListBullet"/>
            </w:pPr>
            <w:r w:rsidRPr="001E5EE6">
              <w:t>The virtual switch needs to support port mirroring.</w:t>
            </w:r>
          </w:p>
          <w:p w14:paraId="2301AFA8" w14:textId="50CE9D47" w:rsidR="0001538F" w:rsidRPr="001E5EE6" w:rsidRDefault="0001538F" w:rsidP="00CB0A35">
            <w:pPr>
              <w:pStyle w:val="TableListBullet"/>
            </w:pPr>
            <w:r w:rsidRPr="001E5EE6">
              <w:t xml:space="preserve">Moving one of the virtual machines to another host by itself </w:t>
            </w:r>
            <w:r w:rsidR="00CF514E">
              <w:t>might</w:t>
            </w:r>
            <w:r w:rsidR="00CF514E" w:rsidRPr="001E5EE6">
              <w:t xml:space="preserve"> </w:t>
            </w:r>
            <w:r w:rsidR="00CF514E">
              <w:t>cause</w:t>
            </w:r>
            <w:r w:rsidRPr="001E5EE6">
              <w:t xml:space="preserve"> port mirroring</w:t>
            </w:r>
            <w:r w:rsidR="00CF514E">
              <w:t xml:space="preserve"> to not work</w:t>
            </w:r>
            <w:r w:rsidRPr="001E5EE6">
              <w:t>.</w:t>
            </w:r>
          </w:p>
        </w:tc>
      </w:tr>
      <w:tr w:rsidR="0001538F" w:rsidRPr="001E5EE6" w14:paraId="64405782" w14:textId="77777777" w:rsidTr="001E5EE6">
        <w:tc>
          <w:tcPr>
            <w:tcW w:w="1413" w:type="dxa"/>
            <w:hideMark/>
          </w:tcPr>
          <w:p w14:paraId="628E3510" w14:textId="77777777" w:rsidR="0001538F" w:rsidRPr="001E5EE6" w:rsidRDefault="0001538F" w:rsidP="008E19B5">
            <w:pPr>
              <w:pStyle w:val="TableText"/>
            </w:pPr>
            <w:r w:rsidRPr="001E5EE6">
              <w:t>Virtual</w:t>
            </w:r>
          </w:p>
        </w:tc>
        <w:tc>
          <w:tcPr>
            <w:tcW w:w="1843" w:type="dxa"/>
            <w:hideMark/>
          </w:tcPr>
          <w:p w14:paraId="04967EEF" w14:textId="77777777" w:rsidR="0001538F" w:rsidRPr="001E5EE6" w:rsidRDefault="0001538F" w:rsidP="006024C0">
            <w:pPr>
              <w:pStyle w:val="TableText"/>
            </w:pPr>
            <w:r w:rsidRPr="001E5EE6">
              <w:t>Virtual on different hosts</w:t>
            </w:r>
          </w:p>
        </w:tc>
        <w:tc>
          <w:tcPr>
            <w:tcW w:w="6094" w:type="dxa"/>
            <w:hideMark/>
          </w:tcPr>
          <w:p w14:paraId="1C903B51" w14:textId="217482D0" w:rsidR="0001538F" w:rsidRPr="001E5EE6" w:rsidRDefault="001E5EE6" w:rsidP="00F61679">
            <w:pPr>
              <w:pStyle w:val="TableText"/>
            </w:pPr>
            <w:r>
              <w:t>Confirm that</w:t>
            </w:r>
            <w:r w:rsidR="0001538F" w:rsidRPr="001E5EE6">
              <w:t xml:space="preserve"> your virtual switch supports this scenario.</w:t>
            </w:r>
          </w:p>
        </w:tc>
      </w:tr>
      <w:tr w:rsidR="0001538F" w:rsidRPr="001E5EE6" w14:paraId="42F30500" w14:textId="77777777" w:rsidTr="001E5EE6">
        <w:tc>
          <w:tcPr>
            <w:tcW w:w="1413" w:type="dxa"/>
            <w:hideMark/>
          </w:tcPr>
          <w:p w14:paraId="136A0234" w14:textId="77777777" w:rsidR="0001538F" w:rsidRPr="001E5EE6" w:rsidRDefault="0001538F" w:rsidP="001E5EE6">
            <w:pPr>
              <w:pStyle w:val="TableText"/>
            </w:pPr>
            <w:r w:rsidRPr="001E5EE6">
              <w:t>Virtual</w:t>
            </w:r>
          </w:p>
        </w:tc>
        <w:tc>
          <w:tcPr>
            <w:tcW w:w="1843" w:type="dxa"/>
            <w:hideMark/>
          </w:tcPr>
          <w:p w14:paraId="64E32E8D" w14:textId="77777777" w:rsidR="0001538F" w:rsidRPr="001E5EE6" w:rsidRDefault="0001538F" w:rsidP="001E5EE6">
            <w:pPr>
              <w:pStyle w:val="TableText"/>
            </w:pPr>
            <w:r w:rsidRPr="001E5EE6">
              <w:t>Physical</w:t>
            </w:r>
          </w:p>
        </w:tc>
        <w:tc>
          <w:tcPr>
            <w:tcW w:w="6094" w:type="dxa"/>
            <w:hideMark/>
          </w:tcPr>
          <w:p w14:paraId="7A7DB0C2" w14:textId="4F4FBC0C" w:rsidR="0001538F" w:rsidRPr="001E5EE6" w:rsidRDefault="001E5EE6">
            <w:pPr>
              <w:pStyle w:val="TableText"/>
            </w:pPr>
            <w:r>
              <w:t>This r</w:t>
            </w:r>
            <w:r w:rsidRPr="001E5EE6">
              <w:t xml:space="preserve">equires </w:t>
            </w:r>
            <w:r w:rsidR="0001538F" w:rsidRPr="001E5EE6">
              <w:t>a dedicated network adapter</w:t>
            </w:r>
            <w:r w:rsidR="00CF514E">
              <w:t>. O</w:t>
            </w:r>
            <w:r w:rsidR="0001538F" w:rsidRPr="001E5EE6">
              <w:t xml:space="preserve">therwise ATA will see the traffic </w:t>
            </w:r>
            <w:r w:rsidR="00CF514E">
              <w:t xml:space="preserve">that is </w:t>
            </w:r>
            <w:r w:rsidR="0001538F" w:rsidRPr="001E5EE6">
              <w:t xml:space="preserve">coming in and out of the host, </w:t>
            </w:r>
            <w:r w:rsidR="00CF514E">
              <w:t>including</w:t>
            </w:r>
            <w:r w:rsidR="00CF514E" w:rsidRPr="001E5EE6">
              <w:t xml:space="preserve"> </w:t>
            </w:r>
            <w:r w:rsidR="0001538F" w:rsidRPr="001E5EE6">
              <w:t xml:space="preserve">the traffic it sends to the </w:t>
            </w:r>
            <w:r w:rsidR="0086221F">
              <w:t>ATA Center</w:t>
            </w:r>
            <w:r w:rsidR="0001538F" w:rsidRPr="001E5EE6">
              <w:t>.</w:t>
            </w:r>
          </w:p>
        </w:tc>
      </w:tr>
      <w:tr w:rsidR="0001538F" w:rsidRPr="001E5EE6" w14:paraId="2E11A072" w14:textId="77777777" w:rsidTr="001E5EE6">
        <w:tc>
          <w:tcPr>
            <w:tcW w:w="1413" w:type="dxa"/>
            <w:hideMark/>
          </w:tcPr>
          <w:p w14:paraId="0013BB07" w14:textId="77777777" w:rsidR="0001538F" w:rsidRPr="001E5EE6" w:rsidRDefault="0001538F" w:rsidP="001E5EE6">
            <w:pPr>
              <w:pStyle w:val="TableText"/>
            </w:pPr>
            <w:r w:rsidRPr="001E5EE6">
              <w:t>Physical</w:t>
            </w:r>
          </w:p>
        </w:tc>
        <w:tc>
          <w:tcPr>
            <w:tcW w:w="1843" w:type="dxa"/>
            <w:hideMark/>
          </w:tcPr>
          <w:p w14:paraId="0FFAAFD9" w14:textId="77777777" w:rsidR="0001538F" w:rsidRPr="001E5EE6" w:rsidRDefault="0001538F" w:rsidP="001E5EE6">
            <w:pPr>
              <w:pStyle w:val="TableText"/>
            </w:pPr>
            <w:r w:rsidRPr="001E5EE6">
              <w:t>Virtual</w:t>
            </w:r>
          </w:p>
        </w:tc>
        <w:tc>
          <w:tcPr>
            <w:tcW w:w="6094" w:type="dxa"/>
            <w:hideMark/>
          </w:tcPr>
          <w:p w14:paraId="1F38C312" w14:textId="5B663B95" w:rsidR="0001538F" w:rsidRPr="001E5EE6" w:rsidRDefault="008730D9" w:rsidP="001E5EE6">
            <w:pPr>
              <w:pStyle w:val="TableText"/>
            </w:pPr>
            <w:r>
              <w:t>Confirm that</w:t>
            </w:r>
            <w:r w:rsidR="0001538F" w:rsidRPr="001E5EE6">
              <w:t xml:space="preserve"> your virtual switch supports this scenario</w:t>
            </w:r>
            <w:r>
              <w:t xml:space="preserve"> </w:t>
            </w:r>
            <w:r w:rsidR="0001538F" w:rsidRPr="001E5EE6">
              <w:t xml:space="preserve">and </w:t>
            </w:r>
            <w:r>
              <w:t xml:space="preserve">that </w:t>
            </w:r>
            <w:r w:rsidR="00D3012D">
              <w:t xml:space="preserve">the </w:t>
            </w:r>
            <w:r w:rsidR="00CF514E" w:rsidRPr="001E5EE6">
              <w:t>port</w:t>
            </w:r>
            <w:r w:rsidR="00CF514E">
              <w:t>-</w:t>
            </w:r>
            <w:r w:rsidR="0001538F" w:rsidRPr="001E5EE6">
              <w:t xml:space="preserve">mirroring configuration </w:t>
            </w:r>
            <w:r w:rsidR="00D3012D">
              <w:t>of</w:t>
            </w:r>
            <w:r w:rsidR="00D3012D" w:rsidRPr="001E5EE6">
              <w:t xml:space="preserve"> </w:t>
            </w:r>
            <w:r w:rsidR="0001538F" w:rsidRPr="001E5EE6">
              <w:t xml:space="preserve">your physical switches </w:t>
            </w:r>
            <w:r>
              <w:t xml:space="preserve">is </w:t>
            </w:r>
            <w:r w:rsidR="0001538F" w:rsidRPr="001E5EE6">
              <w:t>based on the scenario</w:t>
            </w:r>
            <w:r w:rsidR="00CF514E">
              <w:t>.</w:t>
            </w:r>
          </w:p>
          <w:p w14:paraId="5FA04340" w14:textId="7C08B0D2" w:rsidR="0001538F" w:rsidRPr="001E5EE6" w:rsidRDefault="0001538F" w:rsidP="00CB0A35">
            <w:pPr>
              <w:pStyle w:val="TableListBullet"/>
            </w:pPr>
            <w:r w:rsidRPr="001E5EE6">
              <w:t>If the virtual host is on the same physical switch, you will need to configure a switch</w:t>
            </w:r>
            <w:r w:rsidR="00CF514E">
              <w:t>-</w:t>
            </w:r>
            <w:r w:rsidRPr="001E5EE6">
              <w:t>level span.</w:t>
            </w:r>
          </w:p>
          <w:p w14:paraId="2240E158" w14:textId="7474657E" w:rsidR="0001538F" w:rsidRPr="001E5EE6" w:rsidRDefault="0001538F" w:rsidP="00CB0A35">
            <w:pPr>
              <w:pStyle w:val="TableListBullet"/>
            </w:pPr>
            <w:r w:rsidRPr="001E5EE6">
              <w:t xml:space="preserve">If the virtual host is on a different switch, you will need to configure </w:t>
            </w:r>
            <w:r w:rsidR="00D3012D">
              <w:t xml:space="preserve">a </w:t>
            </w:r>
            <w:r w:rsidR="001A4139" w:rsidRPr="001E5EE6">
              <w:t xml:space="preserve">remote switched port analyzer (RSPAN) or </w:t>
            </w:r>
            <w:r w:rsidR="00D3012D">
              <w:t xml:space="preserve">an </w:t>
            </w:r>
            <w:r w:rsidR="001A4139" w:rsidRPr="001E5EE6">
              <w:t>encapsulated remote switched port analyzer (ERSPAN)</w:t>
            </w:r>
            <w:r w:rsidRPr="001E5EE6">
              <w:t>*.</w:t>
            </w:r>
          </w:p>
        </w:tc>
      </w:tr>
      <w:tr w:rsidR="0001538F" w:rsidRPr="001E5EE6" w14:paraId="4B8909B7" w14:textId="77777777" w:rsidTr="001E5EE6">
        <w:tc>
          <w:tcPr>
            <w:tcW w:w="1413" w:type="dxa"/>
            <w:hideMark/>
          </w:tcPr>
          <w:p w14:paraId="75450715" w14:textId="77777777" w:rsidR="0001538F" w:rsidRPr="001E5EE6" w:rsidRDefault="0001538F" w:rsidP="001E5EE6">
            <w:pPr>
              <w:pStyle w:val="TableText"/>
            </w:pPr>
            <w:r w:rsidRPr="001E5EE6">
              <w:t>Physical</w:t>
            </w:r>
          </w:p>
        </w:tc>
        <w:tc>
          <w:tcPr>
            <w:tcW w:w="1843" w:type="dxa"/>
            <w:hideMark/>
          </w:tcPr>
          <w:p w14:paraId="742DB061" w14:textId="77777777" w:rsidR="0001538F" w:rsidRPr="001E5EE6" w:rsidRDefault="0001538F" w:rsidP="001E5EE6">
            <w:pPr>
              <w:pStyle w:val="TableText"/>
            </w:pPr>
            <w:r w:rsidRPr="001E5EE6">
              <w:t>Physical on the same switch</w:t>
            </w:r>
          </w:p>
        </w:tc>
        <w:tc>
          <w:tcPr>
            <w:tcW w:w="6094" w:type="dxa"/>
            <w:hideMark/>
          </w:tcPr>
          <w:p w14:paraId="17D46DE8" w14:textId="109962E7" w:rsidR="0001538F" w:rsidRPr="001E5EE6" w:rsidRDefault="00D3012D">
            <w:pPr>
              <w:pStyle w:val="TableText"/>
            </w:pPr>
            <w:r>
              <w:t>The p</w:t>
            </w:r>
            <w:r w:rsidRPr="001E5EE6">
              <w:t xml:space="preserve">hysical </w:t>
            </w:r>
            <w:r w:rsidR="0001538F" w:rsidRPr="001E5EE6">
              <w:t xml:space="preserve">switch must support </w:t>
            </w:r>
            <w:r>
              <w:t xml:space="preserve">a </w:t>
            </w:r>
            <w:r w:rsidR="001A4139" w:rsidRPr="001E5EE6">
              <w:t xml:space="preserve">switched port analyzer </w:t>
            </w:r>
            <w:r w:rsidR="001A4139">
              <w:t>(</w:t>
            </w:r>
            <w:r w:rsidR="0001538F" w:rsidRPr="001E5EE6">
              <w:t>SPAN</w:t>
            </w:r>
            <w:r w:rsidR="001A4139">
              <w:t>) or p</w:t>
            </w:r>
            <w:r w:rsidR="001A4139" w:rsidRPr="001E5EE6">
              <w:t xml:space="preserve">ort </w:t>
            </w:r>
            <w:r w:rsidR="001A4139">
              <w:t>m</w:t>
            </w:r>
            <w:r w:rsidR="001A4139" w:rsidRPr="001E5EE6">
              <w:t>irroring</w:t>
            </w:r>
            <w:r w:rsidR="0001538F" w:rsidRPr="001E5EE6">
              <w:t>.</w:t>
            </w:r>
          </w:p>
        </w:tc>
      </w:tr>
      <w:tr w:rsidR="0001538F" w:rsidRPr="001E5EE6" w14:paraId="2B29F666" w14:textId="77777777" w:rsidTr="001E5EE6">
        <w:tc>
          <w:tcPr>
            <w:tcW w:w="1413" w:type="dxa"/>
            <w:hideMark/>
          </w:tcPr>
          <w:p w14:paraId="6346804E" w14:textId="77777777" w:rsidR="0001538F" w:rsidRPr="001E5EE6" w:rsidRDefault="0001538F" w:rsidP="001E5EE6">
            <w:pPr>
              <w:pStyle w:val="TableText"/>
            </w:pPr>
            <w:r w:rsidRPr="001E5EE6">
              <w:t>Physical</w:t>
            </w:r>
          </w:p>
        </w:tc>
        <w:tc>
          <w:tcPr>
            <w:tcW w:w="1843" w:type="dxa"/>
            <w:hideMark/>
          </w:tcPr>
          <w:p w14:paraId="22B50D79" w14:textId="77777777" w:rsidR="0001538F" w:rsidRPr="001E5EE6" w:rsidRDefault="0001538F" w:rsidP="001E5EE6">
            <w:pPr>
              <w:pStyle w:val="TableText"/>
            </w:pPr>
            <w:r w:rsidRPr="001E5EE6">
              <w:t>Physical on a different switch</w:t>
            </w:r>
          </w:p>
        </w:tc>
        <w:tc>
          <w:tcPr>
            <w:tcW w:w="6094" w:type="dxa"/>
            <w:hideMark/>
          </w:tcPr>
          <w:p w14:paraId="16D2AC55" w14:textId="4FF97742" w:rsidR="0001538F" w:rsidRPr="001E5EE6" w:rsidRDefault="00D3012D">
            <w:pPr>
              <w:pStyle w:val="TableText"/>
            </w:pPr>
            <w:r>
              <w:t>This r</w:t>
            </w:r>
            <w:r w:rsidRPr="001E5EE6">
              <w:t xml:space="preserve">equires </w:t>
            </w:r>
            <w:r w:rsidR="0001538F" w:rsidRPr="001E5EE6">
              <w:t>physical switches to support RSPAN or ERSPAN*.</w:t>
            </w:r>
          </w:p>
        </w:tc>
      </w:tr>
    </w:tbl>
    <w:p w14:paraId="5457D730" w14:textId="6BCE140F" w:rsidR="007E26E8" w:rsidRPr="007E26E8" w:rsidRDefault="007E26E8" w:rsidP="007E26E8">
      <w:pPr>
        <w:pStyle w:val="Note"/>
        <w:rPr>
          <w:sz w:val="18"/>
        </w:rPr>
      </w:pPr>
      <w:r>
        <w:rPr>
          <w:b/>
          <w:sz w:val="18"/>
        </w:rPr>
        <w:t xml:space="preserve">* </w:t>
      </w:r>
      <w:r>
        <w:rPr>
          <w:sz w:val="18"/>
        </w:rPr>
        <w:t xml:space="preserve">ERSPAN is only supported when decapsulation is performed before the traffic is analyzed by ATA </w:t>
      </w:r>
    </w:p>
    <w:p w14:paraId="7020AC4E" w14:textId="77777777" w:rsidR="007E26E8" w:rsidRDefault="007E26E8" w:rsidP="0001538F"/>
    <w:p w14:paraId="04FEBCAD" w14:textId="3A3C7DBA" w:rsidR="0001538F" w:rsidRPr="0040554B" w:rsidRDefault="001A4139" w:rsidP="0001538F">
      <w:r>
        <w:t>V</w:t>
      </w:r>
      <w:r w:rsidR="0001538F" w:rsidRPr="001E5EE6">
        <w:t xml:space="preserve">irtual </w:t>
      </w:r>
      <w:r w:rsidR="0086221F">
        <w:t>Gateway</w:t>
      </w:r>
      <w:r>
        <w:t>s</w:t>
      </w:r>
      <w:r w:rsidR="0001538F" w:rsidRPr="001E5EE6">
        <w:t xml:space="preserve"> </w:t>
      </w:r>
      <w:r>
        <w:t xml:space="preserve">are </w:t>
      </w:r>
      <w:r w:rsidR="0001538F" w:rsidRPr="001E5EE6">
        <w:t xml:space="preserve">required </w:t>
      </w:r>
      <w:r>
        <w:t xml:space="preserve">for </w:t>
      </w:r>
      <w:r w:rsidR="0001538F" w:rsidRPr="001E5EE6">
        <w:t xml:space="preserve">each virtualization host </w:t>
      </w:r>
      <w:r>
        <w:t>on which a virtual</w:t>
      </w:r>
      <w:r w:rsidR="0001538F" w:rsidRPr="001E5EE6">
        <w:t xml:space="preserve"> domain controller is running.</w:t>
      </w:r>
    </w:p>
    <w:p w14:paraId="3B98EC8C" w14:textId="666FD59C" w:rsidR="0001538F" w:rsidRPr="001E5EE6" w:rsidRDefault="0001538F" w:rsidP="0001538F">
      <w:r w:rsidRPr="001E5EE6">
        <w:t xml:space="preserve">To configure port mirroring, </w:t>
      </w:r>
      <w:r w:rsidR="00763621">
        <w:fldChar w:fldCharType="begin"/>
      </w:r>
      <w:r w:rsidR="00763621">
        <w:instrText xml:space="preserve"> DOCPROPERTY Customer \* MERGEFORMAT </w:instrText>
      </w:r>
      <w:r w:rsidR="00763621">
        <w:fldChar w:fldCharType="separate"/>
      </w:r>
      <w:r w:rsidR="009A64CD">
        <w:t>Customer Name</w:t>
      </w:r>
      <w:r w:rsidR="00763621">
        <w:fldChar w:fldCharType="end"/>
      </w:r>
      <w:r w:rsidRPr="001E5EE6">
        <w:t xml:space="preserve"> need</w:t>
      </w:r>
      <w:r w:rsidR="001E5EE6">
        <w:t>s</w:t>
      </w:r>
      <w:r w:rsidRPr="001E5EE6">
        <w:t xml:space="preserve"> to refer to the vendor's documentation. </w:t>
      </w:r>
    </w:p>
    <w:p w14:paraId="74B79D6F" w14:textId="0EF40DF2" w:rsidR="0001538F" w:rsidRPr="001E5EE6" w:rsidRDefault="0001538F" w:rsidP="0001538F">
      <w:pPr>
        <w:pStyle w:val="Heading3Numbered"/>
      </w:pPr>
      <w:bookmarkStart w:id="55" w:name="_Toc464635872"/>
      <w:r w:rsidRPr="001E5EE6">
        <w:t>Port</w:t>
      </w:r>
      <w:r w:rsidR="006E32A2">
        <w:t>-</w:t>
      </w:r>
      <w:r w:rsidRPr="001E5EE6">
        <w:t>Mirroring Configuration</w:t>
      </w:r>
      <w:r w:rsidR="001E5EE6">
        <w:rPr>
          <w:rFonts w:cs="Segoe UI"/>
        </w:rPr>
        <w:t>—</w:t>
      </w:r>
      <w:r w:rsidRPr="001E5EE6">
        <w:t>Hyper-V</w:t>
      </w:r>
      <w:bookmarkEnd w:id="55"/>
    </w:p>
    <w:p w14:paraId="431F9EB7" w14:textId="36F6FAC4" w:rsidR="0001538F" w:rsidRPr="0040554B" w:rsidRDefault="0001538F" w:rsidP="0001538F">
      <w:pPr>
        <w:pStyle w:val="TemplateInstructions"/>
      </w:pPr>
      <w:r w:rsidRPr="0040554B">
        <w:rPr>
          <w:b/>
        </w:rPr>
        <w:t xml:space="preserve">Instruction: </w:t>
      </w:r>
      <w:r w:rsidRPr="0040554B">
        <w:t>Modify the tables in this section to record the customer’s specific configuration needs for this solution. Remove or configure optional configuration items. Elaborate on the configuration below.</w:t>
      </w:r>
    </w:p>
    <w:p w14:paraId="2F18A1D5" w14:textId="3C9088F1" w:rsidR="0001538F" w:rsidRPr="001E5EE6" w:rsidRDefault="0001538F" w:rsidP="0001538F">
      <w:r w:rsidRPr="001E5EE6">
        <w:t>The following table outli</w:t>
      </w:r>
      <w:r w:rsidR="0086221F">
        <w:t>nes the Hyper-V configuration that will be used for this solution:</w:t>
      </w:r>
    </w:p>
    <w:p w14:paraId="2636C56D" w14:textId="2AF1E1D8" w:rsidR="001E5EE6" w:rsidRDefault="001E5EE6" w:rsidP="00CB0A35">
      <w:pPr>
        <w:pStyle w:val="Caption"/>
        <w:keepNext/>
      </w:pPr>
      <w:bookmarkStart w:id="56" w:name="_Toc462985344"/>
      <w:r>
        <w:lastRenderedPageBreak/>
        <w:t xml:space="preserve">Table </w:t>
      </w:r>
      <w:fldSimple w:instr=" SEQ Table \* ARABIC ">
        <w:r w:rsidR="009A64CD">
          <w:rPr>
            <w:noProof/>
          </w:rPr>
          <w:t>12</w:t>
        </w:r>
      </w:fldSimple>
      <w:r w:rsidR="00D84370">
        <w:rPr>
          <w:noProof/>
        </w:rPr>
        <w:t>8</w:t>
      </w:r>
      <w:r w:rsidR="006E32A2">
        <w:t>: Port-</w:t>
      </w:r>
      <w:r>
        <w:t>Mirroring Configuration</w:t>
      </w:r>
      <w:bookmarkEnd w:id="56"/>
    </w:p>
    <w:tbl>
      <w:tblPr>
        <w:tblStyle w:val="TablaMicrosoftServicios1"/>
        <w:tblW w:w="0" w:type="auto"/>
        <w:tblLook w:val="04A0" w:firstRow="1" w:lastRow="0" w:firstColumn="1" w:lastColumn="0" w:noHBand="0" w:noVBand="1"/>
      </w:tblPr>
      <w:tblGrid>
        <w:gridCol w:w="1883"/>
        <w:gridCol w:w="2545"/>
        <w:gridCol w:w="2461"/>
        <w:gridCol w:w="2461"/>
      </w:tblGrid>
      <w:tr w:rsidR="0001538F" w:rsidRPr="001E5EE6" w14:paraId="6F8F1E04" w14:textId="77777777" w:rsidTr="001E5EE6">
        <w:trPr>
          <w:cnfStyle w:val="100000000000" w:firstRow="1" w:lastRow="0" w:firstColumn="0" w:lastColumn="0" w:oddVBand="0" w:evenVBand="0" w:oddHBand="0" w:evenHBand="0" w:firstRowFirstColumn="0" w:firstRowLastColumn="0" w:lastRowFirstColumn="0" w:lastRowLastColumn="0"/>
        </w:trPr>
        <w:tc>
          <w:tcPr>
            <w:tcW w:w="1883" w:type="dxa"/>
          </w:tcPr>
          <w:p w14:paraId="5F052991" w14:textId="77777777" w:rsidR="0001538F" w:rsidRPr="0040554B" w:rsidRDefault="0001538F" w:rsidP="00880067">
            <w:pPr>
              <w:rPr>
                <w:sz w:val="18"/>
                <w:szCs w:val="18"/>
              </w:rPr>
            </w:pPr>
            <w:r w:rsidRPr="0040554B">
              <w:rPr>
                <w:sz w:val="18"/>
                <w:szCs w:val="18"/>
              </w:rPr>
              <w:t>Role</w:t>
            </w:r>
          </w:p>
        </w:tc>
        <w:tc>
          <w:tcPr>
            <w:tcW w:w="2545" w:type="dxa"/>
          </w:tcPr>
          <w:p w14:paraId="64187A90" w14:textId="77777777" w:rsidR="0001538F" w:rsidRPr="0040554B" w:rsidRDefault="0001538F" w:rsidP="00880067">
            <w:pPr>
              <w:rPr>
                <w:sz w:val="18"/>
                <w:szCs w:val="18"/>
              </w:rPr>
            </w:pPr>
            <w:r w:rsidRPr="0040554B">
              <w:rPr>
                <w:sz w:val="18"/>
                <w:szCs w:val="18"/>
              </w:rPr>
              <w:t>Type</w:t>
            </w:r>
          </w:p>
        </w:tc>
        <w:tc>
          <w:tcPr>
            <w:tcW w:w="2461" w:type="dxa"/>
          </w:tcPr>
          <w:p w14:paraId="1A22CCD1" w14:textId="77777777" w:rsidR="0001538F" w:rsidRPr="001E5EE6" w:rsidRDefault="0001538F" w:rsidP="00880067">
            <w:pPr>
              <w:rPr>
                <w:sz w:val="18"/>
                <w:szCs w:val="18"/>
              </w:rPr>
            </w:pPr>
            <w:r w:rsidRPr="001E5EE6">
              <w:rPr>
                <w:sz w:val="18"/>
                <w:szCs w:val="18"/>
              </w:rPr>
              <w:t>Virtual Machine Name</w:t>
            </w:r>
          </w:p>
        </w:tc>
        <w:tc>
          <w:tcPr>
            <w:tcW w:w="2461" w:type="dxa"/>
          </w:tcPr>
          <w:p w14:paraId="441833FC" w14:textId="77777777" w:rsidR="0001538F" w:rsidRPr="001E5EE6" w:rsidRDefault="0001538F" w:rsidP="00880067">
            <w:pPr>
              <w:rPr>
                <w:sz w:val="18"/>
                <w:szCs w:val="18"/>
              </w:rPr>
            </w:pPr>
            <w:r w:rsidRPr="001E5EE6">
              <w:rPr>
                <w:sz w:val="18"/>
                <w:szCs w:val="18"/>
              </w:rPr>
              <w:t>Virtual Machine Host</w:t>
            </w:r>
          </w:p>
        </w:tc>
      </w:tr>
      <w:tr w:rsidR="0001538F" w:rsidRPr="001E5EE6" w14:paraId="1B3B71D1" w14:textId="77777777" w:rsidTr="001E5EE6">
        <w:tc>
          <w:tcPr>
            <w:tcW w:w="1883" w:type="dxa"/>
          </w:tcPr>
          <w:p w14:paraId="607F66A1" w14:textId="77777777" w:rsidR="0001538F" w:rsidRPr="001E5EE6" w:rsidRDefault="0001538F" w:rsidP="001E5EE6">
            <w:pPr>
              <w:pStyle w:val="TableText"/>
            </w:pPr>
            <w:r w:rsidRPr="001E5EE6">
              <w:t>Center</w:t>
            </w:r>
          </w:p>
        </w:tc>
        <w:tc>
          <w:tcPr>
            <w:tcW w:w="2545" w:type="dxa"/>
          </w:tcPr>
          <w:p w14:paraId="12910CFA" w14:textId="77777777" w:rsidR="0001538F" w:rsidRPr="001E5EE6" w:rsidRDefault="0001538F" w:rsidP="001E5EE6">
            <w:pPr>
              <w:pStyle w:val="TableText"/>
            </w:pPr>
            <w:r w:rsidRPr="001E5EE6">
              <w:t>Destination</w:t>
            </w:r>
          </w:p>
        </w:tc>
        <w:tc>
          <w:tcPr>
            <w:tcW w:w="2461" w:type="dxa"/>
          </w:tcPr>
          <w:p w14:paraId="61AB882B" w14:textId="2B934A64" w:rsidR="0001538F" w:rsidRPr="001E5EE6" w:rsidRDefault="00B4436B" w:rsidP="00B4436B">
            <w:pPr>
              <w:pStyle w:val="TemplateInstructions"/>
            </w:pPr>
            <w:r w:rsidRPr="001E5EE6">
              <w:t xml:space="preserve">Enter </w:t>
            </w:r>
            <w:r w:rsidR="0001538F" w:rsidRPr="001E5EE6">
              <w:t>VM</w:t>
            </w:r>
            <w:r w:rsidRPr="001E5EE6">
              <w:t xml:space="preserve"> Name</w:t>
            </w:r>
          </w:p>
        </w:tc>
        <w:tc>
          <w:tcPr>
            <w:tcW w:w="2461" w:type="dxa"/>
          </w:tcPr>
          <w:p w14:paraId="0C93C00D" w14:textId="77F981E7" w:rsidR="0001538F" w:rsidRPr="001E5EE6" w:rsidRDefault="00B4436B" w:rsidP="00B4436B">
            <w:pPr>
              <w:pStyle w:val="TemplateInstructions"/>
            </w:pPr>
            <w:r w:rsidRPr="001E5EE6">
              <w:t xml:space="preserve">Enter </w:t>
            </w:r>
            <w:r w:rsidR="0001538F" w:rsidRPr="001E5EE6">
              <w:t>Host</w:t>
            </w:r>
            <w:r w:rsidRPr="001E5EE6">
              <w:t xml:space="preserve"> Name</w:t>
            </w:r>
          </w:p>
        </w:tc>
      </w:tr>
      <w:tr w:rsidR="0001538F" w:rsidRPr="001E5EE6" w14:paraId="71FB88B7" w14:textId="77777777" w:rsidTr="001E5EE6">
        <w:tc>
          <w:tcPr>
            <w:tcW w:w="1883" w:type="dxa"/>
          </w:tcPr>
          <w:p w14:paraId="528A1027" w14:textId="77777777" w:rsidR="0001538F" w:rsidRPr="001E5EE6" w:rsidRDefault="0001538F" w:rsidP="001E5EE6">
            <w:pPr>
              <w:pStyle w:val="TableText"/>
            </w:pPr>
            <w:r w:rsidRPr="001E5EE6">
              <w:t>Gateway</w:t>
            </w:r>
          </w:p>
        </w:tc>
        <w:tc>
          <w:tcPr>
            <w:tcW w:w="2545" w:type="dxa"/>
          </w:tcPr>
          <w:p w14:paraId="159A8EF9" w14:textId="77777777" w:rsidR="0001538F" w:rsidRPr="001E5EE6" w:rsidRDefault="0001538F" w:rsidP="001E5EE6">
            <w:pPr>
              <w:pStyle w:val="TableText"/>
            </w:pPr>
            <w:r w:rsidRPr="001E5EE6">
              <w:t>Source</w:t>
            </w:r>
          </w:p>
        </w:tc>
        <w:tc>
          <w:tcPr>
            <w:tcW w:w="2461" w:type="dxa"/>
          </w:tcPr>
          <w:p w14:paraId="656BA206" w14:textId="1A5FD7A2" w:rsidR="0001538F" w:rsidRPr="001E5EE6" w:rsidRDefault="00B4436B" w:rsidP="00B4436B">
            <w:pPr>
              <w:pStyle w:val="TemplateInstructions"/>
            </w:pPr>
            <w:r w:rsidRPr="001E5EE6">
              <w:t xml:space="preserve">Enter </w:t>
            </w:r>
            <w:r w:rsidR="0001538F" w:rsidRPr="001E5EE6">
              <w:t>VM</w:t>
            </w:r>
            <w:r w:rsidRPr="001E5EE6">
              <w:t xml:space="preserve"> Name</w:t>
            </w:r>
          </w:p>
        </w:tc>
        <w:tc>
          <w:tcPr>
            <w:tcW w:w="2461" w:type="dxa"/>
          </w:tcPr>
          <w:p w14:paraId="6D33A987" w14:textId="744DF802" w:rsidR="0001538F" w:rsidRPr="001E5EE6" w:rsidRDefault="00B4436B" w:rsidP="00B4436B">
            <w:pPr>
              <w:pStyle w:val="TemplateInstructions"/>
            </w:pPr>
            <w:r w:rsidRPr="001E5EE6">
              <w:t>Enter Host Name</w:t>
            </w:r>
          </w:p>
        </w:tc>
      </w:tr>
    </w:tbl>
    <w:p w14:paraId="59B8CB3E" w14:textId="54D7D19B" w:rsidR="0001538F" w:rsidRPr="0040554B" w:rsidRDefault="0001538F" w:rsidP="00B4436B">
      <w:pPr>
        <w:pStyle w:val="Note"/>
        <w:rPr>
          <w:sz w:val="18"/>
        </w:rPr>
      </w:pPr>
      <w:r w:rsidRPr="001E5EE6">
        <w:rPr>
          <w:b/>
          <w:sz w:val="18"/>
        </w:rPr>
        <w:t>Note:</w:t>
      </w:r>
      <w:r w:rsidRPr="001E5EE6">
        <w:rPr>
          <w:sz w:val="18"/>
        </w:rPr>
        <w:t xml:space="preserve"> This is a feature in </w:t>
      </w:r>
      <w:r w:rsidR="006E32A2">
        <w:rPr>
          <w:sz w:val="18"/>
        </w:rPr>
        <w:t xml:space="preserve">Microsoft </w:t>
      </w:r>
      <w:r w:rsidRPr="001E5EE6">
        <w:rPr>
          <w:sz w:val="18"/>
        </w:rPr>
        <w:t>Hyper-V Virtual Switch</w:t>
      </w:r>
      <w:r w:rsidR="001E5EE6">
        <w:rPr>
          <w:sz w:val="18"/>
        </w:rPr>
        <w:t xml:space="preserve"> that was added to</w:t>
      </w:r>
      <w:r w:rsidRPr="001E5EE6">
        <w:rPr>
          <w:sz w:val="18"/>
        </w:rPr>
        <w:t xml:space="preserve"> Windows Server 2012</w:t>
      </w:r>
      <w:r w:rsidRPr="0040554B">
        <w:rPr>
          <w:sz w:val="18"/>
        </w:rPr>
        <w:t xml:space="preserve">. Thus, the virtualization hosts need to run </w:t>
      </w:r>
      <w:r w:rsidR="001A4139">
        <w:rPr>
          <w:sz w:val="18"/>
        </w:rPr>
        <w:t>(</w:t>
      </w:r>
      <w:r w:rsidRPr="0040554B">
        <w:rPr>
          <w:sz w:val="18"/>
        </w:rPr>
        <w:t>at minimum</w:t>
      </w:r>
      <w:r w:rsidR="001A4139">
        <w:rPr>
          <w:sz w:val="18"/>
        </w:rPr>
        <w:t>)</w:t>
      </w:r>
      <w:r w:rsidRPr="0040554B">
        <w:rPr>
          <w:sz w:val="18"/>
        </w:rPr>
        <w:t xml:space="preserve"> Windows Server 2012.</w:t>
      </w:r>
    </w:p>
    <w:p w14:paraId="31D95922" w14:textId="333F29CD" w:rsidR="00D13A60" w:rsidRPr="0040554B" w:rsidRDefault="0001538F" w:rsidP="0001538F">
      <w:pPr>
        <w:pStyle w:val="Heading2Numbered"/>
      </w:pPr>
      <w:bookmarkStart w:id="57" w:name="_Toc464635873"/>
      <w:r w:rsidRPr="0040554B">
        <w:t>ATA Configuration</w:t>
      </w:r>
      <w:bookmarkEnd w:id="57"/>
    </w:p>
    <w:p w14:paraId="19336FBF" w14:textId="2CB8DE2D" w:rsidR="0001538F" w:rsidRPr="001E5EE6" w:rsidRDefault="0001538F" w:rsidP="0001538F">
      <w:r w:rsidRPr="001E5EE6">
        <w:t xml:space="preserve">The information in this section is configured </w:t>
      </w:r>
      <w:r w:rsidR="006E32A2">
        <w:t>through</w:t>
      </w:r>
      <w:r w:rsidR="006E32A2" w:rsidRPr="001E5EE6">
        <w:t xml:space="preserve"> </w:t>
      </w:r>
      <w:r w:rsidRPr="001E5EE6">
        <w:t xml:space="preserve">the ATA </w:t>
      </w:r>
      <w:r w:rsidR="006E32A2">
        <w:t>p</w:t>
      </w:r>
      <w:r w:rsidR="006E32A2" w:rsidRPr="001E5EE6">
        <w:t xml:space="preserve">ortal </w:t>
      </w:r>
      <w:r w:rsidRPr="001E5EE6">
        <w:t>(</w:t>
      </w:r>
      <w:r w:rsidR="00D3012D">
        <w:t xml:space="preserve">that is, the </w:t>
      </w:r>
      <w:r w:rsidRPr="001E5EE6">
        <w:t xml:space="preserve">management interface) and helps configure ATA </w:t>
      </w:r>
      <w:r w:rsidR="00F70BB3">
        <w:t>to verify that it is</w:t>
      </w:r>
      <w:r w:rsidRPr="001E5EE6">
        <w:t xml:space="preserve"> capturing </w:t>
      </w:r>
      <w:r w:rsidR="00F70BB3">
        <w:t>information</w:t>
      </w:r>
      <w:r w:rsidR="00F70BB3" w:rsidRPr="001E5EE6">
        <w:t xml:space="preserve"> </w:t>
      </w:r>
      <w:r w:rsidRPr="001E5EE6">
        <w:t>about your environment in an efficient manner.</w:t>
      </w:r>
    </w:p>
    <w:p w14:paraId="165ECA6E" w14:textId="48183CBB" w:rsidR="006329E0" w:rsidRDefault="006329E0" w:rsidP="0001538F">
      <w:pPr>
        <w:pStyle w:val="Heading3Numbered"/>
      </w:pPr>
      <w:bookmarkStart w:id="58" w:name="_Toc464635874"/>
      <w:r>
        <w:t>ATA General Configurations</w:t>
      </w:r>
      <w:bookmarkEnd w:id="58"/>
    </w:p>
    <w:p w14:paraId="64DEB5E3" w14:textId="68EB54C3" w:rsidR="00F9142A" w:rsidRPr="00F9142A" w:rsidRDefault="00F9142A" w:rsidP="00F9142A">
      <w:pPr>
        <w:pStyle w:val="TemplateInstructions"/>
      </w:pPr>
      <w:r>
        <w:rPr>
          <w:b/>
        </w:rPr>
        <w:t>Instruction:</w:t>
      </w:r>
      <w:r>
        <w:t xml:space="preserve"> Update the information in this section with the settings that you applied for the customer’s ATA deployment. Each subsection lists a table that has entries you will update to depict their final ATA deployment configuration. These items are located under the “ATA General” section of the “Configuration” window.</w:t>
      </w:r>
    </w:p>
    <w:p w14:paraId="1BA080F0" w14:textId="2751289F" w:rsidR="006329E0" w:rsidRDefault="009443F0" w:rsidP="009443F0">
      <w:pPr>
        <w:pStyle w:val="Heading4Numbered"/>
      </w:pPr>
      <w:r>
        <w:t>ATA Center</w:t>
      </w:r>
    </w:p>
    <w:p w14:paraId="03BB23AE" w14:textId="30ABAB9C" w:rsidR="00F9142A" w:rsidRPr="00F9142A" w:rsidRDefault="00F9142A" w:rsidP="00F9142A">
      <w:pPr>
        <w:pStyle w:val="TemplateInstructions"/>
      </w:pPr>
      <w:r>
        <w:rPr>
          <w:b/>
        </w:rPr>
        <w:t>Instruction:</w:t>
      </w:r>
      <w:r>
        <w:t xml:space="preserve"> Update the following table with information specific to your customer deployment.</w:t>
      </w:r>
    </w:p>
    <w:p w14:paraId="5D8CEF4E" w14:textId="1BBB2C3A" w:rsidR="00F9142A" w:rsidRDefault="00F9142A" w:rsidP="00F9142A">
      <w:pPr>
        <w:pStyle w:val="Caption"/>
        <w:keepNext/>
      </w:pPr>
      <w:bookmarkStart w:id="59" w:name="_Toc462985345"/>
      <w:r>
        <w:t xml:space="preserve">Table </w:t>
      </w:r>
      <w:fldSimple w:instr=" SEQ Table \* ARABIC ">
        <w:r w:rsidR="009A64CD">
          <w:rPr>
            <w:noProof/>
          </w:rPr>
          <w:t>13</w:t>
        </w:r>
      </w:fldSimple>
      <w:r>
        <w:t>: ATA Center Configuration</w:t>
      </w:r>
      <w:bookmarkEnd w:id="59"/>
    </w:p>
    <w:tbl>
      <w:tblPr>
        <w:tblStyle w:val="TableGrid"/>
        <w:tblW w:w="0" w:type="auto"/>
        <w:tblLook w:val="04A0" w:firstRow="1" w:lastRow="0" w:firstColumn="1" w:lastColumn="0" w:noHBand="0" w:noVBand="1"/>
      </w:tblPr>
      <w:tblGrid>
        <w:gridCol w:w="3120"/>
        <w:gridCol w:w="3120"/>
        <w:gridCol w:w="3120"/>
      </w:tblGrid>
      <w:tr w:rsidR="006329E0" w14:paraId="2B62682B" w14:textId="77777777" w:rsidTr="006329E0">
        <w:trPr>
          <w:cnfStyle w:val="100000000000" w:firstRow="1" w:lastRow="0" w:firstColumn="0" w:lastColumn="0" w:oddVBand="0" w:evenVBand="0" w:oddHBand="0" w:evenHBand="0" w:firstRowFirstColumn="0" w:firstRowLastColumn="0" w:lastRowFirstColumn="0" w:lastRowLastColumn="0"/>
        </w:trPr>
        <w:tc>
          <w:tcPr>
            <w:tcW w:w="3120" w:type="dxa"/>
          </w:tcPr>
          <w:p w14:paraId="75F73CC0" w14:textId="0F5FAC9C" w:rsidR="006329E0" w:rsidRDefault="006329E0" w:rsidP="006329E0">
            <w:r>
              <w:t>Setting</w:t>
            </w:r>
          </w:p>
        </w:tc>
        <w:tc>
          <w:tcPr>
            <w:tcW w:w="3120" w:type="dxa"/>
          </w:tcPr>
          <w:p w14:paraId="28E29002" w14:textId="696D6976" w:rsidR="006329E0" w:rsidRDefault="006329E0" w:rsidP="006329E0">
            <w:r>
              <w:t>Value</w:t>
            </w:r>
          </w:p>
        </w:tc>
        <w:tc>
          <w:tcPr>
            <w:tcW w:w="3120" w:type="dxa"/>
          </w:tcPr>
          <w:p w14:paraId="16BB52C1" w14:textId="5F144D4D" w:rsidR="006329E0" w:rsidRDefault="006329E0" w:rsidP="006329E0">
            <w:r>
              <w:t>Comments</w:t>
            </w:r>
          </w:p>
        </w:tc>
      </w:tr>
      <w:tr w:rsidR="006329E0" w14:paraId="4C9E07B5" w14:textId="77777777" w:rsidTr="006329E0">
        <w:tc>
          <w:tcPr>
            <w:tcW w:w="3120" w:type="dxa"/>
          </w:tcPr>
          <w:p w14:paraId="7942F9FB" w14:textId="11EC1A73" w:rsidR="006329E0" w:rsidRDefault="006329E0" w:rsidP="006329E0">
            <w:r>
              <w:t>ATA Center Service IP Address and Port</w:t>
            </w:r>
          </w:p>
        </w:tc>
        <w:tc>
          <w:tcPr>
            <w:tcW w:w="3120" w:type="dxa"/>
          </w:tcPr>
          <w:p w14:paraId="197D1383" w14:textId="77777777" w:rsidR="006329E0" w:rsidRDefault="006329E0" w:rsidP="006329E0"/>
        </w:tc>
        <w:tc>
          <w:tcPr>
            <w:tcW w:w="3120" w:type="dxa"/>
          </w:tcPr>
          <w:p w14:paraId="6E624FD8" w14:textId="77777777" w:rsidR="006329E0" w:rsidRDefault="006329E0" w:rsidP="006329E0"/>
        </w:tc>
      </w:tr>
      <w:tr w:rsidR="006329E0" w14:paraId="39577DB0" w14:textId="77777777" w:rsidTr="006329E0">
        <w:tc>
          <w:tcPr>
            <w:tcW w:w="3120" w:type="dxa"/>
          </w:tcPr>
          <w:p w14:paraId="2B01F3D8" w14:textId="147CEED6" w:rsidR="006329E0" w:rsidRDefault="006329E0" w:rsidP="006329E0">
            <w:r>
              <w:t>Certificate</w:t>
            </w:r>
          </w:p>
        </w:tc>
        <w:tc>
          <w:tcPr>
            <w:tcW w:w="3120" w:type="dxa"/>
          </w:tcPr>
          <w:p w14:paraId="04F46CF4" w14:textId="77777777" w:rsidR="006329E0" w:rsidRDefault="006329E0" w:rsidP="006329E0"/>
        </w:tc>
        <w:tc>
          <w:tcPr>
            <w:tcW w:w="3120" w:type="dxa"/>
          </w:tcPr>
          <w:p w14:paraId="30048B0F" w14:textId="77777777" w:rsidR="006329E0" w:rsidRDefault="006329E0" w:rsidP="006329E0"/>
        </w:tc>
      </w:tr>
      <w:tr w:rsidR="006329E0" w14:paraId="2F1C7781" w14:textId="77777777" w:rsidTr="006329E0">
        <w:tc>
          <w:tcPr>
            <w:tcW w:w="3120" w:type="dxa"/>
          </w:tcPr>
          <w:p w14:paraId="397AD461" w14:textId="3A820492" w:rsidR="006329E0" w:rsidRDefault="006329E0" w:rsidP="006329E0">
            <w:r>
              <w:t>Language</w:t>
            </w:r>
          </w:p>
        </w:tc>
        <w:tc>
          <w:tcPr>
            <w:tcW w:w="3120" w:type="dxa"/>
          </w:tcPr>
          <w:p w14:paraId="38325133" w14:textId="77777777" w:rsidR="006329E0" w:rsidRDefault="006329E0" w:rsidP="006329E0"/>
        </w:tc>
        <w:tc>
          <w:tcPr>
            <w:tcW w:w="3120" w:type="dxa"/>
          </w:tcPr>
          <w:p w14:paraId="7D61E1B2" w14:textId="77777777" w:rsidR="006329E0" w:rsidRDefault="006329E0" w:rsidP="006329E0"/>
        </w:tc>
      </w:tr>
    </w:tbl>
    <w:p w14:paraId="35A8CCF7" w14:textId="40EF14B8" w:rsidR="006329E0" w:rsidRDefault="009443F0" w:rsidP="009443F0">
      <w:pPr>
        <w:pStyle w:val="Heading4Numbered"/>
      </w:pPr>
      <w:r>
        <w:t>ATA Console</w:t>
      </w:r>
    </w:p>
    <w:p w14:paraId="23ACF2BC" w14:textId="77777777" w:rsidR="00F9142A" w:rsidRPr="00F9142A" w:rsidRDefault="00F9142A" w:rsidP="00F9142A">
      <w:pPr>
        <w:pStyle w:val="TemplateInstructions"/>
      </w:pPr>
      <w:r>
        <w:rPr>
          <w:b/>
        </w:rPr>
        <w:t>Instruction:</w:t>
      </w:r>
      <w:r>
        <w:t xml:space="preserve"> Update the following table with information specific to your customer deployment.</w:t>
      </w:r>
    </w:p>
    <w:p w14:paraId="0779E6E9" w14:textId="33C588C5" w:rsidR="00F9142A" w:rsidRDefault="00F9142A" w:rsidP="00F9142A">
      <w:pPr>
        <w:pStyle w:val="Caption"/>
        <w:keepNext/>
      </w:pPr>
      <w:bookmarkStart w:id="60" w:name="_Toc462985346"/>
      <w:r>
        <w:t xml:space="preserve">Table </w:t>
      </w:r>
      <w:fldSimple w:instr=" SEQ Table \* ARABIC ">
        <w:r w:rsidR="009A64CD">
          <w:rPr>
            <w:noProof/>
          </w:rPr>
          <w:t>14</w:t>
        </w:r>
      </w:fldSimple>
      <w:r>
        <w:t>: ATA Console Configuration</w:t>
      </w:r>
      <w:bookmarkEnd w:id="60"/>
    </w:p>
    <w:tbl>
      <w:tblPr>
        <w:tblStyle w:val="TableGrid"/>
        <w:tblW w:w="0" w:type="auto"/>
        <w:tblLook w:val="04A0" w:firstRow="1" w:lastRow="0" w:firstColumn="1" w:lastColumn="0" w:noHBand="0" w:noVBand="1"/>
      </w:tblPr>
      <w:tblGrid>
        <w:gridCol w:w="3120"/>
        <w:gridCol w:w="3120"/>
        <w:gridCol w:w="3120"/>
      </w:tblGrid>
      <w:tr w:rsidR="009443F0" w14:paraId="7577921D" w14:textId="77777777" w:rsidTr="009443F0">
        <w:trPr>
          <w:cnfStyle w:val="100000000000" w:firstRow="1" w:lastRow="0" w:firstColumn="0" w:lastColumn="0" w:oddVBand="0" w:evenVBand="0" w:oddHBand="0" w:evenHBand="0" w:firstRowFirstColumn="0" w:firstRowLastColumn="0" w:lastRowFirstColumn="0" w:lastRowLastColumn="0"/>
        </w:trPr>
        <w:tc>
          <w:tcPr>
            <w:tcW w:w="3120" w:type="dxa"/>
          </w:tcPr>
          <w:p w14:paraId="37DF04E6" w14:textId="77777777" w:rsidR="009443F0" w:rsidRDefault="009443F0" w:rsidP="009443F0">
            <w:r>
              <w:t>Setting</w:t>
            </w:r>
          </w:p>
        </w:tc>
        <w:tc>
          <w:tcPr>
            <w:tcW w:w="3120" w:type="dxa"/>
          </w:tcPr>
          <w:p w14:paraId="01CBAB66" w14:textId="77777777" w:rsidR="009443F0" w:rsidRDefault="009443F0" w:rsidP="009443F0">
            <w:r>
              <w:t>Value</w:t>
            </w:r>
          </w:p>
        </w:tc>
        <w:tc>
          <w:tcPr>
            <w:tcW w:w="3120" w:type="dxa"/>
          </w:tcPr>
          <w:p w14:paraId="7D7B123C" w14:textId="77777777" w:rsidR="009443F0" w:rsidRDefault="009443F0" w:rsidP="009443F0">
            <w:r>
              <w:t>Comments</w:t>
            </w:r>
          </w:p>
        </w:tc>
      </w:tr>
      <w:tr w:rsidR="009443F0" w14:paraId="038AD1DC" w14:textId="77777777" w:rsidTr="009443F0">
        <w:tc>
          <w:tcPr>
            <w:tcW w:w="3120" w:type="dxa"/>
          </w:tcPr>
          <w:p w14:paraId="072D5F4B" w14:textId="11D82D70" w:rsidR="009443F0" w:rsidRDefault="009443F0" w:rsidP="009443F0">
            <w:r>
              <w:t>ATA Console URL</w:t>
            </w:r>
          </w:p>
        </w:tc>
        <w:tc>
          <w:tcPr>
            <w:tcW w:w="3120" w:type="dxa"/>
          </w:tcPr>
          <w:p w14:paraId="72AD845A" w14:textId="77777777" w:rsidR="009443F0" w:rsidRDefault="009443F0" w:rsidP="009443F0"/>
        </w:tc>
        <w:tc>
          <w:tcPr>
            <w:tcW w:w="3120" w:type="dxa"/>
          </w:tcPr>
          <w:p w14:paraId="05BB752C" w14:textId="77777777" w:rsidR="009443F0" w:rsidRDefault="009443F0" w:rsidP="009443F0"/>
        </w:tc>
      </w:tr>
    </w:tbl>
    <w:p w14:paraId="675D578D" w14:textId="4DEB80C1" w:rsidR="00E6089D" w:rsidRDefault="00E6089D" w:rsidP="009443F0">
      <w:pPr>
        <w:pStyle w:val="Heading4Numbered"/>
      </w:pPr>
      <w:r>
        <w:t>ATA Role Based Access Control – RBAC</w:t>
      </w:r>
    </w:p>
    <w:p w14:paraId="5EB75D7A" w14:textId="535D869C" w:rsidR="006A493F" w:rsidRDefault="006A493F" w:rsidP="006A493F"/>
    <w:p w14:paraId="4601E1FE" w14:textId="06488BD6" w:rsidR="006A493F" w:rsidRPr="006A493F" w:rsidRDefault="006A493F" w:rsidP="006A493F">
      <w:r w:rsidRPr="006A493F">
        <w:lastRenderedPageBreak/>
        <w:t>ATA includes three roles with different sets of permissions. These groups are created as local security groups.</w:t>
      </w:r>
    </w:p>
    <w:p w14:paraId="7060A055" w14:textId="1A8EFA6F" w:rsidR="00E6089D" w:rsidRDefault="00E6089D" w:rsidP="00E6089D">
      <w:pPr>
        <w:pStyle w:val="TemplateInstructions"/>
      </w:pPr>
      <w:r>
        <w:rPr>
          <w:b/>
        </w:rPr>
        <w:t>Instruction:</w:t>
      </w:r>
      <w:r>
        <w:t xml:space="preserve"> Update the following table with information specific to your customer deployment.</w:t>
      </w:r>
    </w:p>
    <w:p w14:paraId="774B34A7" w14:textId="06853DC7" w:rsidR="009A64CD" w:rsidRDefault="009A64CD" w:rsidP="009A64CD">
      <w:pPr>
        <w:pStyle w:val="Caption"/>
        <w:keepNext/>
      </w:pPr>
      <w:bookmarkStart w:id="61" w:name="_Toc462985347"/>
      <w:r>
        <w:t xml:space="preserve">Table </w:t>
      </w:r>
      <w:fldSimple w:instr=" SEQ Table \* ARABIC ">
        <w:r>
          <w:rPr>
            <w:noProof/>
          </w:rPr>
          <w:t>15</w:t>
        </w:r>
      </w:fldSimple>
      <w:r>
        <w:t>: ATA Console Configuration</w:t>
      </w:r>
      <w:bookmarkEnd w:id="61"/>
    </w:p>
    <w:tbl>
      <w:tblPr>
        <w:tblStyle w:val="TableGrid"/>
        <w:tblW w:w="0" w:type="auto"/>
        <w:tblLook w:val="04A0" w:firstRow="1" w:lastRow="0" w:firstColumn="1" w:lastColumn="0" w:noHBand="0" w:noVBand="1"/>
      </w:tblPr>
      <w:tblGrid>
        <w:gridCol w:w="3120"/>
        <w:gridCol w:w="3120"/>
        <w:gridCol w:w="423"/>
        <w:gridCol w:w="2697"/>
      </w:tblGrid>
      <w:tr w:rsidR="00E6089D" w14:paraId="0DB21A18" w14:textId="77777777" w:rsidTr="00E6089D">
        <w:trPr>
          <w:cnfStyle w:val="100000000000" w:firstRow="1" w:lastRow="0" w:firstColumn="0" w:lastColumn="0" w:oddVBand="0" w:evenVBand="0" w:oddHBand="0" w:evenHBand="0" w:firstRowFirstColumn="0" w:firstRowLastColumn="0" w:lastRowFirstColumn="0" w:lastRowLastColumn="0"/>
        </w:trPr>
        <w:tc>
          <w:tcPr>
            <w:tcW w:w="3120" w:type="dxa"/>
          </w:tcPr>
          <w:p w14:paraId="7500C87C" w14:textId="1548B4DF" w:rsidR="00E6089D" w:rsidRDefault="00E6089D" w:rsidP="0028743E">
            <w:r>
              <w:t xml:space="preserve">Group Name </w:t>
            </w:r>
          </w:p>
        </w:tc>
        <w:tc>
          <w:tcPr>
            <w:tcW w:w="3543" w:type="dxa"/>
            <w:gridSpan w:val="2"/>
          </w:tcPr>
          <w:p w14:paraId="3A18414C" w14:textId="72484C79" w:rsidR="00E6089D" w:rsidRDefault="00E6089D" w:rsidP="0028743E">
            <w:r>
              <w:t>Members</w:t>
            </w:r>
          </w:p>
        </w:tc>
        <w:tc>
          <w:tcPr>
            <w:tcW w:w="2697" w:type="dxa"/>
          </w:tcPr>
          <w:p w14:paraId="4F8DCB03" w14:textId="77777777" w:rsidR="00E6089D" w:rsidRDefault="00E6089D" w:rsidP="0028743E">
            <w:r>
              <w:t>Comments</w:t>
            </w:r>
          </w:p>
        </w:tc>
      </w:tr>
      <w:tr w:rsidR="00E6089D" w14:paraId="493A0D87" w14:textId="77777777" w:rsidTr="0028743E">
        <w:tc>
          <w:tcPr>
            <w:tcW w:w="3120" w:type="dxa"/>
          </w:tcPr>
          <w:p w14:paraId="5B055F49" w14:textId="77777777" w:rsidR="00E6089D" w:rsidRDefault="00E6089D" w:rsidP="0028743E">
            <w:r>
              <w:t>Microsoft Advanced Threat Analytics Administrators</w:t>
            </w:r>
          </w:p>
          <w:p w14:paraId="049FC2B2" w14:textId="4E6C3AC1" w:rsidR="006A493F" w:rsidRPr="006A493F" w:rsidRDefault="006A493F" w:rsidP="0028743E">
            <w:pPr>
              <w:rPr>
                <w:i/>
              </w:rPr>
            </w:pPr>
            <w:r w:rsidRPr="006A493F">
              <w:rPr>
                <w:i/>
              </w:rPr>
              <w:t>Team in charge of deploying and managing ATA (adding new gateways, etc).</w:t>
            </w:r>
          </w:p>
        </w:tc>
        <w:tc>
          <w:tcPr>
            <w:tcW w:w="3120" w:type="dxa"/>
          </w:tcPr>
          <w:p w14:paraId="7FFCCE13" w14:textId="6548E1B4" w:rsidR="00E6089D" w:rsidRDefault="00E6089D" w:rsidP="0028743E">
            <w:r>
              <w:t>Username/group:</w:t>
            </w:r>
          </w:p>
          <w:p w14:paraId="207A9D93" w14:textId="77777777" w:rsidR="00E6089D" w:rsidRDefault="00E6089D" w:rsidP="0028743E">
            <w:r>
              <w:t>Domain:</w:t>
            </w:r>
          </w:p>
        </w:tc>
        <w:tc>
          <w:tcPr>
            <w:tcW w:w="3120" w:type="dxa"/>
            <w:gridSpan w:val="2"/>
          </w:tcPr>
          <w:p w14:paraId="1AFBCED2" w14:textId="77777777" w:rsidR="00E6089D" w:rsidRDefault="00E6089D" w:rsidP="0028743E"/>
        </w:tc>
      </w:tr>
      <w:tr w:rsidR="00E6089D" w14:paraId="4A89B0B8" w14:textId="77777777" w:rsidTr="0028743E">
        <w:tc>
          <w:tcPr>
            <w:tcW w:w="3120" w:type="dxa"/>
          </w:tcPr>
          <w:p w14:paraId="5E0E9E20" w14:textId="77777777" w:rsidR="00E6089D" w:rsidRDefault="00E6089D" w:rsidP="0028743E">
            <w:r>
              <w:t>Microsoft Advanced Threat Analytics Users</w:t>
            </w:r>
          </w:p>
          <w:p w14:paraId="5325D992" w14:textId="67E18CE0" w:rsidR="006A493F" w:rsidRPr="006A493F" w:rsidRDefault="006A493F" w:rsidP="0028743E">
            <w:pPr>
              <w:rPr>
                <w:i/>
              </w:rPr>
            </w:pPr>
            <w:r w:rsidRPr="006A493F">
              <w:rPr>
                <w:i/>
              </w:rPr>
              <w:t>Permissions to change and manage alert states (team in charge to follow-up / handle alerts generated by ATA).</w:t>
            </w:r>
          </w:p>
        </w:tc>
        <w:tc>
          <w:tcPr>
            <w:tcW w:w="3120" w:type="dxa"/>
          </w:tcPr>
          <w:p w14:paraId="5B86BD46" w14:textId="77777777" w:rsidR="00E6089D" w:rsidRDefault="00E6089D" w:rsidP="00E6089D">
            <w:r>
              <w:t>Username/group:</w:t>
            </w:r>
          </w:p>
          <w:p w14:paraId="6E189499" w14:textId="094D473C" w:rsidR="00E6089D" w:rsidRDefault="00E6089D" w:rsidP="00E6089D">
            <w:r>
              <w:t>Domain:</w:t>
            </w:r>
          </w:p>
        </w:tc>
        <w:tc>
          <w:tcPr>
            <w:tcW w:w="3120" w:type="dxa"/>
            <w:gridSpan w:val="2"/>
          </w:tcPr>
          <w:p w14:paraId="40099443" w14:textId="77777777" w:rsidR="00E6089D" w:rsidRDefault="00E6089D" w:rsidP="0028743E"/>
        </w:tc>
      </w:tr>
      <w:tr w:rsidR="00E6089D" w14:paraId="2E385F59" w14:textId="77777777" w:rsidTr="0028743E">
        <w:tc>
          <w:tcPr>
            <w:tcW w:w="3120" w:type="dxa"/>
          </w:tcPr>
          <w:p w14:paraId="474E66B9" w14:textId="77777777" w:rsidR="00E6089D" w:rsidRDefault="00E6089D" w:rsidP="0028743E">
            <w:r>
              <w:t>Microsoft Advanced Threat Analytics Viewers</w:t>
            </w:r>
          </w:p>
          <w:p w14:paraId="5735848E" w14:textId="508CC942" w:rsidR="006A493F" w:rsidRPr="006A493F" w:rsidRDefault="006A493F" w:rsidP="0028743E">
            <w:pPr>
              <w:rPr>
                <w:i/>
              </w:rPr>
            </w:pPr>
            <w:r w:rsidRPr="006A493F">
              <w:rPr>
                <w:i/>
              </w:rPr>
              <w:t>Team(s) that might be interesting to leverage ATA information for their daily activities (security team, misc. admins, etc.)</w:t>
            </w:r>
          </w:p>
        </w:tc>
        <w:tc>
          <w:tcPr>
            <w:tcW w:w="3120" w:type="dxa"/>
          </w:tcPr>
          <w:p w14:paraId="4C6ED0ED" w14:textId="77777777" w:rsidR="00E6089D" w:rsidRDefault="00E6089D" w:rsidP="00E6089D">
            <w:r>
              <w:t>Username/group:</w:t>
            </w:r>
          </w:p>
          <w:p w14:paraId="3B2B3199" w14:textId="35EA3F74" w:rsidR="00E6089D" w:rsidRDefault="00E6089D" w:rsidP="00E6089D">
            <w:r>
              <w:t>Domain:</w:t>
            </w:r>
          </w:p>
        </w:tc>
        <w:tc>
          <w:tcPr>
            <w:tcW w:w="3120" w:type="dxa"/>
            <w:gridSpan w:val="2"/>
          </w:tcPr>
          <w:p w14:paraId="031A97A6" w14:textId="77777777" w:rsidR="00E6089D" w:rsidRDefault="00E6089D" w:rsidP="0028743E"/>
        </w:tc>
      </w:tr>
    </w:tbl>
    <w:p w14:paraId="44C4AC25" w14:textId="4D363C28" w:rsidR="00E6089D" w:rsidRPr="00E6089D" w:rsidRDefault="00E6089D" w:rsidP="00E6089D"/>
    <w:p w14:paraId="0DAC5976" w14:textId="4E8BE1AC" w:rsidR="009443F0" w:rsidRDefault="009443F0" w:rsidP="009443F0">
      <w:pPr>
        <w:pStyle w:val="Heading4Numbered"/>
      </w:pPr>
      <w:r>
        <w:t>ATA Gateways</w:t>
      </w:r>
    </w:p>
    <w:p w14:paraId="21CA7074" w14:textId="77777777" w:rsidR="00F9142A" w:rsidRPr="00F9142A" w:rsidRDefault="00F9142A" w:rsidP="00F9142A">
      <w:pPr>
        <w:pStyle w:val="TemplateInstructions"/>
      </w:pPr>
      <w:r>
        <w:rPr>
          <w:b/>
        </w:rPr>
        <w:t>Instruction:</w:t>
      </w:r>
      <w:r>
        <w:t xml:space="preserve"> Update the following table with information specific to your customer deployment.</w:t>
      </w:r>
    </w:p>
    <w:p w14:paraId="5F62BA7B" w14:textId="4123CF17" w:rsidR="00F9142A" w:rsidRDefault="00F9142A" w:rsidP="00F9142A">
      <w:pPr>
        <w:pStyle w:val="Caption"/>
        <w:keepNext/>
      </w:pPr>
      <w:bookmarkStart w:id="62" w:name="_Toc462985348"/>
      <w:r>
        <w:t xml:space="preserve">Table </w:t>
      </w:r>
      <w:fldSimple w:instr=" SEQ Table \* ARABIC ">
        <w:r w:rsidR="009A64CD">
          <w:rPr>
            <w:noProof/>
          </w:rPr>
          <w:t>16</w:t>
        </w:r>
      </w:fldSimple>
      <w:r>
        <w:t>: ATA Gateway Configuration</w:t>
      </w:r>
      <w:bookmarkEnd w:id="62"/>
    </w:p>
    <w:tbl>
      <w:tblPr>
        <w:tblStyle w:val="TableGrid"/>
        <w:tblW w:w="0" w:type="auto"/>
        <w:tblLook w:val="04A0" w:firstRow="1" w:lastRow="0" w:firstColumn="1" w:lastColumn="0" w:noHBand="0" w:noVBand="1"/>
      </w:tblPr>
      <w:tblGrid>
        <w:gridCol w:w="3120"/>
        <w:gridCol w:w="3120"/>
        <w:gridCol w:w="3120"/>
      </w:tblGrid>
      <w:tr w:rsidR="009443F0" w14:paraId="1228B5B5" w14:textId="77777777" w:rsidTr="009443F0">
        <w:trPr>
          <w:cnfStyle w:val="100000000000" w:firstRow="1" w:lastRow="0" w:firstColumn="0" w:lastColumn="0" w:oddVBand="0" w:evenVBand="0" w:oddHBand="0" w:evenHBand="0" w:firstRowFirstColumn="0" w:firstRowLastColumn="0" w:lastRowFirstColumn="0" w:lastRowLastColumn="0"/>
        </w:trPr>
        <w:tc>
          <w:tcPr>
            <w:tcW w:w="3120" w:type="dxa"/>
          </w:tcPr>
          <w:p w14:paraId="4E923ECF" w14:textId="77777777" w:rsidR="009443F0" w:rsidRDefault="009443F0" w:rsidP="009443F0">
            <w:r>
              <w:t>Setting</w:t>
            </w:r>
          </w:p>
        </w:tc>
        <w:tc>
          <w:tcPr>
            <w:tcW w:w="3120" w:type="dxa"/>
          </w:tcPr>
          <w:p w14:paraId="5B8076DF" w14:textId="77777777" w:rsidR="009443F0" w:rsidRDefault="009443F0" w:rsidP="009443F0">
            <w:r>
              <w:t>Value</w:t>
            </w:r>
          </w:p>
        </w:tc>
        <w:tc>
          <w:tcPr>
            <w:tcW w:w="3120" w:type="dxa"/>
          </w:tcPr>
          <w:p w14:paraId="6A5D2386" w14:textId="77777777" w:rsidR="009443F0" w:rsidRDefault="009443F0" w:rsidP="009443F0">
            <w:r>
              <w:t>Comments</w:t>
            </w:r>
          </w:p>
        </w:tc>
      </w:tr>
      <w:tr w:rsidR="009443F0" w14:paraId="50F1AAFB" w14:textId="77777777" w:rsidTr="009443F0">
        <w:tc>
          <w:tcPr>
            <w:tcW w:w="3120" w:type="dxa"/>
          </w:tcPr>
          <w:p w14:paraId="3ECF950E" w14:textId="7416A34C" w:rsidR="009443F0" w:rsidRDefault="009443F0" w:rsidP="009443F0">
            <w:r>
              <w:t>Domain Connectivity</w:t>
            </w:r>
          </w:p>
        </w:tc>
        <w:tc>
          <w:tcPr>
            <w:tcW w:w="3120" w:type="dxa"/>
          </w:tcPr>
          <w:p w14:paraId="773DE6B6" w14:textId="77777777" w:rsidR="009443F0" w:rsidRDefault="009443F0" w:rsidP="009443F0">
            <w:r>
              <w:t>Username:</w:t>
            </w:r>
          </w:p>
          <w:p w14:paraId="3C960BAF" w14:textId="162DD3D2" w:rsidR="009443F0" w:rsidRDefault="009443F0" w:rsidP="009443F0">
            <w:r>
              <w:t>Domain:</w:t>
            </w:r>
          </w:p>
        </w:tc>
        <w:tc>
          <w:tcPr>
            <w:tcW w:w="3120" w:type="dxa"/>
          </w:tcPr>
          <w:p w14:paraId="634B0AFE" w14:textId="77777777" w:rsidR="009443F0" w:rsidRDefault="009443F0" w:rsidP="009443F0"/>
        </w:tc>
      </w:tr>
      <w:tr w:rsidR="009443F0" w14:paraId="59E1F966" w14:textId="77777777" w:rsidTr="009443F0">
        <w:tc>
          <w:tcPr>
            <w:tcW w:w="3120" w:type="dxa"/>
          </w:tcPr>
          <w:p w14:paraId="623950EC" w14:textId="4F4BB65C" w:rsidR="009443F0" w:rsidRDefault="009443F0" w:rsidP="009443F0">
            <w:r>
              <w:t>Update ATA Gateways automatically</w:t>
            </w:r>
          </w:p>
        </w:tc>
        <w:tc>
          <w:tcPr>
            <w:tcW w:w="3120" w:type="dxa"/>
          </w:tcPr>
          <w:p w14:paraId="4BE26399" w14:textId="77777777" w:rsidR="009443F0" w:rsidRDefault="009443F0" w:rsidP="009443F0"/>
        </w:tc>
        <w:tc>
          <w:tcPr>
            <w:tcW w:w="3120" w:type="dxa"/>
          </w:tcPr>
          <w:p w14:paraId="4713B3B5" w14:textId="77777777" w:rsidR="009443F0" w:rsidRDefault="009443F0" w:rsidP="009443F0"/>
        </w:tc>
      </w:tr>
    </w:tbl>
    <w:p w14:paraId="28741276" w14:textId="65846C26" w:rsidR="009443F0" w:rsidRDefault="009443F0" w:rsidP="0001538F">
      <w:pPr>
        <w:pStyle w:val="Heading3Numbered"/>
      </w:pPr>
      <w:bookmarkStart w:id="63" w:name="_Toc464635875"/>
      <w:r>
        <w:t>ATA Gateways Configuration</w:t>
      </w:r>
      <w:bookmarkEnd w:id="63"/>
    </w:p>
    <w:p w14:paraId="2435CC97" w14:textId="16955B52" w:rsidR="00DA1714" w:rsidRPr="00DA1714" w:rsidRDefault="00DA1714" w:rsidP="00DA1714">
      <w:pPr>
        <w:pStyle w:val="TemplateInstructions"/>
      </w:pPr>
      <w:r>
        <w:rPr>
          <w:b/>
        </w:rPr>
        <w:t>Instructions:</w:t>
      </w:r>
      <w:r>
        <w:t xml:space="preserve"> Update the following table with information for all </w:t>
      </w:r>
      <w:r w:rsidR="0086221F">
        <w:t>Gateway</w:t>
      </w:r>
      <w:r>
        <w:t>s that are being deployed for this customer.</w:t>
      </w:r>
    </w:p>
    <w:p w14:paraId="1A39CFC9" w14:textId="5FCC12E0" w:rsidR="00DA1714" w:rsidRDefault="00DA1714" w:rsidP="00DA1714">
      <w:pPr>
        <w:pStyle w:val="Caption"/>
        <w:keepNext/>
      </w:pPr>
      <w:bookmarkStart w:id="64" w:name="_Toc462985349"/>
      <w:r>
        <w:lastRenderedPageBreak/>
        <w:t xml:space="preserve">Table </w:t>
      </w:r>
      <w:fldSimple w:instr=" SEQ Table \* ARABIC ">
        <w:r w:rsidR="009A64CD">
          <w:rPr>
            <w:noProof/>
          </w:rPr>
          <w:t>17</w:t>
        </w:r>
      </w:fldSimple>
      <w:r>
        <w:t>: ATA Gateway Configuration Details</w:t>
      </w:r>
      <w:bookmarkEnd w:id="64"/>
    </w:p>
    <w:tbl>
      <w:tblPr>
        <w:tblStyle w:val="TableGrid"/>
        <w:tblW w:w="0" w:type="auto"/>
        <w:tblLook w:val="04A0" w:firstRow="1" w:lastRow="0" w:firstColumn="1" w:lastColumn="0" w:noHBand="0" w:noVBand="1"/>
      </w:tblPr>
      <w:tblGrid>
        <w:gridCol w:w="1264"/>
        <w:gridCol w:w="1076"/>
        <w:gridCol w:w="1620"/>
        <w:gridCol w:w="1440"/>
        <w:gridCol w:w="1170"/>
        <w:gridCol w:w="1419"/>
        <w:gridCol w:w="1371"/>
      </w:tblGrid>
      <w:tr w:rsidR="00DA1714" w14:paraId="49DCFAA2" w14:textId="77777777" w:rsidTr="00DA1714">
        <w:trPr>
          <w:cnfStyle w:val="100000000000" w:firstRow="1" w:lastRow="0" w:firstColumn="0" w:lastColumn="0" w:oddVBand="0" w:evenVBand="0" w:oddHBand="0" w:evenHBand="0" w:firstRowFirstColumn="0" w:firstRowLastColumn="0" w:lastRowFirstColumn="0" w:lastRowLastColumn="0"/>
        </w:trPr>
        <w:tc>
          <w:tcPr>
            <w:tcW w:w="1264" w:type="dxa"/>
          </w:tcPr>
          <w:p w14:paraId="10753E9A" w14:textId="38B04F9B" w:rsidR="00DA1714" w:rsidRDefault="00DA1714" w:rsidP="00DA1714">
            <w:r>
              <w:t>Gateway Name</w:t>
            </w:r>
          </w:p>
        </w:tc>
        <w:tc>
          <w:tcPr>
            <w:tcW w:w="1076" w:type="dxa"/>
          </w:tcPr>
          <w:p w14:paraId="7CEF4A58" w14:textId="02AC0C54" w:rsidR="00DA1714" w:rsidRDefault="00DA1714" w:rsidP="00DA1714">
            <w:r>
              <w:t>Gateway Type</w:t>
            </w:r>
          </w:p>
        </w:tc>
        <w:tc>
          <w:tcPr>
            <w:tcW w:w="1620" w:type="dxa"/>
          </w:tcPr>
          <w:p w14:paraId="03041F36" w14:textId="69E287B6" w:rsidR="00DA1714" w:rsidRDefault="00DA1714" w:rsidP="00DA1714">
            <w:r>
              <w:t>DC’s Monitored</w:t>
            </w:r>
          </w:p>
        </w:tc>
        <w:tc>
          <w:tcPr>
            <w:tcW w:w="1440" w:type="dxa"/>
          </w:tcPr>
          <w:p w14:paraId="502E1D3A" w14:textId="1B204527" w:rsidR="00DA1714" w:rsidRDefault="00DA1714" w:rsidP="00DA1714">
            <w:r>
              <w:t>Domain Synchronizer Candidate (Yes/No)</w:t>
            </w:r>
          </w:p>
        </w:tc>
        <w:tc>
          <w:tcPr>
            <w:tcW w:w="1170" w:type="dxa"/>
          </w:tcPr>
          <w:p w14:paraId="67E6634B" w14:textId="164ADF3C" w:rsidR="00DA1714" w:rsidRDefault="00DA1714" w:rsidP="00DA1714">
            <w:r>
              <w:t>Syslog Listener (Yes/No)</w:t>
            </w:r>
          </w:p>
        </w:tc>
        <w:tc>
          <w:tcPr>
            <w:tcW w:w="1419" w:type="dxa"/>
          </w:tcPr>
          <w:p w14:paraId="5FF76832" w14:textId="3B1C68FF" w:rsidR="00DA1714" w:rsidRDefault="00DA1714" w:rsidP="00DA1714">
            <w:r>
              <w:t>Windows Event Forwarding Collection (Yes/No)</w:t>
            </w:r>
          </w:p>
        </w:tc>
        <w:tc>
          <w:tcPr>
            <w:tcW w:w="1371" w:type="dxa"/>
          </w:tcPr>
          <w:p w14:paraId="14242646" w14:textId="04DE51DE" w:rsidR="00DA1714" w:rsidRDefault="00DA1714" w:rsidP="00DA1714">
            <w:r>
              <w:t>Comments</w:t>
            </w:r>
          </w:p>
        </w:tc>
      </w:tr>
      <w:tr w:rsidR="00DA1714" w14:paraId="586DA42C" w14:textId="77777777" w:rsidTr="00DA1714">
        <w:tc>
          <w:tcPr>
            <w:tcW w:w="1264" w:type="dxa"/>
          </w:tcPr>
          <w:p w14:paraId="3D880353" w14:textId="5901EC95" w:rsidR="00DA1714" w:rsidRDefault="00DA1714" w:rsidP="00DA1714">
            <w:pPr>
              <w:pStyle w:val="TemplateInstructions"/>
            </w:pPr>
            <w:r>
              <w:t>ATA GW1</w:t>
            </w:r>
          </w:p>
        </w:tc>
        <w:tc>
          <w:tcPr>
            <w:tcW w:w="1076" w:type="dxa"/>
          </w:tcPr>
          <w:p w14:paraId="25F46544" w14:textId="190F285E" w:rsidR="00DA1714" w:rsidRDefault="00DA1714" w:rsidP="00DA1714">
            <w:pPr>
              <w:pStyle w:val="TemplateInstructions"/>
            </w:pPr>
            <w:r>
              <w:t>Lightweight</w:t>
            </w:r>
          </w:p>
        </w:tc>
        <w:tc>
          <w:tcPr>
            <w:tcW w:w="1620" w:type="dxa"/>
          </w:tcPr>
          <w:p w14:paraId="2BDD9A93" w14:textId="09A77BA1" w:rsidR="00DA1714" w:rsidRDefault="00DA1714" w:rsidP="00DA1714">
            <w:pPr>
              <w:pStyle w:val="TemplateInstructions"/>
            </w:pPr>
            <w:r>
              <w:t>DC1.Contoso.Com</w:t>
            </w:r>
          </w:p>
        </w:tc>
        <w:tc>
          <w:tcPr>
            <w:tcW w:w="1440" w:type="dxa"/>
          </w:tcPr>
          <w:p w14:paraId="6F7FCE12" w14:textId="4CCDD078" w:rsidR="00DA1714" w:rsidRDefault="00DA1714" w:rsidP="00DA1714">
            <w:pPr>
              <w:pStyle w:val="TemplateInstructions"/>
            </w:pPr>
            <w:r>
              <w:t>Yes</w:t>
            </w:r>
          </w:p>
        </w:tc>
        <w:tc>
          <w:tcPr>
            <w:tcW w:w="1170" w:type="dxa"/>
          </w:tcPr>
          <w:p w14:paraId="11AD6BB5" w14:textId="5F307AE6" w:rsidR="00DA1714" w:rsidRDefault="00F9142A" w:rsidP="00F9142A">
            <w:pPr>
              <w:pStyle w:val="TemplateInstructions"/>
            </w:pPr>
            <w:r>
              <w:t>No</w:t>
            </w:r>
          </w:p>
        </w:tc>
        <w:tc>
          <w:tcPr>
            <w:tcW w:w="1419" w:type="dxa"/>
          </w:tcPr>
          <w:p w14:paraId="10E28885" w14:textId="16A38A86" w:rsidR="00DA1714" w:rsidRDefault="00F9142A" w:rsidP="00DA1714">
            <w:pPr>
              <w:pStyle w:val="TemplateInstructions"/>
            </w:pPr>
            <w:r>
              <w:t>Yes</w:t>
            </w:r>
          </w:p>
        </w:tc>
        <w:tc>
          <w:tcPr>
            <w:tcW w:w="1371" w:type="dxa"/>
          </w:tcPr>
          <w:p w14:paraId="15116C1F" w14:textId="1070D8BF" w:rsidR="00DA1714" w:rsidRDefault="00DA1714" w:rsidP="00DA1714">
            <w:pPr>
              <w:pStyle w:val="TemplateInstructions"/>
            </w:pPr>
            <w:r>
              <w:t xml:space="preserve">This </w:t>
            </w:r>
            <w:r w:rsidR="0086221F">
              <w:t>Gateway</w:t>
            </w:r>
            <w:r>
              <w:t xml:space="preserve"> has been installed onto DC1.</w:t>
            </w:r>
          </w:p>
        </w:tc>
      </w:tr>
      <w:tr w:rsidR="00DA1714" w14:paraId="14AFA870" w14:textId="77777777" w:rsidTr="00DA1714">
        <w:tc>
          <w:tcPr>
            <w:tcW w:w="1264" w:type="dxa"/>
          </w:tcPr>
          <w:p w14:paraId="63F8DF21" w14:textId="3A3079B5" w:rsidR="00DA1714" w:rsidRDefault="00DA1714" w:rsidP="00DA1714">
            <w:pPr>
              <w:pStyle w:val="TemplateInstructions"/>
            </w:pPr>
            <w:r>
              <w:t>ATA GW2</w:t>
            </w:r>
          </w:p>
        </w:tc>
        <w:tc>
          <w:tcPr>
            <w:tcW w:w="1076" w:type="dxa"/>
          </w:tcPr>
          <w:p w14:paraId="5D94F1AB" w14:textId="41894B21" w:rsidR="00DA1714" w:rsidRDefault="00DA1714" w:rsidP="00DA1714">
            <w:pPr>
              <w:pStyle w:val="TemplateInstructions"/>
            </w:pPr>
            <w:r>
              <w:t>Full</w:t>
            </w:r>
          </w:p>
        </w:tc>
        <w:tc>
          <w:tcPr>
            <w:tcW w:w="1620" w:type="dxa"/>
          </w:tcPr>
          <w:p w14:paraId="13E40F2C" w14:textId="77777777" w:rsidR="00DA1714" w:rsidRDefault="00DA1714" w:rsidP="00DA1714">
            <w:pPr>
              <w:pStyle w:val="TemplateInstructions"/>
            </w:pPr>
            <w:r>
              <w:t>DC2.Contoso.Com</w:t>
            </w:r>
          </w:p>
          <w:p w14:paraId="3608108D" w14:textId="2EF557D3" w:rsidR="00DA1714" w:rsidRDefault="00DA1714" w:rsidP="00DA1714">
            <w:pPr>
              <w:pStyle w:val="TemplateInstructions"/>
            </w:pPr>
            <w:r>
              <w:t>DC3.Contoso.Com</w:t>
            </w:r>
          </w:p>
        </w:tc>
        <w:tc>
          <w:tcPr>
            <w:tcW w:w="1440" w:type="dxa"/>
          </w:tcPr>
          <w:p w14:paraId="6E6FCC7C" w14:textId="458C0702" w:rsidR="00DA1714" w:rsidRDefault="00DA1714" w:rsidP="00DA1714">
            <w:pPr>
              <w:pStyle w:val="TemplateInstructions"/>
            </w:pPr>
            <w:r>
              <w:t>Yes</w:t>
            </w:r>
          </w:p>
        </w:tc>
        <w:tc>
          <w:tcPr>
            <w:tcW w:w="1170" w:type="dxa"/>
          </w:tcPr>
          <w:p w14:paraId="1ED980B0" w14:textId="77777777" w:rsidR="00DA1714" w:rsidRDefault="00DA1714" w:rsidP="00DA1714">
            <w:pPr>
              <w:pStyle w:val="TemplateInstructions"/>
            </w:pPr>
          </w:p>
        </w:tc>
        <w:tc>
          <w:tcPr>
            <w:tcW w:w="1419" w:type="dxa"/>
          </w:tcPr>
          <w:p w14:paraId="46C03BF4" w14:textId="77777777" w:rsidR="00DA1714" w:rsidRDefault="00DA1714" w:rsidP="00DA1714">
            <w:pPr>
              <w:pStyle w:val="TemplateInstructions"/>
            </w:pPr>
          </w:p>
        </w:tc>
        <w:tc>
          <w:tcPr>
            <w:tcW w:w="1371" w:type="dxa"/>
          </w:tcPr>
          <w:p w14:paraId="52049407" w14:textId="79E1A3CD" w:rsidR="00DA1714" w:rsidRDefault="00DA1714" w:rsidP="00DA1714">
            <w:pPr>
              <w:pStyle w:val="TemplateInstructions"/>
            </w:pPr>
            <w:r>
              <w:t xml:space="preserve">This </w:t>
            </w:r>
            <w:r w:rsidR="0086221F">
              <w:t>Gateway</w:t>
            </w:r>
            <w:r>
              <w:t xml:space="preserve"> is monitoring multiple DC’s in the “Seattle” AD site.</w:t>
            </w:r>
          </w:p>
        </w:tc>
      </w:tr>
    </w:tbl>
    <w:p w14:paraId="4B3056AE" w14:textId="1945DE76" w:rsidR="006329E0" w:rsidRDefault="006329E0" w:rsidP="0001538F">
      <w:pPr>
        <w:pStyle w:val="Heading3Numbered"/>
      </w:pPr>
      <w:bookmarkStart w:id="65" w:name="_Toc464635876"/>
      <w:r>
        <w:t>ATA Detection Configurations</w:t>
      </w:r>
      <w:bookmarkEnd w:id="65"/>
    </w:p>
    <w:p w14:paraId="52F349AD" w14:textId="3D74F6E4" w:rsidR="0001538F" w:rsidRPr="00691862" w:rsidRDefault="0001538F" w:rsidP="006329E0">
      <w:pPr>
        <w:pStyle w:val="Heading4Numbered"/>
      </w:pPr>
      <w:r w:rsidRPr="00691862">
        <w:t>Short-</w:t>
      </w:r>
      <w:r w:rsidR="00F70BB3">
        <w:t>T</w:t>
      </w:r>
      <w:r w:rsidR="00F70BB3" w:rsidRPr="00691862">
        <w:t xml:space="preserve">erm </w:t>
      </w:r>
      <w:r w:rsidR="00F70BB3">
        <w:t>L</w:t>
      </w:r>
      <w:r w:rsidR="00F70BB3" w:rsidRPr="00691862">
        <w:t xml:space="preserve">ease </w:t>
      </w:r>
      <w:r w:rsidR="00F70BB3">
        <w:t>S</w:t>
      </w:r>
      <w:r w:rsidR="00F70BB3" w:rsidRPr="00691862">
        <w:t>ubnets</w:t>
      </w:r>
    </w:p>
    <w:p w14:paraId="5A5E5A72" w14:textId="7F51055E" w:rsidR="0001538F" w:rsidRPr="00691862" w:rsidRDefault="0001538F" w:rsidP="0001538F">
      <w:pPr>
        <w:pStyle w:val="TemplateInstructions"/>
      </w:pPr>
      <w:r w:rsidRPr="00691862">
        <w:rPr>
          <w:b/>
        </w:rPr>
        <w:t>Instruction:</w:t>
      </w:r>
      <w:r w:rsidR="002F1ED2" w:rsidRPr="00691862">
        <w:rPr>
          <w:b/>
        </w:rPr>
        <w:t xml:space="preserve"> </w:t>
      </w:r>
      <w:r w:rsidRPr="00691862">
        <w:t xml:space="preserve">Identify the subnets in which IP addresses are reassigned between devices within a very short period of time (seconds or minutes) and update the following table with appropriate information for each subnet. </w:t>
      </w:r>
    </w:p>
    <w:p w14:paraId="70C0B721" w14:textId="33223374" w:rsidR="0001538F" w:rsidRPr="00691862" w:rsidRDefault="0001538F" w:rsidP="0001538F">
      <w:pPr>
        <w:pStyle w:val="TemplateInstructions"/>
      </w:pPr>
      <w:r w:rsidRPr="00691862">
        <w:t>ATA reduces the cache lifetime for all IP addresses in these subnets to accommodate the fast reassignment between devices. VPN or Wi-Fi networks are common examples of short-term lease subnets</w:t>
      </w:r>
      <w:r w:rsidR="006C7D6F">
        <w:t>.</w:t>
      </w:r>
    </w:p>
    <w:p w14:paraId="2C3E6686" w14:textId="53F4E90D" w:rsidR="0001538F" w:rsidRPr="00691862" w:rsidRDefault="0001538F" w:rsidP="0001538F">
      <w:r w:rsidRPr="00691862">
        <w:t xml:space="preserve">Short-term lease subnets are subnets in which IP address assignment changes within seconds or minutes. </w:t>
      </w:r>
      <w:r w:rsidR="00F70BB3">
        <w:t>This includes</w:t>
      </w:r>
      <w:r w:rsidRPr="00691862">
        <w:t xml:space="preserve"> IP addresses </w:t>
      </w:r>
      <w:r w:rsidR="00F70BB3">
        <w:t xml:space="preserve">that are </w:t>
      </w:r>
      <w:r w:rsidRPr="00691862">
        <w:t xml:space="preserve">used for VPNs and </w:t>
      </w:r>
      <w:r w:rsidR="0086221F">
        <w:t>wireless networks</w:t>
      </w:r>
      <w:r w:rsidR="00F70BB3">
        <w:t>.</w:t>
      </w:r>
      <w:r w:rsidR="002F1ED2" w:rsidRPr="00691862">
        <w:t xml:space="preserve"> </w:t>
      </w:r>
      <w:r w:rsidRPr="00691862">
        <w:t xml:space="preserve">It is important to configure ATA </w:t>
      </w:r>
      <w:r w:rsidR="00F70BB3">
        <w:t xml:space="preserve">to recognize those </w:t>
      </w:r>
      <w:r w:rsidRPr="00691862">
        <w:t xml:space="preserve">subnets to avoid the possibility of ATA </w:t>
      </w:r>
      <w:r w:rsidR="00F70BB3">
        <w:t>flagging</w:t>
      </w:r>
      <w:r w:rsidR="00F70BB3" w:rsidRPr="00691862">
        <w:t xml:space="preserve"> </w:t>
      </w:r>
      <w:r w:rsidRPr="00691862">
        <w:t xml:space="preserve">legitimate activities from these devices as suspicious. This </w:t>
      </w:r>
      <w:r w:rsidR="002E7CBB">
        <w:t xml:space="preserve">can </w:t>
      </w:r>
      <w:r w:rsidRPr="00691862">
        <w:t xml:space="preserve">help </w:t>
      </w:r>
      <w:r w:rsidR="002E7CBB">
        <w:t>keep</w:t>
      </w:r>
      <w:r w:rsidR="002E7CBB" w:rsidRPr="00691862">
        <w:t xml:space="preserve"> </w:t>
      </w:r>
      <w:r w:rsidRPr="00691862">
        <w:t xml:space="preserve">ATA </w:t>
      </w:r>
      <w:r w:rsidR="002E7CBB">
        <w:t xml:space="preserve">from </w:t>
      </w:r>
      <w:r w:rsidR="00F70BB3">
        <w:t>issuing warnings</w:t>
      </w:r>
      <w:r w:rsidR="00F70BB3" w:rsidRPr="00691862">
        <w:t xml:space="preserve"> </w:t>
      </w:r>
      <w:r w:rsidR="00F70BB3">
        <w:t>about</w:t>
      </w:r>
      <w:r w:rsidR="00F70BB3" w:rsidRPr="00691862">
        <w:t xml:space="preserve"> </w:t>
      </w:r>
      <w:r w:rsidR="00F70BB3">
        <w:t>activities</w:t>
      </w:r>
      <w:r w:rsidR="00F70BB3" w:rsidRPr="00691862">
        <w:t xml:space="preserve"> </w:t>
      </w:r>
      <w:r w:rsidRPr="00691862">
        <w:t>that are in fact expected (</w:t>
      </w:r>
      <w:r w:rsidR="00D3012D">
        <w:t xml:space="preserve">this is called </w:t>
      </w:r>
      <w:r w:rsidRPr="00691862">
        <w:t xml:space="preserve">false positive identification). </w:t>
      </w:r>
    </w:p>
    <w:p w14:paraId="70EFEE21" w14:textId="74DE8221" w:rsidR="0001538F" w:rsidRPr="00691862" w:rsidRDefault="0001538F" w:rsidP="0001538F">
      <w:r w:rsidRPr="00691862">
        <w:t xml:space="preserve">ATA will be configured to </w:t>
      </w:r>
      <w:r w:rsidR="002E7CBB">
        <w:t>consider</w:t>
      </w:r>
      <w:r w:rsidR="002E7CBB" w:rsidRPr="00691862">
        <w:t xml:space="preserve"> </w:t>
      </w:r>
      <w:r w:rsidRPr="00691862">
        <w:t>the following subnets as short-term lease subnets</w:t>
      </w:r>
      <w:r w:rsidR="002E7CBB">
        <w:t>.</w:t>
      </w:r>
    </w:p>
    <w:p w14:paraId="5698E1EC" w14:textId="738F2919" w:rsidR="00B4436B" w:rsidRPr="00691862" w:rsidRDefault="00B4436B" w:rsidP="00B4436B">
      <w:pPr>
        <w:pStyle w:val="TemplateInstructions"/>
      </w:pPr>
      <w:r w:rsidRPr="00691862">
        <w:rPr>
          <w:b/>
        </w:rPr>
        <w:t>Instruction:</w:t>
      </w:r>
      <w:r w:rsidR="002F1ED2" w:rsidRPr="00691862">
        <w:t xml:space="preserve"> </w:t>
      </w:r>
      <w:r w:rsidRPr="00691862">
        <w:t>Update the following table with specific information about network subnets that ATA will exclude using the short-term lease configuration option.</w:t>
      </w:r>
    </w:p>
    <w:p w14:paraId="12F52F98" w14:textId="47E1C76D" w:rsidR="00B4436B" w:rsidRPr="0040554B" w:rsidRDefault="00B4436B" w:rsidP="00B4436B">
      <w:pPr>
        <w:pStyle w:val="Caption"/>
        <w:keepNext/>
      </w:pPr>
      <w:bookmarkStart w:id="66" w:name="_Toc462985350"/>
      <w:r w:rsidRPr="00691862">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18</w:t>
      </w:r>
      <w:r w:rsidR="00D76826" w:rsidRPr="0040554B">
        <w:rPr>
          <w:noProof/>
        </w:rPr>
        <w:fldChar w:fldCharType="end"/>
      </w:r>
      <w:r w:rsidR="00D84370">
        <w:rPr>
          <w:noProof/>
        </w:rPr>
        <w:t>9</w:t>
      </w:r>
      <w:r w:rsidR="00691862">
        <w:rPr>
          <w:noProof/>
        </w:rPr>
        <w:t>:</w:t>
      </w:r>
      <w:r w:rsidRPr="0040554B">
        <w:t xml:space="preserve"> Short-</w:t>
      </w:r>
      <w:r w:rsidR="00691862">
        <w:t>T</w:t>
      </w:r>
      <w:r w:rsidR="00691862" w:rsidRPr="0040554B">
        <w:t xml:space="preserve">erm </w:t>
      </w:r>
      <w:r w:rsidR="00691862">
        <w:t>L</w:t>
      </w:r>
      <w:r w:rsidR="00691862" w:rsidRPr="0040554B">
        <w:t xml:space="preserve">ease </w:t>
      </w:r>
      <w:r w:rsidR="00691862">
        <w:t>S</w:t>
      </w:r>
      <w:r w:rsidR="00691862" w:rsidRPr="0040554B">
        <w:t>ubnets</w:t>
      </w:r>
      <w:bookmarkEnd w:id="66"/>
    </w:p>
    <w:tbl>
      <w:tblPr>
        <w:tblStyle w:val="TableGrid"/>
        <w:tblW w:w="0" w:type="auto"/>
        <w:tblLook w:val="04A0" w:firstRow="1" w:lastRow="0" w:firstColumn="1" w:lastColumn="0" w:noHBand="0" w:noVBand="1"/>
      </w:tblPr>
      <w:tblGrid>
        <w:gridCol w:w="3120"/>
        <w:gridCol w:w="3120"/>
        <w:gridCol w:w="3120"/>
      </w:tblGrid>
      <w:tr w:rsidR="00B4436B" w:rsidRPr="00691862" w14:paraId="2AD62053" w14:textId="77777777" w:rsidTr="00B4436B">
        <w:trPr>
          <w:cnfStyle w:val="100000000000" w:firstRow="1" w:lastRow="0" w:firstColumn="0" w:lastColumn="0" w:oddVBand="0" w:evenVBand="0" w:oddHBand="0" w:evenHBand="0" w:firstRowFirstColumn="0" w:firstRowLastColumn="0" w:lastRowFirstColumn="0" w:lastRowLastColumn="0"/>
        </w:trPr>
        <w:tc>
          <w:tcPr>
            <w:tcW w:w="3120" w:type="dxa"/>
          </w:tcPr>
          <w:p w14:paraId="62346FC5" w14:textId="508523C5" w:rsidR="00B4436B" w:rsidRPr="0040554B" w:rsidRDefault="00B4436B" w:rsidP="0001538F">
            <w:r w:rsidRPr="0040554B">
              <w:t>Lease Function</w:t>
            </w:r>
          </w:p>
        </w:tc>
        <w:tc>
          <w:tcPr>
            <w:tcW w:w="3120" w:type="dxa"/>
          </w:tcPr>
          <w:p w14:paraId="10B0C5BD" w14:textId="16051D8C" w:rsidR="00B4436B" w:rsidRPr="001E5EE6" w:rsidRDefault="00B4436B" w:rsidP="0001538F">
            <w:r w:rsidRPr="001E5EE6">
              <w:t>Details</w:t>
            </w:r>
          </w:p>
        </w:tc>
        <w:tc>
          <w:tcPr>
            <w:tcW w:w="3120" w:type="dxa"/>
          </w:tcPr>
          <w:p w14:paraId="689EB016" w14:textId="1AE63550" w:rsidR="00B4436B" w:rsidRPr="00691862" w:rsidRDefault="00B4436B" w:rsidP="0001538F">
            <w:r w:rsidRPr="00691862">
              <w:t>Subnet/Bit Range</w:t>
            </w:r>
          </w:p>
        </w:tc>
      </w:tr>
      <w:tr w:rsidR="00B4436B" w:rsidRPr="00691862" w14:paraId="78FD7C1F" w14:textId="77777777" w:rsidTr="00B4436B">
        <w:tc>
          <w:tcPr>
            <w:tcW w:w="3120" w:type="dxa"/>
          </w:tcPr>
          <w:p w14:paraId="73A2CBF1" w14:textId="554F94BF" w:rsidR="00B4436B" w:rsidRPr="00691862" w:rsidRDefault="00B4436B" w:rsidP="00B4436B">
            <w:pPr>
              <w:pStyle w:val="TemplateInstructions"/>
            </w:pPr>
            <w:r w:rsidRPr="00691862">
              <w:t>Enter Subnet ID/Name</w:t>
            </w:r>
          </w:p>
        </w:tc>
        <w:tc>
          <w:tcPr>
            <w:tcW w:w="3120" w:type="dxa"/>
          </w:tcPr>
          <w:p w14:paraId="4776DACE" w14:textId="4B7F742D" w:rsidR="00B4436B" w:rsidRPr="00691862" w:rsidRDefault="00B4436B" w:rsidP="00B4436B">
            <w:pPr>
              <w:pStyle w:val="TemplateInstructions"/>
            </w:pPr>
            <w:r w:rsidRPr="00691862">
              <w:t>Provide details about subnet</w:t>
            </w:r>
          </w:p>
        </w:tc>
        <w:tc>
          <w:tcPr>
            <w:tcW w:w="3120" w:type="dxa"/>
          </w:tcPr>
          <w:p w14:paraId="3AFB802A" w14:textId="77777777" w:rsidR="00B4436B" w:rsidRPr="00691862" w:rsidRDefault="00B4436B" w:rsidP="00B4436B">
            <w:pPr>
              <w:pStyle w:val="TemplateInstructions"/>
            </w:pPr>
            <w:r w:rsidRPr="00691862">
              <w:t>Enter Subnet Range and Bit Mask Info:</w:t>
            </w:r>
          </w:p>
          <w:p w14:paraId="35B4ED39" w14:textId="0B4CA78F" w:rsidR="00B4436B" w:rsidRPr="00691862" w:rsidRDefault="00B4436B" w:rsidP="00B4436B">
            <w:pPr>
              <w:pStyle w:val="TemplateInstructions"/>
            </w:pPr>
            <w:r w:rsidRPr="00691862">
              <w:t>e.g. 1.2.3.4/24</w:t>
            </w:r>
          </w:p>
        </w:tc>
      </w:tr>
    </w:tbl>
    <w:p w14:paraId="4A4965A0" w14:textId="77777777" w:rsidR="006068AB" w:rsidRPr="00691862" w:rsidRDefault="006068AB" w:rsidP="006068AB">
      <w:pPr>
        <w:pStyle w:val="Heading4Numbered"/>
      </w:pPr>
      <w:r w:rsidRPr="00691862">
        <w:t>Honey Token Configuration</w:t>
      </w:r>
    </w:p>
    <w:p w14:paraId="7CCC94FF" w14:textId="77777777" w:rsidR="006068AB" w:rsidRPr="00691862" w:rsidRDefault="006068AB" w:rsidP="006068AB">
      <w:r>
        <w:t>A</w:t>
      </w:r>
      <w:r w:rsidRPr="00691862">
        <w:t xml:space="preserve"> honey token account is a user account that has been created </w:t>
      </w:r>
      <w:r>
        <w:t>to</w:t>
      </w:r>
      <w:r w:rsidRPr="00691862">
        <w:t xml:space="preserve"> attract a potential attacker</w:t>
      </w:r>
      <w:r>
        <w:t>.</w:t>
      </w:r>
      <w:r w:rsidRPr="00691862">
        <w:t xml:space="preserve"> This account </w:t>
      </w:r>
      <w:r>
        <w:t>is typically</w:t>
      </w:r>
      <w:r w:rsidRPr="00691862">
        <w:t xml:space="preserve"> </w:t>
      </w:r>
      <w:r>
        <w:t>set up to appear as</w:t>
      </w:r>
      <w:r w:rsidRPr="00691862">
        <w:t xml:space="preserve"> a</w:t>
      </w:r>
      <w:r>
        <w:t xml:space="preserve"> </w:t>
      </w:r>
      <w:r w:rsidRPr="00691862">
        <w:t xml:space="preserve">higher-level access account </w:t>
      </w:r>
      <w:r>
        <w:t>but</w:t>
      </w:r>
      <w:r w:rsidRPr="00691862">
        <w:t xml:space="preserve"> it is </w:t>
      </w:r>
      <w:r>
        <w:t xml:space="preserve">actually </w:t>
      </w:r>
      <w:r w:rsidRPr="00691862">
        <w:lastRenderedPageBreak/>
        <w:t xml:space="preserve">configured with minimal capabilities and is monitored heavily. This account should be named in a way that would attract unwanted use but </w:t>
      </w:r>
      <w:r>
        <w:t xml:space="preserve">it </w:t>
      </w:r>
      <w:r w:rsidRPr="00691862">
        <w:t xml:space="preserve">should be heavily locked down so that if it is actually used, it cannot do anything </w:t>
      </w:r>
      <w:r>
        <w:t>in</w:t>
      </w:r>
      <w:r w:rsidRPr="00691862">
        <w:t xml:space="preserve"> the environment. If you use this type of an account, </w:t>
      </w:r>
      <w:r>
        <w:t>verify that</w:t>
      </w:r>
      <w:r w:rsidRPr="00691862">
        <w:t xml:space="preserve"> it does not have the ability to log</w:t>
      </w:r>
      <w:r>
        <w:t xml:space="preserve"> </w:t>
      </w:r>
      <w:r w:rsidRPr="00691862">
        <w:t xml:space="preserve">on interactively </w:t>
      </w:r>
      <w:r>
        <w:t>or</w:t>
      </w:r>
      <w:r w:rsidRPr="00691862">
        <w:t xml:space="preserve"> be used to enumerate your directory.</w:t>
      </w:r>
    </w:p>
    <w:p w14:paraId="4F7CEDBA" w14:textId="77777777" w:rsidR="006068AB" w:rsidRPr="00691862" w:rsidRDefault="006068AB" w:rsidP="006068AB">
      <w:r w:rsidRPr="00691862">
        <w:t xml:space="preserve">ATA has the ability to monitor such </w:t>
      </w:r>
      <w:r>
        <w:t xml:space="preserve">an </w:t>
      </w:r>
      <w:r w:rsidRPr="00691862">
        <w:t xml:space="preserve">account and will alert you if it is used. The following table provides information about </w:t>
      </w:r>
      <w:r>
        <w:t>a</w:t>
      </w:r>
      <w:r w:rsidRPr="00691862">
        <w:t xml:space="preserve"> honey token user that you </w:t>
      </w:r>
      <w:r>
        <w:t>can</w:t>
      </w:r>
      <w:r w:rsidRPr="00691862">
        <w:t xml:space="preserve"> configure ATA to monitor:</w:t>
      </w:r>
    </w:p>
    <w:p w14:paraId="06B8D26A" w14:textId="77777777" w:rsidR="006068AB" w:rsidRPr="00691862" w:rsidRDefault="006068AB" w:rsidP="006068AB">
      <w:pPr>
        <w:pStyle w:val="TemplateInstructions"/>
      </w:pPr>
      <w:r w:rsidRPr="00691862">
        <w:rPr>
          <w:b/>
        </w:rPr>
        <w:t xml:space="preserve">Instructions: </w:t>
      </w:r>
      <w:r w:rsidRPr="00691862">
        <w:t>Update the following table with the information of the honey token account that will be used for your customer’s ATA deployment. If monitoring more than one forest, please add additional rows.</w:t>
      </w:r>
    </w:p>
    <w:p w14:paraId="7B6CD7D0" w14:textId="77777777" w:rsidR="006068AB" w:rsidRPr="0040554B" w:rsidRDefault="006068AB" w:rsidP="006068AB">
      <w:pPr>
        <w:pStyle w:val="Caption"/>
        <w:keepNext/>
      </w:pPr>
      <w:r w:rsidRPr="00691862">
        <w:t>Table</w:t>
      </w:r>
      <w:r>
        <w:t xml:space="preserve"> 21</w:t>
      </w:r>
      <w:r>
        <w:rPr>
          <w:noProof/>
        </w:rPr>
        <w:t>:</w:t>
      </w:r>
      <w:r w:rsidRPr="0040554B">
        <w:t xml:space="preserve"> Honey Token Configuration</w:t>
      </w:r>
    </w:p>
    <w:tbl>
      <w:tblPr>
        <w:tblStyle w:val="TableGrid"/>
        <w:tblW w:w="0" w:type="auto"/>
        <w:tblLook w:val="04A0" w:firstRow="1" w:lastRow="0" w:firstColumn="1" w:lastColumn="0" w:noHBand="0" w:noVBand="1"/>
      </w:tblPr>
      <w:tblGrid>
        <w:gridCol w:w="2520"/>
        <w:gridCol w:w="2395"/>
        <w:gridCol w:w="2057"/>
        <w:gridCol w:w="2388"/>
      </w:tblGrid>
      <w:tr w:rsidR="006068AB" w:rsidRPr="00691862" w14:paraId="7EAE34B3" w14:textId="77777777" w:rsidTr="008A4C67">
        <w:trPr>
          <w:cnfStyle w:val="100000000000" w:firstRow="1" w:lastRow="0" w:firstColumn="0" w:lastColumn="0" w:oddVBand="0" w:evenVBand="0" w:oddHBand="0" w:evenHBand="0" w:firstRowFirstColumn="0" w:firstRowLastColumn="0" w:lastRowFirstColumn="0" w:lastRowLastColumn="0"/>
        </w:trPr>
        <w:tc>
          <w:tcPr>
            <w:tcW w:w="2520" w:type="dxa"/>
          </w:tcPr>
          <w:p w14:paraId="19A04651" w14:textId="77777777" w:rsidR="006068AB" w:rsidRPr="0040554B" w:rsidRDefault="006068AB" w:rsidP="008A4C67">
            <w:r w:rsidRPr="0040554B">
              <w:t>Account Name</w:t>
            </w:r>
          </w:p>
        </w:tc>
        <w:tc>
          <w:tcPr>
            <w:tcW w:w="2395" w:type="dxa"/>
          </w:tcPr>
          <w:p w14:paraId="34B65FBA" w14:textId="77777777" w:rsidR="006068AB" w:rsidRPr="001E5EE6" w:rsidRDefault="006068AB" w:rsidP="008A4C67">
            <w:r w:rsidRPr="001E5EE6">
              <w:t>SID</w:t>
            </w:r>
          </w:p>
        </w:tc>
        <w:tc>
          <w:tcPr>
            <w:tcW w:w="2057" w:type="dxa"/>
          </w:tcPr>
          <w:p w14:paraId="5383354A" w14:textId="77777777" w:rsidR="006068AB" w:rsidRPr="001E5EE6" w:rsidRDefault="006068AB" w:rsidP="008A4C67">
            <w:r w:rsidRPr="001E5EE6">
              <w:t>AD Forest Location</w:t>
            </w:r>
          </w:p>
        </w:tc>
        <w:tc>
          <w:tcPr>
            <w:tcW w:w="2388" w:type="dxa"/>
          </w:tcPr>
          <w:p w14:paraId="6BA0461A" w14:textId="77777777" w:rsidR="006068AB" w:rsidRPr="00691862" w:rsidRDefault="006068AB" w:rsidP="008A4C67">
            <w:r w:rsidRPr="00691862">
              <w:t>Explanation</w:t>
            </w:r>
          </w:p>
        </w:tc>
      </w:tr>
      <w:tr w:rsidR="006068AB" w:rsidRPr="00691862" w14:paraId="5CDBC627" w14:textId="77777777" w:rsidTr="008A4C67">
        <w:tc>
          <w:tcPr>
            <w:tcW w:w="2520" w:type="dxa"/>
          </w:tcPr>
          <w:p w14:paraId="7C28AE89" w14:textId="77777777" w:rsidR="006068AB" w:rsidRPr="00691862" w:rsidRDefault="006068AB" w:rsidP="008A4C67">
            <w:pPr>
              <w:pStyle w:val="TemplateInstructions"/>
            </w:pPr>
            <w:r w:rsidRPr="00691862">
              <w:t>IMADomanAdmin</w:t>
            </w:r>
          </w:p>
        </w:tc>
        <w:tc>
          <w:tcPr>
            <w:tcW w:w="2395" w:type="dxa"/>
          </w:tcPr>
          <w:p w14:paraId="3FBCB32F" w14:textId="77777777" w:rsidR="006068AB" w:rsidRPr="00691862" w:rsidRDefault="006068AB" w:rsidP="008A4C67">
            <w:pPr>
              <w:pStyle w:val="TemplateInstructions"/>
            </w:pPr>
            <w:r w:rsidRPr="00691862">
              <w:t>S-1-5-21-3557858698-2536648719-2954018678-1141</w:t>
            </w:r>
          </w:p>
        </w:tc>
        <w:tc>
          <w:tcPr>
            <w:tcW w:w="2057" w:type="dxa"/>
          </w:tcPr>
          <w:p w14:paraId="4532DDD4" w14:textId="77777777" w:rsidR="006068AB" w:rsidRPr="00691862" w:rsidRDefault="006068AB" w:rsidP="008A4C67">
            <w:pPr>
              <w:pStyle w:val="TemplateInstructions"/>
            </w:pPr>
            <w:r w:rsidRPr="00691862">
              <w:t>Contoso.com</w:t>
            </w:r>
          </w:p>
        </w:tc>
        <w:tc>
          <w:tcPr>
            <w:tcW w:w="2388" w:type="dxa"/>
          </w:tcPr>
          <w:p w14:paraId="4B74D9FE" w14:textId="77777777" w:rsidR="006068AB" w:rsidRPr="00691862" w:rsidRDefault="006068AB" w:rsidP="008A4C67">
            <w:pPr>
              <w:pStyle w:val="TemplateInstructions"/>
            </w:pPr>
            <w:r w:rsidRPr="00691862">
              <w:t>This account is located in the contoso.com forest and has been restricted to not logon interactively nor can it read AD. ATA will monitor the attempted use of this account object.</w:t>
            </w:r>
          </w:p>
        </w:tc>
      </w:tr>
    </w:tbl>
    <w:p w14:paraId="74CC33C7" w14:textId="77777777" w:rsidR="0001538F" w:rsidRPr="00691862" w:rsidRDefault="0001538F" w:rsidP="006329E0">
      <w:pPr>
        <w:pStyle w:val="Heading4Numbered"/>
      </w:pPr>
      <w:r w:rsidRPr="00691862">
        <w:t xml:space="preserve">DNS Reconnaissance Exclusions </w:t>
      </w:r>
    </w:p>
    <w:p w14:paraId="58EB51B4" w14:textId="29E62B1E" w:rsidR="0001538F" w:rsidRPr="00691862" w:rsidRDefault="0001538F" w:rsidP="0001538F">
      <w:r w:rsidRPr="00691862">
        <w:t xml:space="preserve">ATA </w:t>
      </w:r>
      <w:r w:rsidR="002E7CBB">
        <w:t>can determine whether</w:t>
      </w:r>
      <w:r w:rsidRPr="00691862">
        <w:t xml:space="preserve"> someone is attempting </w:t>
      </w:r>
      <w:r w:rsidR="002E7CBB">
        <w:t xml:space="preserve">(as a possible attack tactic) </w:t>
      </w:r>
      <w:r w:rsidRPr="00691862">
        <w:t xml:space="preserve">to capture </w:t>
      </w:r>
      <w:r w:rsidR="00813B90">
        <w:t>Domain Name System (</w:t>
      </w:r>
      <w:r w:rsidRPr="00691862">
        <w:t>DNS</w:t>
      </w:r>
      <w:r w:rsidR="00813B90">
        <w:t>)</w:t>
      </w:r>
      <w:r w:rsidRPr="00691862">
        <w:t xml:space="preserve"> information</w:t>
      </w:r>
      <w:r w:rsidR="002E7CBB">
        <w:t xml:space="preserve">. </w:t>
      </w:r>
      <w:r w:rsidR="00813B90">
        <w:t>Such an</w:t>
      </w:r>
      <w:r w:rsidRPr="00691862">
        <w:t xml:space="preserve"> </w:t>
      </w:r>
      <w:r w:rsidR="00813B90">
        <w:t>attack</w:t>
      </w:r>
      <w:r w:rsidR="00813B90" w:rsidRPr="00691862">
        <w:t xml:space="preserve"> </w:t>
      </w:r>
      <w:r w:rsidRPr="00691862">
        <w:t xml:space="preserve">often </w:t>
      </w:r>
      <w:r w:rsidR="00813B90">
        <w:t>consists</w:t>
      </w:r>
      <w:r w:rsidR="00813B90" w:rsidRPr="00691862">
        <w:t xml:space="preserve"> </w:t>
      </w:r>
      <w:r w:rsidR="00813B90">
        <w:t>of</w:t>
      </w:r>
      <w:r w:rsidR="00813B90" w:rsidRPr="00691862">
        <w:t xml:space="preserve"> </w:t>
      </w:r>
      <w:r w:rsidRPr="00691862">
        <w:t xml:space="preserve">attempting </w:t>
      </w:r>
      <w:r w:rsidR="00813B90">
        <w:t xml:space="preserve">to complete </w:t>
      </w:r>
      <w:r w:rsidRPr="00691862">
        <w:t xml:space="preserve">zone transfers or </w:t>
      </w:r>
      <w:r w:rsidR="00813B90">
        <w:t>obtaining</w:t>
      </w:r>
      <w:r w:rsidR="00813B90" w:rsidRPr="00691862">
        <w:t xml:space="preserve"> </w:t>
      </w:r>
      <w:r w:rsidRPr="00691862">
        <w:t xml:space="preserve">information from a DNS zone in hopes of gaining valuable </w:t>
      </w:r>
      <w:r w:rsidR="00813B90">
        <w:t>information about</w:t>
      </w:r>
      <w:r w:rsidR="00813B90" w:rsidRPr="00691862">
        <w:t xml:space="preserve"> </w:t>
      </w:r>
      <w:r w:rsidRPr="00691862">
        <w:t xml:space="preserve">your overall network and </w:t>
      </w:r>
      <w:r w:rsidR="00813B90">
        <w:t xml:space="preserve">your </w:t>
      </w:r>
      <w:r w:rsidRPr="00691862">
        <w:t>device</w:t>
      </w:r>
      <w:r w:rsidR="00813B90">
        <w:t>s.</w:t>
      </w:r>
    </w:p>
    <w:p w14:paraId="56AA3C55" w14:textId="140F7031" w:rsidR="0001538F" w:rsidRPr="00691862" w:rsidRDefault="00813B90" w:rsidP="0001538F">
      <w:r>
        <w:t>Such an attack</w:t>
      </w:r>
      <w:r w:rsidRPr="00691862">
        <w:t xml:space="preserve"> </w:t>
      </w:r>
      <w:r w:rsidR="0001538F" w:rsidRPr="00691862">
        <w:t xml:space="preserve">could be </w:t>
      </w:r>
      <w:r w:rsidRPr="00691862">
        <w:t>mis</w:t>
      </w:r>
      <w:r>
        <w:t>taken</w:t>
      </w:r>
      <w:r w:rsidRPr="00691862">
        <w:t xml:space="preserve"> </w:t>
      </w:r>
      <w:r w:rsidR="0001538F" w:rsidRPr="00691862">
        <w:t>as a legitimate DNS zone transfer from another DNS server in the environment.</w:t>
      </w:r>
      <w:r w:rsidR="002F1ED2" w:rsidRPr="00691862">
        <w:t xml:space="preserve"> </w:t>
      </w:r>
      <w:r w:rsidR="0001538F" w:rsidRPr="00691862">
        <w:t xml:space="preserve">To help avoid an inaccurate identification, ATA </w:t>
      </w:r>
      <w:r>
        <w:t>can</w:t>
      </w:r>
      <w:r w:rsidRPr="00691862">
        <w:t xml:space="preserve"> </w:t>
      </w:r>
      <w:r w:rsidR="0001538F" w:rsidRPr="00691862">
        <w:t xml:space="preserve">be configured to exclude addresses of </w:t>
      </w:r>
      <w:r>
        <w:t>such</w:t>
      </w:r>
      <w:r w:rsidRPr="00691862">
        <w:t xml:space="preserve"> </w:t>
      </w:r>
      <w:r w:rsidR="0001538F" w:rsidRPr="00691862">
        <w:t>DNS servers</w:t>
      </w:r>
      <w:r>
        <w:t>. Y</w:t>
      </w:r>
      <w:r w:rsidR="0001538F" w:rsidRPr="00691862">
        <w:t xml:space="preserve">ou </w:t>
      </w:r>
      <w:r>
        <w:t>would</w:t>
      </w:r>
      <w:r w:rsidRPr="00691862">
        <w:t xml:space="preserve"> </w:t>
      </w:r>
      <w:r w:rsidR="0001538F" w:rsidRPr="00691862">
        <w:t xml:space="preserve">not </w:t>
      </w:r>
      <w:r>
        <w:t xml:space="preserve">be </w:t>
      </w:r>
      <w:r w:rsidR="0001538F" w:rsidRPr="00691862">
        <w:t>alerted if, or when, update</w:t>
      </w:r>
      <w:r>
        <w:t>s</w:t>
      </w:r>
      <w:r w:rsidR="0001538F" w:rsidRPr="00691862">
        <w:t xml:space="preserve"> </w:t>
      </w:r>
      <w:r>
        <w:t xml:space="preserve">are made to </w:t>
      </w:r>
      <w:r w:rsidR="0001538F" w:rsidRPr="00691862">
        <w:t>their zone database</w:t>
      </w:r>
      <w:r w:rsidR="00D2670B">
        <w:t>s</w:t>
      </w:r>
      <w:r w:rsidR="0001538F" w:rsidRPr="00691862">
        <w:t>.</w:t>
      </w:r>
      <w:r w:rsidR="002F1ED2" w:rsidRPr="00691862">
        <w:t xml:space="preserve"> </w:t>
      </w:r>
      <w:r w:rsidR="0001538F" w:rsidRPr="00691862">
        <w:t xml:space="preserve">The following table lists the systems that </w:t>
      </w:r>
      <w:r w:rsidR="00156B97">
        <w:t xml:space="preserve">your </w:t>
      </w:r>
      <w:r w:rsidR="00156B97" w:rsidRPr="00691862">
        <w:t xml:space="preserve">ATA configuration </w:t>
      </w:r>
      <w:r w:rsidR="0001538F" w:rsidRPr="00691862">
        <w:t xml:space="preserve">will exclude </w:t>
      </w:r>
      <w:r w:rsidR="00156B97">
        <w:t>from</w:t>
      </w:r>
      <w:r w:rsidR="00156B97" w:rsidRPr="00691862">
        <w:t xml:space="preserve"> </w:t>
      </w:r>
      <w:r w:rsidR="0001538F" w:rsidRPr="00691862">
        <w:t>your DNS reconnaissance activities.</w:t>
      </w:r>
    </w:p>
    <w:p w14:paraId="5BD96FD4" w14:textId="22969009" w:rsidR="0001538F" w:rsidRPr="00691862" w:rsidRDefault="0001538F" w:rsidP="0001538F">
      <w:pPr>
        <w:pStyle w:val="TemplateInstructions"/>
      </w:pPr>
      <w:r w:rsidRPr="00691862">
        <w:rPr>
          <w:b/>
        </w:rPr>
        <w:t>Instruction:</w:t>
      </w:r>
      <w:r w:rsidR="002F1ED2" w:rsidRPr="00691862">
        <w:t xml:space="preserve"> </w:t>
      </w:r>
      <w:r w:rsidR="006C7D6F">
        <w:t>u</w:t>
      </w:r>
      <w:r w:rsidRPr="00691862">
        <w:t xml:space="preserve">pdate the following table with a list of DNS servers that ATA will be configured to exclude from DNS </w:t>
      </w:r>
      <w:r w:rsidR="006C7D6F">
        <w:t>r</w:t>
      </w:r>
      <w:r w:rsidRPr="00691862">
        <w:t>econnaissance reviews.</w:t>
      </w:r>
    </w:p>
    <w:p w14:paraId="3FA407E2" w14:textId="62BC8E0A" w:rsidR="0001538F" w:rsidRPr="0040554B" w:rsidRDefault="0001538F" w:rsidP="0001538F">
      <w:pPr>
        <w:pStyle w:val="Caption"/>
        <w:keepNext/>
      </w:pPr>
      <w:r w:rsidRPr="00691862">
        <w:t>Table</w:t>
      </w:r>
      <w:r w:rsidR="00D84370">
        <w:t xml:space="preserve"> 20</w:t>
      </w:r>
      <w:r w:rsidRPr="0040554B">
        <w:t xml:space="preserve">: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Pr="0040554B">
        <w:t xml:space="preserve"> DNS Server Exclusions</w:t>
      </w:r>
    </w:p>
    <w:tbl>
      <w:tblPr>
        <w:tblStyle w:val="TableGrid"/>
        <w:tblW w:w="0" w:type="auto"/>
        <w:tblLook w:val="04A0" w:firstRow="1" w:lastRow="0" w:firstColumn="1" w:lastColumn="0" w:noHBand="0" w:noVBand="1"/>
      </w:tblPr>
      <w:tblGrid>
        <w:gridCol w:w="4680"/>
        <w:gridCol w:w="4680"/>
      </w:tblGrid>
      <w:tr w:rsidR="0001538F" w:rsidRPr="00691862" w14:paraId="0E79287F" w14:textId="77777777" w:rsidTr="00880067">
        <w:trPr>
          <w:cnfStyle w:val="100000000000" w:firstRow="1" w:lastRow="0" w:firstColumn="0" w:lastColumn="0" w:oddVBand="0" w:evenVBand="0" w:oddHBand="0" w:evenHBand="0" w:firstRowFirstColumn="0" w:firstRowLastColumn="0" w:lastRowFirstColumn="0" w:lastRowLastColumn="0"/>
        </w:trPr>
        <w:tc>
          <w:tcPr>
            <w:tcW w:w="4680" w:type="dxa"/>
          </w:tcPr>
          <w:p w14:paraId="12CF4A36" w14:textId="77777777" w:rsidR="0001538F" w:rsidRPr="0040554B" w:rsidRDefault="0001538F" w:rsidP="00880067">
            <w:r w:rsidRPr="0040554B">
              <w:t>DNS Server Name</w:t>
            </w:r>
          </w:p>
        </w:tc>
        <w:tc>
          <w:tcPr>
            <w:tcW w:w="4680" w:type="dxa"/>
          </w:tcPr>
          <w:p w14:paraId="355EBCAE" w14:textId="77777777" w:rsidR="0001538F" w:rsidRPr="001E5EE6" w:rsidRDefault="0001538F" w:rsidP="00880067">
            <w:r w:rsidRPr="001E5EE6">
              <w:t>IP Address</w:t>
            </w:r>
          </w:p>
        </w:tc>
      </w:tr>
      <w:tr w:rsidR="0001538F" w:rsidRPr="00691862" w14:paraId="1BF3440C" w14:textId="77777777" w:rsidTr="00880067">
        <w:tc>
          <w:tcPr>
            <w:tcW w:w="4680" w:type="dxa"/>
          </w:tcPr>
          <w:p w14:paraId="591335F9" w14:textId="77777777" w:rsidR="0001538F" w:rsidRPr="00691862" w:rsidRDefault="0001538F" w:rsidP="00880067"/>
        </w:tc>
        <w:tc>
          <w:tcPr>
            <w:tcW w:w="4680" w:type="dxa"/>
          </w:tcPr>
          <w:p w14:paraId="510A873E" w14:textId="77777777" w:rsidR="0001538F" w:rsidRPr="00691862" w:rsidRDefault="0001538F" w:rsidP="00880067"/>
        </w:tc>
      </w:tr>
    </w:tbl>
    <w:p w14:paraId="79625737" w14:textId="51FDC00C" w:rsidR="006068AB" w:rsidRDefault="006068AB" w:rsidP="006068AB">
      <w:pPr>
        <w:pStyle w:val="Heading4Numbered"/>
      </w:pPr>
      <w:r>
        <w:t>Pass-the-</w:t>
      </w:r>
      <w:r w:rsidR="0086221F">
        <w:t>t</w:t>
      </w:r>
      <w:r>
        <w:t>icket IP address exclusions</w:t>
      </w:r>
    </w:p>
    <w:p w14:paraId="1323D43D" w14:textId="0343FF61" w:rsidR="009B3EC6" w:rsidRPr="009B3EC6" w:rsidRDefault="009B3EC6" w:rsidP="009B3EC6">
      <w:pPr>
        <w:pStyle w:val="TemplateInstructions"/>
      </w:pPr>
      <w:r>
        <w:rPr>
          <w:b/>
        </w:rPr>
        <w:t>Instruction:</w:t>
      </w:r>
      <w:r>
        <w:t xml:space="preserve"> If the customer has Pass-the-ticket exclusions, please fill out this section.  Otherwise remove the last sentence, delete the table and type a statement stating that the customer does not have any Pass-the-ticket exclusions.</w:t>
      </w:r>
    </w:p>
    <w:p w14:paraId="6886B4C4" w14:textId="598F1118" w:rsidR="006068AB" w:rsidRPr="006068AB" w:rsidRDefault="006068AB" w:rsidP="006068AB">
      <w:r>
        <w:lastRenderedPageBreak/>
        <w:t xml:space="preserve">Some applications </w:t>
      </w:r>
      <w:r w:rsidR="009B3EC6">
        <w:t>may perform authentication in a manner that ATA determines is a Pass-the-ticket suspicious activity. If after investigation, you have determined that the application is functioning accordingly, you should consider excluding it from the Pass-the-ticket detection rule.  To do so, you add a pass-the-ticket exclusion listing the IP address of the host where the application is running.  The following table illustrates which areas were excluded:</w:t>
      </w:r>
    </w:p>
    <w:tbl>
      <w:tblPr>
        <w:tblStyle w:val="TableGrid"/>
        <w:tblW w:w="0" w:type="auto"/>
        <w:tblLook w:val="04A0" w:firstRow="1" w:lastRow="0" w:firstColumn="1" w:lastColumn="0" w:noHBand="0" w:noVBand="1"/>
      </w:tblPr>
      <w:tblGrid>
        <w:gridCol w:w="4680"/>
        <w:gridCol w:w="4680"/>
      </w:tblGrid>
      <w:tr w:rsidR="006068AB" w:rsidRPr="00691862" w14:paraId="7A0D83B6" w14:textId="77777777" w:rsidTr="008A4C67">
        <w:trPr>
          <w:cnfStyle w:val="100000000000" w:firstRow="1" w:lastRow="0" w:firstColumn="0" w:lastColumn="0" w:oddVBand="0" w:evenVBand="0" w:oddHBand="0" w:evenHBand="0" w:firstRowFirstColumn="0" w:firstRowLastColumn="0" w:lastRowFirstColumn="0" w:lastRowLastColumn="0"/>
        </w:trPr>
        <w:tc>
          <w:tcPr>
            <w:tcW w:w="4680" w:type="dxa"/>
          </w:tcPr>
          <w:p w14:paraId="393188BB" w14:textId="1A67F14D" w:rsidR="006068AB" w:rsidRPr="0040554B" w:rsidRDefault="006068AB" w:rsidP="008A4C67">
            <w:r w:rsidRPr="0040554B">
              <w:t>Server Name</w:t>
            </w:r>
          </w:p>
        </w:tc>
        <w:tc>
          <w:tcPr>
            <w:tcW w:w="4680" w:type="dxa"/>
          </w:tcPr>
          <w:p w14:paraId="3C573EB5" w14:textId="77777777" w:rsidR="006068AB" w:rsidRPr="001E5EE6" w:rsidRDefault="006068AB" w:rsidP="008A4C67">
            <w:r w:rsidRPr="001E5EE6">
              <w:t>IP Address</w:t>
            </w:r>
          </w:p>
        </w:tc>
      </w:tr>
      <w:tr w:rsidR="006068AB" w:rsidRPr="00691862" w14:paraId="43CF94AB" w14:textId="77777777" w:rsidTr="008A4C67">
        <w:tc>
          <w:tcPr>
            <w:tcW w:w="4680" w:type="dxa"/>
          </w:tcPr>
          <w:p w14:paraId="7382D4C6" w14:textId="77777777" w:rsidR="006068AB" w:rsidRPr="00691862" w:rsidRDefault="006068AB" w:rsidP="008A4C67"/>
        </w:tc>
        <w:tc>
          <w:tcPr>
            <w:tcW w:w="4680" w:type="dxa"/>
          </w:tcPr>
          <w:p w14:paraId="7D29B347" w14:textId="77777777" w:rsidR="006068AB" w:rsidRPr="00691862" w:rsidRDefault="006068AB" w:rsidP="008A4C67"/>
        </w:tc>
      </w:tr>
    </w:tbl>
    <w:p w14:paraId="65EC8B13" w14:textId="6671C9CF" w:rsidR="00920997" w:rsidRDefault="00920997" w:rsidP="002026A9">
      <w:pPr>
        <w:pStyle w:val="Heading3Numbered"/>
      </w:pPr>
      <w:bookmarkStart w:id="67" w:name="_Toc464635877"/>
      <w:r>
        <w:t>Email Server Configuration</w:t>
      </w:r>
      <w:bookmarkEnd w:id="67"/>
    </w:p>
    <w:p w14:paraId="77661E1F" w14:textId="77777777" w:rsidR="00920997" w:rsidRPr="001E5EE6" w:rsidRDefault="00920997" w:rsidP="00920997">
      <w:r w:rsidRPr="001E5EE6">
        <w:t xml:space="preserve">The </w:t>
      </w:r>
      <w:r>
        <w:t>following</w:t>
      </w:r>
      <w:r w:rsidRPr="001E5EE6">
        <w:t xml:space="preserve"> </w:t>
      </w:r>
      <w:r>
        <w:t>table</w:t>
      </w:r>
      <w:r w:rsidRPr="001E5EE6">
        <w:t xml:space="preserve"> contains the email alerting configuration.</w:t>
      </w:r>
    </w:p>
    <w:p w14:paraId="239E7DFB" w14:textId="77777777" w:rsidR="00920997" w:rsidRPr="0040554B" w:rsidRDefault="00920997" w:rsidP="00920997">
      <w:pPr>
        <w:pStyle w:val="TemplateInstructions"/>
      </w:pPr>
      <w:r w:rsidRPr="0040554B">
        <w:rPr>
          <w:b/>
        </w:rPr>
        <w:t xml:space="preserve">Instruction: </w:t>
      </w:r>
      <w:r w:rsidRPr="0040554B">
        <w:t xml:space="preserve">Please update the following table to illustrate specific configuration information for your customer. </w:t>
      </w:r>
    </w:p>
    <w:p w14:paraId="1253BD42" w14:textId="40E508C8" w:rsidR="00920997" w:rsidRPr="0040554B" w:rsidRDefault="00920997" w:rsidP="00920997">
      <w:pPr>
        <w:pStyle w:val="Caption"/>
        <w:keepNext/>
      </w:pPr>
      <w:bookmarkStart w:id="68" w:name="_Toc462985351"/>
      <w:r w:rsidRPr="0040554B">
        <w:t xml:space="preserve">Table </w:t>
      </w:r>
      <w:r w:rsidRPr="0040554B">
        <w:fldChar w:fldCharType="begin"/>
      </w:r>
      <w:r w:rsidRPr="00691862">
        <w:instrText xml:space="preserve"> SEQ Table \* ARABIC </w:instrText>
      </w:r>
      <w:r w:rsidRPr="0040554B">
        <w:fldChar w:fldCharType="separate"/>
      </w:r>
      <w:r w:rsidR="009A64CD">
        <w:rPr>
          <w:noProof/>
        </w:rPr>
        <w:t>19</w:t>
      </w:r>
      <w:r w:rsidRPr="0040554B">
        <w:rPr>
          <w:noProof/>
        </w:rPr>
        <w:fldChar w:fldCharType="end"/>
      </w:r>
      <w:r>
        <w:rPr>
          <w:noProof/>
        </w:rPr>
        <w:t>3</w:t>
      </w:r>
      <w:r w:rsidRPr="0040554B">
        <w:t xml:space="preserve">: Email </w:t>
      </w:r>
      <w:r>
        <w:t>A</w:t>
      </w:r>
      <w:r w:rsidRPr="0040554B">
        <w:t xml:space="preserve">lerting </w:t>
      </w:r>
      <w:r>
        <w:t>C</w:t>
      </w:r>
      <w:r w:rsidRPr="0040554B">
        <w:t>onfiguration</w:t>
      </w:r>
      <w:bookmarkEnd w:id="68"/>
    </w:p>
    <w:tbl>
      <w:tblPr>
        <w:tblStyle w:val="TablaMicrosoftServicios1"/>
        <w:tblW w:w="0" w:type="auto"/>
        <w:tblLook w:val="04A0" w:firstRow="1" w:lastRow="0" w:firstColumn="1" w:lastColumn="0" w:noHBand="0" w:noVBand="1"/>
      </w:tblPr>
      <w:tblGrid>
        <w:gridCol w:w="1814"/>
        <w:gridCol w:w="5691"/>
        <w:gridCol w:w="1855"/>
      </w:tblGrid>
      <w:tr w:rsidR="00920997" w:rsidRPr="00691862" w14:paraId="662A4261" w14:textId="77777777" w:rsidTr="008A4C67">
        <w:trPr>
          <w:cnfStyle w:val="100000000000" w:firstRow="1" w:lastRow="0" w:firstColumn="0" w:lastColumn="0" w:oddVBand="0" w:evenVBand="0" w:oddHBand="0" w:evenHBand="0" w:firstRowFirstColumn="0" w:firstRowLastColumn="0" w:lastRowFirstColumn="0" w:lastRowLastColumn="0"/>
        </w:trPr>
        <w:tc>
          <w:tcPr>
            <w:tcW w:w="0" w:type="auto"/>
            <w:hideMark/>
          </w:tcPr>
          <w:p w14:paraId="319053DC" w14:textId="77777777" w:rsidR="00920997" w:rsidRPr="0040554B" w:rsidRDefault="00920997" w:rsidP="008A4C67">
            <w:pPr>
              <w:rPr>
                <w:bCs/>
                <w:sz w:val="18"/>
                <w:szCs w:val="18"/>
              </w:rPr>
            </w:pPr>
            <w:r w:rsidRPr="0040554B">
              <w:rPr>
                <w:bCs/>
                <w:sz w:val="18"/>
                <w:szCs w:val="18"/>
              </w:rPr>
              <w:t>Field</w:t>
            </w:r>
          </w:p>
        </w:tc>
        <w:tc>
          <w:tcPr>
            <w:tcW w:w="0" w:type="auto"/>
            <w:hideMark/>
          </w:tcPr>
          <w:p w14:paraId="08EDF252" w14:textId="77777777" w:rsidR="00920997" w:rsidRPr="0040554B" w:rsidRDefault="00920997" w:rsidP="008A4C67">
            <w:pPr>
              <w:rPr>
                <w:bCs/>
                <w:sz w:val="18"/>
                <w:szCs w:val="18"/>
              </w:rPr>
            </w:pPr>
            <w:r w:rsidRPr="0040554B">
              <w:rPr>
                <w:bCs/>
                <w:sz w:val="18"/>
                <w:szCs w:val="18"/>
              </w:rPr>
              <w:t>Description</w:t>
            </w:r>
          </w:p>
        </w:tc>
        <w:tc>
          <w:tcPr>
            <w:tcW w:w="0" w:type="auto"/>
            <w:hideMark/>
          </w:tcPr>
          <w:p w14:paraId="2B75EDA3" w14:textId="77777777" w:rsidR="00920997" w:rsidRPr="001E5EE6" w:rsidRDefault="00920997" w:rsidP="008A4C67">
            <w:pPr>
              <w:rPr>
                <w:bCs/>
                <w:sz w:val="18"/>
                <w:szCs w:val="18"/>
              </w:rPr>
            </w:pPr>
            <w:r w:rsidRPr="001E5EE6">
              <w:rPr>
                <w:bCs/>
                <w:sz w:val="18"/>
                <w:szCs w:val="18"/>
              </w:rPr>
              <w:t>Value</w:t>
            </w:r>
          </w:p>
        </w:tc>
      </w:tr>
      <w:tr w:rsidR="00920997" w:rsidRPr="00691862" w14:paraId="2D8815E1" w14:textId="77777777" w:rsidTr="008A4C67">
        <w:tc>
          <w:tcPr>
            <w:tcW w:w="0" w:type="auto"/>
            <w:hideMark/>
          </w:tcPr>
          <w:p w14:paraId="7E417DF8" w14:textId="77777777" w:rsidR="00920997" w:rsidRPr="001E5EE6" w:rsidRDefault="00920997" w:rsidP="008A4C67">
            <w:pPr>
              <w:pStyle w:val="TableText"/>
            </w:pPr>
            <w:r w:rsidRPr="001E5EE6">
              <w:t>SMTP server endpoint (required)</w:t>
            </w:r>
          </w:p>
        </w:tc>
        <w:tc>
          <w:tcPr>
            <w:tcW w:w="0" w:type="auto"/>
            <w:hideMark/>
          </w:tcPr>
          <w:p w14:paraId="318A812A" w14:textId="77777777" w:rsidR="00920997" w:rsidRPr="001E5EE6" w:rsidRDefault="00920997" w:rsidP="008A4C67">
            <w:pPr>
              <w:pStyle w:val="TableText"/>
            </w:pPr>
            <w:r w:rsidRPr="001E5EE6">
              <w:t>The FQDN of the SMTP server.</w:t>
            </w:r>
          </w:p>
        </w:tc>
        <w:tc>
          <w:tcPr>
            <w:tcW w:w="0" w:type="auto"/>
            <w:hideMark/>
          </w:tcPr>
          <w:p w14:paraId="2989FBA8" w14:textId="77777777" w:rsidR="00920997" w:rsidRPr="00691862" w:rsidRDefault="00920997" w:rsidP="008A4C67">
            <w:pPr>
              <w:pStyle w:val="TemplateInstructions"/>
            </w:pPr>
            <w:r w:rsidRPr="00691862">
              <w:t xml:space="preserve">For example: smtp.contoso.com </w:t>
            </w:r>
          </w:p>
        </w:tc>
      </w:tr>
      <w:tr w:rsidR="00920997" w:rsidRPr="00691862" w14:paraId="58D3FB90" w14:textId="77777777" w:rsidTr="008A4C67">
        <w:tc>
          <w:tcPr>
            <w:tcW w:w="0" w:type="auto"/>
            <w:hideMark/>
          </w:tcPr>
          <w:p w14:paraId="58BC14E8" w14:textId="77777777" w:rsidR="00920997" w:rsidRPr="001E5EE6" w:rsidRDefault="00920997" w:rsidP="008A4C67">
            <w:pPr>
              <w:pStyle w:val="TableText"/>
            </w:pPr>
            <w:r w:rsidRPr="001E5EE6">
              <w:t>SSL</w:t>
            </w:r>
          </w:p>
        </w:tc>
        <w:tc>
          <w:tcPr>
            <w:tcW w:w="0" w:type="auto"/>
            <w:hideMark/>
          </w:tcPr>
          <w:p w14:paraId="427ADCA7" w14:textId="77777777" w:rsidR="00920997" w:rsidRPr="001E5EE6" w:rsidRDefault="00920997" w:rsidP="008A4C67">
            <w:pPr>
              <w:pStyle w:val="TableText"/>
            </w:pPr>
            <w:r w:rsidRPr="001E5EE6">
              <w:t>Toggle SSL if the SMTP server required SSL.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920997" w:rsidRPr="00691862" w14:paraId="1F4DC833" w14:textId="77777777" w:rsidTr="008A4C67">
              <w:trPr>
                <w:tblCellSpacing w:w="15" w:type="dxa"/>
              </w:trPr>
              <w:tc>
                <w:tcPr>
                  <w:tcW w:w="0" w:type="auto"/>
                  <w:vAlign w:val="center"/>
                  <w:hideMark/>
                </w:tcPr>
                <w:p w14:paraId="7E6FBA5F" w14:textId="77777777" w:rsidR="00920997" w:rsidRPr="0040554B" w:rsidRDefault="00920997" w:rsidP="008A4C67">
                  <w:pPr>
                    <w:pStyle w:val="TableText"/>
                    <w:rPr>
                      <w:b/>
                    </w:rPr>
                  </w:pPr>
                  <w:r w:rsidRPr="0040554B">
                    <w:rPr>
                      <w:b/>
                      <w:noProof/>
                    </w:rPr>
                    <w:drawing>
                      <wp:inline distT="0" distB="0" distL="0" distR="0" wp14:anchorId="69B48315" wp14:editId="4D15B0C4">
                        <wp:extent cx="95250" cy="95250"/>
                        <wp:effectExtent l="0" t="0" r="0" b="0"/>
                        <wp:docPr id="18" name="Picture 1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0554B">
                    <w:rPr>
                      <w:b/>
                    </w:rPr>
                    <w:t xml:space="preserve">Note </w:t>
                  </w:r>
                </w:p>
              </w:tc>
            </w:tr>
            <w:tr w:rsidR="00920997" w:rsidRPr="00691862" w14:paraId="2F23F912" w14:textId="77777777" w:rsidTr="008A4C67">
              <w:trPr>
                <w:tblCellSpacing w:w="15" w:type="dxa"/>
              </w:trPr>
              <w:tc>
                <w:tcPr>
                  <w:tcW w:w="0" w:type="auto"/>
                  <w:vAlign w:val="center"/>
                  <w:hideMark/>
                </w:tcPr>
                <w:p w14:paraId="0605FF68" w14:textId="54651089" w:rsidR="00920997" w:rsidRPr="0040554B" w:rsidRDefault="00920997" w:rsidP="008A4C67">
                  <w:pPr>
                    <w:pStyle w:val="TableText"/>
                    <w:rPr>
                      <w:b/>
                    </w:rPr>
                  </w:pPr>
                  <w:r w:rsidRPr="001E5EE6">
                    <w:rPr>
                      <w:b/>
                    </w:rPr>
                    <w:t>If the administrator enable</w:t>
                  </w:r>
                  <w:r>
                    <w:rPr>
                      <w:b/>
                    </w:rPr>
                    <w:t>s</w:t>
                  </w:r>
                  <w:r w:rsidRPr="001E5EE6">
                    <w:rPr>
                      <w:b/>
                    </w:rPr>
                    <w:t xml:space="preserve"> SSL, </w:t>
                  </w:r>
                  <w:r w:rsidRPr="0040554B">
                    <w:rPr>
                      <w:b/>
                    </w:rPr>
                    <w:fldChar w:fldCharType="begin"/>
                  </w:r>
                  <w:r w:rsidRPr="00691862">
                    <w:rPr>
                      <w:b/>
                    </w:rPr>
                    <w:instrText xml:space="preserve"> DOCPROPERTY Customer \* MERGEFORMAT </w:instrText>
                  </w:r>
                  <w:r w:rsidRPr="0040554B">
                    <w:rPr>
                      <w:b/>
                    </w:rPr>
                    <w:fldChar w:fldCharType="separate"/>
                  </w:r>
                  <w:r w:rsidR="009A64CD">
                    <w:rPr>
                      <w:b/>
                    </w:rPr>
                    <w:t>Customer Name</w:t>
                  </w:r>
                  <w:r w:rsidRPr="0040554B">
                    <w:rPr>
                      <w:b/>
                    </w:rPr>
                    <w:fldChar w:fldCharType="end"/>
                  </w:r>
                  <w:r w:rsidRPr="0040554B">
                    <w:rPr>
                      <w:b/>
                    </w:rPr>
                    <w:t xml:space="preserve"> will also need to change the Port number. </w:t>
                  </w:r>
                </w:p>
              </w:tc>
            </w:tr>
          </w:tbl>
          <w:p w14:paraId="1216FB89" w14:textId="77777777" w:rsidR="00920997" w:rsidRPr="00691862" w:rsidRDefault="00920997" w:rsidP="008A4C67">
            <w:pPr>
              <w:pStyle w:val="TableText"/>
            </w:pPr>
          </w:p>
        </w:tc>
        <w:tc>
          <w:tcPr>
            <w:tcW w:w="0" w:type="auto"/>
            <w:hideMark/>
          </w:tcPr>
          <w:p w14:paraId="16BC8200" w14:textId="77777777" w:rsidR="00920997" w:rsidRPr="00691862" w:rsidRDefault="00920997" w:rsidP="008A4C67">
            <w:pPr>
              <w:pStyle w:val="TemplateInstructions"/>
            </w:pPr>
            <w:r w:rsidRPr="00691862">
              <w:t>Default is disabled</w:t>
            </w:r>
          </w:p>
        </w:tc>
      </w:tr>
      <w:tr w:rsidR="00920997" w:rsidRPr="00691862" w14:paraId="31C1E2B3" w14:textId="77777777" w:rsidTr="008A4C67">
        <w:tc>
          <w:tcPr>
            <w:tcW w:w="0" w:type="auto"/>
            <w:hideMark/>
          </w:tcPr>
          <w:p w14:paraId="57669AAE" w14:textId="77777777" w:rsidR="00920997" w:rsidRPr="001E5EE6" w:rsidRDefault="00920997" w:rsidP="008A4C67">
            <w:pPr>
              <w:pStyle w:val="TableText"/>
            </w:pPr>
            <w:r w:rsidRPr="001E5EE6">
              <w:t>Authentication</w:t>
            </w:r>
          </w:p>
        </w:tc>
        <w:tc>
          <w:tcPr>
            <w:tcW w:w="0" w:type="auto"/>
            <w:hideMark/>
          </w:tcPr>
          <w:p w14:paraId="1648D71C" w14:textId="77777777" w:rsidR="00920997" w:rsidRPr="001E5EE6" w:rsidRDefault="00920997" w:rsidP="008A4C67">
            <w:pPr>
              <w:pStyle w:val="TableText"/>
            </w:pPr>
            <w:r w:rsidRPr="001E5EE6">
              <w:t>Enable if the SMTP server requires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920997" w:rsidRPr="00691862" w14:paraId="24436EAC" w14:textId="77777777" w:rsidTr="008A4C67">
              <w:trPr>
                <w:tblCellSpacing w:w="15" w:type="dxa"/>
              </w:trPr>
              <w:tc>
                <w:tcPr>
                  <w:tcW w:w="0" w:type="auto"/>
                  <w:vAlign w:val="center"/>
                  <w:hideMark/>
                </w:tcPr>
                <w:p w14:paraId="0371151B" w14:textId="77777777" w:rsidR="00920997" w:rsidRPr="0040554B" w:rsidRDefault="00920997" w:rsidP="008A4C67">
                  <w:pPr>
                    <w:pStyle w:val="TableText"/>
                    <w:rPr>
                      <w:b/>
                    </w:rPr>
                  </w:pPr>
                  <w:r w:rsidRPr="0040554B">
                    <w:rPr>
                      <w:b/>
                      <w:noProof/>
                    </w:rPr>
                    <w:drawing>
                      <wp:inline distT="0" distB="0" distL="0" distR="0" wp14:anchorId="542B3DDF" wp14:editId="19F178B8">
                        <wp:extent cx="95250" cy="95250"/>
                        <wp:effectExtent l="0" t="0" r="0" b="0"/>
                        <wp:docPr id="17" name="Picture 17"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40554B">
                    <w:rPr>
                      <w:b/>
                    </w:rPr>
                    <w:t xml:space="preserve">Note </w:t>
                  </w:r>
                </w:p>
              </w:tc>
            </w:tr>
            <w:tr w:rsidR="00920997" w:rsidRPr="00691862" w14:paraId="05177634" w14:textId="77777777" w:rsidTr="008A4C67">
              <w:trPr>
                <w:tblCellSpacing w:w="15" w:type="dxa"/>
              </w:trPr>
              <w:tc>
                <w:tcPr>
                  <w:tcW w:w="0" w:type="auto"/>
                  <w:vAlign w:val="center"/>
                  <w:hideMark/>
                </w:tcPr>
                <w:p w14:paraId="49F9895C" w14:textId="3DAE1E7F" w:rsidR="00920997" w:rsidRPr="0040554B" w:rsidRDefault="00920997" w:rsidP="008A4C67">
                  <w:pPr>
                    <w:pStyle w:val="TableText"/>
                    <w:rPr>
                      <w:b/>
                    </w:rPr>
                  </w:pPr>
                  <w:r w:rsidRPr="001E5EE6">
                    <w:rPr>
                      <w:b/>
                    </w:rPr>
                    <w:t xml:space="preserve">If </w:t>
                  </w:r>
                  <w:r w:rsidRPr="0040554B">
                    <w:rPr>
                      <w:b/>
                    </w:rPr>
                    <w:fldChar w:fldCharType="begin"/>
                  </w:r>
                  <w:r w:rsidRPr="00691862">
                    <w:rPr>
                      <w:b/>
                    </w:rPr>
                    <w:instrText xml:space="preserve"> DOCPROPERTY Customer \* MERGEFORMAT </w:instrText>
                  </w:r>
                  <w:r w:rsidRPr="0040554B">
                    <w:rPr>
                      <w:b/>
                    </w:rPr>
                    <w:fldChar w:fldCharType="separate"/>
                  </w:r>
                  <w:r w:rsidR="009A64CD">
                    <w:rPr>
                      <w:b/>
                    </w:rPr>
                    <w:t>Customer Name</w:t>
                  </w:r>
                  <w:r w:rsidRPr="0040554B">
                    <w:rPr>
                      <w:b/>
                    </w:rPr>
                    <w:fldChar w:fldCharType="end"/>
                  </w:r>
                  <w:r w:rsidRPr="0040554B">
                    <w:rPr>
                      <w:b/>
                    </w:rPr>
                    <w:t xml:space="preserve"> enable authentication</w:t>
                  </w:r>
                  <w:r>
                    <w:rPr>
                      <w:b/>
                    </w:rPr>
                    <w:t>,</w:t>
                  </w:r>
                  <w:r w:rsidRPr="0040554B">
                    <w:rPr>
                      <w:b/>
                    </w:rPr>
                    <w:t xml:space="preserve"> the administrator must provide </w:t>
                  </w:r>
                  <w:r>
                    <w:rPr>
                      <w:b/>
                    </w:rPr>
                    <w:t>the</w:t>
                  </w:r>
                  <w:r w:rsidRPr="0040554B">
                    <w:rPr>
                      <w:b/>
                    </w:rPr>
                    <w:t xml:space="preserve"> user name and password of an email account that has permission to connect to the SMTP server.</w:t>
                  </w:r>
                </w:p>
              </w:tc>
            </w:tr>
          </w:tbl>
          <w:p w14:paraId="701E4BF4" w14:textId="77777777" w:rsidR="00920997" w:rsidRPr="00691862" w:rsidRDefault="00920997" w:rsidP="008A4C67">
            <w:pPr>
              <w:pStyle w:val="TableText"/>
            </w:pPr>
          </w:p>
        </w:tc>
        <w:tc>
          <w:tcPr>
            <w:tcW w:w="0" w:type="auto"/>
            <w:hideMark/>
          </w:tcPr>
          <w:p w14:paraId="5554D024" w14:textId="77777777" w:rsidR="00920997" w:rsidRPr="00691862" w:rsidRDefault="00920997" w:rsidP="008A4C67">
            <w:pPr>
              <w:pStyle w:val="TemplateInstructions"/>
            </w:pPr>
            <w:r w:rsidRPr="00691862">
              <w:t>Default is disabled</w:t>
            </w:r>
          </w:p>
        </w:tc>
      </w:tr>
      <w:tr w:rsidR="00920997" w:rsidRPr="00691862" w14:paraId="6A8FC2D6" w14:textId="77777777" w:rsidTr="008A4C67">
        <w:tc>
          <w:tcPr>
            <w:tcW w:w="0" w:type="auto"/>
            <w:hideMark/>
          </w:tcPr>
          <w:p w14:paraId="7622BCE6" w14:textId="77777777" w:rsidR="00920997" w:rsidRPr="001E5EE6" w:rsidRDefault="00920997" w:rsidP="008A4C67">
            <w:pPr>
              <w:pStyle w:val="TableText"/>
            </w:pPr>
            <w:r w:rsidRPr="001E5EE6">
              <w:t>Send from (required)</w:t>
            </w:r>
          </w:p>
        </w:tc>
        <w:tc>
          <w:tcPr>
            <w:tcW w:w="0" w:type="auto"/>
            <w:hideMark/>
          </w:tcPr>
          <w:p w14:paraId="2DB5B586" w14:textId="77777777" w:rsidR="00920997" w:rsidRPr="001E5EE6" w:rsidRDefault="00920997" w:rsidP="008A4C67">
            <w:pPr>
              <w:pStyle w:val="TableText"/>
            </w:pPr>
            <w:r>
              <w:t>The</w:t>
            </w:r>
            <w:r w:rsidRPr="001E5EE6">
              <w:t xml:space="preserve"> </w:t>
            </w:r>
            <w:r>
              <w:t xml:space="preserve">email </w:t>
            </w:r>
            <w:r w:rsidRPr="001E5EE6">
              <w:t xml:space="preserve">address </w:t>
            </w:r>
            <w:r>
              <w:t>that the alert will be sent from.</w:t>
            </w:r>
            <w:r w:rsidRPr="001E5EE6">
              <w:t xml:space="preserve"> </w:t>
            </w:r>
          </w:p>
        </w:tc>
        <w:tc>
          <w:tcPr>
            <w:tcW w:w="0" w:type="auto"/>
            <w:hideMark/>
          </w:tcPr>
          <w:p w14:paraId="2F0193CC" w14:textId="77777777" w:rsidR="00920997" w:rsidRPr="00691862" w:rsidRDefault="00920997" w:rsidP="008A4C67">
            <w:pPr>
              <w:pStyle w:val="TemplateInstructions"/>
            </w:pPr>
            <w:r w:rsidRPr="00691862">
              <w:t xml:space="preserve">For example: ATA@contoso.com </w:t>
            </w:r>
          </w:p>
        </w:tc>
      </w:tr>
    </w:tbl>
    <w:p w14:paraId="2579EEAA" w14:textId="447E34D5" w:rsidR="00920997" w:rsidRDefault="00920997" w:rsidP="002026A9">
      <w:pPr>
        <w:pStyle w:val="Heading3Numbered"/>
      </w:pPr>
      <w:bookmarkStart w:id="69" w:name="_Toc464635878"/>
      <w:r>
        <w:t>Syslog Server Configurations</w:t>
      </w:r>
      <w:bookmarkEnd w:id="69"/>
    </w:p>
    <w:p w14:paraId="38BDAF5D" w14:textId="0B53A727" w:rsidR="00920997" w:rsidRDefault="00F9142A" w:rsidP="00920997">
      <w:r>
        <w:t xml:space="preserve">ATA may be configured to forward information about the suspicious activities it detects to </w:t>
      </w:r>
      <w:r w:rsidR="0086221F">
        <w:t>Security Information and Event Management</w:t>
      </w:r>
      <w:r>
        <w:t xml:space="preserve"> (SIEM) systems. ATA may send information using two specific RFC formats; 5424 and 3164. The settings are specific to the listening SIEM endpoint system. The following </w:t>
      </w:r>
      <w:r w:rsidR="0086221F">
        <w:t xml:space="preserve">table lists the </w:t>
      </w:r>
      <w:r>
        <w:t xml:space="preserve">settings for </w:t>
      </w:r>
      <w:r w:rsidR="00763621">
        <w:fldChar w:fldCharType="begin"/>
      </w:r>
      <w:r w:rsidR="00763621">
        <w:instrText xml:space="preserve"> DOCPROPERTY  Customer  \* MERGEFORMAT </w:instrText>
      </w:r>
      <w:r w:rsidR="00763621">
        <w:fldChar w:fldCharType="separate"/>
      </w:r>
      <w:r w:rsidR="009A64CD">
        <w:t>Customer Name</w:t>
      </w:r>
      <w:r w:rsidR="00763621">
        <w:fldChar w:fldCharType="end"/>
      </w:r>
      <w:r>
        <w:t>’s SIEM integration:</w:t>
      </w:r>
    </w:p>
    <w:p w14:paraId="72C1DD89" w14:textId="765AE4D4" w:rsidR="00F9142A" w:rsidRDefault="00F9142A" w:rsidP="00F9142A">
      <w:pPr>
        <w:pStyle w:val="TemplateInstructions"/>
      </w:pPr>
      <w:r>
        <w:rPr>
          <w:b/>
        </w:rPr>
        <w:lastRenderedPageBreak/>
        <w:t>Instruction:</w:t>
      </w:r>
      <w:r>
        <w:t xml:space="preserve"> Update the following table to reflect the settings used by your customer.  If you are not configuring SIEM integration as a part of this deployment, you may add the following statement:</w:t>
      </w:r>
    </w:p>
    <w:p w14:paraId="66DEC317" w14:textId="0D68F5C0" w:rsidR="00920997" w:rsidRDefault="00920997" w:rsidP="00920997">
      <w:pPr>
        <w:pStyle w:val="Caption"/>
        <w:keepNext/>
      </w:pPr>
      <w:bookmarkStart w:id="70" w:name="_Toc462985352"/>
      <w:r>
        <w:t xml:space="preserve">Table </w:t>
      </w:r>
      <w:fldSimple w:instr=" SEQ Table \* ARABIC ">
        <w:r w:rsidR="009A64CD">
          <w:rPr>
            <w:noProof/>
          </w:rPr>
          <w:t>20</w:t>
        </w:r>
      </w:fldSimple>
      <w:r>
        <w:t>: Syslog server configuration</w:t>
      </w:r>
      <w:bookmarkEnd w:id="70"/>
    </w:p>
    <w:tbl>
      <w:tblPr>
        <w:tblStyle w:val="TableGrid"/>
        <w:tblW w:w="0" w:type="auto"/>
        <w:tblLook w:val="04A0" w:firstRow="1" w:lastRow="0" w:firstColumn="1" w:lastColumn="0" w:noHBand="0" w:noVBand="1"/>
      </w:tblPr>
      <w:tblGrid>
        <w:gridCol w:w="2340"/>
        <w:gridCol w:w="2340"/>
        <w:gridCol w:w="2340"/>
        <w:gridCol w:w="2340"/>
      </w:tblGrid>
      <w:tr w:rsidR="00920997" w14:paraId="6C1E0AC6" w14:textId="77777777" w:rsidTr="00920997">
        <w:trPr>
          <w:cnfStyle w:val="100000000000" w:firstRow="1" w:lastRow="0" w:firstColumn="0" w:lastColumn="0" w:oddVBand="0" w:evenVBand="0" w:oddHBand="0" w:evenHBand="0" w:firstRowFirstColumn="0" w:firstRowLastColumn="0" w:lastRowFirstColumn="0" w:lastRowLastColumn="0"/>
        </w:trPr>
        <w:tc>
          <w:tcPr>
            <w:tcW w:w="2340" w:type="dxa"/>
          </w:tcPr>
          <w:p w14:paraId="22E6D65B" w14:textId="08DAA6D5" w:rsidR="00920997" w:rsidRDefault="00920997" w:rsidP="00920997">
            <w:r>
              <w:t>Syslog Server Endpoint</w:t>
            </w:r>
          </w:p>
        </w:tc>
        <w:tc>
          <w:tcPr>
            <w:tcW w:w="2340" w:type="dxa"/>
          </w:tcPr>
          <w:p w14:paraId="0CBA3249" w14:textId="7B020BC5" w:rsidR="00920997" w:rsidRDefault="00920997" w:rsidP="00920997">
            <w:r>
              <w:t>Port</w:t>
            </w:r>
          </w:p>
        </w:tc>
        <w:tc>
          <w:tcPr>
            <w:tcW w:w="2340" w:type="dxa"/>
          </w:tcPr>
          <w:p w14:paraId="5E27CA19" w14:textId="2F858D38" w:rsidR="00920997" w:rsidRDefault="00920997" w:rsidP="00920997">
            <w:r>
              <w:t>Transport</w:t>
            </w:r>
          </w:p>
        </w:tc>
        <w:tc>
          <w:tcPr>
            <w:tcW w:w="2340" w:type="dxa"/>
          </w:tcPr>
          <w:p w14:paraId="37810809" w14:textId="22505963" w:rsidR="00920997" w:rsidRDefault="00920997" w:rsidP="00920997">
            <w:r>
              <w:t>Format</w:t>
            </w:r>
          </w:p>
        </w:tc>
      </w:tr>
      <w:tr w:rsidR="00920997" w14:paraId="7316A452" w14:textId="77777777" w:rsidTr="00920997">
        <w:tc>
          <w:tcPr>
            <w:tcW w:w="2340" w:type="dxa"/>
          </w:tcPr>
          <w:p w14:paraId="57902F09" w14:textId="53C31A5A" w:rsidR="00920997" w:rsidRDefault="00920997" w:rsidP="00920997">
            <w:pPr>
              <w:pStyle w:val="TemplateInstructions"/>
            </w:pPr>
            <w:r>
              <w:t>Syslog.contoso.com</w:t>
            </w:r>
          </w:p>
        </w:tc>
        <w:tc>
          <w:tcPr>
            <w:tcW w:w="2340" w:type="dxa"/>
          </w:tcPr>
          <w:p w14:paraId="516955B1" w14:textId="4355133E" w:rsidR="00920997" w:rsidRDefault="00920997" w:rsidP="00920997">
            <w:pPr>
              <w:pStyle w:val="TemplateInstructions"/>
            </w:pPr>
            <w:r>
              <w:t>514</w:t>
            </w:r>
          </w:p>
        </w:tc>
        <w:tc>
          <w:tcPr>
            <w:tcW w:w="2340" w:type="dxa"/>
          </w:tcPr>
          <w:p w14:paraId="510956F1" w14:textId="3C95D43A" w:rsidR="00920997" w:rsidRDefault="00920997" w:rsidP="00920997">
            <w:pPr>
              <w:pStyle w:val="TemplateInstructions"/>
            </w:pPr>
            <w:r>
              <w:t>UDP</w:t>
            </w:r>
          </w:p>
        </w:tc>
        <w:tc>
          <w:tcPr>
            <w:tcW w:w="2340" w:type="dxa"/>
          </w:tcPr>
          <w:p w14:paraId="6E594E1D" w14:textId="5E903A67" w:rsidR="00920997" w:rsidRDefault="00920997" w:rsidP="00920997">
            <w:pPr>
              <w:pStyle w:val="TemplateInstructions"/>
            </w:pPr>
            <w:r>
              <w:t>RFC5424</w:t>
            </w:r>
          </w:p>
        </w:tc>
      </w:tr>
    </w:tbl>
    <w:p w14:paraId="4CC48BB8" w14:textId="63253548" w:rsidR="006329E0" w:rsidRDefault="006329E0" w:rsidP="002026A9">
      <w:pPr>
        <w:pStyle w:val="Heading3Numbered"/>
      </w:pPr>
      <w:bookmarkStart w:id="71" w:name="_Toc464635879"/>
      <w:r>
        <w:t>Notification Settings</w:t>
      </w:r>
      <w:bookmarkEnd w:id="71"/>
    </w:p>
    <w:p w14:paraId="4E5E730E" w14:textId="0E9138E0" w:rsidR="002026A9" w:rsidRPr="001E5EE6" w:rsidRDefault="00C16E72" w:rsidP="00C16E72">
      <w:pPr>
        <w:pStyle w:val="Heading4Numbered"/>
      </w:pPr>
      <w:r>
        <w:t>Email Notifications</w:t>
      </w:r>
    </w:p>
    <w:p w14:paraId="1870B043" w14:textId="23A50C10" w:rsidR="002026A9" w:rsidRPr="0040554B" w:rsidRDefault="002026A9" w:rsidP="002026A9">
      <w:pPr>
        <w:pStyle w:val="TemplateInstructions"/>
      </w:pPr>
      <w:r w:rsidRPr="0040554B">
        <w:rPr>
          <w:b/>
        </w:rPr>
        <w:t>Instruction:</w:t>
      </w:r>
      <w:r w:rsidR="002F1ED2" w:rsidRPr="0040554B">
        <w:rPr>
          <w:b/>
        </w:rPr>
        <w:t xml:space="preserve"> </w:t>
      </w:r>
      <w:r w:rsidR="006C7D6F">
        <w:t>t</w:t>
      </w:r>
      <w:r w:rsidRPr="0040554B">
        <w:t xml:space="preserve">he following section is the recording of the e-mail </w:t>
      </w:r>
      <w:r w:rsidR="00C16E72" w:rsidRPr="0040554B">
        <w:t xml:space="preserve">notifications </w:t>
      </w:r>
      <w:r w:rsidRPr="0040554B">
        <w:t xml:space="preserve">configuration. </w:t>
      </w:r>
      <w:r w:rsidR="00494037">
        <w:t>Please update with your customer’s settings.</w:t>
      </w:r>
    </w:p>
    <w:p w14:paraId="3626BB74" w14:textId="7012787D" w:rsidR="002026A9" w:rsidRPr="001E5EE6" w:rsidRDefault="002026A9" w:rsidP="002026A9">
      <w:r w:rsidRPr="001E5EE6">
        <w:t xml:space="preserve">This section outlines the </w:t>
      </w:r>
      <w:r w:rsidR="00C16E72">
        <w:t>email notification</w:t>
      </w:r>
      <w:r w:rsidRPr="001E5EE6">
        <w:t xml:space="preserve"> configuration that will be used for </w:t>
      </w:r>
      <w:r w:rsidRPr="00CB0A35">
        <w:fldChar w:fldCharType="begin"/>
      </w:r>
      <w:r w:rsidRPr="001E5EE6">
        <w:instrText xml:space="preserve"> DOCPROPERTY Customer \* MERGEFORMAT </w:instrText>
      </w:r>
      <w:r w:rsidRPr="00CB0A35">
        <w:fldChar w:fldCharType="separate"/>
      </w:r>
      <w:r w:rsidR="009A64CD">
        <w:t>Customer Name</w:t>
      </w:r>
      <w:r w:rsidRPr="00CB0A35">
        <w:fldChar w:fldCharType="end"/>
      </w:r>
      <w:r w:rsidRPr="001E5EE6">
        <w:t>’s ATA deployment.</w:t>
      </w:r>
      <w:r w:rsidR="002F1ED2" w:rsidRPr="001E5EE6">
        <w:t xml:space="preserve"> </w:t>
      </w:r>
      <w:r w:rsidRPr="001E5EE6">
        <w:t xml:space="preserve">Using this configuration, ATA will send email alerts </w:t>
      </w:r>
      <w:r w:rsidR="00C16E72">
        <w:t>using the following settings:</w:t>
      </w:r>
    </w:p>
    <w:p w14:paraId="48E1532B" w14:textId="42EE206A" w:rsidR="00C16E72" w:rsidRDefault="00C16E72" w:rsidP="00C16E72">
      <w:pPr>
        <w:pStyle w:val="Caption"/>
        <w:keepNext/>
      </w:pPr>
      <w:bookmarkStart w:id="72" w:name="_Toc462985353"/>
      <w:r>
        <w:t xml:space="preserve">Table </w:t>
      </w:r>
      <w:fldSimple w:instr=" SEQ Table \* ARABIC ">
        <w:r w:rsidR="009A64CD">
          <w:rPr>
            <w:noProof/>
          </w:rPr>
          <w:t>21</w:t>
        </w:r>
      </w:fldSimple>
      <w:r>
        <w:t>: Email notifications configurations</w:t>
      </w:r>
      <w:bookmarkEnd w:id="72"/>
    </w:p>
    <w:tbl>
      <w:tblPr>
        <w:tblStyle w:val="TableGrid"/>
        <w:tblW w:w="0" w:type="auto"/>
        <w:tblLook w:val="04A0" w:firstRow="1" w:lastRow="0" w:firstColumn="1" w:lastColumn="0" w:noHBand="0" w:noVBand="1"/>
      </w:tblPr>
      <w:tblGrid>
        <w:gridCol w:w="4680"/>
        <w:gridCol w:w="4680"/>
      </w:tblGrid>
      <w:tr w:rsidR="00C16E72" w14:paraId="74ADD73A" w14:textId="77777777" w:rsidTr="00C16E72">
        <w:trPr>
          <w:cnfStyle w:val="100000000000" w:firstRow="1" w:lastRow="0" w:firstColumn="0" w:lastColumn="0" w:oddVBand="0" w:evenVBand="0" w:oddHBand="0" w:evenHBand="0" w:firstRowFirstColumn="0" w:firstRowLastColumn="0" w:lastRowFirstColumn="0" w:lastRowLastColumn="0"/>
        </w:trPr>
        <w:tc>
          <w:tcPr>
            <w:tcW w:w="4680" w:type="dxa"/>
          </w:tcPr>
          <w:p w14:paraId="73C5EFEA" w14:textId="74DC4DE8" w:rsidR="00C16E72" w:rsidRDefault="00C16E72" w:rsidP="002026A9">
            <w:r>
              <w:t>Value</w:t>
            </w:r>
          </w:p>
        </w:tc>
        <w:tc>
          <w:tcPr>
            <w:tcW w:w="4680" w:type="dxa"/>
          </w:tcPr>
          <w:p w14:paraId="0B91D53A" w14:textId="1CFF0CE5" w:rsidR="00C16E72" w:rsidRDefault="00C16E72" w:rsidP="002026A9">
            <w:r>
              <w:t>Setting</w:t>
            </w:r>
          </w:p>
        </w:tc>
      </w:tr>
      <w:tr w:rsidR="00C16E72" w14:paraId="4CAB26EE" w14:textId="77777777" w:rsidTr="00C16E72">
        <w:tc>
          <w:tcPr>
            <w:tcW w:w="4680" w:type="dxa"/>
          </w:tcPr>
          <w:p w14:paraId="4C26BF03" w14:textId="6ADB899A" w:rsidR="00C16E72" w:rsidRDefault="00C16E72" w:rsidP="002026A9">
            <w:r>
              <w:t>New suspicious activity is detected</w:t>
            </w:r>
          </w:p>
        </w:tc>
        <w:tc>
          <w:tcPr>
            <w:tcW w:w="4680" w:type="dxa"/>
          </w:tcPr>
          <w:p w14:paraId="057AA225" w14:textId="01374C82" w:rsidR="00C16E72" w:rsidRDefault="00C16E72" w:rsidP="00C16E72">
            <w:pPr>
              <w:pStyle w:val="TemplateInstructions"/>
            </w:pPr>
            <w:r>
              <w:t>Enabled</w:t>
            </w:r>
          </w:p>
        </w:tc>
      </w:tr>
      <w:tr w:rsidR="00C16E72" w14:paraId="26971811" w14:textId="77777777" w:rsidTr="00C16E72">
        <w:tc>
          <w:tcPr>
            <w:tcW w:w="4680" w:type="dxa"/>
          </w:tcPr>
          <w:p w14:paraId="3BBFE5AC" w14:textId="674EB5D4" w:rsidR="00C16E72" w:rsidRDefault="00C16E72" w:rsidP="002026A9">
            <w:r>
              <w:t>New health issue is detected</w:t>
            </w:r>
          </w:p>
        </w:tc>
        <w:tc>
          <w:tcPr>
            <w:tcW w:w="4680" w:type="dxa"/>
          </w:tcPr>
          <w:p w14:paraId="4BDADE83" w14:textId="77777777" w:rsidR="00C16E72" w:rsidRDefault="00C16E72" w:rsidP="002026A9"/>
        </w:tc>
      </w:tr>
      <w:tr w:rsidR="00C16E72" w14:paraId="15040A9F" w14:textId="77777777" w:rsidTr="00C16E72">
        <w:tc>
          <w:tcPr>
            <w:tcW w:w="4680" w:type="dxa"/>
          </w:tcPr>
          <w:p w14:paraId="000C7258" w14:textId="6395567E" w:rsidR="00C16E72" w:rsidRDefault="00C16E72" w:rsidP="002026A9">
            <w:r>
              <w:t>New software update is available</w:t>
            </w:r>
          </w:p>
        </w:tc>
        <w:tc>
          <w:tcPr>
            <w:tcW w:w="4680" w:type="dxa"/>
          </w:tcPr>
          <w:p w14:paraId="788B59E1" w14:textId="77777777" w:rsidR="00C16E72" w:rsidRDefault="00C16E72" w:rsidP="002026A9"/>
        </w:tc>
      </w:tr>
      <w:tr w:rsidR="00C16E72" w14:paraId="134791AD" w14:textId="77777777" w:rsidTr="00C16E72">
        <w:tc>
          <w:tcPr>
            <w:tcW w:w="4680" w:type="dxa"/>
          </w:tcPr>
          <w:p w14:paraId="5747AFBC" w14:textId="33DB786E" w:rsidR="00C16E72" w:rsidRDefault="00C16E72" w:rsidP="002026A9">
            <w:r>
              <w:t>Email recipients</w:t>
            </w:r>
          </w:p>
        </w:tc>
        <w:tc>
          <w:tcPr>
            <w:tcW w:w="4680" w:type="dxa"/>
          </w:tcPr>
          <w:p w14:paraId="742D9204" w14:textId="77777777" w:rsidR="00C16E72" w:rsidRDefault="00C16E72" w:rsidP="002026A9"/>
        </w:tc>
      </w:tr>
    </w:tbl>
    <w:p w14:paraId="0761B1A5" w14:textId="078DE15C" w:rsidR="00C16E72" w:rsidRDefault="00C16E72" w:rsidP="00C16E72">
      <w:pPr>
        <w:pStyle w:val="Heading4Numbered"/>
      </w:pPr>
      <w:bookmarkStart w:id="73" w:name="_Toc432509147"/>
      <w:bookmarkStart w:id="74" w:name="_Toc432509321"/>
      <w:bookmarkEnd w:id="73"/>
      <w:bookmarkEnd w:id="74"/>
      <w:r>
        <w:t>Syslog notifications</w:t>
      </w:r>
    </w:p>
    <w:p w14:paraId="2B2742D6" w14:textId="782E059C" w:rsidR="00F9142A" w:rsidRDefault="00DA5AEC" w:rsidP="00F9142A">
      <w:pPr>
        <w:pStyle w:val="TemplateInstructions"/>
      </w:pPr>
      <w:r w:rsidRPr="0040554B">
        <w:rPr>
          <w:b/>
        </w:rPr>
        <w:t xml:space="preserve">Instruction: </w:t>
      </w:r>
      <w:r>
        <w:t>t</w:t>
      </w:r>
      <w:r w:rsidRPr="0040554B">
        <w:t>he following section is the re</w:t>
      </w:r>
      <w:r>
        <w:t>cording of the syslog</w:t>
      </w:r>
      <w:r w:rsidRPr="0040554B">
        <w:t xml:space="preserve"> notifications configuration. </w:t>
      </w:r>
      <w:r w:rsidR="00E60992">
        <w:t>Please update with your customer’s settings.</w:t>
      </w:r>
      <w:r w:rsidR="00F9142A">
        <w:t xml:space="preserve"> If you are not configuring SIEM integration as a part of this deployment, you may add the following statement:</w:t>
      </w:r>
    </w:p>
    <w:p w14:paraId="1C3BCA16" w14:textId="77777777" w:rsidR="00F9142A" w:rsidRDefault="00F9142A" w:rsidP="00F9142A">
      <w:pPr>
        <w:pStyle w:val="TemplateInstructions"/>
      </w:pPr>
      <w:r>
        <w:t>SIEM integration is out of scope for this deployment and there has not been any configuration settings set for this configuration option.</w:t>
      </w:r>
    </w:p>
    <w:p w14:paraId="59C8F76F" w14:textId="6D9BAE4F" w:rsidR="00DA5AEC" w:rsidRPr="0040554B" w:rsidRDefault="00DA5AEC" w:rsidP="00DA5AEC">
      <w:pPr>
        <w:pStyle w:val="TemplateInstructions"/>
      </w:pPr>
    </w:p>
    <w:p w14:paraId="3508EB4D" w14:textId="71B66343" w:rsidR="00C16E72" w:rsidRDefault="00C16E72" w:rsidP="00C16E72">
      <w:r>
        <w:t xml:space="preserve">This section outlines the syslog notification configuration that </w:t>
      </w:r>
      <w:r w:rsidRPr="001E5EE6">
        <w:t xml:space="preserve">will be used for </w:t>
      </w:r>
      <w:r w:rsidRPr="00CB0A35">
        <w:fldChar w:fldCharType="begin"/>
      </w:r>
      <w:r w:rsidRPr="001E5EE6">
        <w:instrText xml:space="preserve"> DOCPROPERTY Customer \* MERGEFORMAT </w:instrText>
      </w:r>
      <w:r w:rsidRPr="00CB0A35">
        <w:fldChar w:fldCharType="separate"/>
      </w:r>
      <w:r w:rsidR="009A64CD">
        <w:t>Customer Name</w:t>
      </w:r>
      <w:r w:rsidRPr="00CB0A35">
        <w:fldChar w:fldCharType="end"/>
      </w:r>
      <w:r w:rsidRPr="001E5EE6">
        <w:t xml:space="preserve">’s ATA deployment. Using this configuration, ATA will send </w:t>
      </w:r>
      <w:r>
        <w:t>information to syslog servers (e.g. SIEM systems)</w:t>
      </w:r>
      <w:r w:rsidRPr="001E5EE6">
        <w:t xml:space="preserve"> </w:t>
      </w:r>
      <w:r>
        <w:t>using the following settings:</w:t>
      </w:r>
    </w:p>
    <w:p w14:paraId="1183A197" w14:textId="612D4233" w:rsidR="00C16E72" w:rsidRDefault="00C16E72" w:rsidP="00C16E72">
      <w:pPr>
        <w:pStyle w:val="Caption"/>
        <w:keepNext/>
      </w:pPr>
      <w:bookmarkStart w:id="75" w:name="_Toc462985354"/>
      <w:r>
        <w:t xml:space="preserve">Table </w:t>
      </w:r>
      <w:fldSimple w:instr=" SEQ Table \* ARABIC ">
        <w:r w:rsidR="009A64CD">
          <w:rPr>
            <w:noProof/>
          </w:rPr>
          <w:t>22</w:t>
        </w:r>
      </w:fldSimple>
      <w:r>
        <w:t>: Syslog notification settings</w:t>
      </w:r>
      <w:bookmarkEnd w:id="75"/>
    </w:p>
    <w:tbl>
      <w:tblPr>
        <w:tblStyle w:val="TableGrid"/>
        <w:tblW w:w="0" w:type="auto"/>
        <w:tblLook w:val="04A0" w:firstRow="1" w:lastRow="0" w:firstColumn="1" w:lastColumn="0" w:noHBand="0" w:noVBand="1"/>
      </w:tblPr>
      <w:tblGrid>
        <w:gridCol w:w="4680"/>
        <w:gridCol w:w="4680"/>
      </w:tblGrid>
      <w:tr w:rsidR="00C16E72" w14:paraId="01579243" w14:textId="77777777" w:rsidTr="008A4C67">
        <w:trPr>
          <w:cnfStyle w:val="100000000000" w:firstRow="1" w:lastRow="0" w:firstColumn="0" w:lastColumn="0" w:oddVBand="0" w:evenVBand="0" w:oddHBand="0" w:evenHBand="0" w:firstRowFirstColumn="0" w:firstRowLastColumn="0" w:lastRowFirstColumn="0" w:lastRowLastColumn="0"/>
        </w:trPr>
        <w:tc>
          <w:tcPr>
            <w:tcW w:w="4680" w:type="dxa"/>
          </w:tcPr>
          <w:p w14:paraId="65BA7394" w14:textId="77777777" w:rsidR="00C16E72" w:rsidRDefault="00C16E72" w:rsidP="008A4C67">
            <w:r>
              <w:t>Value</w:t>
            </w:r>
          </w:p>
        </w:tc>
        <w:tc>
          <w:tcPr>
            <w:tcW w:w="4680" w:type="dxa"/>
          </w:tcPr>
          <w:p w14:paraId="3CF0EA41" w14:textId="77777777" w:rsidR="00C16E72" w:rsidRDefault="00C16E72" w:rsidP="008A4C67">
            <w:r>
              <w:t>Setting</w:t>
            </w:r>
          </w:p>
        </w:tc>
      </w:tr>
      <w:tr w:rsidR="00C16E72" w14:paraId="7AC3D2E6" w14:textId="77777777" w:rsidTr="008A4C67">
        <w:tc>
          <w:tcPr>
            <w:tcW w:w="4680" w:type="dxa"/>
          </w:tcPr>
          <w:p w14:paraId="1792D53B" w14:textId="6D3740FB" w:rsidR="00C16E72" w:rsidRDefault="00C16E72" w:rsidP="008A4C67">
            <w:r>
              <w:t>New suspicious activity is detected</w:t>
            </w:r>
          </w:p>
        </w:tc>
        <w:tc>
          <w:tcPr>
            <w:tcW w:w="4680" w:type="dxa"/>
          </w:tcPr>
          <w:p w14:paraId="770AF772" w14:textId="77777777" w:rsidR="00C16E72" w:rsidRDefault="00C16E72" w:rsidP="008A4C67">
            <w:pPr>
              <w:pStyle w:val="TemplateInstructions"/>
            </w:pPr>
            <w:r>
              <w:t>Enabled</w:t>
            </w:r>
          </w:p>
        </w:tc>
      </w:tr>
      <w:tr w:rsidR="00C16E72" w14:paraId="6CF361AF" w14:textId="77777777" w:rsidTr="008A4C67">
        <w:tc>
          <w:tcPr>
            <w:tcW w:w="4680" w:type="dxa"/>
          </w:tcPr>
          <w:p w14:paraId="457EBB2A" w14:textId="7C012012" w:rsidR="00C16E72" w:rsidRDefault="00C16E72" w:rsidP="008A4C67">
            <w:r>
              <w:lastRenderedPageBreak/>
              <w:t>Existing suspicious activity is updated</w:t>
            </w:r>
          </w:p>
        </w:tc>
        <w:tc>
          <w:tcPr>
            <w:tcW w:w="4680" w:type="dxa"/>
          </w:tcPr>
          <w:p w14:paraId="29DF0C9B" w14:textId="77777777" w:rsidR="00C16E72" w:rsidRDefault="00C16E72" w:rsidP="008A4C67"/>
        </w:tc>
      </w:tr>
      <w:tr w:rsidR="00C16E72" w14:paraId="61588514" w14:textId="77777777" w:rsidTr="008A4C67">
        <w:tc>
          <w:tcPr>
            <w:tcW w:w="4680" w:type="dxa"/>
          </w:tcPr>
          <w:p w14:paraId="4FF76C70" w14:textId="7C022714" w:rsidR="00C16E72" w:rsidRDefault="00C16E72" w:rsidP="008A4C67">
            <w:r>
              <w:t>New health issue is detected</w:t>
            </w:r>
          </w:p>
        </w:tc>
        <w:tc>
          <w:tcPr>
            <w:tcW w:w="4680" w:type="dxa"/>
          </w:tcPr>
          <w:p w14:paraId="6207D3E3" w14:textId="77777777" w:rsidR="00C16E72" w:rsidRDefault="00C16E72" w:rsidP="008A4C67"/>
        </w:tc>
      </w:tr>
    </w:tbl>
    <w:p w14:paraId="61EE33B4" w14:textId="0D942525" w:rsidR="00877735" w:rsidRPr="0040554B" w:rsidRDefault="0001538F" w:rsidP="00092342">
      <w:pPr>
        <w:pStyle w:val="Heading2Numbered"/>
      </w:pPr>
      <w:bookmarkStart w:id="76" w:name="_Toc464635880"/>
      <w:r w:rsidRPr="0040554B">
        <w:t xml:space="preserve">Additional </w:t>
      </w:r>
      <w:r w:rsidR="00877735" w:rsidRPr="0040554B">
        <w:t>Network Configuration</w:t>
      </w:r>
      <w:r w:rsidRPr="0040554B">
        <w:t xml:space="preserve"> Information</w:t>
      </w:r>
      <w:bookmarkEnd w:id="76"/>
    </w:p>
    <w:p w14:paraId="79708085" w14:textId="4E40108D" w:rsidR="004E466F" w:rsidRPr="001E5EE6" w:rsidRDefault="005B55E7" w:rsidP="005B55E7">
      <w:pPr>
        <w:pStyle w:val="TemplateInstructions"/>
      </w:pPr>
      <w:r w:rsidRPr="001E5EE6">
        <w:rPr>
          <w:b/>
        </w:rPr>
        <w:t xml:space="preserve">Instruction: </w:t>
      </w:r>
      <w:r w:rsidR="002018F7">
        <w:t>m</w:t>
      </w:r>
      <w:r w:rsidR="004E466F" w:rsidRPr="001E5EE6">
        <w:t>odify the tables in this section to record the customer’s specific configuration needs for this solution.</w:t>
      </w:r>
    </w:p>
    <w:p w14:paraId="529D230B" w14:textId="7260AA59" w:rsidR="00577CEC" w:rsidRPr="0040554B" w:rsidRDefault="00A12086" w:rsidP="00577CEC">
      <w:r>
        <w:t>T</w:t>
      </w:r>
      <w:r w:rsidR="005635BA" w:rsidRPr="00691862">
        <w:t xml:space="preserve">his section provides network configuration information that </w:t>
      </w:r>
      <w:r>
        <w:t>can help</w:t>
      </w:r>
      <w:r w:rsidR="005635BA" w:rsidRPr="00691862">
        <w:t xml:space="preserve"> </w:t>
      </w:r>
      <w:r>
        <w:t xml:space="preserve">with the </w:t>
      </w:r>
      <w:r w:rsidR="005635BA" w:rsidRPr="00691862">
        <w:t>deploy</w:t>
      </w:r>
      <w:r>
        <w:t>ment of</w:t>
      </w:r>
      <w:r w:rsidR="005635BA" w:rsidRPr="00691862">
        <w:t xml:space="preserve"> the ATA solution for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005635BA" w:rsidRPr="0040554B">
        <w:t>.</w:t>
      </w:r>
      <w:r w:rsidR="002F1ED2" w:rsidRPr="0040554B">
        <w:t xml:space="preserve"> </w:t>
      </w:r>
    </w:p>
    <w:p w14:paraId="1B0677B6" w14:textId="6A40ACBA" w:rsidR="00F11201" w:rsidRPr="001E5EE6" w:rsidRDefault="00F11201" w:rsidP="00092342">
      <w:pPr>
        <w:pStyle w:val="Heading3Numbered"/>
      </w:pPr>
      <w:bookmarkStart w:id="77" w:name="_Toc464635881"/>
      <w:r w:rsidRPr="001E5EE6">
        <w:t>Endpoint</w:t>
      </w:r>
      <w:r w:rsidR="00A12086">
        <w:t xml:space="preserve"> or </w:t>
      </w:r>
      <w:r w:rsidRPr="001E5EE6">
        <w:t xml:space="preserve">Device </w:t>
      </w:r>
      <w:r w:rsidR="00A12086">
        <w:t>F</w:t>
      </w:r>
      <w:r w:rsidR="00A12086" w:rsidRPr="001E5EE6">
        <w:t xml:space="preserve">irewall </w:t>
      </w:r>
      <w:r w:rsidR="00A12086">
        <w:t>C</w:t>
      </w:r>
      <w:r w:rsidR="00A12086" w:rsidRPr="001E5EE6">
        <w:t>onfiguration</w:t>
      </w:r>
      <w:bookmarkEnd w:id="77"/>
    </w:p>
    <w:p w14:paraId="44453694" w14:textId="34596868" w:rsidR="005635BA" w:rsidRPr="00691862" w:rsidRDefault="005635BA" w:rsidP="00F11201">
      <w:r w:rsidRPr="00691862">
        <w:t xml:space="preserve">To adequately provide detection services, ATA </w:t>
      </w:r>
      <w:r w:rsidR="00A12086">
        <w:t>needs access to</w:t>
      </w:r>
      <w:r w:rsidRPr="00691862">
        <w:t xml:space="preserve"> information about the devices that are on the network. </w:t>
      </w:r>
      <w:r w:rsidR="00A12086">
        <w:t>T</w:t>
      </w:r>
      <w:r w:rsidRPr="00691862">
        <w:t xml:space="preserve">o do this, a series of network ports must be opened between the ATA </w:t>
      </w:r>
      <w:r w:rsidR="0086221F">
        <w:t>Gateway</w:t>
      </w:r>
      <w:r w:rsidRPr="00691862">
        <w:t xml:space="preserve">s and devices </w:t>
      </w:r>
      <w:r w:rsidR="00A12086">
        <w:t xml:space="preserve">that are </w:t>
      </w:r>
      <w:r w:rsidRPr="00691862">
        <w:t xml:space="preserve">located in the environment </w:t>
      </w:r>
      <w:r w:rsidR="00A12086">
        <w:t xml:space="preserve">that </w:t>
      </w:r>
      <w:r w:rsidRPr="00691862">
        <w:t>ATA is reviewing.</w:t>
      </w:r>
      <w:r w:rsidR="002F1ED2" w:rsidRPr="00691862">
        <w:t xml:space="preserve"> </w:t>
      </w:r>
      <w:r w:rsidRPr="00691862">
        <w:t xml:space="preserve">The following table illustrates the ports that must be opened if there are firewalls between the ATA </w:t>
      </w:r>
      <w:r w:rsidR="0086221F">
        <w:t>Gateway</w:t>
      </w:r>
      <w:r w:rsidR="00A12086" w:rsidRPr="00691862">
        <w:t xml:space="preserve"> </w:t>
      </w:r>
      <w:r w:rsidRPr="00691862">
        <w:t>and the devices in your network environment.</w:t>
      </w:r>
    </w:p>
    <w:p w14:paraId="24867CB1" w14:textId="2BA743DA" w:rsidR="00792A62" w:rsidRPr="0040554B" w:rsidRDefault="00792A62" w:rsidP="00792A62">
      <w:pPr>
        <w:pStyle w:val="Caption"/>
        <w:keepNext/>
      </w:pPr>
      <w:bookmarkStart w:id="78" w:name="_Toc462985355"/>
      <w:r w:rsidRPr="00691862">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23</w:t>
      </w:r>
      <w:r w:rsidR="00D76826" w:rsidRPr="0040554B">
        <w:rPr>
          <w:noProof/>
        </w:rPr>
        <w:fldChar w:fldCharType="end"/>
      </w:r>
      <w:r w:rsidR="00D84370">
        <w:rPr>
          <w:noProof/>
        </w:rPr>
        <w:t>4</w:t>
      </w:r>
      <w:r w:rsidRPr="0040554B">
        <w:t xml:space="preserve">: Endpoint </w:t>
      </w:r>
      <w:r w:rsidR="00691862">
        <w:t>F</w:t>
      </w:r>
      <w:r w:rsidR="00691862" w:rsidRPr="0040554B">
        <w:t xml:space="preserve">irewall </w:t>
      </w:r>
      <w:r w:rsidR="00691862">
        <w:t>C</w:t>
      </w:r>
      <w:r w:rsidR="00691862" w:rsidRPr="0040554B">
        <w:t>onfiguration</w:t>
      </w:r>
      <w:bookmarkEnd w:id="78"/>
    </w:p>
    <w:tbl>
      <w:tblPr>
        <w:tblStyle w:val="TablaMicrosoftServicios1"/>
        <w:tblW w:w="9351" w:type="dxa"/>
        <w:tblLook w:val="04A0" w:firstRow="1" w:lastRow="0" w:firstColumn="1" w:lastColumn="0" w:noHBand="0" w:noVBand="1"/>
      </w:tblPr>
      <w:tblGrid>
        <w:gridCol w:w="1791"/>
        <w:gridCol w:w="898"/>
        <w:gridCol w:w="850"/>
        <w:gridCol w:w="3119"/>
        <w:gridCol w:w="2693"/>
      </w:tblGrid>
      <w:tr w:rsidR="00792A62" w:rsidRPr="001E5EE6" w14:paraId="2A66B807" w14:textId="77777777" w:rsidTr="001E5EE6">
        <w:trPr>
          <w:cnfStyle w:val="100000000000" w:firstRow="1" w:lastRow="0" w:firstColumn="0" w:lastColumn="0" w:oddVBand="0" w:evenVBand="0" w:oddHBand="0" w:evenHBand="0" w:firstRowFirstColumn="0" w:firstRowLastColumn="0" w:lastRowFirstColumn="0" w:lastRowLastColumn="0"/>
        </w:trPr>
        <w:tc>
          <w:tcPr>
            <w:tcW w:w="1791" w:type="dxa"/>
            <w:hideMark/>
          </w:tcPr>
          <w:p w14:paraId="57003281" w14:textId="2FA5912C" w:rsidR="00792A62" w:rsidRPr="0040554B" w:rsidRDefault="00792A62" w:rsidP="00792A62">
            <w:pPr>
              <w:rPr>
                <w:sz w:val="18"/>
                <w:szCs w:val="18"/>
              </w:rPr>
            </w:pPr>
            <w:r w:rsidRPr="0040554B">
              <w:rPr>
                <w:sz w:val="18"/>
                <w:szCs w:val="18"/>
              </w:rPr>
              <w:t>Port Name</w:t>
            </w:r>
          </w:p>
        </w:tc>
        <w:tc>
          <w:tcPr>
            <w:tcW w:w="898" w:type="dxa"/>
            <w:hideMark/>
          </w:tcPr>
          <w:p w14:paraId="3D9E74CD" w14:textId="6E8BE89B" w:rsidR="00792A62" w:rsidRPr="001E5EE6" w:rsidRDefault="00792A62" w:rsidP="00792A62">
            <w:pPr>
              <w:rPr>
                <w:sz w:val="18"/>
                <w:szCs w:val="18"/>
              </w:rPr>
            </w:pPr>
            <w:r w:rsidRPr="001E5EE6">
              <w:rPr>
                <w:sz w:val="18"/>
                <w:szCs w:val="18"/>
              </w:rPr>
              <w:t>Type</w:t>
            </w:r>
          </w:p>
        </w:tc>
        <w:tc>
          <w:tcPr>
            <w:tcW w:w="850" w:type="dxa"/>
            <w:hideMark/>
          </w:tcPr>
          <w:p w14:paraId="02F3B292" w14:textId="33BEBF88" w:rsidR="00792A62" w:rsidRPr="001E5EE6" w:rsidRDefault="00792A62" w:rsidP="00792A62">
            <w:pPr>
              <w:rPr>
                <w:sz w:val="18"/>
                <w:szCs w:val="18"/>
              </w:rPr>
            </w:pPr>
            <w:r w:rsidRPr="001E5EE6">
              <w:rPr>
                <w:sz w:val="18"/>
                <w:szCs w:val="18"/>
              </w:rPr>
              <w:t>Port</w:t>
            </w:r>
          </w:p>
        </w:tc>
        <w:tc>
          <w:tcPr>
            <w:tcW w:w="3119" w:type="dxa"/>
            <w:hideMark/>
          </w:tcPr>
          <w:p w14:paraId="5A163333" w14:textId="1C4AA96C" w:rsidR="00792A62" w:rsidRPr="001E5EE6" w:rsidRDefault="00792A62" w:rsidP="00792A62">
            <w:pPr>
              <w:rPr>
                <w:sz w:val="18"/>
                <w:szCs w:val="18"/>
              </w:rPr>
            </w:pPr>
            <w:r w:rsidRPr="001E5EE6">
              <w:rPr>
                <w:sz w:val="18"/>
                <w:szCs w:val="18"/>
              </w:rPr>
              <w:t>Entities</w:t>
            </w:r>
          </w:p>
        </w:tc>
        <w:tc>
          <w:tcPr>
            <w:tcW w:w="2693" w:type="dxa"/>
            <w:hideMark/>
          </w:tcPr>
          <w:p w14:paraId="20B71328" w14:textId="71F23939" w:rsidR="00792A62" w:rsidRPr="001E5EE6" w:rsidRDefault="00792A62" w:rsidP="00792A62">
            <w:pPr>
              <w:rPr>
                <w:sz w:val="18"/>
                <w:szCs w:val="18"/>
              </w:rPr>
            </w:pPr>
            <w:r w:rsidRPr="001E5EE6">
              <w:rPr>
                <w:sz w:val="18"/>
                <w:szCs w:val="18"/>
              </w:rPr>
              <w:t>Direction</w:t>
            </w:r>
          </w:p>
        </w:tc>
      </w:tr>
      <w:tr w:rsidR="00792A62" w:rsidRPr="001E5EE6" w14:paraId="4DC25963" w14:textId="77777777" w:rsidTr="001E5EE6">
        <w:tc>
          <w:tcPr>
            <w:tcW w:w="1791" w:type="dxa"/>
            <w:hideMark/>
          </w:tcPr>
          <w:p w14:paraId="41AEBDDC" w14:textId="77777777" w:rsidR="00792A62" w:rsidRPr="001E5EE6" w:rsidRDefault="00792A62" w:rsidP="001E5EE6">
            <w:pPr>
              <w:pStyle w:val="TableText"/>
            </w:pPr>
            <w:r w:rsidRPr="001E5EE6">
              <w:t>NetBIOS</w:t>
            </w:r>
          </w:p>
        </w:tc>
        <w:tc>
          <w:tcPr>
            <w:tcW w:w="898" w:type="dxa"/>
            <w:hideMark/>
          </w:tcPr>
          <w:p w14:paraId="67B6682D" w14:textId="77777777" w:rsidR="00792A62" w:rsidRPr="001E5EE6" w:rsidRDefault="00792A62" w:rsidP="001E5EE6">
            <w:pPr>
              <w:pStyle w:val="TableText"/>
            </w:pPr>
            <w:r w:rsidRPr="001E5EE6">
              <w:t>UDP</w:t>
            </w:r>
          </w:p>
        </w:tc>
        <w:tc>
          <w:tcPr>
            <w:tcW w:w="850" w:type="dxa"/>
            <w:hideMark/>
          </w:tcPr>
          <w:p w14:paraId="5BC77C95" w14:textId="77777777" w:rsidR="00792A62" w:rsidRPr="001E5EE6" w:rsidRDefault="00792A62" w:rsidP="001E5EE6">
            <w:pPr>
              <w:pStyle w:val="TableText"/>
            </w:pPr>
            <w:r w:rsidRPr="001E5EE6">
              <w:t>137</w:t>
            </w:r>
          </w:p>
        </w:tc>
        <w:tc>
          <w:tcPr>
            <w:tcW w:w="3119" w:type="dxa"/>
            <w:hideMark/>
          </w:tcPr>
          <w:p w14:paraId="0F035219" w14:textId="77777777" w:rsidR="00792A62" w:rsidRPr="001E5EE6" w:rsidRDefault="00792A62" w:rsidP="001E5EE6">
            <w:pPr>
              <w:pStyle w:val="TableText"/>
            </w:pPr>
            <w:r w:rsidRPr="001E5EE6">
              <w:t>All devices on the network</w:t>
            </w:r>
          </w:p>
        </w:tc>
        <w:tc>
          <w:tcPr>
            <w:tcW w:w="2693" w:type="dxa"/>
            <w:hideMark/>
          </w:tcPr>
          <w:p w14:paraId="0D714720" w14:textId="1566A435" w:rsidR="00792A62" w:rsidRPr="001E5EE6" w:rsidRDefault="00792A62" w:rsidP="001E5EE6">
            <w:pPr>
              <w:pStyle w:val="TableText"/>
            </w:pPr>
            <w:r w:rsidRPr="001E5EE6">
              <w:t>Inbound</w:t>
            </w:r>
          </w:p>
        </w:tc>
      </w:tr>
      <w:tr w:rsidR="00792A62" w:rsidRPr="001E5EE6" w14:paraId="71AA2350" w14:textId="77777777" w:rsidTr="001E5EE6">
        <w:tc>
          <w:tcPr>
            <w:tcW w:w="1791" w:type="dxa"/>
          </w:tcPr>
          <w:p w14:paraId="5F08A3CF" w14:textId="6B7B6609" w:rsidR="00792A62" w:rsidRPr="001E5EE6" w:rsidRDefault="00792A62" w:rsidP="001E5EE6">
            <w:pPr>
              <w:pStyle w:val="TableText"/>
            </w:pPr>
            <w:r w:rsidRPr="001E5EE6">
              <w:t>NTLM over RPC</w:t>
            </w:r>
          </w:p>
        </w:tc>
        <w:tc>
          <w:tcPr>
            <w:tcW w:w="898" w:type="dxa"/>
          </w:tcPr>
          <w:p w14:paraId="69812BD7" w14:textId="780651BD" w:rsidR="00792A62" w:rsidRPr="001E5EE6" w:rsidRDefault="00792A62" w:rsidP="001E5EE6">
            <w:pPr>
              <w:pStyle w:val="TableText"/>
            </w:pPr>
            <w:r w:rsidRPr="001E5EE6">
              <w:t>TCP</w:t>
            </w:r>
          </w:p>
        </w:tc>
        <w:tc>
          <w:tcPr>
            <w:tcW w:w="850" w:type="dxa"/>
          </w:tcPr>
          <w:p w14:paraId="1B7BC9AC" w14:textId="257AC436" w:rsidR="00792A62" w:rsidRPr="001E5EE6" w:rsidRDefault="00792A62" w:rsidP="001E5EE6">
            <w:pPr>
              <w:pStyle w:val="TableText"/>
            </w:pPr>
            <w:r w:rsidRPr="001E5EE6">
              <w:t>135</w:t>
            </w:r>
          </w:p>
        </w:tc>
        <w:tc>
          <w:tcPr>
            <w:tcW w:w="3119" w:type="dxa"/>
          </w:tcPr>
          <w:p w14:paraId="76F49AE8" w14:textId="71C60B87" w:rsidR="00792A62" w:rsidRPr="001E5EE6" w:rsidRDefault="00792A62" w:rsidP="001E5EE6">
            <w:pPr>
              <w:pStyle w:val="TableText"/>
            </w:pPr>
            <w:r w:rsidRPr="001E5EE6">
              <w:t>All devices on the network</w:t>
            </w:r>
          </w:p>
        </w:tc>
        <w:tc>
          <w:tcPr>
            <w:tcW w:w="2693" w:type="dxa"/>
          </w:tcPr>
          <w:p w14:paraId="20E7A4CD" w14:textId="795F03B6" w:rsidR="00792A62" w:rsidRPr="001E5EE6" w:rsidRDefault="00792A62" w:rsidP="001E5EE6">
            <w:pPr>
              <w:pStyle w:val="TableText"/>
            </w:pPr>
            <w:r w:rsidRPr="001E5EE6">
              <w:t>Inbound</w:t>
            </w:r>
          </w:p>
        </w:tc>
      </w:tr>
    </w:tbl>
    <w:p w14:paraId="78D91EAE" w14:textId="31DFF409" w:rsidR="00716CBB" w:rsidRPr="00691862" w:rsidRDefault="00716CBB" w:rsidP="006F4F65">
      <w:pPr>
        <w:pStyle w:val="Heading2Numbered"/>
      </w:pPr>
      <w:bookmarkStart w:id="79" w:name="_Toc464635882"/>
      <w:r w:rsidRPr="00691862">
        <w:t xml:space="preserve">Event </w:t>
      </w:r>
      <w:r w:rsidR="00691862">
        <w:t>C</w:t>
      </w:r>
      <w:r w:rsidR="00691862" w:rsidRPr="00691862">
        <w:t>ollection</w:t>
      </w:r>
      <w:bookmarkEnd w:id="79"/>
    </w:p>
    <w:p w14:paraId="25878D88" w14:textId="717AD14B" w:rsidR="002026A9" w:rsidRPr="00691862" w:rsidRDefault="002026A9" w:rsidP="002026A9">
      <w:pPr>
        <w:pStyle w:val="TemplateInstructions"/>
      </w:pPr>
      <w:r w:rsidRPr="00691862">
        <w:rPr>
          <w:b/>
        </w:rPr>
        <w:t>Instructions:</w:t>
      </w:r>
      <w:r w:rsidR="002F1ED2" w:rsidRPr="00691862">
        <w:rPr>
          <w:b/>
        </w:rPr>
        <w:t xml:space="preserve"> </w:t>
      </w:r>
      <w:r w:rsidRPr="00691862">
        <w:t xml:space="preserve">This section is </w:t>
      </w:r>
      <w:r w:rsidRPr="00691862">
        <w:rPr>
          <w:b/>
        </w:rPr>
        <w:t>optional</w:t>
      </w:r>
      <w:r w:rsidRPr="00691862">
        <w:t>.</w:t>
      </w:r>
      <w:r w:rsidR="002F1ED2" w:rsidRPr="00691862">
        <w:t xml:space="preserve"> </w:t>
      </w:r>
      <w:r w:rsidRPr="00691862">
        <w:t xml:space="preserve">The scope of the default offer does not include SIEM </w:t>
      </w:r>
      <w:r w:rsidR="00B4436B" w:rsidRPr="00691862">
        <w:t>integration</w:t>
      </w:r>
      <w:r w:rsidRPr="00691862">
        <w:t>.</w:t>
      </w:r>
      <w:r w:rsidR="002F1ED2" w:rsidRPr="00691862">
        <w:t xml:space="preserve"> </w:t>
      </w:r>
      <w:r w:rsidRPr="00691862">
        <w:t>If your deliver has included it, please leverage this section for configuration specific details for your delivery.</w:t>
      </w:r>
      <w:r w:rsidR="002F1ED2" w:rsidRPr="00691862">
        <w:t xml:space="preserve"> </w:t>
      </w:r>
      <w:r w:rsidRPr="00691862">
        <w:t>If not, please delete this section.</w:t>
      </w:r>
    </w:p>
    <w:p w14:paraId="41B4CAB1" w14:textId="3028BA80" w:rsidR="0033377D" w:rsidRPr="00691862" w:rsidRDefault="0033377D" w:rsidP="002026A9">
      <w:pPr>
        <w:pStyle w:val="TemplateInstructions"/>
      </w:pPr>
      <w:r w:rsidRPr="00691862">
        <w:t>Modify this section to record the customer’s specific configuration needs for this solution. Remove or configure optional configuration items.</w:t>
      </w:r>
      <w:r w:rsidR="00FF02AA" w:rsidRPr="00691862">
        <w:t xml:space="preserve"> If not relevant to the design, please remove this section. Note: Configuration of the SIEM servers is the customer’s responsibility.</w:t>
      </w:r>
    </w:p>
    <w:p w14:paraId="00C64D4B" w14:textId="3873D068" w:rsidR="00B36AA7" w:rsidRPr="001E5EE6" w:rsidRDefault="00B36AA7" w:rsidP="00B36AA7">
      <w:r w:rsidRPr="001E5EE6">
        <w:t xml:space="preserve">To enhance ATA detection of </w:t>
      </w:r>
      <w:r w:rsidR="0086221F">
        <w:t>P</w:t>
      </w:r>
      <w:r w:rsidR="000017A7" w:rsidRPr="001E5EE6">
        <w:t>ass</w:t>
      </w:r>
      <w:r w:rsidRPr="001E5EE6">
        <w:t>-the-</w:t>
      </w:r>
      <w:r w:rsidR="0086221F">
        <w:t>H</w:t>
      </w:r>
      <w:r w:rsidR="000017A7" w:rsidRPr="001E5EE6">
        <w:t>ash</w:t>
      </w:r>
      <w:r w:rsidR="000017A7">
        <w:t xml:space="preserve"> malicious hacking attempts</w:t>
      </w:r>
      <w:r w:rsidRPr="001E5EE6">
        <w:t xml:space="preserve">, ATA </w:t>
      </w:r>
      <w:r w:rsidR="000017A7">
        <w:t>requires</w:t>
      </w:r>
      <w:r w:rsidR="000017A7" w:rsidRPr="001E5EE6">
        <w:t xml:space="preserve"> </w:t>
      </w:r>
      <w:r w:rsidRPr="001E5EE6">
        <w:t xml:space="preserve">Windows </w:t>
      </w:r>
      <w:r w:rsidR="000017A7">
        <w:t>E</w:t>
      </w:r>
      <w:r w:rsidRPr="001E5EE6">
        <w:t xml:space="preserve">vent </w:t>
      </w:r>
      <w:r w:rsidR="000017A7">
        <w:t>L</w:t>
      </w:r>
      <w:r w:rsidR="000017A7" w:rsidRPr="001E5EE6">
        <w:t xml:space="preserve">og </w:t>
      </w:r>
      <w:r w:rsidRPr="001E5EE6">
        <w:t xml:space="preserve">ID 4776. This can be forwarded to the ATA </w:t>
      </w:r>
      <w:r w:rsidR="0086221F">
        <w:t>Gateway</w:t>
      </w:r>
      <w:r w:rsidR="005B3FF1" w:rsidRPr="001E5EE6">
        <w:t xml:space="preserve"> </w:t>
      </w:r>
      <w:r w:rsidRPr="001E5EE6">
        <w:t>in one of two ways</w:t>
      </w:r>
      <w:r w:rsidR="000017A7">
        <w:rPr>
          <w:rFonts w:cs="Segoe UI"/>
        </w:rPr>
        <w:t>—</w:t>
      </w:r>
      <w:r w:rsidRPr="001E5EE6">
        <w:t xml:space="preserve">by configuring the ATA </w:t>
      </w:r>
      <w:r w:rsidR="0086221F">
        <w:t>Gateway</w:t>
      </w:r>
      <w:r w:rsidR="000017A7" w:rsidRPr="001E5EE6">
        <w:t xml:space="preserve"> </w:t>
      </w:r>
      <w:r w:rsidRPr="001E5EE6">
        <w:t xml:space="preserve">to </w:t>
      </w:r>
      <w:r w:rsidR="003D4B85">
        <w:t>monitor</w:t>
      </w:r>
      <w:r w:rsidR="003D4B85" w:rsidRPr="001E5EE6">
        <w:t xml:space="preserve"> </w:t>
      </w:r>
      <w:r w:rsidRPr="001E5EE6">
        <w:t xml:space="preserve">SIEM events or by using Windows </w:t>
      </w:r>
      <w:r w:rsidR="000017A7">
        <w:t>e</w:t>
      </w:r>
      <w:r w:rsidR="000017A7" w:rsidRPr="001E5EE6">
        <w:t xml:space="preserve">vent </w:t>
      </w:r>
      <w:r w:rsidR="000017A7">
        <w:t>f</w:t>
      </w:r>
      <w:r w:rsidR="000017A7" w:rsidRPr="001E5EE6">
        <w:t>orwarding</w:t>
      </w:r>
      <w:r w:rsidR="0086221F">
        <w:t xml:space="preserve"> to capture specific Windows events that are logged and captured within the domain controllers event logs</w:t>
      </w:r>
      <w:r w:rsidRPr="001E5EE6">
        <w:t>.</w:t>
      </w:r>
    </w:p>
    <w:p w14:paraId="47CC62CB" w14:textId="25725BA8" w:rsidR="0033377D" w:rsidRPr="001E5EE6" w:rsidRDefault="0033377D" w:rsidP="0033377D">
      <w:pPr>
        <w:pStyle w:val="Heading3Numbered"/>
      </w:pPr>
      <w:bookmarkStart w:id="80" w:name="_Toc464635883"/>
      <w:r w:rsidRPr="001E5EE6">
        <w:lastRenderedPageBreak/>
        <w:t xml:space="preserve">Configuration of ATA Gateway to </w:t>
      </w:r>
      <w:r w:rsidR="00691862">
        <w:t>L</w:t>
      </w:r>
      <w:r w:rsidR="00691862" w:rsidRPr="001E5EE6">
        <w:t xml:space="preserve">isten </w:t>
      </w:r>
      <w:r w:rsidRPr="001E5EE6">
        <w:t xml:space="preserve">for SIEM </w:t>
      </w:r>
      <w:r w:rsidR="00691862">
        <w:t>E</w:t>
      </w:r>
      <w:r w:rsidR="00691862" w:rsidRPr="001E5EE6">
        <w:t>vents</w:t>
      </w:r>
      <w:bookmarkEnd w:id="80"/>
    </w:p>
    <w:p w14:paraId="7E4E8499" w14:textId="40E34D75" w:rsidR="002026A9" w:rsidRPr="001E5EE6" w:rsidRDefault="002026A9" w:rsidP="002026A9">
      <w:pPr>
        <w:pStyle w:val="TemplateInstructions"/>
      </w:pPr>
      <w:r w:rsidRPr="001E5EE6">
        <w:rPr>
          <w:b/>
        </w:rPr>
        <w:t>Instruction:</w:t>
      </w:r>
      <w:r w:rsidR="002F1ED2" w:rsidRPr="001E5EE6">
        <w:t xml:space="preserve"> </w:t>
      </w:r>
      <w:r w:rsidRPr="001E5EE6">
        <w:t>Update the following table with specific information.</w:t>
      </w:r>
    </w:p>
    <w:p w14:paraId="7BBED2C4" w14:textId="232B5BD5" w:rsidR="00FF02AA" w:rsidRPr="0040554B" w:rsidRDefault="00FF02AA" w:rsidP="00FF02AA">
      <w:pPr>
        <w:pStyle w:val="Caption"/>
        <w:keepNext/>
      </w:pPr>
      <w:r w:rsidRPr="0040554B">
        <w:t xml:space="preserve">Table </w:t>
      </w:r>
      <w:r w:rsidR="00D84370">
        <w:t>25</w:t>
      </w:r>
      <w:r w:rsidRPr="0040554B">
        <w:t>: SIEM Configuration</w:t>
      </w:r>
      <w:r w:rsidR="005B3FF1">
        <w:rPr>
          <w:rFonts w:cs="Segoe UI"/>
        </w:rPr>
        <w:t>—</w:t>
      </w:r>
      <w:r w:rsidRPr="0040554B">
        <w:t>Gateway</w:t>
      </w:r>
    </w:p>
    <w:tbl>
      <w:tblPr>
        <w:tblStyle w:val="TablaMicrosoftServicios1"/>
        <w:tblW w:w="0" w:type="auto"/>
        <w:tblLook w:val="04A0" w:firstRow="1" w:lastRow="0" w:firstColumn="1" w:lastColumn="0" w:noHBand="0" w:noVBand="1"/>
      </w:tblPr>
      <w:tblGrid>
        <w:gridCol w:w="3118"/>
        <w:gridCol w:w="3116"/>
        <w:gridCol w:w="3116"/>
      </w:tblGrid>
      <w:tr w:rsidR="0033377D" w:rsidRPr="00691862" w14:paraId="4C309DD5" w14:textId="77777777" w:rsidTr="00CB0A35">
        <w:trPr>
          <w:cnfStyle w:val="100000000000" w:firstRow="1" w:lastRow="0" w:firstColumn="0" w:lastColumn="0" w:oddVBand="0" w:evenVBand="0" w:oddHBand="0" w:evenHBand="0" w:firstRowFirstColumn="0" w:firstRowLastColumn="0" w:lastRowFirstColumn="0" w:lastRowLastColumn="0"/>
        </w:trPr>
        <w:tc>
          <w:tcPr>
            <w:tcW w:w="3118" w:type="dxa"/>
          </w:tcPr>
          <w:p w14:paraId="7F414114" w14:textId="3C4E787B" w:rsidR="0033377D" w:rsidRPr="0040554B" w:rsidRDefault="0033377D" w:rsidP="0033377D">
            <w:pPr>
              <w:rPr>
                <w:sz w:val="18"/>
                <w:szCs w:val="18"/>
              </w:rPr>
            </w:pPr>
            <w:r w:rsidRPr="0040554B">
              <w:rPr>
                <w:sz w:val="18"/>
                <w:szCs w:val="18"/>
              </w:rPr>
              <w:t>Listening IP Address (Gateway)</w:t>
            </w:r>
          </w:p>
        </w:tc>
        <w:tc>
          <w:tcPr>
            <w:tcW w:w="3116" w:type="dxa"/>
          </w:tcPr>
          <w:p w14:paraId="056A9248" w14:textId="7CDAB9C7" w:rsidR="0033377D" w:rsidRPr="0040554B" w:rsidRDefault="0033377D" w:rsidP="0033377D">
            <w:pPr>
              <w:rPr>
                <w:sz w:val="18"/>
                <w:szCs w:val="18"/>
              </w:rPr>
            </w:pPr>
            <w:r w:rsidRPr="0040554B">
              <w:rPr>
                <w:sz w:val="18"/>
                <w:szCs w:val="18"/>
              </w:rPr>
              <w:t>Port Type</w:t>
            </w:r>
          </w:p>
        </w:tc>
        <w:tc>
          <w:tcPr>
            <w:tcW w:w="3116" w:type="dxa"/>
          </w:tcPr>
          <w:p w14:paraId="647A8AED" w14:textId="5970BC00" w:rsidR="0033377D" w:rsidRPr="001E5EE6" w:rsidRDefault="0033377D" w:rsidP="0033377D">
            <w:pPr>
              <w:rPr>
                <w:sz w:val="18"/>
                <w:szCs w:val="18"/>
              </w:rPr>
            </w:pPr>
            <w:r w:rsidRPr="001E5EE6">
              <w:rPr>
                <w:sz w:val="18"/>
                <w:szCs w:val="18"/>
              </w:rPr>
              <w:t>Port (Default)</w:t>
            </w:r>
          </w:p>
        </w:tc>
      </w:tr>
      <w:tr w:rsidR="0033377D" w:rsidRPr="00691862" w14:paraId="22160C54" w14:textId="77777777" w:rsidTr="00CB0A35">
        <w:tc>
          <w:tcPr>
            <w:tcW w:w="3118" w:type="dxa"/>
          </w:tcPr>
          <w:p w14:paraId="0023D843" w14:textId="16B0536D" w:rsidR="0033377D" w:rsidRPr="00691862" w:rsidRDefault="0033377D" w:rsidP="0033377D">
            <w:pPr>
              <w:rPr>
                <w:sz w:val="18"/>
                <w:szCs w:val="18"/>
              </w:rPr>
            </w:pPr>
            <w:r w:rsidRPr="00691862">
              <w:rPr>
                <w:sz w:val="18"/>
                <w:szCs w:val="18"/>
              </w:rPr>
              <w:t>&lt;&lt;EnterIPHere&gt;&gt;</w:t>
            </w:r>
          </w:p>
        </w:tc>
        <w:tc>
          <w:tcPr>
            <w:tcW w:w="3116" w:type="dxa"/>
          </w:tcPr>
          <w:p w14:paraId="7A2C3AAF" w14:textId="0D85F6B3" w:rsidR="0033377D" w:rsidRPr="00691862" w:rsidRDefault="0033377D" w:rsidP="0033377D">
            <w:pPr>
              <w:rPr>
                <w:sz w:val="18"/>
                <w:szCs w:val="18"/>
              </w:rPr>
            </w:pPr>
            <w:r w:rsidRPr="00691862">
              <w:rPr>
                <w:sz w:val="18"/>
                <w:szCs w:val="18"/>
              </w:rPr>
              <w:t>UDP</w:t>
            </w:r>
          </w:p>
        </w:tc>
        <w:tc>
          <w:tcPr>
            <w:tcW w:w="3116" w:type="dxa"/>
          </w:tcPr>
          <w:p w14:paraId="0DD43C32" w14:textId="719F14D2" w:rsidR="0033377D" w:rsidRPr="00691862" w:rsidRDefault="0033377D" w:rsidP="0033377D">
            <w:pPr>
              <w:rPr>
                <w:sz w:val="18"/>
                <w:szCs w:val="18"/>
              </w:rPr>
            </w:pPr>
            <w:r w:rsidRPr="00691862">
              <w:rPr>
                <w:sz w:val="18"/>
                <w:szCs w:val="18"/>
              </w:rPr>
              <w:t>514</w:t>
            </w:r>
          </w:p>
        </w:tc>
      </w:tr>
    </w:tbl>
    <w:p w14:paraId="591F2F07" w14:textId="7A4C1CD7" w:rsidR="0033377D" w:rsidRPr="001E5EE6" w:rsidRDefault="00FF02AA" w:rsidP="0033377D">
      <w:pPr>
        <w:pStyle w:val="Heading3Numbered"/>
      </w:pPr>
      <w:bookmarkStart w:id="81" w:name="_Toc464635884"/>
      <w:r w:rsidRPr="001E5EE6">
        <w:t>Configuration of</w:t>
      </w:r>
      <w:r w:rsidR="0033377D" w:rsidRPr="001E5EE6">
        <w:t xml:space="preserve"> Windows Event Forwarding</w:t>
      </w:r>
      <w:bookmarkEnd w:id="81"/>
    </w:p>
    <w:p w14:paraId="12C193C2" w14:textId="29D854FC" w:rsidR="00FF02AA" w:rsidRPr="001E5EE6" w:rsidRDefault="002026A9" w:rsidP="002026A9">
      <w:pPr>
        <w:pStyle w:val="TemplateInstructions"/>
      </w:pPr>
      <w:r w:rsidRPr="0040554B">
        <w:rPr>
          <w:b/>
        </w:rPr>
        <w:t>Instructions:</w:t>
      </w:r>
      <w:r w:rsidR="002F1ED2" w:rsidRPr="0040554B">
        <w:t xml:space="preserve"> </w:t>
      </w:r>
      <w:r w:rsidR="00FF02AA" w:rsidRPr="0040554B">
        <w:t>If the customer does not have a SIEM server you can configure your domain controllers to forward Windows Event ID 4776 directly to one of your ATA Gateways.</w:t>
      </w:r>
      <w:r w:rsidR="00B57A07" w:rsidRPr="001E5EE6">
        <w:t xml:space="preserve"> This is out of scope for this engagement by default. Customer needs to configure WEF on the Domain Controllers. This is a pure record if the customer configures WEF. </w:t>
      </w:r>
    </w:p>
    <w:p w14:paraId="6934678D" w14:textId="67A3F92D" w:rsidR="00FF02AA" w:rsidRPr="001E5EE6" w:rsidRDefault="00763621" w:rsidP="00767114">
      <w:r>
        <w:fldChar w:fldCharType="begin"/>
      </w:r>
      <w:r>
        <w:instrText xml:space="preserve"> DOCPROPERTY Customer \* MERGEFORMAT </w:instrText>
      </w:r>
      <w:r>
        <w:fldChar w:fldCharType="separate"/>
      </w:r>
      <w:r w:rsidR="009A64CD">
        <w:t>Customer Name</w:t>
      </w:r>
      <w:r>
        <w:fldChar w:fldCharType="end"/>
      </w:r>
      <w:r w:rsidR="00767114" w:rsidRPr="001E5EE6">
        <w:t xml:space="preserve"> can collect events from remote computers and store them in logs on </w:t>
      </w:r>
      <w:r w:rsidR="001E5EE6">
        <w:t>a</w:t>
      </w:r>
      <w:r w:rsidR="001E5EE6" w:rsidRPr="001E5EE6">
        <w:t xml:space="preserve"> </w:t>
      </w:r>
      <w:r w:rsidR="00767114" w:rsidRPr="001E5EE6">
        <w:t>local computer. The following section contain</w:t>
      </w:r>
      <w:r w:rsidR="003D4B85">
        <w:t>s</w:t>
      </w:r>
      <w:r w:rsidR="00767114" w:rsidRPr="001E5EE6">
        <w:t xml:space="preserve"> the configuration for </w:t>
      </w:r>
      <w:r>
        <w:fldChar w:fldCharType="begin"/>
      </w:r>
      <w:r>
        <w:instrText xml:space="preserve"> DOCPROPERTY Customer \* MERGEFORMAT </w:instrText>
      </w:r>
      <w:r>
        <w:fldChar w:fldCharType="separate"/>
      </w:r>
      <w:r w:rsidR="009A64CD">
        <w:t>Customer Name</w:t>
      </w:r>
      <w:r>
        <w:fldChar w:fldCharType="end"/>
      </w:r>
      <w:r w:rsidR="00767114" w:rsidRPr="001E5EE6">
        <w:t xml:space="preserve"> </w:t>
      </w:r>
      <w:r w:rsidR="003D4B85">
        <w:t>related to</w:t>
      </w:r>
      <w:r w:rsidR="003D4B85" w:rsidRPr="001E5EE6">
        <w:t xml:space="preserve"> </w:t>
      </w:r>
      <w:r w:rsidR="00767114" w:rsidRPr="001E5EE6">
        <w:t xml:space="preserve">specific events </w:t>
      </w:r>
      <w:r w:rsidR="003D4B85">
        <w:t xml:space="preserve">that are </w:t>
      </w:r>
      <w:r w:rsidR="00767114" w:rsidRPr="001E5EE6">
        <w:t xml:space="preserve">to </w:t>
      </w:r>
      <w:r w:rsidR="003D4B85">
        <w:t xml:space="preserve">be </w:t>
      </w:r>
      <w:r w:rsidR="00767114" w:rsidRPr="001E5EE6">
        <w:t>collect</w:t>
      </w:r>
      <w:r w:rsidR="003D4B85">
        <w:t>ed</w:t>
      </w:r>
      <w:r w:rsidR="00767114" w:rsidRPr="001E5EE6">
        <w:t xml:space="preserve"> </w:t>
      </w:r>
      <w:r w:rsidR="003D4B85">
        <w:t>through the</w:t>
      </w:r>
      <w:r w:rsidR="003D4B85" w:rsidRPr="001E5EE6">
        <w:t xml:space="preserve"> creati</w:t>
      </w:r>
      <w:r w:rsidR="003D4B85">
        <w:t>on</w:t>
      </w:r>
      <w:r w:rsidR="003D4B85" w:rsidRPr="001E5EE6">
        <w:t xml:space="preserve"> </w:t>
      </w:r>
      <w:r w:rsidR="003D4B85">
        <w:t xml:space="preserve">of </w:t>
      </w:r>
      <w:r w:rsidR="00767114" w:rsidRPr="001E5EE6">
        <w:t>a subscription.</w:t>
      </w:r>
      <w:r w:rsidR="00FF02AA" w:rsidRPr="001E5EE6">
        <w:t xml:space="preserve"> </w:t>
      </w:r>
    </w:p>
    <w:p w14:paraId="342C6A2E" w14:textId="12BCB4ED" w:rsidR="00767114" w:rsidRPr="001E5EE6" w:rsidRDefault="003D4B85" w:rsidP="00767114">
      <w:r>
        <w:t xml:space="preserve">The following table lists </w:t>
      </w:r>
      <w:r w:rsidR="00763621">
        <w:fldChar w:fldCharType="begin"/>
      </w:r>
      <w:r w:rsidR="00763621">
        <w:instrText xml:space="preserve"> DOCPROPERTY Customer \* MERGEFORMAT </w:instrText>
      </w:r>
      <w:r w:rsidR="00763621">
        <w:fldChar w:fldCharType="separate"/>
      </w:r>
      <w:r w:rsidR="009A64CD">
        <w:t>Customer Name</w:t>
      </w:r>
      <w:r w:rsidR="00763621">
        <w:fldChar w:fldCharType="end"/>
      </w:r>
      <w:r w:rsidR="00FF02AA" w:rsidRPr="001E5EE6">
        <w:t xml:space="preserve"> domain controllers </w:t>
      </w:r>
      <w:r>
        <w:t>that will be used to</w:t>
      </w:r>
      <w:r w:rsidRPr="001E5EE6">
        <w:t xml:space="preserve"> </w:t>
      </w:r>
      <w:r w:rsidR="00FF02AA" w:rsidRPr="001E5EE6">
        <w:t xml:space="preserve">forward Windows Event ID 4776 to the ATA </w:t>
      </w:r>
      <w:r w:rsidR="0086221F">
        <w:t>Gateway</w:t>
      </w:r>
      <w:r w:rsidRPr="001E5EE6">
        <w:t>s</w:t>
      </w:r>
      <w:r w:rsidR="009939E1" w:rsidRPr="001E5EE6">
        <w:t>.</w:t>
      </w:r>
    </w:p>
    <w:p w14:paraId="029EBE5C" w14:textId="095504F8" w:rsidR="002026A9" w:rsidRPr="001E5EE6" w:rsidRDefault="002026A9" w:rsidP="002026A9">
      <w:pPr>
        <w:pStyle w:val="TemplateInstructions"/>
      </w:pPr>
      <w:r w:rsidRPr="001E5EE6">
        <w:rPr>
          <w:b/>
        </w:rPr>
        <w:t>Instruction:</w:t>
      </w:r>
      <w:r w:rsidR="002F1ED2" w:rsidRPr="001E5EE6">
        <w:t xml:space="preserve"> </w:t>
      </w:r>
      <w:r w:rsidRPr="001E5EE6">
        <w:t>Update the following table with specific information for Windows Event Forwarding for your customer’s deployment.</w:t>
      </w:r>
      <w:r w:rsidR="002F1ED2" w:rsidRPr="001E5EE6">
        <w:t xml:space="preserve"> </w:t>
      </w:r>
      <w:r w:rsidRPr="001E5EE6">
        <w:t xml:space="preserve">If you are configuring multiple listeners for multiple forests, please add a subsection for each forest name and copy/paste the sample table </w:t>
      </w:r>
      <w:r w:rsidR="00B4436B" w:rsidRPr="001E5EE6">
        <w:t>provided</w:t>
      </w:r>
      <w:r w:rsidRPr="001E5EE6">
        <w:t>.</w:t>
      </w:r>
    </w:p>
    <w:p w14:paraId="11BF3330" w14:textId="5A427B0A" w:rsidR="00FF02AA" w:rsidRPr="0040554B" w:rsidRDefault="00FF02AA" w:rsidP="00FF02AA">
      <w:pPr>
        <w:pStyle w:val="Caption"/>
        <w:keepNext/>
      </w:pPr>
      <w:bookmarkStart w:id="82" w:name="_Toc462985356"/>
      <w:r w:rsidRPr="0040554B">
        <w:t xml:space="preserve">Table </w:t>
      </w:r>
      <w:r w:rsidR="00D76826" w:rsidRPr="0040554B">
        <w:fldChar w:fldCharType="begin"/>
      </w:r>
      <w:r w:rsidR="00D76826" w:rsidRPr="00691862">
        <w:instrText xml:space="preserve"> SEQ Table \* ARABIC </w:instrText>
      </w:r>
      <w:r w:rsidR="00D76826" w:rsidRPr="0040554B">
        <w:fldChar w:fldCharType="separate"/>
      </w:r>
      <w:r w:rsidR="009A64CD">
        <w:rPr>
          <w:noProof/>
        </w:rPr>
        <w:t>24</w:t>
      </w:r>
      <w:r w:rsidR="00D76826" w:rsidRPr="0040554B">
        <w:rPr>
          <w:noProof/>
        </w:rPr>
        <w:fldChar w:fldCharType="end"/>
      </w:r>
      <w:r w:rsidR="00D84370">
        <w:rPr>
          <w:noProof/>
        </w:rPr>
        <w:t>6</w:t>
      </w:r>
      <w:r w:rsidRPr="0040554B">
        <w:t>: Windows Event Forwarding</w:t>
      </w:r>
      <w:r w:rsidR="00691862">
        <w:rPr>
          <w:rFonts w:cs="Segoe UI"/>
        </w:rPr>
        <w:t>—</w:t>
      </w:r>
      <w:r w:rsidRPr="0040554B">
        <w:t>Domain Controllers to Gateway</w:t>
      </w:r>
      <w:bookmarkEnd w:id="82"/>
    </w:p>
    <w:tbl>
      <w:tblPr>
        <w:tblStyle w:val="TablaMicrosoftServicios1"/>
        <w:tblW w:w="0" w:type="auto"/>
        <w:tblLook w:val="04A0" w:firstRow="1" w:lastRow="0" w:firstColumn="1" w:lastColumn="0" w:noHBand="0" w:noVBand="1"/>
      </w:tblPr>
      <w:tblGrid>
        <w:gridCol w:w="3117"/>
        <w:gridCol w:w="3117"/>
        <w:gridCol w:w="3116"/>
      </w:tblGrid>
      <w:tr w:rsidR="00767114" w:rsidRPr="001E5EE6" w14:paraId="40D488D6" w14:textId="77777777" w:rsidTr="001E5EE6">
        <w:trPr>
          <w:cnfStyle w:val="100000000000" w:firstRow="1" w:lastRow="0" w:firstColumn="0" w:lastColumn="0" w:oddVBand="0" w:evenVBand="0" w:oddHBand="0" w:evenHBand="0" w:firstRowFirstColumn="0" w:firstRowLastColumn="0" w:lastRowFirstColumn="0" w:lastRowLastColumn="0"/>
        </w:trPr>
        <w:tc>
          <w:tcPr>
            <w:tcW w:w="3117" w:type="dxa"/>
          </w:tcPr>
          <w:p w14:paraId="449AEFB5" w14:textId="0D7C4FC7" w:rsidR="00767114" w:rsidRPr="0040554B" w:rsidRDefault="00767114" w:rsidP="00767114">
            <w:pPr>
              <w:rPr>
                <w:sz w:val="18"/>
                <w:szCs w:val="18"/>
              </w:rPr>
            </w:pPr>
            <w:r w:rsidRPr="0040554B">
              <w:rPr>
                <w:sz w:val="18"/>
                <w:szCs w:val="18"/>
              </w:rPr>
              <w:t>Configuration Item</w:t>
            </w:r>
          </w:p>
        </w:tc>
        <w:tc>
          <w:tcPr>
            <w:tcW w:w="3117" w:type="dxa"/>
          </w:tcPr>
          <w:p w14:paraId="06EAC135" w14:textId="690C1099" w:rsidR="00767114" w:rsidRPr="001E5EE6" w:rsidRDefault="00767114" w:rsidP="00767114">
            <w:pPr>
              <w:rPr>
                <w:sz w:val="18"/>
                <w:szCs w:val="18"/>
              </w:rPr>
            </w:pPr>
            <w:r w:rsidRPr="001E5EE6">
              <w:rPr>
                <w:sz w:val="18"/>
                <w:szCs w:val="18"/>
              </w:rPr>
              <w:t>Computers</w:t>
            </w:r>
          </w:p>
        </w:tc>
        <w:tc>
          <w:tcPr>
            <w:tcW w:w="3116" w:type="dxa"/>
          </w:tcPr>
          <w:p w14:paraId="7702C88C" w14:textId="63444F02" w:rsidR="00767114" w:rsidRPr="001E5EE6" w:rsidRDefault="00767114" w:rsidP="00767114">
            <w:pPr>
              <w:rPr>
                <w:sz w:val="18"/>
                <w:szCs w:val="18"/>
              </w:rPr>
            </w:pPr>
            <w:r w:rsidRPr="001E5EE6">
              <w:rPr>
                <w:sz w:val="18"/>
                <w:szCs w:val="18"/>
              </w:rPr>
              <w:t>Details</w:t>
            </w:r>
          </w:p>
        </w:tc>
      </w:tr>
      <w:tr w:rsidR="00767114" w:rsidRPr="001E5EE6" w14:paraId="62F4EDA8" w14:textId="77777777" w:rsidTr="001E5EE6">
        <w:tc>
          <w:tcPr>
            <w:tcW w:w="3117" w:type="dxa"/>
          </w:tcPr>
          <w:p w14:paraId="4411646C" w14:textId="0471D647" w:rsidR="00767114" w:rsidRPr="001E5EE6" w:rsidRDefault="00767114" w:rsidP="001E5EE6">
            <w:pPr>
              <w:pStyle w:val="TableText"/>
            </w:pPr>
            <w:r w:rsidRPr="001E5EE6">
              <w:t>Source</w:t>
            </w:r>
          </w:p>
        </w:tc>
        <w:tc>
          <w:tcPr>
            <w:tcW w:w="3117" w:type="dxa"/>
          </w:tcPr>
          <w:p w14:paraId="6A464E16" w14:textId="3B52A14E" w:rsidR="00767114" w:rsidRPr="001E5EE6" w:rsidRDefault="002026A9" w:rsidP="002026A9">
            <w:pPr>
              <w:pStyle w:val="TemplateInstructions"/>
            </w:pPr>
            <w:r w:rsidRPr="001E5EE6">
              <w:t>Enter DomainControllerFQDN</w:t>
            </w:r>
          </w:p>
        </w:tc>
        <w:tc>
          <w:tcPr>
            <w:tcW w:w="3116" w:type="dxa"/>
          </w:tcPr>
          <w:p w14:paraId="262E8D71" w14:textId="39DB87FF" w:rsidR="00767114" w:rsidRPr="001E5EE6" w:rsidRDefault="00FF02AA" w:rsidP="00691862">
            <w:pPr>
              <w:pStyle w:val="TableText"/>
            </w:pPr>
            <w:r w:rsidRPr="001E5EE6">
              <w:t xml:space="preserve">Source </w:t>
            </w:r>
            <w:r w:rsidR="00691862">
              <w:t>d</w:t>
            </w:r>
            <w:r w:rsidR="00691862" w:rsidRPr="001E5EE6">
              <w:t xml:space="preserve">omain </w:t>
            </w:r>
            <w:r w:rsidR="00691862">
              <w:t>c</w:t>
            </w:r>
            <w:r w:rsidR="00691862" w:rsidRPr="001E5EE6">
              <w:t>ontrollers</w:t>
            </w:r>
          </w:p>
        </w:tc>
      </w:tr>
      <w:tr w:rsidR="00767114" w:rsidRPr="001E5EE6" w14:paraId="11F8DDB1" w14:textId="77777777" w:rsidTr="001E5EE6">
        <w:tc>
          <w:tcPr>
            <w:tcW w:w="3117" w:type="dxa"/>
          </w:tcPr>
          <w:p w14:paraId="6E3DD9BD" w14:textId="2C469E0D" w:rsidR="00767114" w:rsidRPr="001E5EE6" w:rsidRDefault="00767114" w:rsidP="001E5EE6">
            <w:pPr>
              <w:pStyle w:val="TableText"/>
            </w:pPr>
            <w:r w:rsidRPr="001E5EE6">
              <w:t>Collector</w:t>
            </w:r>
          </w:p>
        </w:tc>
        <w:tc>
          <w:tcPr>
            <w:tcW w:w="3117" w:type="dxa"/>
          </w:tcPr>
          <w:p w14:paraId="55D70F96" w14:textId="38050AD9" w:rsidR="00767114" w:rsidRPr="001E5EE6" w:rsidRDefault="002026A9" w:rsidP="002026A9">
            <w:pPr>
              <w:pStyle w:val="TemplateInstructions"/>
            </w:pPr>
            <w:r w:rsidRPr="001E5EE6">
              <w:t>Enter ATAGateway FQDN</w:t>
            </w:r>
          </w:p>
        </w:tc>
        <w:tc>
          <w:tcPr>
            <w:tcW w:w="3116" w:type="dxa"/>
          </w:tcPr>
          <w:p w14:paraId="367DC4EF" w14:textId="561F38D9" w:rsidR="00767114" w:rsidRPr="001E5EE6" w:rsidRDefault="00767114" w:rsidP="00F61679">
            <w:pPr>
              <w:pStyle w:val="TableText"/>
            </w:pPr>
            <w:r w:rsidRPr="001E5EE6">
              <w:t xml:space="preserve">ATA </w:t>
            </w:r>
            <w:r w:rsidR="0086221F">
              <w:t>Gateway</w:t>
            </w:r>
          </w:p>
        </w:tc>
      </w:tr>
      <w:tr w:rsidR="00767114" w:rsidRPr="001E5EE6" w14:paraId="75B957BC" w14:textId="77777777" w:rsidTr="001E5EE6">
        <w:tc>
          <w:tcPr>
            <w:tcW w:w="3117" w:type="dxa"/>
          </w:tcPr>
          <w:p w14:paraId="02FF69AE" w14:textId="48E8F671" w:rsidR="00767114" w:rsidRPr="001E5EE6" w:rsidRDefault="00767114" w:rsidP="00691862">
            <w:pPr>
              <w:pStyle w:val="TableText"/>
            </w:pPr>
            <w:r w:rsidRPr="001E5EE6">
              <w:t xml:space="preserve">Subscription </w:t>
            </w:r>
            <w:r w:rsidR="00691862">
              <w:t>n</w:t>
            </w:r>
            <w:r w:rsidR="00691862" w:rsidRPr="001E5EE6">
              <w:t xml:space="preserve">ame </w:t>
            </w:r>
          </w:p>
        </w:tc>
        <w:tc>
          <w:tcPr>
            <w:tcW w:w="3117" w:type="dxa"/>
          </w:tcPr>
          <w:p w14:paraId="1B85F0B6" w14:textId="417E84E8" w:rsidR="00767114" w:rsidRPr="001E5EE6" w:rsidRDefault="002026A9" w:rsidP="002026A9">
            <w:pPr>
              <w:pStyle w:val="TemplateInstructions"/>
            </w:pPr>
            <w:r w:rsidRPr="001E5EE6">
              <w:t xml:space="preserve">Enter </w:t>
            </w:r>
            <w:r w:rsidR="00FF02AA" w:rsidRPr="001E5EE6">
              <w:t>Subscription Name</w:t>
            </w:r>
          </w:p>
        </w:tc>
        <w:tc>
          <w:tcPr>
            <w:tcW w:w="3116" w:type="dxa"/>
          </w:tcPr>
          <w:p w14:paraId="7C7027F2" w14:textId="1029B326" w:rsidR="00767114" w:rsidRPr="001E5EE6" w:rsidRDefault="00FF02AA" w:rsidP="001E5EE6">
            <w:pPr>
              <w:pStyle w:val="TableText"/>
            </w:pPr>
            <w:r w:rsidRPr="001E5EE6">
              <w:t>Created on the collector</w:t>
            </w:r>
          </w:p>
        </w:tc>
      </w:tr>
      <w:tr w:rsidR="00767114" w:rsidRPr="001E5EE6" w14:paraId="78B95727" w14:textId="77777777" w:rsidTr="001E5EE6">
        <w:tc>
          <w:tcPr>
            <w:tcW w:w="3117" w:type="dxa"/>
          </w:tcPr>
          <w:p w14:paraId="6267CBFE" w14:textId="74EE54EC" w:rsidR="00767114" w:rsidRPr="001E5EE6" w:rsidRDefault="00767114" w:rsidP="00691862">
            <w:pPr>
              <w:pStyle w:val="TableText"/>
            </w:pPr>
            <w:r w:rsidRPr="001E5EE6">
              <w:t xml:space="preserve">Event </w:t>
            </w:r>
            <w:r w:rsidR="00691862">
              <w:t>l</w:t>
            </w:r>
            <w:r w:rsidR="00691862" w:rsidRPr="001E5EE6">
              <w:t xml:space="preserve">og </w:t>
            </w:r>
            <w:r w:rsidR="00691862">
              <w:t>r</w:t>
            </w:r>
            <w:r w:rsidR="00691862" w:rsidRPr="001E5EE6">
              <w:t xml:space="preserve">eaders </w:t>
            </w:r>
            <w:r w:rsidR="00691862">
              <w:t>g</w:t>
            </w:r>
            <w:r w:rsidR="00691862" w:rsidRPr="001E5EE6">
              <w:t xml:space="preserve">roup </w:t>
            </w:r>
          </w:p>
        </w:tc>
        <w:tc>
          <w:tcPr>
            <w:tcW w:w="3117" w:type="dxa"/>
          </w:tcPr>
          <w:p w14:paraId="4309C37D" w14:textId="471698B5" w:rsidR="00767114" w:rsidRPr="001E5EE6" w:rsidRDefault="002026A9" w:rsidP="002026A9">
            <w:pPr>
              <w:pStyle w:val="TemplateInstructions"/>
            </w:pPr>
            <w:r w:rsidRPr="001E5EE6">
              <w:t>Enter Source Computers FQDN</w:t>
            </w:r>
          </w:p>
        </w:tc>
        <w:tc>
          <w:tcPr>
            <w:tcW w:w="3116" w:type="dxa"/>
          </w:tcPr>
          <w:p w14:paraId="689D61AF" w14:textId="302CA2B3" w:rsidR="00767114" w:rsidRPr="001E5EE6" w:rsidRDefault="00FF02AA" w:rsidP="001E5EE6">
            <w:pPr>
              <w:pStyle w:val="TableText"/>
            </w:pPr>
            <w:r w:rsidRPr="001E5EE6">
              <w:t>Created on the collector</w:t>
            </w:r>
          </w:p>
        </w:tc>
      </w:tr>
    </w:tbl>
    <w:p w14:paraId="61288CC9" w14:textId="40955B67" w:rsidR="00767114" w:rsidRPr="001E5EE6" w:rsidRDefault="00767114" w:rsidP="00767114"/>
    <w:p w14:paraId="091D7322" w14:textId="77777777" w:rsidR="00716CBB" w:rsidRPr="001E5EE6" w:rsidRDefault="00716CBB" w:rsidP="00716CBB">
      <w:pPr>
        <w:pStyle w:val="NormalWeb"/>
        <w:spacing w:before="0" w:beforeAutospacing="0" w:after="0" w:afterAutospacing="0"/>
        <w:rPr>
          <w:rFonts w:ascii="Calibri" w:hAnsi="Calibri"/>
          <w:sz w:val="22"/>
          <w:szCs w:val="22"/>
          <w:lang w:val="en-US"/>
        </w:rPr>
      </w:pPr>
    </w:p>
    <w:p w14:paraId="6DA9B2D9" w14:textId="77777777" w:rsidR="00E91A7C" w:rsidRPr="0040554B" w:rsidRDefault="00E91A7C" w:rsidP="00E91A7C"/>
    <w:sectPr w:rsidR="00E91A7C" w:rsidRPr="0040554B" w:rsidSect="00CB0A35">
      <w:footerReference w:type="default" r:id="rId29"/>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80966" w14:textId="77777777" w:rsidR="00763621" w:rsidRDefault="00763621">
      <w:pPr>
        <w:spacing w:before="0" w:after="0" w:line="240" w:lineRule="auto"/>
      </w:pPr>
      <w:r>
        <w:separator/>
      </w:r>
    </w:p>
  </w:endnote>
  <w:endnote w:type="continuationSeparator" w:id="0">
    <w:p w14:paraId="7B00EC11" w14:textId="77777777" w:rsidR="00763621" w:rsidRDefault="007636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E7" w14:textId="77777777" w:rsidR="008A4C67" w:rsidRDefault="008A4C67"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DA9B2E8" w14:textId="77777777" w:rsidR="008A4C67" w:rsidRDefault="008A4C67"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DA9B2E9" w14:textId="77777777" w:rsidR="008A4C67" w:rsidRDefault="008A4C67"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DA9B2EA" w14:textId="77777777" w:rsidR="008A4C67" w:rsidRDefault="008A4C67"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DA9B2EB" w14:textId="03AAA43A" w:rsidR="008A4C67" w:rsidRDefault="008A4C67" w:rsidP="00C14C70">
    <w:pPr>
      <w:pStyle w:val="Footer"/>
      <w:spacing w:after="120"/>
      <w:rPr>
        <w:rFonts w:cstheme="minorHAnsi"/>
        <w:sz w:val="18"/>
        <w:szCs w:val="18"/>
      </w:rPr>
    </w:pPr>
    <w:r>
      <w:rPr>
        <w:rFonts w:cstheme="minorHAnsi"/>
        <w:sz w:val="18"/>
        <w:szCs w:val="18"/>
      </w:rPr>
      <w:t>© 201</w:t>
    </w:r>
    <w:r w:rsidR="00341C73">
      <w:rPr>
        <w:rFonts w:cstheme="minorHAnsi"/>
        <w:sz w:val="18"/>
        <w:szCs w:val="18"/>
      </w:rPr>
      <w:t>6</w:t>
    </w:r>
    <w:r>
      <w:rPr>
        <w:rFonts w:cstheme="minorHAnsi"/>
        <w:sz w:val="18"/>
        <w:szCs w:val="18"/>
      </w:rPr>
      <w:t xml:space="preserve"> Microsoft Corporation. All rights reserved. Any use or distribution of these materials without express authorization of Microsoft Corp. is strictly prohibited.</w:t>
    </w:r>
  </w:p>
  <w:p w14:paraId="3B4C56AC" w14:textId="77777777" w:rsidR="00341C73" w:rsidRDefault="00341C73" w:rsidP="00341C73">
    <w:pPr>
      <w:pStyle w:val="Footer"/>
      <w:spacing w:after="120"/>
      <w:rPr>
        <w:rFonts w:cstheme="minorHAnsi"/>
        <w:sz w:val="18"/>
        <w:szCs w:val="18"/>
      </w:rPr>
    </w:pPr>
    <w:r>
      <w:rPr>
        <w:rFonts w:cstheme="minorHAnsi"/>
        <w:sz w:val="18"/>
        <w:szCs w:val="18"/>
      </w:rPr>
      <w:t>Microsoft Corp. is strictly prohibited.</w:t>
    </w:r>
  </w:p>
  <w:p w14:paraId="7AA5C5D2" w14:textId="77777777" w:rsidR="00341C73" w:rsidRDefault="00341C73" w:rsidP="00341C73">
    <w:pPr>
      <w:pStyle w:val="Footer"/>
      <w:spacing w:after="120"/>
      <w:rPr>
        <w:rFonts w:cstheme="minorHAnsi"/>
        <w:sz w:val="18"/>
        <w:szCs w:val="18"/>
      </w:rPr>
    </w:pPr>
    <w:r>
      <w:rPr>
        <w:rFonts w:cstheme="minorHAnsi"/>
        <w:sz w:val="18"/>
        <w:szCs w:val="18"/>
      </w:rPr>
      <w:t>Microsoft, Microsoft Active Directory, Microsoft Hyper-V, Windows, and Windows Server are either registered trademarks or trademarks of Microsoft Corporation in the United States and/or other countries. Other products mentioned that are not trademarks include Microsoft Internet Information Services.</w:t>
    </w:r>
  </w:p>
  <w:p w14:paraId="6DA9B2ED" w14:textId="77777777" w:rsidR="008A4C67" w:rsidRDefault="008A4C67"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DA9B2EE" w14:textId="4C742B48" w:rsidR="008A4C67" w:rsidRDefault="008A4C67" w:rsidP="00C14C70">
    <w:pPr>
      <w:pStyle w:val="Footer"/>
      <w:pBdr>
        <w:top w:val="single" w:sz="4" w:space="1" w:color="auto"/>
      </w:pBdr>
      <w:jc w:val="right"/>
    </w:pPr>
    <w:r>
      <w:fldChar w:fldCharType="begin"/>
    </w:r>
    <w:r>
      <w:instrText xml:space="preserve"> PAGE  \* roman  \* MERGEFORMAT </w:instrText>
    </w:r>
    <w:r>
      <w:fldChar w:fldCharType="separate"/>
    </w:r>
    <w:r w:rsidR="00042636">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8A4C67" w:rsidRPr="00880067" w14:paraId="6DA9B2F2" w14:textId="77777777" w:rsidTr="00D87D77">
      <w:tc>
        <w:tcPr>
          <w:tcW w:w="9587" w:type="dxa"/>
        </w:tcPr>
        <w:p w14:paraId="6DA9B2EF" w14:textId="33BF0767" w:rsidR="008A4C67" w:rsidRDefault="00763621" w:rsidP="008E05D3">
          <w:pPr>
            <w:pStyle w:val="Footer"/>
            <w:ind w:firstLine="119"/>
          </w:pPr>
          <w:sdt>
            <w:sdtPr>
              <w:alias w:val="Title"/>
              <w:id w:val="1976021390"/>
              <w:dataBinding w:prefixMappings="xmlns:ns0='http://purl.org/dc/elements/1.1/' xmlns:ns1='http://schemas.openxmlformats.org/package/2006/metadata/core-properties' " w:xpath="/ns1:coreProperties[1]/ns0:title[1]" w:storeItemID="{6C3C8BC8-F283-45AE-878A-BAB7291924A1}"/>
              <w:text/>
            </w:sdtPr>
            <w:sdtEndPr/>
            <w:sdtContent>
              <w:r w:rsidR="008A4C67">
                <w:t>ATAIS - Solution Design</w:t>
              </w:r>
            </w:sdtContent>
          </w:sdt>
          <w:r w:rsidR="008A4C67">
            <w:t xml:space="preserve">, </w:t>
          </w:r>
          <w:sdt>
            <w:sdtPr>
              <w:alias w:val="Subject"/>
              <w:tag w:val=""/>
              <w:id w:val="95212022"/>
              <w:dataBinding w:prefixMappings="xmlns:ns0='http://purl.org/dc/elements/1.1/' xmlns:ns1='http://schemas.openxmlformats.org/package/2006/metadata/core-properties' " w:xpath="/ns1:coreProperties[1]/ns0:subject[1]" w:storeItemID="{6C3C8BC8-F283-45AE-878A-BAB7291924A1}"/>
              <w:text/>
            </w:sdtPr>
            <w:sdtEndPr/>
            <w:sdtContent>
              <w:r w:rsidR="008A4C67">
                <w:rPr>
                  <w:lang w:val="en-ZA"/>
                </w:rPr>
                <w:t>Advanced Threat Analytics Implementation Services</w:t>
              </w:r>
            </w:sdtContent>
          </w:sdt>
          <w:r w:rsidR="008A4C67">
            <w:t xml:space="preserve">, Version </w:t>
          </w:r>
          <w:sdt>
            <w:sdtPr>
              <w:alias w:val="Version"/>
              <w:tag w:val="Version"/>
              <w:id w:val="811996101"/>
              <w:placeholder>
                <w:docPart w:val="EF1C8427734B42DA9975B7EAE0B1A6FE"/>
              </w:placeholder>
              <w15:dataBinding w:xpath="/root[1]/version[1]" w:storeItemID="{A7D598A9-AC5B-49BC-AE59-C7616FDA4C36}"/>
            </w:sdtPr>
            <w:sdtEndPr/>
            <w:sdtContent>
              <w:fldSimple w:instr=" DOCPROPERTY  Version  \* MERGEFORMAT ">
                <w:r w:rsidR="00DD4A1B">
                  <w:t>1</w:t>
                </w:r>
              </w:fldSimple>
            </w:sdtContent>
          </w:sdt>
          <w:r w:rsidR="008A4C67">
            <w:t xml:space="preserve">, </w:t>
          </w:r>
          <w:sdt>
            <w:sdtPr>
              <w:alias w:val="Status"/>
              <w:tag w:val="Status"/>
              <w:id w:val="-892962204"/>
              <w:placeholder>
                <w:docPart w:val="EF1C8427734B42DA9975B7EAE0B1A6FE"/>
              </w:placeholder>
              <w:dataBinding w:xpath="/root[1]/DocumentStatus[1]" w:storeItemID="{D70714E8-8B3E-46DD-9586-7987C5998C8E}"/>
              <w:text/>
            </w:sdtPr>
            <w:sdtEndPr/>
            <w:sdtContent>
              <w:r w:rsidR="008A4C67">
                <w:t>Draft</w:t>
              </w:r>
            </w:sdtContent>
          </w:sdt>
          <w:r w:rsidR="008A4C67">
            <w:fldChar w:fldCharType="begin"/>
          </w:r>
          <w:r w:rsidR="008A4C67">
            <w:instrText xml:space="preserve"> DOCPROPERTY Status \* MERGEFORMAT </w:instrText>
          </w:r>
          <w:r w:rsidR="008A4C67">
            <w:fldChar w:fldCharType="end"/>
          </w:r>
        </w:p>
        <w:p w14:paraId="6DA9B2F0" w14:textId="332723BA" w:rsidR="008A4C67" w:rsidRDefault="008A4C67" w:rsidP="008E05D3">
          <w:pPr>
            <w:pStyle w:val="Footer"/>
            <w:ind w:firstLine="119"/>
          </w:pPr>
          <w:r>
            <w:t xml:space="preserve">Prepared by </w:t>
          </w:r>
          <w:sdt>
            <w:sdtPr>
              <w:alias w:val="Author"/>
              <w:id w:val="-1438526135"/>
              <w:placeholder>
                <w:docPart w:val="AD92A8F3FC62425594211DC121C5640E"/>
              </w:placeholder>
              <w:dataBinding w:prefixMappings="xmlns:ns0='http://purl.org/dc/elements/1.1/' xmlns:ns1='http://schemas.openxmlformats.org/package/2006/metadata/core-properties' " w:xpath="/ns1:coreProperties[1]/ns0:creator[1]" w:storeItemID="{6C3C8BC8-F283-45AE-878A-BAB7291924A1}"/>
              <w:text/>
            </w:sdtPr>
            <w:sdtEndPr/>
            <w:sdtContent>
              <w:r>
                <w:t>[Update in doc Properties]</w:t>
              </w:r>
            </w:sdtContent>
          </w:sdt>
        </w:p>
        <w:p w14:paraId="6DA9B2F1" w14:textId="63FD0836" w:rsidR="008A4C67" w:rsidRPr="00880067" w:rsidRDefault="008A4C67" w:rsidP="008E05D3">
          <w:pPr>
            <w:pStyle w:val="Footer"/>
            <w:tabs>
              <w:tab w:val="clear" w:pos="4680"/>
              <w:tab w:val="clear" w:pos="9360"/>
              <w:tab w:val="left" w:pos="3270"/>
            </w:tabs>
            <w:ind w:firstLine="119"/>
            <w:rPr>
              <w:lang w:val="fr-FR"/>
            </w:rPr>
          </w:pPr>
          <w:r w:rsidRPr="00880067">
            <w:rPr>
              <w:lang w:val="fr-FR"/>
            </w:rPr>
            <w:t>"</w:t>
          </w:r>
          <w:sdt>
            <w:sdtPr>
              <w:alias w:val="FileName"/>
              <w:tag w:val="FileName"/>
              <w:id w:val="-1059018185"/>
              <w:placeholder>
                <w:docPart w:val="80542F8D1B444D9397FAD4E751ED50E2"/>
              </w:placeholder>
              <w15:dataBinding w:xpath="/root[1]/FileName[1]" w:storeItemID="{69F1653A-B135-4A2E-86E4-2F9CFA302878}"/>
            </w:sdtPr>
            <w:sdtEndPr>
              <w:rPr>
                <w:noProof/>
              </w:rPr>
            </w:sdtEndPr>
            <w:sdtContent>
              <w:r>
                <w:fldChar w:fldCharType="begin"/>
              </w:r>
              <w:r w:rsidRPr="00880067">
                <w:rPr>
                  <w:lang w:val="fr-FR"/>
                </w:rPr>
                <w:instrText xml:space="preserve"> FILENAME   \* MERGEFORMAT </w:instrText>
              </w:r>
              <w:r>
                <w:fldChar w:fldCharType="separate"/>
              </w:r>
              <w:r w:rsidRPr="00880067">
                <w:rPr>
                  <w:noProof/>
                  <w:lang w:val="fr-FR"/>
                </w:rPr>
                <w:t>ATAIS - Solutions Design.docx</w:t>
              </w:r>
              <w:r>
                <w:rPr>
                  <w:noProof/>
                </w:rPr>
                <w:fldChar w:fldCharType="end"/>
              </w:r>
            </w:sdtContent>
          </w:sdt>
          <w:r w:rsidRPr="00880067">
            <w:rPr>
              <w:lang w:val="fr-FR"/>
            </w:rPr>
            <w:t xml:space="preserve">", </w:t>
          </w:r>
          <w:r w:rsidRPr="00880067">
            <w:rPr>
              <w:noProof/>
              <w:lang w:val="fr-FR"/>
            </w:rPr>
            <w:t xml:space="preserve">Template Version </w:t>
          </w:r>
          <w:sdt>
            <w:sdtPr>
              <w:rPr>
                <w:noProof/>
              </w:rPr>
              <w:alias w:val="Template Version"/>
              <w:tag w:val="Template Version"/>
              <w:id w:val="1389684702"/>
              <w:placeholder>
                <w:docPart w:val="EF1C8427734B42DA9975B7EAE0B1A6FE"/>
              </w:placeholder>
              <w15:dataBinding w:xpath="/root[1]/templateversion[1]" w:storeItemID="{A7D598A9-AC5B-49BC-AE59-C7616FDA4C36}"/>
            </w:sdtPr>
            <w:sdtEndPr/>
            <w:sdtContent>
              <w:r w:rsidR="00DD4A1B">
                <w:rPr>
                  <w:noProof/>
                  <w:lang w:val="fr-FR"/>
                </w:rPr>
                <w:fldChar w:fldCharType="begin"/>
              </w:r>
              <w:r w:rsidR="00DD4A1B" w:rsidRPr="00880067">
                <w:rPr>
                  <w:noProof/>
                  <w:lang w:val="fr-FR"/>
                </w:rPr>
                <w:instrText xml:space="preserve"> DOCPROPERTY  TemplateVersion  \* MERGEFORMAT </w:instrText>
              </w:r>
              <w:r w:rsidR="00DD4A1B">
                <w:rPr>
                  <w:noProof/>
                  <w:lang w:val="fr-FR"/>
                </w:rPr>
                <w:fldChar w:fldCharType="separate"/>
              </w:r>
              <w:r w:rsidR="00DD4A1B" w:rsidRPr="00880067">
                <w:rPr>
                  <w:noProof/>
                  <w:lang w:val="fr-FR"/>
                </w:rPr>
                <w:t>4</w:t>
              </w:r>
              <w:r w:rsidR="00DD4A1B">
                <w:rPr>
                  <w:noProof/>
                  <w:lang w:val="fr-FR"/>
                </w:rPr>
                <w:fldChar w:fldCharType="end"/>
              </w:r>
            </w:sdtContent>
          </w:sdt>
        </w:p>
      </w:tc>
    </w:tr>
  </w:tbl>
  <w:p w14:paraId="6DA9B2F3" w14:textId="77777777" w:rsidR="008A4C67" w:rsidRPr="00880067" w:rsidRDefault="008A4C67" w:rsidP="00C14C70">
    <w:pPr>
      <w:rPr>
        <w:sz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F4" w14:textId="4C5F8630" w:rsidR="008A4C67" w:rsidRDefault="008A4C67" w:rsidP="00C14C70">
    <w:pPr>
      <w:pStyle w:val="Footer"/>
      <w:pBdr>
        <w:top w:val="single" w:sz="4" w:space="1" w:color="auto"/>
      </w:pBdr>
      <w:jc w:val="right"/>
    </w:pPr>
    <w:r>
      <w:fldChar w:fldCharType="begin"/>
    </w:r>
    <w:r>
      <w:instrText xml:space="preserve"> PAGE  \* roman  \* MERGEFORMAT </w:instrText>
    </w:r>
    <w:r>
      <w:fldChar w:fldCharType="separate"/>
    </w:r>
    <w:r w:rsidR="00042636">
      <w:rPr>
        <w:noProof/>
      </w:rPr>
      <w:t>v</w:t>
    </w:r>
    <w:r>
      <w:fldChar w:fldCharType="end"/>
    </w:r>
  </w:p>
  <w:tbl>
    <w:tblPr>
      <w:tblW w:w="9587" w:type="dxa"/>
      <w:tblInd w:w="-227" w:type="dxa"/>
      <w:tblLayout w:type="fixed"/>
      <w:tblLook w:val="01E0" w:firstRow="1" w:lastRow="1" w:firstColumn="1" w:lastColumn="1" w:noHBand="0" w:noVBand="0"/>
    </w:tblPr>
    <w:tblGrid>
      <w:gridCol w:w="9587"/>
    </w:tblGrid>
    <w:tr w:rsidR="008A4C67" w:rsidRPr="00880067" w14:paraId="6DA9B2F8" w14:textId="77777777" w:rsidTr="00D87D77">
      <w:tc>
        <w:tcPr>
          <w:tcW w:w="9587" w:type="dxa"/>
        </w:tcPr>
        <w:p w14:paraId="6DA9B2F5" w14:textId="07CE0B80" w:rsidR="008A4C67" w:rsidRDefault="00763621" w:rsidP="00C14C70">
          <w:pPr>
            <w:pStyle w:val="Footer"/>
            <w:ind w:firstLine="119"/>
          </w:pPr>
          <w:sdt>
            <w:sdtPr>
              <w:alias w:val="Title"/>
              <w:id w:val="1653248575"/>
              <w:dataBinding w:prefixMappings="xmlns:ns0='http://purl.org/dc/elements/1.1/' xmlns:ns1='http://schemas.openxmlformats.org/package/2006/metadata/core-properties' " w:xpath="/ns1:coreProperties[1]/ns0:title[1]" w:storeItemID="{6C3C8BC8-F283-45AE-878A-BAB7291924A1}"/>
              <w:text/>
            </w:sdtPr>
            <w:sdtEndPr/>
            <w:sdtContent>
              <w:r w:rsidR="008A4C67">
                <w:t>ATAIS - Solution Design</w:t>
              </w:r>
            </w:sdtContent>
          </w:sdt>
          <w:r w:rsidR="008A4C67">
            <w:t xml:space="preserve">, </w:t>
          </w:r>
          <w:sdt>
            <w:sdtPr>
              <w:alias w:val="Subject"/>
              <w:tag w:val=""/>
              <w:id w:val="-686296340"/>
              <w:dataBinding w:prefixMappings="xmlns:ns0='http://purl.org/dc/elements/1.1/' xmlns:ns1='http://schemas.openxmlformats.org/package/2006/metadata/core-properties' " w:xpath="/ns1:coreProperties[1]/ns0:subject[1]" w:storeItemID="{6C3C8BC8-F283-45AE-878A-BAB7291924A1}"/>
              <w:text/>
            </w:sdtPr>
            <w:sdtEndPr/>
            <w:sdtContent>
              <w:r w:rsidR="008A4C67">
                <w:rPr>
                  <w:lang w:val="en-ZA"/>
                </w:rPr>
                <w:t>Advanced Threat Analytics Implementation Services</w:t>
              </w:r>
            </w:sdtContent>
          </w:sdt>
          <w:r w:rsidR="008A4C67">
            <w:t xml:space="preserve">, Version </w:t>
          </w:r>
          <w:sdt>
            <w:sdtPr>
              <w:alias w:val="Version"/>
              <w:tag w:val="Version"/>
              <w:id w:val="-1551913639"/>
              <w:placeholder>
                <w:docPart w:val="BB3B6066589A4FDAA10F400983DBA254"/>
              </w:placeholder>
              <w15:dataBinding w:xpath="/root[1]/version[1]" w:storeItemID="{A7D598A9-AC5B-49BC-AE59-C7616FDA4C36}"/>
            </w:sdtPr>
            <w:sdtEndPr/>
            <w:sdtContent>
              <w:fldSimple w:instr=" DOCPROPERTY  Version  \* MERGEFORMAT ">
                <w:r w:rsidR="00DD4A1B">
                  <w:t>1</w:t>
                </w:r>
              </w:fldSimple>
            </w:sdtContent>
          </w:sdt>
          <w:r w:rsidR="008A4C67">
            <w:t xml:space="preserve">, </w:t>
          </w:r>
          <w:sdt>
            <w:sdtPr>
              <w:alias w:val="Status"/>
              <w:tag w:val="Status"/>
              <w:id w:val="-2026235684"/>
              <w:placeholder>
                <w:docPart w:val="BB3B6066589A4FDAA10F400983DBA254"/>
              </w:placeholder>
              <w:dataBinding w:xpath="/root[1]/status[1]" w:storeItemID="{A7D598A9-AC5B-49BC-AE59-C7616FDA4C36}"/>
              <w:text/>
            </w:sdtPr>
            <w:sdtEndPr/>
            <w:sdtContent>
              <w:r w:rsidR="008A4C67">
                <w:t>Draft</w:t>
              </w:r>
            </w:sdtContent>
          </w:sdt>
          <w:r w:rsidR="008A4C67">
            <w:fldChar w:fldCharType="begin"/>
          </w:r>
          <w:r w:rsidR="008A4C67">
            <w:instrText xml:space="preserve"> DOCPROPERTY Status \* MERGEFORMAT </w:instrText>
          </w:r>
          <w:r w:rsidR="008A4C67">
            <w:fldChar w:fldCharType="end"/>
          </w:r>
        </w:p>
        <w:p w14:paraId="6DA9B2F6" w14:textId="7CF7B1A9" w:rsidR="008A4C67" w:rsidRDefault="008A4C67" w:rsidP="00C14C70">
          <w:pPr>
            <w:pStyle w:val="Footer"/>
            <w:ind w:firstLine="119"/>
          </w:pPr>
          <w:r>
            <w:t xml:space="preserve">Prepared by </w:t>
          </w:r>
          <w:sdt>
            <w:sdtPr>
              <w:alias w:val="Author"/>
              <w:id w:val="-17778140"/>
              <w:placeholder>
                <w:docPart w:val="22C5C4C87F444D4D9FD11A5F36A1FA50"/>
              </w:placeholder>
              <w:dataBinding w:prefixMappings="xmlns:ns0='http://purl.org/dc/elements/1.1/' xmlns:ns1='http://schemas.openxmlformats.org/package/2006/metadata/core-properties' " w:xpath="/ns1:coreProperties[1]/ns0:creator[1]" w:storeItemID="{6C3C8BC8-F283-45AE-878A-BAB7291924A1}"/>
              <w:text/>
            </w:sdtPr>
            <w:sdtEndPr/>
            <w:sdtContent>
              <w:r>
                <w:t>[Update in doc Properties]</w:t>
              </w:r>
            </w:sdtContent>
          </w:sdt>
        </w:p>
        <w:p w14:paraId="6DA9B2F7" w14:textId="09E00D3F" w:rsidR="008A4C67" w:rsidRPr="00880067" w:rsidRDefault="008A4C67" w:rsidP="005D4D87">
          <w:pPr>
            <w:pStyle w:val="Footer"/>
            <w:ind w:firstLine="119"/>
            <w:rPr>
              <w:lang w:val="fr-FR"/>
            </w:rPr>
          </w:pPr>
          <w:r w:rsidRPr="00880067">
            <w:rPr>
              <w:lang w:val="fr-FR"/>
            </w:rPr>
            <w:t>"</w:t>
          </w:r>
          <w:sdt>
            <w:sdtPr>
              <w:alias w:val="FileName"/>
              <w:tag w:val="FileName"/>
              <w:id w:val="1330647010"/>
              <w:placeholder>
                <w:docPart w:val="ADD7FB39657F483CAC9316E540E75D24"/>
              </w:placeholder>
              <w15:dataBinding w:xpath="/root[1]/filename[1]" w:storeItemID="{A7D598A9-AC5B-49BC-AE59-C7616FDA4C36}"/>
            </w:sdtPr>
            <w:sdtEndPr>
              <w:rPr>
                <w:noProof/>
              </w:rPr>
            </w:sdtEndPr>
            <w:sdtContent>
              <w:r w:rsidR="00DD4A1B">
                <w:rPr>
                  <w:lang w:val="fr-FR"/>
                </w:rPr>
                <w:fldChar w:fldCharType="begin"/>
              </w:r>
              <w:r w:rsidR="00DD4A1B" w:rsidRPr="00880067">
                <w:rPr>
                  <w:lang w:val="fr-FR"/>
                </w:rPr>
                <w:instrText xml:space="preserve"> FILENAME \* MERGEFORMAT </w:instrText>
              </w:r>
              <w:r w:rsidR="00DD4A1B">
                <w:rPr>
                  <w:lang w:val="fr-FR"/>
                </w:rPr>
                <w:fldChar w:fldCharType="separate"/>
              </w:r>
              <w:r w:rsidR="00DD4A1B" w:rsidRPr="00880067">
                <w:rPr>
                  <w:noProof/>
                  <w:lang w:val="fr-FR"/>
                </w:rPr>
                <w:t>ATAIS - Solutions Design.docx</w:t>
              </w:r>
              <w:r w:rsidR="00DD4A1B">
                <w:rPr>
                  <w:lang w:val="fr-FR"/>
                </w:rPr>
                <w:fldChar w:fldCharType="end"/>
              </w:r>
            </w:sdtContent>
          </w:sdt>
          <w:r w:rsidRPr="00880067">
            <w:rPr>
              <w:lang w:val="fr-FR"/>
            </w:rPr>
            <w:t xml:space="preserve">", </w:t>
          </w:r>
          <w:r w:rsidRPr="00880067">
            <w:rPr>
              <w:noProof/>
              <w:lang w:val="fr-FR"/>
            </w:rPr>
            <w:t xml:space="preserve">Template Version </w:t>
          </w:r>
          <w:sdt>
            <w:sdtPr>
              <w:rPr>
                <w:noProof/>
              </w:rPr>
              <w:alias w:val="Template Version"/>
              <w:tag w:val="Template Version"/>
              <w:id w:val="-1961179281"/>
              <w:placeholder>
                <w:docPart w:val="BB3B6066589A4FDAA10F400983DBA254"/>
              </w:placeholder>
              <w15:dataBinding w:xpath="/root[1]/templateversion[1]" w:storeItemID="{A7D598A9-AC5B-49BC-AE59-C7616FDA4C36}"/>
            </w:sdtPr>
            <w:sdtEndPr/>
            <w:sdtContent>
              <w:r w:rsidR="00DD4A1B">
                <w:rPr>
                  <w:noProof/>
                  <w:lang w:val="fr-FR"/>
                </w:rPr>
                <w:fldChar w:fldCharType="begin"/>
              </w:r>
              <w:r w:rsidR="00DD4A1B" w:rsidRPr="00880067">
                <w:rPr>
                  <w:noProof/>
                  <w:lang w:val="fr-FR"/>
                </w:rPr>
                <w:instrText xml:space="preserve"> DOCPROPERTY  TemplateVersion  \* MERGEFORMAT </w:instrText>
              </w:r>
              <w:r w:rsidR="00DD4A1B">
                <w:rPr>
                  <w:noProof/>
                  <w:lang w:val="fr-FR"/>
                </w:rPr>
                <w:fldChar w:fldCharType="separate"/>
              </w:r>
              <w:r w:rsidR="00DD4A1B" w:rsidRPr="00880067">
                <w:rPr>
                  <w:noProof/>
                  <w:lang w:val="fr-FR"/>
                </w:rPr>
                <w:t>4</w:t>
              </w:r>
              <w:r w:rsidR="00DD4A1B">
                <w:rPr>
                  <w:noProof/>
                  <w:lang w:val="fr-FR"/>
                </w:rPr>
                <w:fldChar w:fldCharType="end"/>
              </w:r>
            </w:sdtContent>
          </w:sdt>
        </w:p>
      </w:tc>
    </w:tr>
  </w:tbl>
  <w:p w14:paraId="6DA9B2F9" w14:textId="77777777" w:rsidR="008A4C67" w:rsidRPr="00880067" w:rsidRDefault="008A4C67" w:rsidP="00714235">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FB" w14:textId="77777777" w:rsidR="008A4C67" w:rsidRPr="00714235" w:rsidRDefault="008A4C67"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1A612" w14:textId="4CCCA7AE" w:rsidR="008A4C67" w:rsidRDefault="008A4C67"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042636">
      <w:rPr>
        <w:noProof/>
      </w:rPr>
      <w:t>13</w:t>
    </w:r>
    <w:r>
      <w:fldChar w:fldCharType="end"/>
    </w:r>
  </w:p>
  <w:tbl>
    <w:tblPr>
      <w:tblW w:w="9587" w:type="dxa"/>
      <w:tblInd w:w="-227" w:type="dxa"/>
      <w:tblLayout w:type="fixed"/>
      <w:tblLook w:val="01E0" w:firstRow="1" w:lastRow="1" w:firstColumn="1" w:lastColumn="1" w:noHBand="0" w:noVBand="0"/>
    </w:tblPr>
    <w:tblGrid>
      <w:gridCol w:w="9587"/>
    </w:tblGrid>
    <w:tr w:rsidR="008A4C67" w:rsidRPr="00880067" w14:paraId="588527CE" w14:textId="77777777" w:rsidTr="00D87D77">
      <w:tc>
        <w:tcPr>
          <w:tcW w:w="9587" w:type="dxa"/>
        </w:tcPr>
        <w:p w14:paraId="65FCBCEE" w14:textId="23FEB4E9" w:rsidR="008A4C67" w:rsidRDefault="00763621" w:rsidP="00C14C70">
          <w:pPr>
            <w:pStyle w:val="Footer"/>
            <w:ind w:firstLine="119"/>
          </w:pPr>
          <w:sdt>
            <w:sdtPr>
              <w:alias w:val="Title"/>
              <w:id w:val="2116858667"/>
              <w:dataBinding w:prefixMappings="xmlns:ns0='http://purl.org/dc/elements/1.1/' xmlns:ns1='http://schemas.openxmlformats.org/package/2006/metadata/core-properties' " w:xpath="/ns1:coreProperties[1]/ns0:title[1]" w:storeItemID="{6C3C8BC8-F283-45AE-878A-BAB7291924A1}"/>
              <w:text/>
            </w:sdtPr>
            <w:sdtEndPr/>
            <w:sdtContent>
              <w:r w:rsidR="008A4C67">
                <w:t>ATAIS - Solution Design</w:t>
              </w:r>
            </w:sdtContent>
          </w:sdt>
          <w:r w:rsidR="008A4C67">
            <w:t xml:space="preserve">, </w:t>
          </w:r>
          <w:sdt>
            <w:sdtPr>
              <w:alias w:val="Subject"/>
              <w:tag w:val=""/>
              <w:id w:val="-343323488"/>
              <w:dataBinding w:prefixMappings="xmlns:ns0='http://purl.org/dc/elements/1.1/' xmlns:ns1='http://schemas.openxmlformats.org/package/2006/metadata/core-properties' " w:xpath="/ns1:coreProperties[1]/ns0:subject[1]" w:storeItemID="{6C3C8BC8-F283-45AE-878A-BAB7291924A1}"/>
              <w:text/>
            </w:sdtPr>
            <w:sdtEndPr/>
            <w:sdtContent>
              <w:r w:rsidR="008A4C67">
                <w:rPr>
                  <w:lang w:val="en-ZA"/>
                </w:rPr>
                <w:t>Advanced Threat Analytics Implementation Services</w:t>
              </w:r>
            </w:sdtContent>
          </w:sdt>
          <w:r w:rsidR="008A4C67">
            <w:t xml:space="preserve">, Version </w:t>
          </w:r>
          <w:sdt>
            <w:sdtPr>
              <w:alias w:val="Version"/>
              <w:tag w:val="Version"/>
              <w:id w:val="-526177726"/>
              <w:placeholder>
                <w:docPart w:val="9F4DB5F5DFC04D32988EF400C52BFDDE"/>
              </w:placeholder>
              <w15:dataBinding w:xpath="/root[1]/version[1]" w:storeItemID="{A7D598A9-AC5B-49BC-AE59-C7616FDA4C36}"/>
            </w:sdtPr>
            <w:sdtEndPr/>
            <w:sdtContent>
              <w:fldSimple w:instr=" DOCPROPERTY  Version  \* MERGEFORMAT ">
                <w:r w:rsidR="00DD4A1B">
                  <w:t>1</w:t>
                </w:r>
              </w:fldSimple>
            </w:sdtContent>
          </w:sdt>
          <w:r w:rsidR="008A4C67">
            <w:t xml:space="preserve">, </w:t>
          </w:r>
          <w:sdt>
            <w:sdtPr>
              <w:alias w:val="Status"/>
              <w:tag w:val="Status"/>
              <w:id w:val="-2011282123"/>
              <w:placeholder>
                <w:docPart w:val="9F4DB5F5DFC04D32988EF400C52BFDDE"/>
              </w:placeholder>
              <w:dataBinding w:xpath="/root[1]/status[1]" w:storeItemID="{A7D598A9-AC5B-49BC-AE59-C7616FDA4C36}"/>
              <w:text/>
            </w:sdtPr>
            <w:sdtEndPr/>
            <w:sdtContent>
              <w:r w:rsidR="008A4C67">
                <w:t>Draft</w:t>
              </w:r>
            </w:sdtContent>
          </w:sdt>
          <w:r w:rsidR="008A4C67">
            <w:fldChar w:fldCharType="begin"/>
          </w:r>
          <w:r w:rsidR="008A4C67">
            <w:instrText xml:space="preserve"> DOCPROPERTY Status \* MERGEFORMAT </w:instrText>
          </w:r>
          <w:r w:rsidR="008A4C67">
            <w:fldChar w:fldCharType="end"/>
          </w:r>
        </w:p>
        <w:p w14:paraId="2BE8DFBD" w14:textId="2EE9A996" w:rsidR="008A4C67" w:rsidRDefault="008A4C67" w:rsidP="00C14C70">
          <w:pPr>
            <w:pStyle w:val="Footer"/>
            <w:ind w:firstLine="119"/>
          </w:pPr>
          <w:r>
            <w:t xml:space="preserve">Prepared by </w:t>
          </w:r>
          <w:sdt>
            <w:sdtPr>
              <w:alias w:val="Author"/>
              <w:id w:val="1296570986"/>
              <w:placeholder>
                <w:docPart w:val="A7E66DE276BF47DE95AE5E3BF8B14E40"/>
              </w:placeholder>
              <w:dataBinding w:prefixMappings="xmlns:ns0='http://purl.org/dc/elements/1.1/' xmlns:ns1='http://schemas.openxmlformats.org/package/2006/metadata/core-properties' " w:xpath="/ns1:coreProperties[1]/ns0:creator[1]" w:storeItemID="{6C3C8BC8-F283-45AE-878A-BAB7291924A1}"/>
              <w:text/>
            </w:sdtPr>
            <w:sdtEndPr/>
            <w:sdtContent>
              <w:r>
                <w:t>[Update in doc Properties]</w:t>
              </w:r>
            </w:sdtContent>
          </w:sdt>
        </w:p>
        <w:p w14:paraId="1FDC1101" w14:textId="1A5FBAAF" w:rsidR="008A4C67" w:rsidRPr="00880067" w:rsidRDefault="008A4C67" w:rsidP="005D4D87">
          <w:pPr>
            <w:pStyle w:val="Footer"/>
            <w:ind w:firstLine="119"/>
            <w:rPr>
              <w:lang w:val="fr-FR"/>
            </w:rPr>
          </w:pPr>
          <w:r w:rsidRPr="00880067">
            <w:rPr>
              <w:lang w:val="fr-FR"/>
            </w:rPr>
            <w:t>"</w:t>
          </w:r>
          <w:sdt>
            <w:sdtPr>
              <w:alias w:val="FileName"/>
              <w:tag w:val="FileName"/>
              <w:id w:val="-1276330968"/>
              <w:placeholder>
                <w:docPart w:val="B929CFE85E0B466A86D080E16F33AE77"/>
              </w:placeholder>
              <w15:dataBinding w:xpath="/root[1]/filename[1]" w:storeItemID="{A7D598A9-AC5B-49BC-AE59-C7616FDA4C36}"/>
            </w:sdtPr>
            <w:sdtEndPr>
              <w:rPr>
                <w:noProof/>
              </w:rPr>
            </w:sdtEndPr>
            <w:sdtContent>
              <w:r w:rsidR="00DD4A1B">
                <w:rPr>
                  <w:lang w:val="fr-FR"/>
                </w:rPr>
                <w:fldChar w:fldCharType="begin"/>
              </w:r>
              <w:r w:rsidR="00DD4A1B" w:rsidRPr="00880067">
                <w:rPr>
                  <w:lang w:val="fr-FR"/>
                </w:rPr>
                <w:instrText xml:space="preserve"> FILENAME \* MERGEFORMAT </w:instrText>
              </w:r>
              <w:r w:rsidR="00DD4A1B">
                <w:rPr>
                  <w:lang w:val="fr-FR"/>
                </w:rPr>
                <w:fldChar w:fldCharType="separate"/>
              </w:r>
              <w:r w:rsidR="00DD4A1B" w:rsidRPr="00880067">
                <w:rPr>
                  <w:noProof/>
                  <w:lang w:val="fr-FR"/>
                </w:rPr>
                <w:t>ATAIS - Solutions Design.docx</w:t>
              </w:r>
              <w:r w:rsidR="00DD4A1B">
                <w:rPr>
                  <w:lang w:val="fr-FR"/>
                </w:rPr>
                <w:fldChar w:fldCharType="end"/>
              </w:r>
            </w:sdtContent>
          </w:sdt>
          <w:r w:rsidRPr="00880067">
            <w:rPr>
              <w:lang w:val="fr-FR"/>
            </w:rPr>
            <w:t xml:space="preserve">", </w:t>
          </w:r>
          <w:r w:rsidRPr="00880067">
            <w:rPr>
              <w:noProof/>
              <w:lang w:val="fr-FR"/>
            </w:rPr>
            <w:t xml:space="preserve">Template Version </w:t>
          </w:r>
          <w:sdt>
            <w:sdtPr>
              <w:rPr>
                <w:noProof/>
              </w:rPr>
              <w:alias w:val="Template Version"/>
              <w:tag w:val="Template Version"/>
              <w:id w:val="-1107120589"/>
              <w:placeholder>
                <w:docPart w:val="9F4DB5F5DFC04D32988EF400C52BFDDE"/>
              </w:placeholder>
              <w15:dataBinding w:xpath="/root[1]/templateversion[1]" w:storeItemID="{A7D598A9-AC5B-49BC-AE59-C7616FDA4C36}"/>
            </w:sdtPr>
            <w:sdtEndPr/>
            <w:sdtContent>
              <w:r w:rsidR="00DD4A1B">
                <w:rPr>
                  <w:noProof/>
                  <w:lang w:val="fr-FR"/>
                </w:rPr>
                <w:fldChar w:fldCharType="begin"/>
              </w:r>
              <w:r w:rsidR="00DD4A1B" w:rsidRPr="00880067">
                <w:rPr>
                  <w:noProof/>
                  <w:lang w:val="fr-FR"/>
                </w:rPr>
                <w:instrText xml:space="preserve"> DOCPROPERTY  TemplateVersion  \* MERGEFORMAT </w:instrText>
              </w:r>
              <w:r w:rsidR="00DD4A1B">
                <w:rPr>
                  <w:noProof/>
                  <w:lang w:val="fr-FR"/>
                </w:rPr>
                <w:fldChar w:fldCharType="separate"/>
              </w:r>
              <w:r w:rsidR="00DD4A1B" w:rsidRPr="00880067">
                <w:rPr>
                  <w:noProof/>
                  <w:lang w:val="fr-FR"/>
                </w:rPr>
                <w:t>4</w:t>
              </w:r>
              <w:r w:rsidR="00DD4A1B">
                <w:rPr>
                  <w:noProof/>
                  <w:lang w:val="fr-FR"/>
                </w:rPr>
                <w:fldChar w:fldCharType="end"/>
              </w:r>
            </w:sdtContent>
          </w:sdt>
        </w:p>
      </w:tc>
    </w:tr>
  </w:tbl>
  <w:p w14:paraId="0754FEE1" w14:textId="77777777" w:rsidR="008A4C67" w:rsidRPr="00880067" w:rsidRDefault="008A4C67" w:rsidP="0071423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C7452" w14:textId="77777777" w:rsidR="00763621" w:rsidRDefault="00763621">
      <w:pPr>
        <w:spacing w:before="0" w:after="0" w:line="240" w:lineRule="auto"/>
      </w:pPr>
      <w:r>
        <w:separator/>
      </w:r>
    </w:p>
  </w:footnote>
  <w:footnote w:type="continuationSeparator" w:id="0">
    <w:p w14:paraId="6CF73EC4" w14:textId="77777777" w:rsidR="00763621" w:rsidRDefault="007636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8A4C67" w:rsidRPr="00BF6753" w14:paraId="6DA9B2E5" w14:textId="77777777" w:rsidTr="003C26E1">
      <w:trPr>
        <w:trHeight w:val="800"/>
      </w:trPr>
      <w:tc>
        <w:tcPr>
          <w:tcW w:w="2256" w:type="dxa"/>
          <w:tcBorders>
            <w:top w:val="nil"/>
            <w:left w:val="nil"/>
            <w:bottom w:val="nil"/>
            <w:right w:val="nil"/>
          </w:tcBorders>
        </w:tcPr>
        <w:p w14:paraId="6DA9B2E2" w14:textId="77777777" w:rsidR="008A4C67" w:rsidRPr="00BF6753" w:rsidRDefault="008A4C67" w:rsidP="001C63A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DA9B302" wp14:editId="6DA9B303">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DA9B2E3" w14:textId="347F62DF" w:rsidR="008A4C67" w:rsidRPr="00BF6753" w:rsidRDefault="008A4C67" w:rsidP="001C63A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Customer Name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Customer Name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A9B2E4" w14:textId="77777777" w:rsidR="008A4C67" w:rsidRPr="00BF6753" w:rsidRDefault="008A4C67" w:rsidP="001C63A3">
          <w:pPr>
            <w:spacing w:after="0"/>
            <w:jc w:val="center"/>
            <w:rPr>
              <w:rFonts w:ascii="Calibri" w:eastAsia="Calibri" w:hAnsi="Calibri" w:cs="Calibri"/>
              <w:szCs w:val="16"/>
              <w:lang w:val="en-AU" w:eastAsia="en-AU"/>
            </w:rPr>
          </w:pPr>
        </w:p>
      </w:tc>
    </w:tr>
  </w:tbl>
  <w:p w14:paraId="6DA9B2E6" w14:textId="77777777" w:rsidR="008A4C67" w:rsidRPr="00C14C70" w:rsidRDefault="008A4C67"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9B2FA" w14:textId="77777777" w:rsidR="008A4C67" w:rsidRPr="00714235" w:rsidRDefault="008A4C67"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C7A24CB"/>
    <w:multiLevelType w:val="hybridMultilevel"/>
    <w:tmpl w:val="687008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25CC7"/>
    <w:multiLevelType w:val="hybridMultilevel"/>
    <w:tmpl w:val="2034F4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2E724B"/>
    <w:multiLevelType w:val="multilevel"/>
    <w:tmpl w:val="92A8D828"/>
    <w:numStyleLink w:val="Bullets"/>
  </w:abstractNum>
  <w:abstractNum w:abstractNumId="20"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2"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4"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7"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F595DDB"/>
    <w:multiLevelType w:val="hybridMultilevel"/>
    <w:tmpl w:val="B0B0CD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3"/>
  </w:num>
  <w:num w:numId="5">
    <w:abstractNumId w:val="27"/>
  </w:num>
  <w:num w:numId="6">
    <w:abstractNumId w:val="21"/>
  </w:num>
  <w:num w:numId="7">
    <w:abstractNumId w:val="26"/>
  </w:num>
  <w:num w:numId="8">
    <w:abstractNumId w:val="17"/>
  </w:num>
  <w:num w:numId="9">
    <w:abstractNumId w:val="14"/>
  </w:num>
  <w:num w:numId="10">
    <w:abstractNumId w:val="9"/>
  </w:num>
  <w:num w:numId="11">
    <w:abstractNumId w:val="8"/>
  </w:num>
  <w:num w:numId="12">
    <w:abstractNumId w:val="8"/>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3">
    <w:abstractNumId w:val="25"/>
  </w:num>
  <w:num w:numId="14">
    <w:abstractNumId w:val="22"/>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13"/>
  </w:num>
  <w:num w:numId="24">
    <w:abstractNumId w:val="20"/>
  </w:num>
  <w:num w:numId="25">
    <w:abstractNumId w:val="19"/>
  </w:num>
  <w:num w:numId="26">
    <w:abstractNumId w:val="28"/>
  </w:num>
  <w:num w:numId="27">
    <w:abstractNumId w:val="29"/>
  </w:num>
  <w:num w:numId="28">
    <w:abstractNumId w:val="12"/>
  </w:num>
  <w:num w:numId="29">
    <w:abstractNumId w:val="16"/>
  </w:num>
  <w:num w:numId="30">
    <w:abstractNumId w:val="11"/>
  </w:num>
  <w:num w:numId="31">
    <w:abstractNumId w:val="30"/>
  </w:num>
  <w:num w:numId="32">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AU" w:vendorID="64" w:dllVersion="0" w:nlCheck="1" w:checkStyle="0"/>
  <w:activeWritingStyle w:appName="MSWord" w:lang="fr-FR" w:vendorID="64" w:dllVersion="0" w:nlCheck="1" w:checkStyle="0"/>
  <w:attachedTemplate r:id="rId1"/>
  <w:linkStyles/>
  <w:stylePaneSortMethod w:val="0000"/>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9E"/>
    <w:rsid w:val="00001492"/>
    <w:rsid w:val="000017A7"/>
    <w:rsid w:val="0000441A"/>
    <w:rsid w:val="00012C9B"/>
    <w:rsid w:val="00014485"/>
    <w:rsid w:val="0001538F"/>
    <w:rsid w:val="00015E07"/>
    <w:rsid w:val="000200EA"/>
    <w:rsid w:val="00032A72"/>
    <w:rsid w:val="00034F51"/>
    <w:rsid w:val="0003663B"/>
    <w:rsid w:val="00040C4C"/>
    <w:rsid w:val="00042636"/>
    <w:rsid w:val="000428C4"/>
    <w:rsid w:val="0004369C"/>
    <w:rsid w:val="000554ED"/>
    <w:rsid w:val="000610CB"/>
    <w:rsid w:val="000643AB"/>
    <w:rsid w:val="00067AA8"/>
    <w:rsid w:val="00070D4E"/>
    <w:rsid w:val="000713C4"/>
    <w:rsid w:val="000733F1"/>
    <w:rsid w:val="00077CF0"/>
    <w:rsid w:val="00092342"/>
    <w:rsid w:val="000A2609"/>
    <w:rsid w:val="000B48FF"/>
    <w:rsid w:val="000B7E5C"/>
    <w:rsid w:val="000C0C3D"/>
    <w:rsid w:val="000C1807"/>
    <w:rsid w:val="000C7CF2"/>
    <w:rsid w:val="000D091D"/>
    <w:rsid w:val="000E5930"/>
    <w:rsid w:val="000E7101"/>
    <w:rsid w:val="000F07A3"/>
    <w:rsid w:val="000F4709"/>
    <w:rsid w:val="000F5A4B"/>
    <w:rsid w:val="001006DD"/>
    <w:rsid w:val="00104FD1"/>
    <w:rsid w:val="001129AE"/>
    <w:rsid w:val="001222C2"/>
    <w:rsid w:val="001223B6"/>
    <w:rsid w:val="001227CA"/>
    <w:rsid w:val="001308E4"/>
    <w:rsid w:val="00135CC1"/>
    <w:rsid w:val="00144812"/>
    <w:rsid w:val="0015580D"/>
    <w:rsid w:val="00156B97"/>
    <w:rsid w:val="0015705A"/>
    <w:rsid w:val="00160897"/>
    <w:rsid w:val="0016126D"/>
    <w:rsid w:val="00174F0A"/>
    <w:rsid w:val="00183787"/>
    <w:rsid w:val="00192099"/>
    <w:rsid w:val="001958E7"/>
    <w:rsid w:val="001A1FF3"/>
    <w:rsid w:val="001A4139"/>
    <w:rsid w:val="001A7332"/>
    <w:rsid w:val="001B02EF"/>
    <w:rsid w:val="001C3F05"/>
    <w:rsid w:val="001C4A70"/>
    <w:rsid w:val="001C53E9"/>
    <w:rsid w:val="001C63A3"/>
    <w:rsid w:val="001C73A5"/>
    <w:rsid w:val="001D1ECE"/>
    <w:rsid w:val="001D66E5"/>
    <w:rsid w:val="001D7240"/>
    <w:rsid w:val="001E5EE6"/>
    <w:rsid w:val="001F1BC1"/>
    <w:rsid w:val="001F2DAB"/>
    <w:rsid w:val="001F614D"/>
    <w:rsid w:val="002018F7"/>
    <w:rsid w:val="00202241"/>
    <w:rsid w:val="002026A9"/>
    <w:rsid w:val="00205379"/>
    <w:rsid w:val="0021570A"/>
    <w:rsid w:val="00220B77"/>
    <w:rsid w:val="00226251"/>
    <w:rsid w:val="0023532F"/>
    <w:rsid w:val="00243820"/>
    <w:rsid w:val="00245DBF"/>
    <w:rsid w:val="002462BA"/>
    <w:rsid w:val="00254B98"/>
    <w:rsid w:val="002576C2"/>
    <w:rsid w:val="00265E99"/>
    <w:rsid w:val="00266896"/>
    <w:rsid w:val="00274DAF"/>
    <w:rsid w:val="00275AD1"/>
    <w:rsid w:val="002778D8"/>
    <w:rsid w:val="00280E7E"/>
    <w:rsid w:val="002816E3"/>
    <w:rsid w:val="00284464"/>
    <w:rsid w:val="00292F47"/>
    <w:rsid w:val="002943A0"/>
    <w:rsid w:val="00296EB5"/>
    <w:rsid w:val="002A4365"/>
    <w:rsid w:val="002A54C4"/>
    <w:rsid w:val="002B3EEF"/>
    <w:rsid w:val="002B525C"/>
    <w:rsid w:val="002C363D"/>
    <w:rsid w:val="002C4C49"/>
    <w:rsid w:val="002C5A3D"/>
    <w:rsid w:val="002C6757"/>
    <w:rsid w:val="002D433A"/>
    <w:rsid w:val="002E27F3"/>
    <w:rsid w:val="002E33F2"/>
    <w:rsid w:val="002E5FA8"/>
    <w:rsid w:val="002E6D76"/>
    <w:rsid w:val="002E7CBB"/>
    <w:rsid w:val="002F1ED2"/>
    <w:rsid w:val="00305909"/>
    <w:rsid w:val="0031166D"/>
    <w:rsid w:val="003152C9"/>
    <w:rsid w:val="00315F42"/>
    <w:rsid w:val="00316F6E"/>
    <w:rsid w:val="00323DD5"/>
    <w:rsid w:val="003319FD"/>
    <w:rsid w:val="0033377D"/>
    <w:rsid w:val="00337717"/>
    <w:rsid w:val="00337DA4"/>
    <w:rsid w:val="003410D0"/>
    <w:rsid w:val="00341C73"/>
    <w:rsid w:val="0034375C"/>
    <w:rsid w:val="003461AF"/>
    <w:rsid w:val="00354B7A"/>
    <w:rsid w:val="00356628"/>
    <w:rsid w:val="0036043F"/>
    <w:rsid w:val="0036103D"/>
    <w:rsid w:val="0037615F"/>
    <w:rsid w:val="00381BA5"/>
    <w:rsid w:val="00392211"/>
    <w:rsid w:val="003A0162"/>
    <w:rsid w:val="003A1A32"/>
    <w:rsid w:val="003A6C88"/>
    <w:rsid w:val="003B2B87"/>
    <w:rsid w:val="003B48B8"/>
    <w:rsid w:val="003B6436"/>
    <w:rsid w:val="003C0C0C"/>
    <w:rsid w:val="003C26E1"/>
    <w:rsid w:val="003D4B85"/>
    <w:rsid w:val="003D6ADC"/>
    <w:rsid w:val="003E33BA"/>
    <w:rsid w:val="003F06B3"/>
    <w:rsid w:val="003F0B47"/>
    <w:rsid w:val="003F1F90"/>
    <w:rsid w:val="0040554B"/>
    <w:rsid w:val="004058E4"/>
    <w:rsid w:val="00424630"/>
    <w:rsid w:val="00424E02"/>
    <w:rsid w:val="00426814"/>
    <w:rsid w:val="004300F0"/>
    <w:rsid w:val="00432F46"/>
    <w:rsid w:val="00435C65"/>
    <w:rsid w:val="00442A59"/>
    <w:rsid w:val="004473BE"/>
    <w:rsid w:val="00451995"/>
    <w:rsid w:val="00454339"/>
    <w:rsid w:val="00457F2C"/>
    <w:rsid w:val="00472E23"/>
    <w:rsid w:val="00475B6F"/>
    <w:rsid w:val="004857B4"/>
    <w:rsid w:val="0048647A"/>
    <w:rsid w:val="00490BCB"/>
    <w:rsid w:val="00494037"/>
    <w:rsid w:val="0049777D"/>
    <w:rsid w:val="004A02AA"/>
    <w:rsid w:val="004A1130"/>
    <w:rsid w:val="004A4A89"/>
    <w:rsid w:val="004C0ED3"/>
    <w:rsid w:val="004C3A7C"/>
    <w:rsid w:val="004D0A48"/>
    <w:rsid w:val="004E466F"/>
    <w:rsid w:val="004E7AE3"/>
    <w:rsid w:val="004F2EC3"/>
    <w:rsid w:val="004F4796"/>
    <w:rsid w:val="004F7D0E"/>
    <w:rsid w:val="0050087C"/>
    <w:rsid w:val="00503AE3"/>
    <w:rsid w:val="005044A7"/>
    <w:rsid w:val="005067D5"/>
    <w:rsid w:val="00514A81"/>
    <w:rsid w:val="00523F62"/>
    <w:rsid w:val="00526001"/>
    <w:rsid w:val="005277EA"/>
    <w:rsid w:val="005352A8"/>
    <w:rsid w:val="00537BB3"/>
    <w:rsid w:val="00541484"/>
    <w:rsid w:val="005441F2"/>
    <w:rsid w:val="00544919"/>
    <w:rsid w:val="00545F87"/>
    <w:rsid w:val="00546383"/>
    <w:rsid w:val="0055245E"/>
    <w:rsid w:val="005635BA"/>
    <w:rsid w:val="00563A2B"/>
    <w:rsid w:val="00573C77"/>
    <w:rsid w:val="005745C3"/>
    <w:rsid w:val="00577CEC"/>
    <w:rsid w:val="00577F1D"/>
    <w:rsid w:val="00580F5D"/>
    <w:rsid w:val="00584217"/>
    <w:rsid w:val="00584D47"/>
    <w:rsid w:val="0058670B"/>
    <w:rsid w:val="005929F0"/>
    <w:rsid w:val="00595CE7"/>
    <w:rsid w:val="005A5628"/>
    <w:rsid w:val="005A6BA7"/>
    <w:rsid w:val="005B2390"/>
    <w:rsid w:val="005B3FF1"/>
    <w:rsid w:val="005B55E7"/>
    <w:rsid w:val="005C797F"/>
    <w:rsid w:val="005D3874"/>
    <w:rsid w:val="005D4D87"/>
    <w:rsid w:val="005F7E55"/>
    <w:rsid w:val="006024C0"/>
    <w:rsid w:val="006068AB"/>
    <w:rsid w:val="00611BDF"/>
    <w:rsid w:val="00612B39"/>
    <w:rsid w:val="006209EE"/>
    <w:rsid w:val="0062140A"/>
    <w:rsid w:val="00624400"/>
    <w:rsid w:val="00625811"/>
    <w:rsid w:val="006329E0"/>
    <w:rsid w:val="00632EC6"/>
    <w:rsid w:val="00634707"/>
    <w:rsid w:val="006407FA"/>
    <w:rsid w:val="00654757"/>
    <w:rsid w:val="00655379"/>
    <w:rsid w:val="00657113"/>
    <w:rsid w:val="00661750"/>
    <w:rsid w:val="006729A3"/>
    <w:rsid w:val="00674271"/>
    <w:rsid w:val="00674C72"/>
    <w:rsid w:val="0068378F"/>
    <w:rsid w:val="00686049"/>
    <w:rsid w:val="00691862"/>
    <w:rsid w:val="006922C4"/>
    <w:rsid w:val="00694B6C"/>
    <w:rsid w:val="0069670A"/>
    <w:rsid w:val="00697D30"/>
    <w:rsid w:val="006A37B5"/>
    <w:rsid w:val="006A389B"/>
    <w:rsid w:val="006A493F"/>
    <w:rsid w:val="006B1AD4"/>
    <w:rsid w:val="006B3CA1"/>
    <w:rsid w:val="006C2E8F"/>
    <w:rsid w:val="006C7D6F"/>
    <w:rsid w:val="006C7E9D"/>
    <w:rsid w:val="006E1FDD"/>
    <w:rsid w:val="006E32A2"/>
    <w:rsid w:val="006F4F65"/>
    <w:rsid w:val="00707AC4"/>
    <w:rsid w:val="00714235"/>
    <w:rsid w:val="00716CBB"/>
    <w:rsid w:val="007222FA"/>
    <w:rsid w:val="007228C7"/>
    <w:rsid w:val="007250D6"/>
    <w:rsid w:val="00725149"/>
    <w:rsid w:val="00741486"/>
    <w:rsid w:val="00745C18"/>
    <w:rsid w:val="007568DD"/>
    <w:rsid w:val="00760B9E"/>
    <w:rsid w:val="00761425"/>
    <w:rsid w:val="00762BD5"/>
    <w:rsid w:val="0076308D"/>
    <w:rsid w:val="00763621"/>
    <w:rsid w:val="00763DDA"/>
    <w:rsid w:val="00763E41"/>
    <w:rsid w:val="00764AA7"/>
    <w:rsid w:val="00766D90"/>
    <w:rsid w:val="00767114"/>
    <w:rsid w:val="007726CD"/>
    <w:rsid w:val="007743B1"/>
    <w:rsid w:val="007805BD"/>
    <w:rsid w:val="00783A20"/>
    <w:rsid w:val="00786B91"/>
    <w:rsid w:val="00790154"/>
    <w:rsid w:val="00792A62"/>
    <w:rsid w:val="00793667"/>
    <w:rsid w:val="0079472C"/>
    <w:rsid w:val="007A26EA"/>
    <w:rsid w:val="007A3E45"/>
    <w:rsid w:val="007A4D48"/>
    <w:rsid w:val="007A578A"/>
    <w:rsid w:val="007B03AD"/>
    <w:rsid w:val="007B090C"/>
    <w:rsid w:val="007D2DEC"/>
    <w:rsid w:val="007D3C7B"/>
    <w:rsid w:val="007D43AE"/>
    <w:rsid w:val="007E26E8"/>
    <w:rsid w:val="007E5B34"/>
    <w:rsid w:val="007E5D45"/>
    <w:rsid w:val="007F2F42"/>
    <w:rsid w:val="007F3730"/>
    <w:rsid w:val="00801E7F"/>
    <w:rsid w:val="008110DC"/>
    <w:rsid w:val="00813B90"/>
    <w:rsid w:val="00814863"/>
    <w:rsid w:val="00817249"/>
    <w:rsid w:val="00826C1E"/>
    <w:rsid w:val="0083246E"/>
    <w:rsid w:val="00832F19"/>
    <w:rsid w:val="00833F11"/>
    <w:rsid w:val="00841E80"/>
    <w:rsid w:val="00845831"/>
    <w:rsid w:val="008604DA"/>
    <w:rsid w:val="0086221F"/>
    <w:rsid w:val="00864943"/>
    <w:rsid w:val="00872742"/>
    <w:rsid w:val="008730D9"/>
    <w:rsid w:val="00875282"/>
    <w:rsid w:val="00875D14"/>
    <w:rsid w:val="00876F0E"/>
    <w:rsid w:val="00877735"/>
    <w:rsid w:val="00880067"/>
    <w:rsid w:val="00885D6D"/>
    <w:rsid w:val="008867D8"/>
    <w:rsid w:val="00886CEC"/>
    <w:rsid w:val="008A4C67"/>
    <w:rsid w:val="008B78D4"/>
    <w:rsid w:val="008C5DCF"/>
    <w:rsid w:val="008C75C1"/>
    <w:rsid w:val="008C7FF5"/>
    <w:rsid w:val="008D4BBD"/>
    <w:rsid w:val="008E05D3"/>
    <w:rsid w:val="008E19B5"/>
    <w:rsid w:val="008F6042"/>
    <w:rsid w:val="008F73C3"/>
    <w:rsid w:val="008F7BB6"/>
    <w:rsid w:val="009020CA"/>
    <w:rsid w:val="00913E55"/>
    <w:rsid w:val="00920997"/>
    <w:rsid w:val="00925FDE"/>
    <w:rsid w:val="009370E6"/>
    <w:rsid w:val="009375A2"/>
    <w:rsid w:val="009443F0"/>
    <w:rsid w:val="00945A96"/>
    <w:rsid w:val="00951469"/>
    <w:rsid w:val="009519FD"/>
    <w:rsid w:val="00961B79"/>
    <w:rsid w:val="009637FB"/>
    <w:rsid w:val="00974243"/>
    <w:rsid w:val="00976ADA"/>
    <w:rsid w:val="009773D3"/>
    <w:rsid w:val="00980E79"/>
    <w:rsid w:val="00984673"/>
    <w:rsid w:val="00990D94"/>
    <w:rsid w:val="00992575"/>
    <w:rsid w:val="009925D2"/>
    <w:rsid w:val="00992C6F"/>
    <w:rsid w:val="009937B5"/>
    <w:rsid w:val="009939E1"/>
    <w:rsid w:val="009A4875"/>
    <w:rsid w:val="009A64CD"/>
    <w:rsid w:val="009B1CF8"/>
    <w:rsid w:val="009B3EC6"/>
    <w:rsid w:val="009B7B1C"/>
    <w:rsid w:val="009C1BF5"/>
    <w:rsid w:val="009D18F8"/>
    <w:rsid w:val="009D26E3"/>
    <w:rsid w:val="009D6B8A"/>
    <w:rsid w:val="009D7934"/>
    <w:rsid w:val="009E56DD"/>
    <w:rsid w:val="009F2A78"/>
    <w:rsid w:val="009F40D6"/>
    <w:rsid w:val="009F4F52"/>
    <w:rsid w:val="009F6D21"/>
    <w:rsid w:val="009F6E3B"/>
    <w:rsid w:val="00A0058B"/>
    <w:rsid w:val="00A01EF0"/>
    <w:rsid w:val="00A0507F"/>
    <w:rsid w:val="00A05672"/>
    <w:rsid w:val="00A0655C"/>
    <w:rsid w:val="00A12086"/>
    <w:rsid w:val="00A1723C"/>
    <w:rsid w:val="00A2135E"/>
    <w:rsid w:val="00A22A13"/>
    <w:rsid w:val="00A30DB1"/>
    <w:rsid w:val="00A35DCF"/>
    <w:rsid w:val="00A403D8"/>
    <w:rsid w:val="00A4240C"/>
    <w:rsid w:val="00A45C0A"/>
    <w:rsid w:val="00A52ED6"/>
    <w:rsid w:val="00A574A6"/>
    <w:rsid w:val="00A640DC"/>
    <w:rsid w:val="00A710B3"/>
    <w:rsid w:val="00A716AB"/>
    <w:rsid w:val="00A7273A"/>
    <w:rsid w:val="00A73728"/>
    <w:rsid w:val="00A75B56"/>
    <w:rsid w:val="00A77E60"/>
    <w:rsid w:val="00A8281B"/>
    <w:rsid w:val="00A83135"/>
    <w:rsid w:val="00A83789"/>
    <w:rsid w:val="00A901A0"/>
    <w:rsid w:val="00A91F33"/>
    <w:rsid w:val="00A94A61"/>
    <w:rsid w:val="00A96A69"/>
    <w:rsid w:val="00AB3934"/>
    <w:rsid w:val="00AB5EB1"/>
    <w:rsid w:val="00AC51AC"/>
    <w:rsid w:val="00AC7E6E"/>
    <w:rsid w:val="00AF7901"/>
    <w:rsid w:val="00B02BAD"/>
    <w:rsid w:val="00B05FA9"/>
    <w:rsid w:val="00B06781"/>
    <w:rsid w:val="00B25CE4"/>
    <w:rsid w:val="00B36AA7"/>
    <w:rsid w:val="00B37C82"/>
    <w:rsid w:val="00B37FBE"/>
    <w:rsid w:val="00B409D0"/>
    <w:rsid w:val="00B42F92"/>
    <w:rsid w:val="00B4436B"/>
    <w:rsid w:val="00B512F6"/>
    <w:rsid w:val="00B54989"/>
    <w:rsid w:val="00B56863"/>
    <w:rsid w:val="00B57A07"/>
    <w:rsid w:val="00B640F8"/>
    <w:rsid w:val="00B75DF2"/>
    <w:rsid w:val="00B80790"/>
    <w:rsid w:val="00B93263"/>
    <w:rsid w:val="00B95256"/>
    <w:rsid w:val="00BA2E9A"/>
    <w:rsid w:val="00BA5320"/>
    <w:rsid w:val="00BA5F67"/>
    <w:rsid w:val="00BC0065"/>
    <w:rsid w:val="00BC3F9F"/>
    <w:rsid w:val="00BD01F7"/>
    <w:rsid w:val="00BD33B2"/>
    <w:rsid w:val="00BD5E80"/>
    <w:rsid w:val="00BE244D"/>
    <w:rsid w:val="00BE6BF1"/>
    <w:rsid w:val="00C0281A"/>
    <w:rsid w:val="00C0689F"/>
    <w:rsid w:val="00C07C3E"/>
    <w:rsid w:val="00C106E8"/>
    <w:rsid w:val="00C14C70"/>
    <w:rsid w:val="00C16E72"/>
    <w:rsid w:val="00C24AA0"/>
    <w:rsid w:val="00C24E60"/>
    <w:rsid w:val="00C30EC3"/>
    <w:rsid w:val="00C56514"/>
    <w:rsid w:val="00C565A8"/>
    <w:rsid w:val="00C64933"/>
    <w:rsid w:val="00C70E51"/>
    <w:rsid w:val="00C7257F"/>
    <w:rsid w:val="00C7299C"/>
    <w:rsid w:val="00C810E7"/>
    <w:rsid w:val="00C831C4"/>
    <w:rsid w:val="00C93E4F"/>
    <w:rsid w:val="00CA0DC9"/>
    <w:rsid w:val="00CA3E4C"/>
    <w:rsid w:val="00CA6072"/>
    <w:rsid w:val="00CB0A35"/>
    <w:rsid w:val="00CB1694"/>
    <w:rsid w:val="00CB453C"/>
    <w:rsid w:val="00CB4DEF"/>
    <w:rsid w:val="00CC0BA3"/>
    <w:rsid w:val="00CD0598"/>
    <w:rsid w:val="00CD2DEF"/>
    <w:rsid w:val="00CE2DB3"/>
    <w:rsid w:val="00CE568F"/>
    <w:rsid w:val="00CF514E"/>
    <w:rsid w:val="00D01B84"/>
    <w:rsid w:val="00D0256C"/>
    <w:rsid w:val="00D04DDF"/>
    <w:rsid w:val="00D104BD"/>
    <w:rsid w:val="00D13A60"/>
    <w:rsid w:val="00D13CBE"/>
    <w:rsid w:val="00D21A9D"/>
    <w:rsid w:val="00D2670B"/>
    <w:rsid w:val="00D26CC8"/>
    <w:rsid w:val="00D3012D"/>
    <w:rsid w:val="00D352A5"/>
    <w:rsid w:val="00D453FE"/>
    <w:rsid w:val="00D4577B"/>
    <w:rsid w:val="00D47CAE"/>
    <w:rsid w:val="00D5378B"/>
    <w:rsid w:val="00D55B69"/>
    <w:rsid w:val="00D61482"/>
    <w:rsid w:val="00D6482D"/>
    <w:rsid w:val="00D65D3E"/>
    <w:rsid w:val="00D723E7"/>
    <w:rsid w:val="00D725E9"/>
    <w:rsid w:val="00D7362C"/>
    <w:rsid w:val="00D7619D"/>
    <w:rsid w:val="00D76826"/>
    <w:rsid w:val="00D84370"/>
    <w:rsid w:val="00D8652D"/>
    <w:rsid w:val="00D87D77"/>
    <w:rsid w:val="00D924EE"/>
    <w:rsid w:val="00D95AD9"/>
    <w:rsid w:val="00DA1714"/>
    <w:rsid w:val="00DA5AEC"/>
    <w:rsid w:val="00DA5B07"/>
    <w:rsid w:val="00DB1165"/>
    <w:rsid w:val="00DB5727"/>
    <w:rsid w:val="00DC364D"/>
    <w:rsid w:val="00DC3B18"/>
    <w:rsid w:val="00DD46C3"/>
    <w:rsid w:val="00DD4A1B"/>
    <w:rsid w:val="00DD575B"/>
    <w:rsid w:val="00DE165F"/>
    <w:rsid w:val="00DE3611"/>
    <w:rsid w:val="00DE57D5"/>
    <w:rsid w:val="00DE610A"/>
    <w:rsid w:val="00DE6958"/>
    <w:rsid w:val="00DE782B"/>
    <w:rsid w:val="00DF04E8"/>
    <w:rsid w:val="00DF1611"/>
    <w:rsid w:val="00DF199F"/>
    <w:rsid w:val="00DF536C"/>
    <w:rsid w:val="00E00BBC"/>
    <w:rsid w:val="00E00EC9"/>
    <w:rsid w:val="00E04B96"/>
    <w:rsid w:val="00E333D4"/>
    <w:rsid w:val="00E335F3"/>
    <w:rsid w:val="00E337EE"/>
    <w:rsid w:val="00E36957"/>
    <w:rsid w:val="00E4177B"/>
    <w:rsid w:val="00E41B29"/>
    <w:rsid w:val="00E41EC1"/>
    <w:rsid w:val="00E440E8"/>
    <w:rsid w:val="00E4615D"/>
    <w:rsid w:val="00E47340"/>
    <w:rsid w:val="00E538EA"/>
    <w:rsid w:val="00E600E8"/>
    <w:rsid w:val="00E6089D"/>
    <w:rsid w:val="00E60992"/>
    <w:rsid w:val="00E61306"/>
    <w:rsid w:val="00E6303F"/>
    <w:rsid w:val="00E670B9"/>
    <w:rsid w:val="00E67750"/>
    <w:rsid w:val="00E70AB5"/>
    <w:rsid w:val="00E730C1"/>
    <w:rsid w:val="00E7643A"/>
    <w:rsid w:val="00E80CA9"/>
    <w:rsid w:val="00E82B9A"/>
    <w:rsid w:val="00E85706"/>
    <w:rsid w:val="00E86B10"/>
    <w:rsid w:val="00E91A7C"/>
    <w:rsid w:val="00EA0A8C"/>
    <w:rsid w:val="00EA5724"/>
    <w:rsid w:val="00EA5920"/>
    <w:rsid w:val="00EB3BBA"/>
    <w:rsid w:val="00EC6DD6"/>
    <w:rsid w:val="00EF1054"/>
    <w:rsid w:val="00EF289D"/>
    <w:rsid w:val="00EF4D7F"/>
    <w:rsid w:val="00F00B76"/>
    <w:rsid w:val="00F0113E"/>
    <w:rsid w:val="00F02722"/>
    <w:rsid w:val="00F03EA3"/>
    <w:rsid w:val="00F11201"/>
    <w:rsid w:val="00F15DF9"/>
    <w:rsid w:val="00F245B2"/>
    <w:rsid w:val="00F24738"/>
    <w:rsid w:val="00F35AFA"/>
    <w:rsid w:val="00F407AA"/>
    <w:rsid w:val="00F434AE"/>
    <w:rsid w:val="00F47124"/>
    <w:rsid w:val="00F52BD2"/>
    <w:rsid w:val="00F56FD4"/>
    <w:rsid w:val="00F61679"/>
    <w:rsid w:val="00F61AFE"/>
    <w:rsid w:val="00F70BB3"/>
    <w:rsid w:val="00F9142A"/>
    <w:rsid w:val="00F9161B"/>
    <w:rsid w:val="00F95328"/>
    <w:rsid w:val="00FA1119"/>
    <w:rsid w:val="00FA30BF"/>
    <w:rsid w:val="00FA4B7E"/>
    <w:rsid w:val="00FA54A9"/>
    <w:rsid w:val="00FA754F"/>
    <w:rsid w:val="00FB169B"/>
    <w:rsid w:val="00FB3F47"/>
    <w:rsid w:val="00FB7FFA"/>
    <w:rsid w:val="00FD4AC1"/>
    <w:rsid w:val="00FD64D2"/>
    <w:rsid w:val="00FE17E1"/>
    <w:rsid w:val="00FF02AA"/>
    <w:rsid w:val="00FF2C23"/>
    <w:rsid w:val="00FF68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9B243"/>
  <w15:chartTrackingRefBased/>
  <w15:docId w15:val="{7CE78ADD-2FFE-42E2-8F95-FB7B82D6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63A3"/>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C63A3"/>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C63A3"/>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C63A3"/>
    <w:pPr>
      <w:outlineLvl w:val="2"/>
    </w:pPr>
    <w:rPr>
      <w:sz w:val="28"/>
      <w:szCs w:val="24"/>
    </w:rPr>
  </w:style>
  <w:style w:type="paragraph" w:styleId="Heading4">
    <w:name w:val="heading 4"/>
    <w:basedOn w:val="Heading3"/>
    <w:next w:val="Normal"/>
    <w:link w:val="Heading4Char"/>
    <w:uiPriority w:val="99"/>
    <w:unhideWhenUsed/>
    <w:qFormat/>
    <w:rsid w:val="001C63A3"/>
    <w:pPr>
      <w:spacing w:before="240"/>
      <w:outlineLvl w:val="3"/>
    </w:pPr>
    <w:rPr>
      <w:iCs/>
      <w:sz w:val="24"/>
    </w:rPr>
  </w:style>
  <w:style w:type="paragraph" w:styleId="Heading5">
    <w:name w:val="heading 5"/>
    <w:basedOn w:val="Heading4"/>
    <w:next w:val="Normal"/>
    <w:link w:val="Heading5Char"/>
    <w:uiPriority w:val="99"/>
    <w:unhideWhenUsed/>
    <w:rsid w:val="001C63A3"/>
    <w:pPr>
      <w:outlineLvl w:val="4"/>
    </w:pPr>
    <w:rPr>
      <w:rFonts w:eastAsiaTheme="minorHAnsi"/>
    </w:rPr>
  </w:style>
  <w:style w:type="paragraph" w:styleId="Heading6">
    <w:name w:val="heading 6"/>
    <w:basedOn w:val="Normal"/>
    <w:next w:val="Normal"/>
    <w:link w:val="Heading6Char"/>
    <w:uiPriority w:val="9"/>
    <w:semiHidden/>
    <w:rsid w:val="001C63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1C63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1C63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C63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3A3"/>
    <w:rPr>
      <w:rFonts w:ascii="Segoe UI" w:eastAsiaTheme="majorEastAsia" w:hAnsi="Segoe UI" w:cs="Segoe UI"/>
      <w:bCs/>
      <w:color w:val="008AC8"/>
      <w:sz w:val="36"/>
      <w:szCs w:val="28"/>
    </w:rPr>
  </w:style>
  <w:style w:type="paragraph" w:styleId="TOC1">
    <w:name w:val="toc 1"/>
    <w:basedOn w:val="Normal"/>
    <w:next w:val="Normal"/>
    <w:uiPriority w:val="39"/>
    <w:unhideWhenUsed/>
    <w:rsid w:val="001C63A3"/>
    <w:pPr>
      <w:tabs>
        <w:tab w:val="right" w:leader="dot" w:pos="9346"/>
      </w:tabs>
      <w:spacing w:after="100"/>
    </w:pPr>
    <w:rPr>
      <w:noProof/>
      <w:sz w:val="24"/>
    </w:rPr>
  </w:style>
  <w:style w:type="character" w:styleId="Hyperlink">
    <w:name w:val="Hyperlink"/>
    <w:basedOn w:val="DefaultParagraphFont"/>
    <w:uiPriority w:val="99"/>
    <w:unhideWhenUsed/>
    <w:rsid w:val="001C63A3"/>
    <w:rPr>
      <w:rFonts w:ascii="Segoe UI" w:hAnsi="Segoe UI"/>
      <w:color w:val="0563C1" w:themeColor="hyperlink"/>
      <w:u w:val="single"/>
    </w:rPr>
  </w:style>
  <w:style w:type="paragraph" w:customStyle="1" w:styleId="Bullet1">
    <w:name w:val="Bullet1"/>
    <w:basedOn w:val="ListBullet"/>
    <w:uiPriority w:val="99"/>
    <w:rsid w:val="001C63A3"/>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1C63A3"/>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1C63A3"/>
    <w:rPr>
      <w:rFonts w:ascii="Segoe UI" w:eastAsiaTheme="minorEastAsia" w:hAnsi="Segoe UI"/>
      <w:sz w:val="16"/>
    </w:rPr>
  </w:style>
  <w:style w:type="paragraph" w:styleId="Footer">
    <w:name w:val="footer"/>
    <w:basedOn w:val="Normal"/>
    <w:link w:val="FooterChar"/>
    <w:uiPriority w:val="99"/>
    <w:unhideWhenUsed/>
    <w:rsid w:val="001C63A3"/>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1C63A3"/>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1C63A3"/>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1C63A3"/>
    <w:rPr>
      <w:rFonts w:ascii="Segoe UI" w:hAnsi="Segoe UI"/>
      <w:sz w:val="20"/>
    </w:rPr>
  </w:style>
  <w:style w:type="table" w:styleId="TableGrid">
    <w:name w:val="Table Grid"/>
    <w:aliases w:val="Tabla Microsoft Servicios"/>
    <w:basedOn w:val="TableNormal"/>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1C63A3"/>
    <w:pPr>
      <w:spacing w:line="240" w:lineRule="auto"/>
    </w:pPr>
    <w:rPr>
      <w:color w:val="FFFFFF" w:themeColor="background1"/>
      <w:sz w:val="44"/>
    </w:rPr>
  </w:style>
  <w:style w:type="paragraph" w:customStyle="1" w:styleId="CoverSubject">
    <w:name w:val="Cover Subject"/>
    <w:basedOn w:val="Normal"/>
    <w:uiPriority w:val="99"/>
    <w:rsid w:val="001C63A3"/>
    <w:pPr>
      <w:spacing w:after="600"/>
      <w:ind w:left="-720"/>
    </w:pPr>
    <w:rPr>
      <w:color w:val="008AC8"/>
      <w:sz w:val="36"/>
    </w:rPr>
  </w:style>
  <w:style w:type="paragraph" w:customStyle="1" w:styleId="CoverHeading2">
    <w:name w:val="Cover Heading 2"/>
    <w:basedOn w:val="Normal"/>
    <w:uiPriority w:val="99"/>
    <w:rsid w:val="001C63A3"/>
    <w:pPr>
      <w:spacing w:before="360"/>
      <w:ind w:left="-357"/>
    </w:pPr>
    <w:rPr>
      <w:bCs/>
      <w:color w:val="008AC8"/>
      <w:sz w:val="28"/>
      <w:szCs w:val="28"/>
    </w:rPr>
  </w:style>
  <w:style w:type="character" w:styleId="Emphasis">
    <w:name w:val="Emphasis"/>
    <w:basedOn w:val="IntenseEmphasis"/>
    <w:uiPriority w:val="99"/>
    <w:qFormat/>
    <w:rsid w:val="001C63A3"/>
    <w:rPr>
      <w:rFonts w:ascii="Segoe UI" w:hAnsi="Segoe UI"/>
      <w:b w:val="0"/>
      <w:bCs/>
      <w:i/>
      <w:iCs/>
      <w:color w:val="auto"/>
      <w:sz w:val="22"/>
    </w:rPr>
  </w:style>
  <w:style w:type="paragraph" w:customStyle="1" w:styleId="VisibleGuidance">
    <w:name w:val="Visible Guidance"/>
    <w:basedOn w:val="Normal"/>
    <w:next w:val="Normal"/>
    <w:uiPriority w:val="99"/>
    <w:rsid w:val="001C63A3"/>
    <w:pPr>
      <w:shd w:val="clear" w:color="auto" w:fill="F2F2F2"/>
    </w:pPr>
    <w:rPr>
      <w:color w:val="FF0066"/>
    </w:rPr>
  </w:style>
  <w:style w:type="character" w:styleId="Strong">
    <w:name w:val="Strong"/>
    <w:basedOn w:val="DefaultParagraphFont"/>
    <w:uiPriority w:val="22"/>
    <w:qFormat/>
    <w:rsid w:val="001C63A3"/>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1C63A3"/>
    <w:pPr>
      <w:numPr>
        <w:numId w:val="8"/>
      </w:numPr>
      <w:contextualSpacing/>
    </w:pPr>
  </w:style>
  <w:style w:type="paragraph" w:styleId="TOCHeading">
    <w:name w:val="TOC Heading"/>
    <w:basedOn w:val="Heading1"/>
    <w:next w:val="Normal"/>
    <w:uiPriority w:val="99"/>
    <w:rsid w:val="001C63A3"/>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1C63A3"/>
    <w:rPr>
      <w:i/>
      <w:iCs/>
      <w:color w:val="5B9BD5" w:themeColor="accent1"/>
    </w:rPr>
  </w:style>
  <w:style w:type="paragraph" w:styleId="Caption">
    <w:name w:val="caption"/>
    <w:aliases w:val="Picture - Caption,BCX Caption"/>
    <w:basedOn w:val="Normal"/>
    <w:next w:val="Normal"/>
    <w:link w:val="CaptionChar"/>
    <w:unhideWhenUsed/>
    <w:qFormat/>
    <w:rsid w:val="001C63A3"/>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1C63A3"/>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1C63A3"/>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1C63A3"/>
    <w:rPr>
      <w:rFonts w:ascii="Segoe UI" w:eastAsiaTheme="minorEastAsia" w:hAnsi="Segoe UI"/>
    </w:rPr>
  </w:style>
  <w:style w:type="paragraph" w:styleId="ListBullet">
    <w:name w:val="List Bullet"/>
    <w:basedOn w:val="Normal"/>
    <w:uiPriority w:val="4"/>
    <w:qFormat/>
    <w:rsid w:val="001C63A3"/>
    <w:pPr>
      <w:numPr>
        <w:numId w:val="6"/>
      </w:numPr>
      <w:spacing w:after="200"/>
      <w:ind w:left="720"/>
      <w:contextualSpacing/>
    </w:pPr>
  </w:style>
  <w:style w:type="paragraph" w:customStyle="1" w:styleId="Heading2Numbered">
    <w:name w:val="Heading 2 (Numbered)"/>
    <w:basedOn w:val="Heading1Numbered"/>
    <w:next w:val="Normal"/>
    <w:uiPriority w:val="2"/>
    <w:qFormat/>
    <w:rsid w:val="001C63A3"/>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1C63A3"/>
    <w:pPr>
      <w:numPr>
        <w:ilvl w:val="2"/>
      </w:numPr>
      <w:spacing w:before="240"/>
      <w:outlineLvl w:val="2"/>
    </w:pPr>
    <w:rPr>
      <w:sz w:val="28"/>
      <w:szCs w:val="28"/>
    </w:rPr>
  </w:style>
  <w:style w:type="paragraph" w:customStyle="1" w:styleId="Heading4Numbered">
    <w:name w:val="Heading 4 (Numbered)"/>
    <w:basedOn w:val="Heading3Numbered"/>
    <w:next w:val="Normal"/>
    <w:uiPriority w:val="2"/>
    <w:unhideWhenUsed/>
    <w:qFormat/>
    <w:rsid w:val="001C63A3"/>
    <w:pPr>
      <w:numPr>
        <w:ilvl w:val="3"/>
      </w:numPr>
      <w:outlineLvl w:val="3"/>
    </w:pPr>
    <w:rPr>
      <w:sz w:val="24"/>
    </w:rPr>
  </w:style>
  <w:style w:type="paragraph" w:customStyle="1" w:styleId="Heading5Numbered">
    <w:name w:val="Heading 5 (Numbered)"/>
    <w:basedOn w:val="Heading4Numbered"/>
    <w:next w:val="Normal"/>
    <w:uiPriority w:val="99"/>
    <w:semiHidden/>
    <w:rsid w:val="001C63A3"/>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1C63A3"/>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1C63A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1C63A3"/>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63A3"/>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63A3"/>
    <w:pPr>
      <w:keepNext/>
      <w:spacing w:before="240" w:after="240" w:line="240" w:lineRule="auto"/>
    </w:pPr>
    <w:rPr>
      <w:bCs/>
      <w:color w:val="008AC8"/>
      <w:sz w:val="24"/>
    </w:rPr>
  </w:style>
  <w:style w:type="numbering" w:customStyle="1" w:styleId="Checklist">
    <w:name w:val="Checklist"/>
    <w:basedOn w:val="NoList"/>
    <w:rsid w:val="001C63A3"/>
    <w:pPr>
      <w:numPr>
        <w:numId w:val="5"/>
      </w:numPr>
    </w:pPr>
  </w:style>
  <w:style w:type="paragraph" w:customStyle="1" w:styleId="TableText">
    <w:name w:val="Table Text"/>
    <w:basedOn w:val="Normal"/>
    <w:uiPriority w:val="99"/>
    <w:qFormat/>
    <w:rsid w:val="001C63A3"/>
    <w:pPr>
      <w:spacing w:line="240" w:lineRule="auto"/>
    </w:pPr>
    <w:rPr>
      <w:sz w:val="18"/>
    </w:rPr>
  </w:style>
  <w:style w:type="paragraph" w:customStyle="1" w:styleId="CommandLine">
    <w:name w:val="Command Line"/>
    <w:basedOn w:val="Normal"/>
    <w:uiPriority w:val="99"/>
    <w:rsid w:val="001C63A3"/>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63A3"/>
    <w:pPr>
      <w:numPr>
        <w:numId w:val="6"/>
      </w:numPr>
    </w:pPr>
  </w:style>
  <w:style w:type="numbering" w:customStyle="1" w:styleId="NumberedList">
    <w:name w:val="Numbered List"/>
    <w:rsid w:val="001C63A3"/>
    <w:pPr>
      <w:numPr>
        <w:numId w:val="7"/>
      </w:numPr>
    </w:pPr>
  </w:style>
  <w:style w:type="paragraph" w:styleId="TOC2">
    <w:name w:val="toc 2"/>
    <w:basedOn w:val="Normal"/>
    <w:next w:val="Normal"/>
    <w:autoRedefine/>
    <w:uiPriority w:val="39"/>
    <w:unhideWhenUsed/>
    <w:rsid w:val="001C63A3"/>
    <w:pPr>
      <w:tabs>
        <w:tab w:val="left" w:pos="288"/>
        <w:tab w:val="left" w:pos="880"/>
        <w:tab w:val="right" w:leader="dot" w:pos="9346"/>
      </w:tabs>
      <w:spacing w:after="100"/>
      <w:ind w:left="432"/>
    </w:pPr>
  </w:style>
  <w:style w:type="table" w:styleId="PlainTable3">
    <w:name w:val="Plain Table 3"/>
    <w:basedOn w:val="TableNormal"/>
    <w:uiPriority w:val="43"/>
    <w:rsid w:val="001C63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C6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C63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1C63A3"/>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1C63A3"/>
    <w:pPr>
      <w:keepNext w:val="0"/>
      <w:keepLines w:val="0"/>
      <w:widowControl w:val="0"/>
      <w:numPr>
        <w:ilvl w:val="6"/>
        <w:numId w:val="12"/>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1C63A3"/>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1C63A3"/>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1C63A3"/>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1C63A3"/>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1C63A3"/>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1C63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63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63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3A3"/>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1C63A3"/>
    <w:pPr>
      <w:numPr>
        <w:numId w:val="15"/>
      </w:numPr>
      <w:ind w:left="1080"/>
    </w:pPr>
  </w:style>
  <w:style w:type="paragraph" w:styleId="ListBullet3">
    <w:name w:val="List Bullet 3"/>
    <w:basedOn w:val="ListBullet2"/>
    <w:uiPriority w:val="99"/>
    <w:qFormat/>
    <w:rsid w:val="001C63A3"/>
    <w:pPr>
      <w:numPr>
        <w:numId w:val="16"/>
      </w:numPr>
    </w:pPr>
  </w:style>
  <w:style w:type="paragraph" w:styleId="ListBullet4">
    <w:name w:val="List Bullet 4"/>
    <w:basedOn w:val="ListBullet3"/>
    <w:uiPriority w:val="99"/>
    <w:qFormat/>
    <w:rsid w:val="001C63A3"/>
    <w:pPr>
      <w:numPr>
        <w:numId w:val="17"/>
      </w:numPr>
    </w:pPr>
  </w:style>
  <w:style w:type="paragraph" w:styleId="ListBullet5">
    <w:name w:val="List Bullet 5"/>
    <w:basedOn w:val="ListBullet4"/>
    <w:uiPriority w:val="99"/>
    <w:rsid w:val="001C63A3"/>
    <w:pPr>
      <w:numPr>
        <w:numId w:val="18"/>
      </w:numPr>
    </w:pPr>
  </w:style>
  <w:style w:type="paragraph" w:styleId="ListNumber2">
    <w:name w:val="List Number 2"/>
    <w:basedOn w:val="ListNumber"/>
    <w:uiPriority w:val="99"/>
    <w:qFormat/>
    <w:rsid w:val="001C63A3"/>
    <w:pPr>
      <w:numPr>
        <w:numId w:val="20"/>
      </w:numPr>
    </w:pPr>
  </w:style>
  <w:style w:type="paragraph" w:styleId="ListNumber">
    <w:name w:val="List Number"/>
    <w:basedOn w:val="ListBullet"/>
    <w:uiPriority w:val="99"/>
    <w:qFormat/>
    <w:rsid w:val="001C63A3"/>
    <w:pPr>
      <w:numPr>
        <w:numId w:val="19"/>
      </w:numPr>
    </w:pPr>
  </w:style>
  <w:style w:type="paragraph" w:styleId="ListNumber3">
    <w:name w:val="List Number 3"/>
    <w:basedOn w:val="ListNumber2"/>
    <w:uiPriority w:val="99"/>
    <w:qFormat/>
    <w:rsid w:val="001C63A3"/>
    <w:pPr>
      <w:numPr>
        <w:numId w:val="21"/>
      </w:numPr>
    </w:pPr>
  </w:style>
  <w:style w:type="paragraph" w:styleId="ListNumber4">
    <w:name w:val="List Number 4"/>
    <w:basedOn w:val="ListNumber3"/>
    <w:uiPriority w:val="99"/>
    <w:qFormat/>
    <w:rsid w:val="001C63A3"/>
    <w:pPr>
      <w:numPr>
        <w:numId w:val="22"/>
      </w:numPr>
    </w:pPr>
  </w:style>
  <w:style w:type="character" w:styleId="PlaceholderText">
    <w:name w:val="Placeholder Text"/>
    <w:basedOn w:val="DefaultParagraphFont"/>
    <w:uiPriority w:val="99"/>
    <w:semiHidden/>
    <w:rsid w:val="001C63A3"/>
    <w:rPr>
      <w:color w:val="808080"/>
    </w:rPr>
  </w:style>
  <w:style w:type="numbering" w:customStyle="1" w:styleId="Bullets">
    <w:name w:val="Bullets"/>
    <w:rsid w:val="001C63A3"/>
    <w:pPr>
      <w:numPr>
        <w:numId w:val="23"/>
      </w:numPr>
    </w:pPr>
  </w:style>
  <w:style w:type="paragraph" w:customStyle="1" w:styleId="HeaderUnderline">
    <w:name w:val="Header Underline"/>
    <w:basedOn w:val="Header"/>
    <w:uiPriority w:val="99"/>
    <w:rsid w:val="001C63A3"/>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1C63A3"/>
    <w:rPr>
      <w:color w:val="954F72" w:themeColor="followedHyperlink"/>
      <w:u w:val="single"/>
    </w:rPr>
  </w:style>
  <w:style w:type="paragraph" w:customStyle="1" w:styleId="Heading4Num">
    <w:name w:val="Heading 4 Num"/>
    <w:basedOn w:val="Normal"/>
    <w:next w:val="Normal"/>
    <w:unhideWhenUsed/>
    <w:rsid w:val="00E91A7C"/>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E91A7C"/>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NormalWeb">
    <w:name w:val="Normal (Web)"/>
    <w:basedOn w:val="Normal"/>
    <w:uiPriority w:val="99"/>
    <w:semiHidden/>
    <w:unhideWhenUsed/>
    <w:rsid w:val="00716CBB"/>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numbering" w:customStyle="1" w:styleId="HeadingNumbered">
    <w:name w:val="Heading Numbered"/>
    <w:basedOn w:val="111111"/>
    <w:uiPriority w:val="99"/>
    <w:rsid w:val="00716CBB"/>
    <w:pPr>
      <w:numPr>
        <w:numId w:val="24"/>
      </w:numPr>
    </w:pPr>
  </w:style>
  <w:style w:type="numbering" w:styleId="111111">
    <w:name w:val="Outline List 2"/>
    <w:basedOn w:val="NoList"/>
    <w:uiPriority w:val="99"/>
    <w:semiHidden/>
    <w:unhideWhenUsed/>
    <w:rsid w:val="00716CBB"/>
  </w:style>
  <w:style w:type="table" w:styleId="GridTable5Dark-Accent1">
    <w:name w:val="Grid Table 5 Dark Accent 1"/>
    <w:basedOn w:val="TableNormal"/>
    <w:uiPriority w:val="50"/>
    <w:rsid w:val="004E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4C3A7C"/>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4C3A7C"/>
    <w:rPr>
      <w:sz w:val="16"/>
      <w:szCs w:val="16"/>
    </w:rPr>
  </w:style>
  <w:style w:type="paragraph" w:styleId="CommentText">
    <w:name w:val="annotation text"/>
    <w:basedOn w:val="Normal"/>
    <w:link w:val="CommentTextChar"/>
    <w:uiPriority w:val="99"/>
    <w:unhideWhenUsed/>
    <w:rsid w:val="004C3A7C"/>
    <w:pPr>
      <w:spacing w:line="240" w:lineRule="auto"/>
    </w:pPr>
    <w:rPr>
      <w:sz w:val="20"/>
      <w:szCs w:val="20"/>
    </w:rPr>
  </w:style>
  <w:style w:type="character" w:customStyle="1" w:styleId="CommentTextChar">
    <w:name w:val="Comment Text Char"/>
    <w:basedOn w:val="DefaultParagraphFont"/>
    <w:link w:val="CommentText"/>
    <w:uiPriority w:val="99"/>
    <w:rsid w:val="004C3A7C"/>
    <w:rPr>
      <w:rFonts w:ascii="Segoe UI" w:eastAsiaTheme="minorEastAsia" w:hAnsi="Segoe UI"/>
      <w:sz w:val="20"/>
      <w:szCs w:val="20"/>
    </w:rPr>
  </w:style>
  <w:style w:type="paragraph" w:styleId="BalloonText">
    <w:name w:val="Balloon Text"/>
    <w:basedOn w:val="Normal"/>
    <w:link w:val="BalloonTextChar"/>
    <w:uiPriority w:val="99"/>
    <w:semiHidden/>
    <w:unhideWhenUsed/>
    <w:rsid w:val="004C3A7C"/>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4C3A7C"/>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68378F"/>
    <w:rPr>
      <w:b/>
      <w:bCs/>
    </w:rPr>
  </w:style>
  <w:style w:type="character" w:customStyle="1" w:styleId="CommentSubjectChar">
    <w:name w:val="Comment Subject Char"/>
    <w:basedOn w:val="CommentTextChar"/>
    <w:link w:val="CommentSubject"/>
    <w:uiPriority w:val="99"/>
    <w:semiHidden/>
    <w:rsid w:val="0068378F"/>
    <w:rPr>
      <w:rFonts w:ascii="Segoe UI" w:eastAsiaTheme="minorEastAsia" w:hAnsi="Segoe UI"/>
      <w:b/>
      <w:bCs/>
      <w:sz w:val="20"/>
      <w:szCs w:val="20"/>
    </w:rPr>
  </w:style>
  <w:style w:type="paragraph" w:styleId="TableofFigures">
    <w:name w:val="table of figures"/>
    <w:basedOn w:val="Normal"/>
    <w:next w:val="Normal"/>
    <w:uiPriority w:val="99"/>
    <w:unhideWhenUsed/>
    <w:rsid w:val="00CE2DB3"/>
    <w:pPr>
      <w:spacing w:after="0"/>
    </w:pPr>
  </w:style>
  <w:style w:type="paragraph" w:customStyle="1" w:styleId="TemplateInstructions">
    <w:name w:val="Template Instructions"/>
    <w:basedOn w:val="VisibleGuidance"/>
    <w:link w:val="TemplateInstructionsChar"/>
    <w:qFormat/>
    <w:rsid w:val="005745C3"/>
    <w:rPr>
      <w:color w:val="FF0000"/>
      <w:sz w:val="16"/>
    </w:rPr>
  </w:style>
  <w:style w:type="character" w:customStyle="1" w:styleId="TemplateInstructionsChar">
    <w:name w:val="Template Instructions Char"/>
    <w:basedOn w:val="DefaultParagraphFont"/>
    <w:link w:val="TemplateInstructions"/>
    <w:rsid w:val="005745C3"/>
    <w:rPr>
      <w:rFonts w:ascii="Segoe UI" w:eastAsiaTheme="minorEastAsia" w:hAnsi="Segoe UI"/>
      <w:color w:val="FF0000"/>
      <w:sz w:val="16"/>
      <w:shd w:val="clear" w:color="auto" w:fill="F2F2F2"/>
    </w:rPr>
  </w:style>
  <w:style w:type="paragraph" w:styleId="Revision">
    <w:name w:val="Revision"/>
    <w:hidden/>
    <w:uiPriority w:val="99"/>
    <w:semiHidden/>
    <w:rsid w:val="00691862"/>
    <w:pPr>
      <w:spacing w:after="0" w:line="240" w:lineRule="auto"/>
    </w:pPr>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795424">
      <w:bodyDiv w:val="1"/>
      <w:marLeft w:val="0"/>
      <w:marRight w:val="0"/>
      <w:marTop w:val="0"/>
      <w:marBottom w:val="0"/>
      <w:divBdr>
        <w:top w:val="none" w:sz="0" w:space="0" w:color="auto"/>
        <w:left w:val="none" w:sz="0" w:space="0" w:color="auto"/>
        <w:bottom w:val="none" w:sz="0" w:space="0" w:color="auto"/>
        <w:right w:val="none" w:sz="0" w:space="0" w:color="auto"/>
      </w:divBdr>
    </w:div>
    <w:div w:id="941375173">
      <w:bodyDiv w:val="1"/>
      <w:marLeft w:val="0"/>
      <w:marRight w:val="0"/>
      <w:marTop w:val="0"/>
      <w:marBottom w:val="0"/>
      <w:divBdr>
        <w:top w:val="none" w:sz="0" w:space="0" w:color="auto"/>
        <w:left w:val="none" w:sz="0" w:space="0" w:color="auto"/>
        <w:bottom w:val="none" w:sz="0" w:space="0" w:color="auto"/>
        <w:right w:val="none" w:sz="0" w:space="0" w:color="auto"/>
      </w:divBdr>
    </w:div>
    <w:div w:id="1120761756">
      <w:bodyDiv w:val="1"/>
      <w:marLeft w:val="0"/>
      <w:marRight w:val="0"/>
      <w:marTop w:val="0"/>
      <w:marBottom w:val="0"/>
      <w:divBdr>
        <w:top w:val="none" w:sz="0" w:space="0" w:color="auto"/>
        <w:left w:val="none" w:sz="0" w:space="0" w:color="auto"/>
        <w:bottom w:val="none" w:sz="0" w:space="0" w:color="auto"/>
        <w:right w:val="none" w:sz="0" w:space="0" w:color="auto"/>
      </w:divBdr>
      <w:divsChild>
        <w:div w:id="1155491465">
          <w:marLeft w:val="0"/>
          <w:marRight w:val="0"/>
          <w:marTop w:val="0"/>
          <w:marBottom w:val="0"/>
          <w:divBdr>
            <w:top w:val="none" w:sz="0" w:space="0" w:color="auto"/>
            <w:left w:val="none" w:sz="0" w:space="0" w:color="auto"/>
            <w:bottom w:val="none" w:sz="0" w:space="0" w:color="auto"/>
            <w:right w:val="none" w:sz="0" w:space="0" w:color="auto"/>
          </w:divBdr>
          <w:divsChild>
            <w:div w:id="1874226032">
              <w:marLeft w:val="0"/>
              <w:marRight w:val="0"/>
              <w:marTop w:val="0"/>
              <w:marBottom w:val="0"/>
              <w:divBdr>
                <w:top w:val="none" w:sz="0" w:space="0" w:color="auto"/>
                <w:left w:val="none" w:sz="0" w:space="0" w:color="auto"/>
                <w:bottom w:val="none" w:sz="0" w:space="0" w:color="auto"/>
                <w:right w:val="none" w:sz="0" w:space="0" w:color="auto"/>
              </w:divBdr>
              <w:divsChild>
                <w:div w:id="1580865691">
                  <w:marLeft w:val="4200"/>
                  <w:marRight w:val="0"/>
                  <w:marTop w:val="0"/>
                  <w:marBottom w:val="0"/>
                  <w:divBdr>
                    <w:top w:val="none" w:sz="0" w:space="0" w:color="auto"/>
                    <w:left w:val="none" w:sz="0" w:space="0" w:color="auto"/>
                    <w:bottom w:val="none" w:sz="0" w:space="0" w:color="auto"/>
                    <w:right w:val="none" w:sz="0" w:space="0" w:color="auto"/>
                  </w:divBdr>
                  <w:divsChild>
                    <w:div w:id="1807970314">
                      <w:marLeft w:val="0"/>
                      <w:marRight w:val="0"/>
                      <w:marTop w:val="0"/>
                      <w:marBottom w:val="0"/>
                      <w:divBdr>
                        <w:top w:val="none" w:sz="0" w:space="0" w:color="auto"/>
                        <w:left w:val="none" w:sz="0" w:space="0" w:color="auto"/>
                        <w:bottom w:val="none" w:sz="0" w:space="0" w:color="auto"/>
                        <w:right w:val="none" w:sz="0" w:space="0" w:color="auto"/>
                      </w:divBdr>
                      <w:divsChild>
                        <w:div w:id="401296028">
                          <w:marLeft w:val="0"/>
                          <w:marRight w:val="0"/>
                          <w:marTop w:val="0"/>
                          <w:marBottom w:val="0"/>
                          <w:divBdr>
                            <w:top w:val="none" w:sz="0" w:space="0" w:color="auto"/>
                            <w:left w:val="none" w:sz="0" w:space="0" w:color="auto"/>
                            <w:bottom w:val="none" w:sz="0" w:space="0" w:color="auto"/>
                            <w:right w:val="none" w:sz="0" w:space="0" w:color="auto"/>
                          </w:divBdr>
                          <w:divsChild>
                            <w:div w:id="569466824">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none" w:sz="0" w:space="0" w:color="auto"/>
                                    <w:left w:val="none" w:sz="0" w:space="0" w:color="auto"/>
                                    <w:bottom w:val="none" w:sz="0" w:space="0" w:color="auto"/>
                                    <w:right w:val="none" w:sz="0" w:space="0" w:color="auto"/>
                                  </w:divBdr>
                                  <w:divsChild>
                                    <w:div w:id="558975773">
                                      <w:marLeft w:val="0"/>
                                      <w:marRight w:val="0"/>
                                      <w:marTop w:val="0"/>
                                      <w:marBottom w:val="0"/>
                                      <w:divBdr>
                                        <w:top w:val="none" w:sz="0" w:space="0" w:color="auto"/>
                                        <w:left w:val="none" w:sz="0" w:space="0" w:color="auto"/>
                                        <w:bottom w:val="none" w:sz="0" w:space="0" w:color="auto"/>
                                        <w:right w:val="none" w:sz="0" w:space="0" w:color="auto"/>
                                      </w:divBdr>
                                      <w:divsChild>
                                        <w:div w:id="1361276540">
                                          <w:marLeft w:val="0"/>
                                          <w:marRight w:val="0"/>
                                          <w:marTop w:val="0"/>
                                          <w:marBottom w:val="0"/>
                                          <w:divBdr>
                                            <w:top w:val="none" w:sz="0" w:space="0" w:color="auto"/>
                                            <w:left w:val="none" w:sz="0" w:space="0" w:color="auto"/>
                                            <w:bottom w:val="none" w:sz="0" w:space="0" w:color="auto"/>
                                            <w:right w:val="none" w:sz="0" w:space="0" w:color="auto"/>
                                          </w:divBdr>
                                          <w:divsChild>
                                            <w:div w:id="1909880312">
                                              <w:marLeft w:val="0"/>
                                              <w:marRight w:val="0"/>
                                              <w:marTop w:val="0"/>
                                              <w:marBottom w:val="0"/>
                                              <w:divBdr>
                                                <w:top w:val="none" w:sz="0" w:space="0" w:color="auto"/>
                                                <w:left w:val="none" w:sz="0" w:space="0" w:color="auto"/>
                                                <w:bottom w:val="none" w:sz="0" w:space="0" w:color="auto"/>
                                                <w:right w:val="none" w:sz="0" w:space="0" w:color="auto"/>
                                              </w:divBdr>
                                              <w:divsChild>
                                                <w:div w:id="1540701735">
                                                  <w:marLeft w:val="0"/>
                                                  <w:marRight w:val="0"/>
                                                  <w:marTop w:val="0"/>
                                                  <w:marBottom w:val="0"/>
                                                  <w:divBdr>
                                                    <w:top w:val="none" w:sz="0" w:space="0" w:color="auto"/>
                                                    <w:left w:val="none" w:sz="0" w:space="0" w:color="auto"/>
                                                    <w:bottom w:val="none" w:sz="0" w:space="0" w:color="auto"/>
                                                    <w:right w:val="none" w:sz="0" w:space="0" w:color="auto"/>
                                                  </w:divBdr>
                                                  <w:divsChild>
                                                    <w:div w:id="8464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59153283">
      <w:bodyDiv w:val="1"/>
      <w:marLeft w:val="0"/>
      <w:marRight w:val="0"/>
      <w:marTop w:val="0"/>
      <w:marBottom w:val="0"/>
      <w:divBdr>
        <w:top w:val="none" w:sz="0" w:space="0" w:color="auto"/>
        <w:left w:val="none" w:sz="0" w:space="0" w:color="auto"/>
        <w:bottom w:val="none" w:sz="0" w:space="0" w:color="auto"/>
        <w:right w:val="none" w:sz="0" w:space="0" w:color="auto"/>
      </w:divBdr>
    </w:div>
    <w:div w:id="1491599445">
      <w:bodyDiv w:val="1"/>
      <w:marLeft w:val="0"/>
      <w:marRight w:val="0"/>
      <w:marTop w:val="0"/>
      <w:marBottom w:val="0"/>
      <w:divBdr>
        <w:top w:val="none" w:sz="0" w:space="0" w:color="auto"/>
        <w:left w:val="none" w:sz="0" w:space="0" w:color="auto"/>
        <w:bottom w:val="none" w:sz="0" w:space="0" w:color="auto"/>
        <w:right w:val="none" w:sz="0" w:space="0" w:color="auto"/>
      </w:divBdr>
    </w:div>
    <w:div w:id="1528372251">
      <w:bodyDiv w:val="1"/>
      <w:marLeft w:val="0"/>
      <w:marRight w:val="0"/>
      <w:marTop w:val="0"/>
      <w:marBottom w:val="0"/>
      <w:divBdr>
        <w:top w:val="none" w:sz="0" w:space="0" w:color="auto"/>
        <w:left w:val="none" w:sz="0" w:space="0" w:color="auto"/>
        <w:bottom w:val="none" w:sz="0" w:space="0" w:color="auto"/>
        <w:right w:val="none" w:sz="0" w:space="0" w:color="auto"/>
      </w:divBdr>
      <w:divsChild>
        <w:div w:id="1921138545">
          <w:marLeft w:val="0"/>
          <w:marRight w:val="0"/>
          <w:marTop w:val="0"/>
          <w:marBottom w:val="0"/>
          <w:divBdr>
            <w:top w:val="none" w:sz="0" w:space="0" w:color="auto"/>
            <w:left w:val="none" w:sz="0" w:space="0" w:color="auto"/>
            <w:bottom w:val="none" w:sz="0" w:space="0" w:color="auto"/>
            <w:right w:val="none" w:sz="0" w:space="0" w:color="auto"/>
          </w:divBdr>
          <w:divsChild>
            <w:div w:id="1222012081">
              <w:marLeft w:val="0"/>
              <w:marRight w:val="0"/>
              <w:marTop w:val="0"/>
              <w:marBottom w:val="0"/>
              <w:divBdr>
                <w:top w:val="none" w:sz="0" w:space="0" w:color="auto"/>
                <w:left w:val="none" w:sz="0" w:space="0" w:color="auto"/>
                <w:bottom w:val="none" w:sz="0" w:space="0" w:color="auto"/>
                <w:right w:val="none" w:sz="0" w:space="0" w:color="auto"/>
              </w:divBdr>
              <w:divsChild>
                <w:div w:id="1397432401">
                  <w:marLeft w:val="4200"/>
                  <w:marRight w:val="0"/>
                  <w:marTop w:val="0"/>
                  <w:marBottom w:val="0"/>
                  <w:divBdr>
                    <w:top w:val="none" w:sz="0" w:space="0" w:color="auto"/>
                    <w:left w:val="none" w:sz="0" w:space="0" w:color="auto"/>
                    <w:bottom w:val="none" w:sz="0" w:space="0" w:color="auto"/>
                    <w:right w:val="none" w:sz="0" w:space="0" w:color="auto"/>
                  </w:divBdr>
                  <w:divsChild>
                    <w:div w:id="1218590279">
                      <w:marLeft w:val="0"/>
                      <w:marRight w:val="0"/>
                      <w:marTop w:val="0"/>
                      <w:marBottom w:val="0"/>
                      <w:divBdr>
                        <w:top w:val="none" w:sz="0" w:space="0" w:color="auto"/>
                        <w:left w:val="none" w:sz="0" w:space="0" w:color="auto"/>
                        <w:bottom w:val="none" w:sz="0" w:space="0" w:color="auto"/>
                        <w:right w:val="none" w:sz="0" w:space="0" w:color="auto"/>
                      </w:divBdr>
                      <w:divsChild>
                        <w:div w:id="1855992510">
                          <w:marLeft w:val="0"/>
                          <w:marRight w:val="0"/>
                          <w:marTop w:val="0"/>
                          <w:marBottom w:val="0"/>
                          <w:divBdr>
                            <w:top w:val="none" w:sz="0" w:space="0" w:color="auto"/>
                            <w:left w:val="none" w:sz="0" w:space="0" w:color="auto"/>
                            <w:bottom w:val="none" w:sz="0" w:space="0" w:color="auto"/>
                            <w:right w:val="none" w:sz="0" w:space="0" w:color="auto"/>
                          </w:divBdr>
                          <w:divsChild>
                            <w:div w:id="147405147">
                              <w:marLeft w:val="0"/>
                              <w:marRight w:val="0"/>
                              <w:marTop w:val="0"/>
                              <w:marBottom w:val="0"/>
                              <w:divBdr>
                                <w:top w:val="none" w:sz="0" w:space="0" w:color="auto"/>
                                <w:left w:val="none" w:sz="0" w:space="0" w:color="auto"/>
                                <w:bottom w:val="none" w:sz="0" w:space="0" w:color="auto"/>
                                <w:right w:val="none" w:sz="0" w:space="0" w:color="auto"/>
                              </w:divBdr>
                              <w:divsChild>
                                <w:div w:id="349722083">
                                  <w:marLeft w:val="0"/>
                                  <w:marRight w:val="0"/>
                                  <w:marTop w:val="0"/>
                                  <w:marBottom w:val="0"/>
                                  <w:divBdr>
                                    <w:top w:val="none" w:sz="0" w:space="0" w:color="auto"/>
                                    <w:left w:val="none" w:sz="0" w:space="0" w:color="auto"/>
                                    <w:bottom w:val="none" w:sz="0" w:space="0" w:color="auto"/>
                                    <w:right w:val="none" w:sz="0" w:space="0" w:color="auto"/>
                                  </w:divBdr>
                                  <w:divsChild>
                                    <w:div w:id="1180852788">
                                      <w:marLeft w:val="0"/>
                                      <w:marRight w:val="0"/>
                                      <w:marTop w:val="0"/>
                                      <w:marBottom w:val="0"/>
                                      <w:divBdr>
                                        <w:top w:val="none" w:sz="0" w:space="0" w:color="auto"/>
                                        <w:left w:val="none" w:sz="0" w:space="0" w:color="auto"/>
                                        <w:bottom w:val="none" w:sz="0" w:space="0" w:color="auto"/>
                                        <w:right w:val="none" w:sz="0" w:space="0" w:color="auto"/>
                                      </w:divBdr>
                                      <w:divsChild>
                                        <w:div w:id="904070703">
                                          <w:marLeft w:val="0"/>
                                          <w:marRight w:val="0"/>
                                          <w:marTop w:val="0"/>
                                          <w:marBottom w:val="0"/>
                                          <w:divBdr>
                                            <w:top w:val="none" w:sz="0" w:space="0" w:color="auto"/>
                                            <w:left w:val="none" w:sz="0" w:space="0" w:color="auto"/>
                                            <w:bottom w:val="none" w:sz="0" w:space="0" w:color="auto"/>
                                            <w:right w:val="none" w:sz="0" w:space="0" w:color="auto"/>
                                          </w:divBdr>
                                          <w:divsChild>
                                            <w:div w:id="463618598">
                                              <w:marLeft w:val="0"/>
                                              <w:marRight w:val="0"/>
                                              <w:marTop w:val="0"/>
                                              <w:marBottom w:val="0"/>
                                              <w:divBdr>
                                                <w:top w:val="none" w:sz="0" w:space="0" w:color="auto"/>
                                                <w:left w:val="none" w:sz="0" w:space="0" w:color="auto"/>
                                                <w:bottom w:val="none" w:sz="0" w:space="0" w:color="auto"/>
                                                <w:right w:val="none" w:sz="0" w:space="0" w:color="auto"/>
                                              </w:divBdr>
                                              <w:divsChild>
                                                <w:div w:id="1581475861">
                                                  <w:marLeft w:val="0"/>
                                                  <w:marRight w:val="0"/>
                                                  <w:marTop w:val="0"/>
                                                  <w:marBottom w:val="0"/>
                                                  <w:divBdr>
                                                    <w:top w:val="none" w:sz="0" w:space="0" w:color="auto"/>
                                                    <w:left w:val="none" w:sz="0" w:space="0" w:color="auto"/>
                                                    <w:bottom w:val="none" w:sz="0" w:space="0" w:color="auto"/>
                                                    <w:right w:val="none" w:sz="0" w:space="0" w:color="auto"/>
                                                  </w:divBdr>
                                                  <w:divsChild>
                                                    <w:div w:id="2136482898">
                                                      <w:marLeft w:val="0"/>
                                                      <w:marRight w:val="0"/>
                                                      <w:marTop w:val="0"/>
                                                      <w:marBottom w:val="0"/>
                                                      <w:divBdr>
                                                        <w:top w:val="none" w:sz="0" w:space="0" w:color="auto"/>
                                                        <w:left w:val="none" w:sz="0" w:space="0" w:color="auto"/>
                                                        <w:bottom w:val="none" w:sz="0" w:space="0" w:color="auto"/>
                                                        <w:right w:val="none" w:sz="0" w:space="0" w:color="auto"/>
                                                      </w:divBdr>
                                                      <w:divsChild>
                                                        <w:div w:id="1763331474">
                                                          <w:marLeft w:val="0"/>
                                                          <w:marRight w:val="0"/>
                                                          <w:marTop w:val="0"/>
                                                          <w:marBottom w:val="0"/>
                                                          <w:divBdr>
                                                            <w:top w:val="none" w:sz="0" w:space="0" w:color="auto"/>
                                                            <w:left w:val="none" w:sz="0" w:space="0" w:color="auto"/>
                                                            <w:bottom w:val="none" w:sz="0" w:space="0" w:color="auto"/>
                                                            <w:right w:val="none" w:sz="0" w:space="0" w:color="auto"/>
                                                          </w:divBdr>
                                                          <w:divsChild>
                                                            <w:div w:id="1424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14749459">
      <w:bodyDiv w:val="1"/>
      <w:marLeft w:val="0"/>
      <w:marRight w:val="0"/>
      <w:marTop w:val="0"/>
      <w:marBottom w:val="0"/>
      <w:divBdr>
        <w:top w:val="none" w:sz="0" w:space="0" w:color="auto"/>
        <w:left w:val="none" w:sz="0" w:space="0" w:color="auto"/>
        <w:bottom w:val="none" w:sz="0" w:space="0" w:color="auto"/>
        <w:right w:val="none" w:sz="0" w:space="0" w:color="auto"/>
      </w:divBdr>
      <w:divsChild>
        <w:div w:id="1317876942">
          <w:marLeft w:val="0"/>
          <w:marRight w:val="0"/>
          <w:marTop w:val="0"/>
          <w:marBottom w:val="0"/>
          <w:divBdr>
            <w:top w:val="none" w:sz="0" w:space="0" w:color="auto"/>
            <w:left w:val="none" w:sz="0" w:space="0" w:color="auto"/>
            <w:bottom w:val="none" w:sz="0" w:space="0" w:color="auto"/>
            <w:right w:val="none" w:sz="0" w:space="0" w:color="auto"/>
          </w:divBdr>
          <w:divsChild>
            <w:div w:id="421679645">
              <w:marLeft w:val="0"/>
              <w:marRight w:val="0"/>
              <w:marTop w:val="0"/>
              <w:marBottom w:val="0"/>
              <w:divBdr>
                <w:top w:val="none" w:sz="0" w:space="0" w:color="auto"/>
                <w:left w:val="none" w:sz="0" w:space="0" w:color="auto"/>
                <w:bottom w:val="none" w:sz="0" w:space="0" w:color="auto"/>
                <w:right w:val="none" w:sz="0" w:space="0" w:color="auto"/>
              </w:divBdr>
              <w:divsChild>
                <w:div w:id="1203713005">
                  <w:marLeft w:val="4200"/>
                  <w:marRight w:val="0"/>
                  <w:marTop w:val="0"/>
                  <w:marBottom w:val="0"/>
                  <w:divBdr>
                    <w:top w:val="none" w:sz="0" w:space="0" w:color="auto"/>
                    <w:left w:val="none" w:sz="0" w:space="0" w:color="auto"/>
                    <w:bottom w:val="none" w:sz="0" w:space="0" w:color="auto"/>
                    <w:right w:val="none" w:sz="0" w:space="0" w:color="auto"/>
                  </w:divBdr>
                  <w:divsChild>
                    <w:div w:id="383987954">
                      <w:marLeft w:val="0"/>
                      <w:marRight w:val="0"/>
                      <w:marTop w:val="0"/>
                      <w:marBottom w:val="0"/>
                      <w:divBdr>
                        <w:top w:val="none" w:sz="0" w:space="0" w:color="auto"/>
                        <w:left w:val="none" w:sz="0" w:space="0" w:color="auto"/>
                        <w:bottom w:val="none" w:sz="0" w:space="0" w:color="auto"/>
                        <w:right w:val="none" w:sz="0" w:space="0" w:color="auto"/>
                      </w:divBdr>
                      <w:divsChild>
                        <w:div w:id="846946588">
                          <w:marLeft w:val="0"/>
                          <w:marRight w:val="0"/>
                          <w:marTop w:val="0"/>
                          <w:marBottom w:val="0"/>
                          <w:divBdr>
                            <w:top w:val="none" w:sz="0" w:space="0" w:color="auto"/>
                            <w:left w:val="none" w:sz="0" w:space="0" w:color="auto"/>
                            <w:bottom w:val="none" w:sz="0" w:space="0" w:color="auto"/>
                            <w:right w:val="none" w:sz="0" w:space="0" w:color="auto"/>
                          </w:divBdr>
                          <w:divsChild>
                            <w:div w:id="1295865003">
                              <w:marLeft w:val="0"/>
                              <w:marRight w:val="0"/>
                              <w:marTop w:val="0"/>
                              <w:marBottom w:val="0"/>
                              <w:divBdr>
                                <w:top w:val="none" w:sz="0" w:space="0" w:color="auto"/>
                                <w:left w:val="none" w:sz="0" w:space="0" w:color="auto"/>
                                <w:bottom w:val="none" w:sz="0" w:space="0" w:color="auto"/>
                                <w:right w:val="none" w:sz="0" w:space="0" w:color="auto"/>
                              </w:divBdr>
                              <w:divsChild>
                                <w:div w:id="1351031518">
                                  <w:marLeft w:val="0"/>
                                  <w:marRight w:val="0"/>
                                  <w:marTop w:val="0"/>
                                  <w:marBottom w:val="0"/>
                                  <w:divBdr>
                                    <w:top w:val="none" w:sz="0" w:space="0" w:color="auto"/>
                                    <w:left w:val="none" w:sz="0" w:space="0" w:color="auto"/>
                                    <w:bottom w:val="none" w:sz="0" w:space="0" w:color="auto"/>
                                    <w:right w:val="none" w:sz="0" w:space="0" w:color="auto"/>
                                  </w:divBdr>
                                  <w:divsChild>
                                    <w:div w:id="951935949">
                                      <w:marLeft w:val="0"/>
                                      <w:marRight w:val="0"/>
                                      <w:marTop w:val="0"/>
                                      <w:marBottom w:val="0"/>
                                      <w:divBdr>
                                        <w:top w:val="none" w:sz="0" w:space="0" w:color="auto"/>
                                        <w:left w:val="none" w:sz="0" w:space="0" w:color="auto"/>
                                        <w:bottom w:val="none" w:sz="0" w:space="0" w:color="auto"/>
                                        <w:right w:val="none" w:sz="0" w:space="0" w:color="auto"/>
                                      </w:divBdr>
                                      <w:divsChild>
                                        <w:div w:id="844368097">
                                          <w:marLeft w:val="0"/>
                                          <w:marRight w:val="0"/>
                                          <w:marTop w:val="0"/>
                                          <w:marBottom w:val="0"/>
                                          <w:divBdr>
                                            <w:top w:val="none" w:sz="0" w:space="0" w:color="auto"/>
                                            <w:left w:val="none" w:sz="0" w:space="0" w:color="auto"/>
                                            <w:bottom w:val="none" w:sz="0" w:space="0" w:color="auto"/>
                                            <w:right w:val="none" w:sz="0" w:space="0" w:color="auto"/>
                                          </w:divBdr>
                                          <w:divsChild>
                                            <w:div w:id="2130852262">
                                              <w:marLeft w:val="0"/>
                                              <w:marRight w:val="0"/>
                                              <w:marTop w:val="0"/>
                                              <w:marBottom w:val="0"/>
                                              <w:divBdr>
                                                <w:top w:val="none" w:sz="0" w:space="0" w:color="auto"/>
                                                <w:left w:val="none" w:sz="0" w:space="0" w:color="auto"/>
                                                <w:bottom w:val="none" w:sz="0" w:space="0" w:color="auto"/>
                                                <w:right w:val="none" w:sz="0" w:space="0" w:color="auto"/>
                                              </w:divBdr>
                                              <w:divsChild>
                                                <w:div w:id="1962029917">
                                                  <w:marLeft w:val="0"/>
                                                  <w:marRight w:val="0"/>
                                                  <w:marTop w:val="0"/>
                                                  <w:marBottom w:val="0"/>
                                                  <w:divBdr>
                                                    <w:top w:val="none" w:sz="0" w:space="0" w:color="auto"/>
                                                    <w:left w:val="none" w:sz="0" w:space="0" w:color="auto"/>
                                                    <w:bottom w:val="none" w:sz="0" w:space="0" w:color="auto"/>
                                                    <w:right w:val="none" w:sz="0" w:space="0" w:color="auto"/>
                                                  </w:divBdr>
                                                  <w:divsChild>
                                                    <w:div w:id="1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5490961">
      <w:bodyDiv w:val="1"/>
      <w:marLeft w:val="0"/>
      <w:marRight w:val="0"/>
      <w:marTop w:val="0"/>
      <w:marBottom w:val="0"/>
      <w:divBdr>
        <w:top w:val="none" w:sz="0" w:space="0" w:color="auto"/>
        <w:left w:val="none" w:sz="0" w:space="0" w:color="auto"/>
        <w:bottom w:val="none" w:sz="0" w:space="0" w:color="auto"/>
        <w:right w:val="none" w:sz="0" w:space="0" w:color="auto"/>
      </w:divBdr>
      <w:divsChild>
        <w:div w:id="2097096996">
          <w:marLeft w:val="0"/>
          <w:marRight w:val="0"/>
          <w:marTop w:val="0"/>
          <w:marBottom w:val="0"/>
          <w:divBdr>
            <w:top w:val="none" w:sz="0" w:space="0" w:color="auto"/>
            <w:left w:val="none" w:sz="0" w:space="0" w:color="auto"/>
            <w:bottom w:val="none" w:sz="0" w:space="0" w:color="auto"/>
            <w:right w:val="none" w:sz="0" w:space="0" w:color="auto"/>
          </w:divBdr>
          <w:divsChild>
            <w:div w:id="1348947987">
              <w:marLeft w:val="0"/>
              <w:marRight w:val="0"/>
              <w:marTop w:val="0"/>
              <w:marBottom w:val="0"/>
              <w:divBdr>
                <w:top w:val="none" w:sz="0" w:space="0" w:color="auto"/>
                <w:left w:val="none" w:sz="0" w:space="0" w:color="auto"/>
                <w:bottom w:val="none" w:sz="0" w:space="0" w:color="auto"/>
                <w:right w:val="none" w:sz="0" w:space="0" w:color="auto"/>
              </w:divBdr>
              <w:divsChild>
                <w:div w:id="994576817">
                  <w:marLeft w:val="4200"/>
                  <w:marRight w:val="0"/>
                  <w:marTop w:val="0"/>
                  <w:marBottom w:val="0"/>
                  <w:divBdr>
                    <w:top w:val="none" w:sz="0" w:space="0" w:color="auto"/>
                    <w:left w:val="none" w:sz="0" w:space="0" w:color="auto"/>
                    <w:bottom w:val="none" w:sz="0" w:space="0" w:color="auto"/>
                    <w:right w:val="none" w:sz="0" w:space="0" w:color="auto"/>
                  </w:divBdr>
                  <w:divsChild>
                    <w:div w:id="277567225">
                      <w:marLeft w:val="0"/>
                      <w:marRight w:val="0"/>
                      <w:marTop w:val="0"/>
                      <w:marBottom w:val="0"/>
                      <w:divBdr>
                        <w:top w:val="none" w:sz="0" w:space="0" w:color="auto"/>
                        <w:left w:val="none" w:sz="0" w:space="0" w:color="auto"/>
                        <w:bottom w:val="none" w:sz="0" w:space="0" w:color="auto"/>
                        <w:right w:val="none" w:sz="0" w:space="0" w:color="auto"/>
                      </w:divBdr>
                      <w:divsChild>
                        <w:div w:id="1366053978">
                          <w:marLeft w:val="0"/>
                          <w:marRight w:val="0"/>
                          <w:marTop w:val="0"/>
                          <w:marBottom w:val="0"/>
                          <w:divBdr>
                            <w:top w:val="none" w:sz="0" w:space="0" w:color="auto"/>
                            <w:left w:val="none" w:sz="0" w:space="0" w:color="auto"/>
                            <w:bottom w:val="none" w:sz="0" w:space="0" w:color="auto"/>
                            <w:right w:val="none" w:sz="0" w:space="0" w:color="auto"/>
                          </w:divBdr>
                          <w:divsChild>
                            <w:div w:id="633873309">
                              <w:marLeft w:val="0"/>
                              <w:marRight w:val="0"/>
                              <w:marTop w:val="0"/>
                              <w:marBottom w:val="0"/>
                              <w:divBdr>
                                <w:top w:val="none" w:sz="0" w:space="0" w:color="auto"/>
                                <w:left w:val="none" w:sz="0" w:space="0" w:color="auto"/>
                                <w:bottom w:val="none" w:sz="0" w:space="0" w:color="auto"/>
                                <w:right w:val="none" w:sz="0" w:space="0" w:color="auto"/>
                              </w:divBdr>
                              <w:divsChild>
                                <w:div w:id="2035307470">
                                  <w:marLeft w:val="0"/>
                                  <w:marRight w:val="0"/>
                                  <w:marTop w:val="0"/>
                                  <w:marBottom w:val="0"/>
                                  <w:divBdr>
                                    <w:top w:val="none" w:sz="0" w:space="0" w:color="auto"/>
                                    <w:left w:val="none" w:sz="0" w:space="0" w:color="auto"/>
                                    <w:bottom w:val="none" w:sz="0" w:space="0" w:color="auto"/>
                                    <w:right w:val="none" w:sz="0" w:space="0" w:color="auto"/>
                                  </w:divBdr>
                                  <w:divsChild>
                                    <w:div w:id="394547802">
                                      <w:marLeft w:val="0"/>
                                      <w:marRight w:val="0"/>
                                      <w:marTop w:val="0"/>
                                      <w:marBottom w:val="0"/>
                                      <w:divBdr>
                                        <w:top w:val="none" w:sz="0" w:space="0" w:color="auto"/>
                                        <w:left w:val="none" w:sz="0" w:space="0" w:color="auto"/>
                                        <w:bottom w:val="none" w:sz="0" w:space="0" w:color="auto"/>
                                        <w:right w:val="none" w:sz="0" w:space="0" w:color="auto"/>
                                      </w:divBdr>
                                      <w:divsChild>
                                        <w:div w:id="1121456073">
                                          <w:marLeft w:val="0"/>
                                          <w:marRight w:val="0"/>
                                          <w:marTop w:val="0"/>
                                          <w:marBottom w:val="0"/>
                                          <w:divBdr>
                                            <w:top w:val="none" w:sz="0" w:space="0" w:color="auto"/>
                                            <w:left w:val="none" w:sz="0" w:space="0" w:color="auto"/>
                                            <w:bottom w:val="none" w:sz="0" w:space="0" w:color="auto"/>
                                            <w:right w:val="none" w:sz="0" w:space="0" w:color="auto"/>
                                          </w:divBdr>
                                          <w:divsChild>
                                            <w:div w:id="1081561362">
                                              <w:marLeft w:val="0"/>
                                              <w:marRight w:val="0"/>
                                              <w:marTop w:val="0"/>
                                              <w:marBottom w:val="0"/>
                                              <w:divBdr>
                                                <w:top w:val="none" w:sz="0" w:space="0" w:color="auto"/>
                                                <w:left w:val="none" w:sz="0" w:space="0" w:color="auto"/>
                                                <w:bottom w:val="none" w:sz="0" w:space="0" w:color="auto"/>
                                                <w:right w:val="none" w:sz="0" w:space="0" w:color="auto"/>
                                              </w:divBdr>
                                              <w:divsChild>
                                                <w:div w:id="526019319">
                                                  <w:marLeft w:val="0"/>
                                                  <w:marRight w:val="0"/>
                                                  <w:marTop w:val="0"/>
                                                  <w:marBottom w:val="0"/>
                                                  <w:divBdr>
                                                    <w:top w:val="none" w:sz="0" w:space="0" w:color="auto"/>
                                                    <w:left w:val="none" w:sz="0" w:space="0" w:color="auto"/>
                                                    <w:bottom w:val="none" w:sz="0" w:space="0" w:color="auto"/>
                                                    <w:right w:val="none" w:sz="0" w:space="0" w:color="auto"/>
                                                  </w:divBdr>
                                                  <w:divsChild>
                                                    <w:div w:id="89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9035304">
      <w:bodyDiv w:val="1"/>
      <w:marLeft w:val="0"/>
      <w:marRight w:val="0"/>
      <w:marTop w:val="0"/>
      <w:marBottom w:val="0"/>
      <w:divBdr>
        <w:top w:val="none" w:sz="0" w:space="0" w:color="auto"/>
        <w:left w:val="none" w:sz="0" w:space="0" w:color="auto"/>
        <w:bottom w:val="none" w:sz="0" w:space="0" w:color="auto"/>
        <w:right w:val="none" w:sz="0" w:space="0" w:color="auto"/>
      </w:divBdr>
      <w:divsChild>
        <w:div w:id="1386643101">
          <w:marLeft w:val="0"/>
          <w:marRight w:val="0"/>
          <w:marTop w:val="0"/>
          <w:marBottom w:val="0"/>
          <w:divBdr>
            <w:top w:val="none" w:sz="0" w:space="0" w:color="auto"/>
            <w:left w:val="none" w:sz="0" w:space="0" w:color="auto"/>
            <w:bottom w:val="none" w:sz="0" w:space="0" w:color="auto"/>
            <w:right w:val="none" w:sz="0" w:space="0" w:color="auto"/>
          </w:divBdr>
          <w:divsChild>
            <w:div w:id="868450225">
              <w:marLeft w:val="0"/>
              <w:marRight w:val="0"/>
              <w:marTop w:val="0"/>
              <w:marBottom w:val="0"/>
              <w:divBdr>
                <w:top w:val="none" w:sz="0" w:space="0" w:color="auto"/>
                <w:left w:val="none" w:sz="0" w:space="0" w:color="auto"/>
                <w:bottom w:val="none" w:sz="0" w:space="0" w:color="auto"/>
                <w:right w:val="none" w:sz="0" w:space="0" w:color="auto"/>
              </w:divBdr>
              <w:divsChild>
                <w:div w:id="1475415562">
                  <w:marLeft w:val="4200"/>
                  <w:marRight w:val="0"/>
                  <w:marTop w:val="0"/>
                  <w:marBottom w:val="0"/>
                  <w:divBdr>
                    <w:top w:val="none" w:sz="0" w:space="0" w:color="auto"/>
                    <w:left w:val="none" w:sz="0" w:space="0" w:color="auto"/>
                    <w:bottom w:val="none" w:sz="0" w:space="0" w:color="auto"/>
                    <w:right w:val="none" w:sz="0" w:space="0" w:color="auto"/>
                  </w:divBdr>
                  <w:divsChild>
                    <w:div w:id="74908808">
                      <w:marLeft w:val="0"/>
                      <w:marRight w:val="0"/>
                      <w:marTop w:val="0"/>
                      <w:marBottom w:val="0"/>
                      <w:divBdr>
                        <w:top w:val="none" w:sz="0" w:space="0" w:color="auto"/>
                        <w:left w:val="none" w:sz="0" w:space="0" w:color="auto"/>
                        <w:bottom w:val="none" w:sz="0" w:space="0" w:color="auto"/>
                        <w:right w:val="none" w:sz="0" w:space="0" w:color="auto"/>
                      </w:divBdr>
                      <w:divsChild>
                        <w:div w:id="1967001251">
                          <w:marLeft w:val="0"/>
                          <w:marRight w:val="0"/>
                          <w:marTop w:val="0"/>
                          <w:marBottom w:val="0"/>
                          <w:divBdr>
                            <w:top w:val="none" w:sz="0" w:space="0" w:color="auto"/>
                            <w:left w:val="none" w:sz="0" w:space="0" w:color="auto"/>
                            <w:bottom w:val="none" w:sz="0" w:space="0" w:color="auto"/>
                            <w:right w:val="none" w:sz="0" w:space="0" w:color="auto"/>
                          </w:divBdr>
                          <w:divsChild>
                            <w:div w:id="1463696474">
                              <w:marLeft w:val="0"/>
                              <w:marRight w:val="0"/>
                              <w:marTop w:val="0"/>
                              <w:marBottom w:val="0"/>
                              <w:divBdr>
                                <w:top w:val="none" w:sz="0" w:space="0" w:color="auto"/>
                                <w:left w:val="none" w:sz="0" w:space="0" w:color="auto"/>
                                <w:bottom w:val="none" w:sz="0" w:space="0" w:color="auto"/>
                                <w:right w:val="none" w:sz="0" w:space="0" w:color="auto"/>
                              </w:divBdr>
                              <w:divsChild>
                                <w:div w:id="1942949127">
                                  <w:marLeft w:val="0"/>
                                  <w:marRight w:val="0"/>
                                  <w:marTop w:val="0"/>
                                  <w:marBottom w:val="0"/>
                                  <w:divBdr>
                                    <w:top w:val="none" w:sz="0" w:space="0" w:color="auto"/>
                                    <w:left w:val="none" w:sz="0" w:space="0" w:color="auto"/>
                                    <w:bottom w:val="none" w:sz="0" w:space="0" w:color="auto"/>
                                    <w:right w:val="none" w:sz="0" w:space="0" w:color="auto"/>
                                  </w:divBdr>
                                  <w:divsChild>
                                    <w:div w:id="439181852">
                                      <w:marLeft w:val="0"/>
                                      <w:marRight w:val="0"/>
                                      <w:marTop w:val="0"/>
                                      <w:marBottom w:val="0"/>
                                      <w:divBdr>
                                        <w:top w:val="none" w:sz="0" w:space="0" w:color="auto"/>
                                        <w:left w:val="none" w:sz="0" w:space="0" w:color="auto"/>
                                        <w:bottom w:val="none" w:sz="0" w:space="0" w:color="auto"/>
                                        <w:right w:val="none" w:sz="0" w:space="0" w:color="auto"/>
                                      </w:divBdr>
                                      <w:divsChild>
                                        <w:div w:id="2130971733">
                                          <w:marLeft w:val="0"/>
                                          <w:marRight w:val="0"/>
                                          <w:marTop w:val="0"/>
                                          <w:marBottom w:val="0"/>
                                          <w:divBdr>
                                            <w:top w:val="none" w:sz="0" w:space="0" w:color="auto"/>
                                            <w:left w:val="none" w:sz="0" w:space="0" w:color="auto"/>
                                            <w:bottom w:val="none" w:sz="0" w:space="0" w:color="auto"/>
                                            <w:right w:val="none" w:sz="0" w:space="0" w:color="auto"/>
                                          </w:divBdr>
                                          <w:divsChild>
                                            <w:div w:id="1861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653783">
      <w:bodyDiv w:val="1"/>
      <w:marLeft w:val="0"/>
      <w:marRight w:val="0"/>
      <w:marTop w:val="0"/>
      <w:marBottom w:val="0"/>
      <w:divBdr>
        <w:top w:val="none" w:sz="0" w:space="0" w:color="auto"/>
        <w:left w:val="none" w:sz="0" w:space="0" w:color="auto"/>
        <w:bottom w:val="none" w:sz="0" w:space="0" w:color="auto"/>
        <w:right w:val="none" w:sz="0" w:space="0" w:color="auto"/>
      </w:divBdr>
      <w:divsChild>
        <w:div w:id="1968471008">
          <w:marLeft w:val="0"/>
          <w:marRight w:val="0"/>
          <w:marTop w:val="0"/>
          <w:marBottom w:val="0"/>
          <w:divBdr>
            <w:top w:val="none" w:sz="0" w:space="0" w:color="auto"/>
            <w:left w:val="none" w:sz="0" w:space="0" w:color="auto"/>
            <w:bottom w:val="none" w:sz="0" w:space="0" w:color="auto"/>
            <w:right w:val="none" w:sz="0" w:space="0" w:color="auto"/>
          </w:divBdr>
          <w:divsChild>
            <w:div w:id="992636862">
              <w:marLeft w:val="0"/>
              <w:marRight w:val="0"/>
              <w:marTop w:val="0"/>
              <w:marBottom w:val="0"/>
              <w:divBdr>
                <w:top w:val="none" w:sz="0" w:space="0" w:color="auto"/>
                <w:left w:val="none" w:sz="0" w:space="0" w:color="auto"/>
                <w:bottom w:val="none" w:sz="0" w:space="0" w:color="auto"/>
                <w:right w:val="none" w:sz="0" w:space="0" w:color="auto"/>
              </w:divBdr>
              <w:divsChild>
                <w:div w:id="1412971802">
                  <w:marLeft w:val="4200"/>
                  <w:marRight w:val="0"/>
                  <w:marTop w:val="0"/>
                  <w:marBottom w:val="0"/>
                  <w:divBdr>
                    <w:top w:val="none" w:sz="0" w:space="0" w:color="auto"/>
                    <w:left w:val="none" w:sz="0" w:space="0" w:color="auto"/>
                    <w:bottom w:val="none" w:sz="0" w:space="0" w:color="auto"/>
                    <w:right w:val="none" w:sz="0" w:space="0" w:color="auto"/>
                  </w:divBdr>
                  <w:divsChild>
                    <w:div w:id="804004862">
                      <w:marLeft w:val="0"/>
                      <w:marRight w:val="0"/>
                      <w:marTop w:val="0"/>
                      <w:marBottom w:val="0"/>
                      <w:divBdr>
                        <w:top w:val="none" w:sz="0" w:space="0" w:color="auto"/>
                        <w:left w:val="none" w:sz="0" w:space="0" w:color="auto"/>
                        <w:bottom w:val="none" w:sz="0" w:space="0" w:color="auto"/>
                        <w:right w:val="none" w:sz="0" w:space="0" w:color="auto"/>
                      </w:divBdr>
                      <w:divsChild>
                        <w:div w:id="1507793192">
                          <w:marLeft w:val="0"/>
                          <w:marRight w:val="0"/>
                          <w:marTop w:val="0"/>
                          <w:marBottom w:val="0"/>
                          <w:divBdr>
                            <w:top w:val="none" w:sz="0" w:space="0" w:color="auto"/>
                            <w:left w:val="none" w:sz="0" w:space="0" w:color="auto"/>
                            <w:bottom w:val="none" w:sz="0" w:space="0" w:color="auto"/>
                            <w:right w:val="none" w:sz="0" w:space="0" w:color="auto"/>
                          </w:divBdr>
                          <w:divsChild>
                            <w:div w:id="1717268246">
                              <w:marLeft w:val="0"/>
                              <w:marRight w:val="0"/>
                              <w:marTop w:val="0"/>
                              <w:marBottom w:val="0"/>
                              <w:divBdr>
                                <w:top w:val="none" w:sz="0" w:space="0" w:color="auto"/>
                                <w:left w:val="none" w:sz="0" w:space="0" w:color="auto"/>
                                <w:bottom w:val="none" w:sz="0" w:space="0" w:color="auto"/>
                                <w:right w:val="none" w:sz="0" w:space="0" w:color="auto"/>
                              </w:divBdr>
                              <w:divsChild>
                                <w:div w:id="1592008912">
                                  <w:marLeft w:val="0"/>
                                  <w:marRight w:val="0"/>
                                  <w:marTop w:val="0"/>
                                  <w:marBottom w:val="0"/>
                                  <w:divBdr>
                                    <w:top w:val="none" w:sz="0" w:space="0" w:color="auto"/>
                                    <w:left w:val="none" w:sz="0" w:space="0" w:color="auto"/>
                                    <w:bottom w:val="none" w:sz="0" w:space="0" w:color="auto"/>
                                    <w:right w:val="none" w:sz="0" w:space="0" w:color="auto"/>
                                  </w:divBdr>
                                  <w:divsChild>
                                    <w:div w:id="1114907626">
                                      <w:marLeft w:val="0"/>
                                      <w:marRight w:val="0"/>
                                      <w:marTop w:val="0"/>
                                      <w:marBottom w:val="0"/>
                                      <w:divBdr>
                                        <w:top w:val="none" w:sz="0" w:space="0" w:color="auto"/>
                                        <w:left w:val="none" w:sz="0" w:space="0" w:color="auto"/>
                                        <w:bottom w:val="none" w:sz="0" w:space="0" w:color="auto"/>
                                        <w:right w:val="none" w:sz="0" w:space="0" w:color="auto"/>
                                      </w:divBdr>
                                      <w:divsChild>
                                        <w:div w:id="606043884">
                                          <w:marLeft w:val="0"/>
                                          <w:marRight w:val="0"/>
                                          <w:marTop w:val="0"/>
                                          <w:marBottom w:val="0"/>
                                          <w:divBdr>
                                            <w:top w:val="none" w:sz="0" w:space="0" w:color="auto"/>
                                            <w:left w:val="none" w:sz="0" w:space="0" w:color="auto"/>
                                            <w:bottom w:val="none" w:sz="0" w:space="0" w:color="auto"/>
                                            <w:right w:val="none" w:sz="0" w:space="0" w:color="auto"/>
                                          </w:divBdr>
                                          <w:divsChild>
                                            <w:div w:id="140663301">
                                              <w:marLeft w:val="0"/>
                                              <w:marRight w:val="0"/>
                                              <w:marTop w:val="0"/>
                                              <w:marBottom w:val="0"/>
                                              <w:divBdr>
                                                <w:top w:val="none" w:sz="0" w:space="0" w:color="auto"/>
                                                <w:left w:val="none" w:sz="0" w:space="0" w:color="auto"/>
                                                <w:bottom w:val="none" w:sz="0" w:space="0" w:color="auto"/>
                                                <w:right w:val="none" w:sz="0" w:space="0" w:color="auto"/>
                                              </w:divBdr>
                                              <w:divsChild>
                                                <w:div w:id="1956207609">
                                                  <w:marLeft w:val="0"/>
                                                  <w:marRight w:val="0"/>
                                                  <w:marTop w:val="0"/>
                                                  <w:marBottom w:val="0"/>
                                                  <w:divBdr>
                                                    <w:top w:val="none" w:sz="0" w:space="0" w:color="auto"/>
                                                    <w:left w:val="none" w:sz="0" w:space="0" w:color="auto"/>
                                                    <w:bottom w:val="none" w:sz="0" w:space="0" w:color="auto"/>
                                                    <w:right w:val="none" w:sz="0" w:space="0" w:color="auto"/>
                                                  </w:divBdr>
                                                  <w:divsChild>
                                                    <w:div w:id="2102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62899300">
      <w:bodyDiv w:val="1"/>
      <w:marLeft w:val="0"/>
      <w:marRight w:val="0"/>
      <w:marTop w:val="0"/>
      <w:marBottom w:val="0"/>
      <w:divBdr>
        <w:top w:val="none" w:sz="0" w:space="0" w:color="auto"/>
        <w:left w:val="none" w:sz="0" w:space="0" w:color="auto"/>
        <w:bottom w:val="none" w:sz="0" w:space="0" w:color="auto"/>
        <w:right w:val="none" w:sz="0" w:space="0" w:color="auto"/>
      </w:divBdr>
    </w:div>
    <w:div w:id="2073892419">
      <w:bodyDiv w:val="1"/>
      <w:marLeft w:val="0"/>
      <w:marRight w:val="0"/>
      <w:marTop w:val="0"/>
      <w:marBottom w:val="0"/>
      <w:divBdr>
        <w:top w:val="none" w:sz="0" w:space="0" w:color="auto"/>
        <w:left w:val="none" w:sz="0" w:space="0" w:color="auto"/>
        <w:bottom w:val="none" w:sz="0" w:space="0" w:color="auto"/>
        <w:right w:val="none" w:sz="0" w:space="0" w:color="auto"/>
      </w:divBdr>
    </w:div>
    <w:div w:id="208209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docs.microsoft.com/en-us/advanced-threat-analytics/plan-design/ata-capacity-planning" TargetMode="External"/><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customXml" Target="../customXml/item8.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s://technet.microsoft.com/en-us/library/mt429323.aspx" TargetMode="External"/><Relationship Id="rId33"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docs.microsoft.com/en-us/advanced-threat-analytics/plan-design/ata-capacity-plannin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cs.microsoft.com/en-us/advanced-threat-analytics/plan-design/ata-capacity-planning" TargetMode="External"/><Relationship Id="rId28" Type="http://schemas.openxmlformats.org/officeDocument/2006/relationships/image" Target="media/image6.gif"/><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package" Target="embeddings/Microsoft_Visio_Drawing.vsdx"/><Relationship Id="rId27" Type="http://schemas.openxmlformats.org/officeDocument/2006/relationships/hyperlink" Target="https://technet.microsoft.com/en-us/library/mt429323.aspx" TargetMode="External"/><Relationship Id="rId30" Type="http://schemas.openxmlformats.org/officeDocument/2006/relationships/fontTable" Target="fontTable.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01CC8C9E464FDFA4EF2E3292ABBB19"/>
        <w:category>
          <w:name w:val="General"/>
          <w:gallery w:val="placeholder"/>
        </w:category>
        <w:types>
          <w:type w:val="bbPlcHdr"/>
        </w:types>
        <w:behaviors>
          <w:behavior w:val="content"/>
        </w:behaviors>
        <w:guid w:val="{A9539986-E5FE-49C6-92C8-E3F4E8180CFF}"/>
      </w:docPartPr>
      <w:docPartBody>
        <w:p w:rsidR="00F20263" w:rsidRDefault="001E2250">
          <w:pPr>
            <w:pStyle w:val="4F01CC8C9E464FDFA4EF2E3292ABBB19"/>
          </w:pPr>
          <w:r w:rsidRPr="00D37C32">
            <w:rPr>
              <w:rStyle w:val="PlaceholderText"/>
            </w:rPr>
            <w:t>Click here to enter text.</w:t>
          </w:r>
        </w:p>
      </w:docPartBody>
    </w:docPart>
    <w:docPart>
      <w:docPartPr>
        <w:name w:val="9C735E6B667F414A8031E7CC9D1056F4"/>
        <w:category>
          <w:name w:val="General"/>
          <w:gallery w:val="placeholder"/>
        </w:category>
        <w:types>
          <w:type w:val="bbPlcHdr"/>
        </w:types>
        <w:behaviors>
          <w:behavior w:val="content"/>
        </w:behaviors>
        <w:guid w:val="{E7A347D8-1A59-4B4F-950F-CB2BD5AC1BF5}"/>
      </w:docPartPr>
      <w:docPartBody>
        <w:p w:rsidR="00F20263" w:rsidRDefault="001E2250">
          <w:pPr>
            <w:pStyle w:val="9C735E6B667F414A8031E7CC9D1056F4"/>
          </w:pPr>
          <w:r w:rsidRPr="00D37C32">
            <w:rPr>
              <w:rStyle w:val="PlaceholderText"/>
            </w:rPr>
            <w:t>Choose an item.</w:t>
          </w:r>
        </w:p>
      </w:docPartBody>
    </w:docPart>
    <w:docPart>
      <w:docPartPr>
        <w:name w:val="7C28549185104C90B33DFE9E147BA032"/>
        <w:category>
          <w:name w:val="General"/>
          <w:gallery w:val="placeholder"/>
        </w:category>
        <w:types>
          <w:type w:val="bbPlcHdr"/>
        </w:types>
        <w:behaviors>
          <w:behavior w:val="content"/>
        </w:behaviors>
        <w:guid w:val="{6C710F51-02AB-4118-9C55-8244F49193C5}"/>
      </w:docPartPr>
      <w:docPartBody>
        <w:p w:rsidR="00F20263" w:rsidRDefault="001E2250">
          <w:pPr>
            <w:pStyle w:val="7C28549185104C90B33DFE9E147BA032"/>
          </w:pPr>
          <w:r>
            <w:rPr>
              <w:rStyle w:val="Strong"/>
            </w:rPr>
            <w:t xml:space="preserve">     </w:t>
          </w:r>
        </w:p>
      </w:docPartBody>
    </w:docPart>
    <w:docPart>
      <w:docPartPr>
        <w:name w:val="F2FA85CD9DA3435C8BBABFB69B3DBF30"/>
        <w:category>
          <w:name w:val="General"/>
          <w:gallery w:val="placeholder"/>
        </w:category>
        <w:types>
          <w:type w:val="bbPlcHdr"/>
        </w:types>
        <w:behaviors>
          <w:behavior w:val="content"/>
        </w:behaviors>
        <w:guid w:val="{BFC87269-6119-4D2D-8AC8-48B8110B01F5}"/>
      </w:docPartPr>
      <w:docPartBody>
        <w:p w:rsidR="00F20263" w:rsidRDefault="001E2250">
          <w:pPr>
            <w:pStyle w:val="F2FA85CD9DA3435C8BBABFB69B3DBF30"/>
          </w:pPr>
          <w:r w:rsidRPr="006E04CD">
            <w:rPr>
              <w:rStyle w:val="PlaceholderText"/>
            </w:rPr>
            <w:t>Click here to enter text.</w:t>
          </w:r>
        </w:p>
      </w:docPartBody>
    </w:docPart>
    <w:docPart>
      <w:docPartPr>
        <w:name w:val="BB3B6066589A4FDAA10F400983DBA254"/>
        <w:category>
          <w:name w:val="General"/>
          <w:gallery w:val="placeholder"/>
        </w:category>
        <w:types>
          <w:type w:val="bbPlcHdr"/>
        </w:types>
        <w:behaviors>
          <w:behavior w:val="content"/>
        </w:behaviors>
        <w:guid w:val="{DFB4CD51-D2D0-402F-8EEB-6095FC8A77CA}"/>
      </w:docPartPr>
      <w:docPartBody>
        <w:p w:rsidR="00F20263" w:rsidRDefault="001E2250">
          <w:pPr>
            <w:pStyle w:val="BB3B6066589A4FDAA10F400983DBA254"/>
          </w:pPr>
          <w:r w:rsidRPr="006E04CD">
            <w:rPr>
              <w:rStyle w:val="PlaceholderText"/>
            </w:rPr>
            <w:t>Click here to enter text.</w:t>
          </w:r>
        </w:p>
      </w:docPartBody>
    </w:docPart>
    <w:docPart>
      <w:docPartPr>
        <w:name w:val="22C5C4C87F444D4D9FD11A5F36A1FA50"/>
        <w:category>
          <w:name w:val="General"/>
          <w:gallery w:val="placeholder"/>
        </w:category>
        <w:types>
          <w:type w:val="bbPlcHdr"/>
        </w:types>
        <w:behaviors>
          <w:behavior w:val="content"/>
        </w:behaviors>
        <w:guid w:val="{27E9FAEE-F4FF-4CC4-BE68-E36F152EA7B6}"/>
      </w:docPartPr>
      <w:docPartBody>
        <w:p w:rsidR="00F20263" w:rsidRDefault="001E2250">
          <w:pPr>
            <w:pStyle w:val="22C5C4C87F444D4D9FD11A5F36A1FA50"/>
          </w:pPr>
          <w:r>
            <w:rPr>
              <w:rStyle w:val="Strong"/>
            </w:rPr>
            <w:t xml:space="preserve">     </w:t>
          </w:r>
        </w:p>
      </w:docPartBody>
    </w:docPart>
    <w:docPart>
      <w:docPartPr>
        <w:name w:val="ADD7FB39657F483CAC9316E540E75D24"/>
        <w:category>
          <w:name w:val="General"/>
          <w:gallery w:val="placeholder"/>
        </w:category>
        <w:types>
          <w:type w:val="bbPlcHdr"/>
        </w:types>
        <w:behaviors>
          <w:behavior w:val="content"/>
        </w:behaviors>
        <w:guid w:val="{0C8A97BF-41A5-4809-9673-3D385F626DB9}"/>
      </w:docPartPr>
      <w:docPartBody>
        <w:p w:rsidR="00F20263" w:rsidRDefault="001E2250">
          <w:pPr>
            <w:pStyle w:val="ADD7FB39657F483CAC9316E540E75D24"/>
          </w:pPr>
          <w:r w:rsidRPr="006E04CD">
            <w:rPr>
              <w:rStyle w:val="PlaceholderText"/>
            </w:rPr>
            <w:t>Click here to enter text.</w:t>
          </w:r>
        </w:p>
      </w:docPartBody>
    </w:docPart>
    <w:docPart>
      <w:docPartPr>
        <w:name w:val="EF1C8427734B42DA9975B7EAE0B1A6FE"/>
        <w:category>
          <w:name w:val="General"/>
          <w:gallery w:val="placeholder"/>
        </w:category>
        <w:types>
          <w:type w:val="bbPlcHdr"/>
        </w:types>
        <w:behaviors>
          <w:behavior w:val="content"/>
        </w:behaviors>
        <w:guid w:val="{DE015D51-F2CB-4A13-9211-F2804155B094}"/>
      </w:docPartPr>
      <w:docPartBody>
        <w:p w:rsidR="00F20263" w:rsidRDefault="001E2250">
          <w:pPr>
            <w:pStyle w:val="EF1C8427734B42DA9975B7EAE0B1A6FE"/>
          </w:pPr>
          <w:r w:rsidRPr="006E04CD">
            <w:rPr>
              <w:rStyle w:val="PlaceholderText"/>
            </w:rPr>
            <w:t>Click here to enter text.</w:t>
          </w:r>
        </w:p>
      </w:docPartBody>
    </w:docPart>
    <w:docPart>
      <w:docPartPr>
        <w:name w:val="AD92A8F3FC62425594211DC121C5640E"/>
        <w:category>
          <w:name w:val="General"/>
          <w:gallery w:val="placeholder"/>
        </w:category>
        <w:types>
          <w:type w:val="bbPlcHdr"/>
        </w:types>
        <w:behaviors>
          <w:behavior w:val="content"/>
        </w:behaviors>
        <w:guid w:val="{ACF73422-D7CD-4D62-B729-1DACC6EF5C6C}"/>
      </w:docPartPr>
      <w:docPartBody>
        <w:p w:rsidR="00F20263" w:rsidRDefault="001E2250">
          <w:pPr>
            <w:pStyle w:val="AD92A8F3FC62425594211DC121C5640E"/>
          </w:pPr>
          <w:r>
            <w:rPr>
              <w:rStyle w:val="Strong"/>
            </w:rPr>
            <w:t xml:space="preserve">     </w:t>
          </w:r>
        </w:p>
      </w:docPartBody>
    </w:docPart>
    <w:docPart>
      <w:docPartPr>
        <w:name w:val="80542F8D1B444D9397FAD4E751ED50E2"/>
        <w:category>
          <w:name w:val="General"/>
          <w:gallery w:val="placeholder"/>
        </w:category>
        <w:types>
          <w:type w:val="bbPlcHdr"/>
        </w:types>
        <w:behaviors>
          <w:behavior w:val="content"/>
        </w:behaviors>
        <w:guid w:val="{6B204ABB-0D4F-40BD-8C80-2637C6E777B1}"/>
      </w:docPartPr>
      <w:docPartBody>
        <w:p w:rsidR="00F20263" w:rsidRDefault="001E2250">
          <w:pPr>
            <w:pStyle w:val="80542F8D1B444D9397FAD4E751ED50E2"/>
          </w:pPr>
          <w:r w:rsidRPr="006E04CD">
            <w:rPr>
              <w:rStyle w:val="PlaceholderText"/>
            </w:rPr>
            <w:t>Click here to enter text.</w:t>
          </w:r>
        </w:p>
      </w:docPartBody>
    </w:docPart>
    <w:docPart>
      <w:docPartPr>
        <w:name w:val="9F4DB5F5DFC04D32988EF400C52BFDDE"/>
        <w:category>
          <w:name w:val="General"/>
          <w:gallery w:val="placeholder"/>
        </w:category>
        <w:types>
          <w:type w:val="bbPlcHdr"/>
        </w:types>
        <w:behaviors>
          <w:behavior w:val="content"/>
        </w:behaviors>
        <w:guid w:val="{780E4853-9B44-4AC9-B400-24933D58E3FD}"/>
      </w:docPartPr>
      <w:docPartBody>
        <w:p w:rsidR="00670B6B" w:rsidRDefault="00BD6412" w:rsidP="00BD6412">
          <w:pPr>
            <w:pStyle w:val="9F4DB5F5DFC04D32988EF400C52BFDDE"/>
          </w:pPr>
          <w:r w:rsidRPr="006E04CD">
            <w:rPr>
              <w:rStyle w:val="PlaceholderText"/>
            </w:rPr>
            <w:t>Click here to enter text.</w:t>
          </w:r>
        </w:p>
      </w:docPartBody>
    </w:docPart>
    <w:docPart>
      <w:docPartPr>
        <w:name w:val="A7E66DE276BF47DE95AE5E3BF8B14E40"/>
        <w:category>
          <w:name w:val="General"/>
          <w:gallery w:val="placeholder"/>
        </w:category>
        <w:types>
          <w:type w:val="bbPlcHdr"/>
        </w:types>
        <w:behaviors>
          <w:behavior w:val="content"/>
        </w:behaviors>
        <w:guid w:val="{8D1EEDF2-0CC8-48E4-AE7B-4D3B0CE78E59}"/>
      </w:docPartPr>
      <w:docPartBody>
        <w:p w:rsidR="00670B6B" w:rsidRDefault="00BD6412" w:rsidP="00BD6412">
          <w:pPr>
            <w:pStyle w:val="A7E66DE276BF47DE95AE5E3BF8B14E40"/>
          </w:pPr>
          <w:r>
            <w:rPr>
              <w:rStyle w:val="Strong"/>
            </w:rPr>
            <w:t xml:space="preserve">     </w:t>
          </w:r>
        </w:p>
      </w:docPartBody>
    </w:docPart>
    <w:docPart>
      <w:docPartPr>
        <w:name w:val="B929CFE85E0B466A86D080E16F33AE77"/>
        <w:category>
          <w:name w:val="General"/>
          <w:gallery w:val="placeholder"/>
        </w:category>
        <w:types>
          <w:type w:val="bbPlcHdr"/>
        </w:types>
        <w:behaviors>
          <w:behavior w:val="content"/>
        </w:behaviors>
        <w:guid w:val="{FED19978-17A1-4CAB-9F7D-2B4B7B859A33}"/>
      </w:docPartPr>
      <w:docPartBody>
        <w:p w:rsidR="00670B6B" w:rsidRDefault="00BD6412" w:rsidP="00BD6412">
          <w:pPr>
            <w:pStyle w:val="B929CFE85E0B466A86D080E16F33AE77"/>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0"/>
    <w:rsid w:val="00107FFA"/>
    <w:rsid w:val="001E2250"/>
    <w:rsid w:val="002704AB"/>
    <w:rsid w:val="004260A0"/>
    <w:rsid w:val="005238BF"/>
    <w:rsid w:val="005F2001"/>
    <w:rsid w:val="006100F0"/>
    <w:rsid w:val="00670B6B"/>
    <w:rsid w:val="00707DFF"/>
    <w:rsid w:val="00745CB5"/>
    <w:rsid w:val="0075467F"/>
    <w:rsid w:val="007A4786"/>
    <w:rsid w:val="0087724D"/>
    <w:rsid w:val="00925044"/>
    <w:rsid w:val="00934CC2"/>
    <w:rsid w:val="00A062EF"/>
    <w:rsid w:val="00A84174"/>
    <w:rsid w:val="00B0053F"/>
    <w:rsid w:val="00B26A6D"/>
    <w:rsid w:val="00BC05C6"/>
    <w:rsid w:val="00BD6412"/>
    <w:rsid w:val="00EC3701"/>
    <w:rsid w:val="00F20263"/>
    <w:rsid w:val="00F5341B"/>
    <w:rsid w:val="00F9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001"/>
    <w:rPr>
      <w:color w:val="808080"/>
    </w:rPr>
  </w:style>
  <w:style w:type="paragraph" w:customStyle="1" w:styleId="4F01CC8C9E464FDFA4EF2E3292ABBB19">
    <w:name w:val="4F01CC8C9E464FDFA4EF2E3292ABBB19"/>
  </w:style>
  <w:style w:type="paragraph" w:customStyle="1" w:styleId="EF307A9000C647BE85CA079B0D2061EC">
    <w:name w:val="EF307A9000C647BE85CA079B0D2061EC"/>
  </w:style>
  <w:style w:type="paragraph" w:customStyle="1" w:styleId="9C735E6B667F414A8031E7CC9D1056F4">
    <w:name w:val="9C735E6B667F414A8031E7CC9D1056F4"/>
  </w:style>
  <w:style w:type="character" w:styleId="Strong">
    <w:name w:val="Strong"/>
    <w:basedOn w:val="DefaultParagraphFont"/>
    <w:uiPriority w:val="22"/>
    <w:qFormat/>
    <w:rsid w:val="005F2001"/>
    <w:rPr>
      <w:b/>
      <w:bCs/>
    </w:rPr>
  </w:style>
  <w:style w:type="paragraph" w:customStyle="1" w:styleId="7C28549185104C90B33DFE9E147BA032">
    <w:name w:val="7C28549185104C90B33DFE9E147BA032"/>
  </w:style>
  <w:style w:type="paragraph" w:customStyle="1" w:styleId="F2FA85CD9DA3435C8BBABFB69B3DBF30">
    <w:name w:val="F2FA85CD9DA3435C8BBABFB69B3DBF30"/>
  </w:style>
  <w:style w:type="paragraph" w:customStyle="1" w:styleId="BB3B6066589A4FDAA10F400983DBA254">
    <w:name w:val="BB3B6066589A4FDAA10F400983DBA254"/>
  </w:style>
  <w:style w:type="paragraph" w:customStyle="1" w:styleId="22C5C4C87F444D4D9FD11A5F36A1FA50">
    <w:name w:val="22C5C4C87F444D4D9FD11A5F36A1FA50"/>
  </w:style>
  <w:style w:type="paragraph" w:customStyle="1" w:styleId="ADD7FB39657F483CAC9316E540E75D24">
    <w:name w:val="ADD7FB39657F483CAC9316E540E75D24"/>
  </w:style>
  <w:style w:type="paragraph" w:customStyle="1" w:styleId="EF1C8427734B42DA9975B7EAE0B1A6FE">
    <w:name w:val="EF1C8427734B42DA9975B7EAE0B1A6FE"/>
  </w:style>
  <w:style w:type="paragraph" w:customStyle="1" w:styleId="AD92A8F3FC62425594211DC121C5640E">
    <w:name w:val="AD92A8F3FC62425594211DC121C5640E"/>
  </w:style>
  <w:style w:type="paragraph" w:customStyle="1" w:styleId="80542F8D1B444D9397FAD4E751ED50E2">
    <w:name w:val="80542F8D1B444D9397FAD4E751ED50E2"/>
  </w:style>
  <w:style w:type="paragraph" w:customStyle="1" w:styleId="22BE382D978C4AE8BA4AD02ABAC518F2">
    <w:name w:val="22BE382D978C4AE8BA4AD02ABAC518F2"/>
    <w:rsid w:val="00BD6412"/>
  </w:style>
  <w:style w:type="paragraph" w:customStyle="1" w:styleId="932DB15E66F1440097D225CB5F3C91C9">
    <w:name w:val="932DB15E66F1440097D225CB5F3C91C9"/>
    <w:rsid w:val="00BD6412"/>
  </w:style>
  <w:style w:type="paragraph" w:customStyle="1" w:styleId="D21644B2DBF44DEFB9FA59617C739DF2">
    <w:name w:val="D21644B2DBF44DEFB9FA59617C739DF2"/>
    <w:rsid w:val="00BD6412"/>
  </w:style>
  <w:style w:type="paragraph" w:customStyle="1" w:styleId="A85D25E6A9C04F8EA41DA2C3A13800FB">
    <w:name w:val="A85D25E6A9C04F8EA41DA2C3A13800FB"/>
    <w:rsid w:val="00BD6412"/>
  </w:style>
  <w:style w:type="paragraph" w:customStyle="1" w:styleId="488986E962924B2D8C2B74512F694945">
    <w:name w:val="488986E962924B2D8C2B74512F694945"/>
    <w:rsid w:val="00BD6412"/>
  </w:style>
  <w:style w:type="paragraph" w:customStyle="1" w:styleId="67E3E3E4C5C945B9A64820C8F96873C9">
    <w:name w:val="67E3E3E4C5C945B9A64820C8F96873C9"/>
    <w:rsid w:val="00BD6412"/>
  </w:style>
  <w:style w:type="paragraph" w:customStyle="1" w:styleId="DD7183F8688E4EEDA9B125FC70438C59">
    <w:name w:val="DD7183F8688E4EEDA9B125FC70438C59"/>
    <w:rsid w:val="00BD6412"/>
  </w:style>
  <w:style w:type="paragraph" w:customStyle="1" w:styleId="9F39D456E3E24C989F6269AD7762E04D">
    <w:name w:val="9F39D456E3E24C989F6269AD7762E04D"/>
    <w:rsid w:val="00BD6412"/>
  </w:style>
  <w:style w:type="paragraph" w:customStyle="1" w:styleId="7EC28102DCFD4AD389FF3971126AC839">
    <w:name w:val="7EC28102DCFD4AD389FF3971126AC839"/>
    <w:rsid w:val="00BD6412"/>
  </w:style>
  <w:style w:type="paragraph" w:customStyle="1" w:styleId="9F4DB5F5DFC04D32988EF400C52BFDDE">
    <w:name w:val="9F4DB5F5DFC04D32988EF400C52BFDDE"/>
    <w:rsid w:val="00BD6412"/>
  </w:style>
  <w:style w:type="paragraph" w:customStyle="1" w:styleId="A7E66DE276BF47DE95AE5E3BF8B14E40">
    <w:name w:val="A7E66DE276BF47DE95AE5E3BF8B14E40"/>
    <w:rsid w:val="00BD6412"/>
  </w:style>
  <w:style w:type="paragraph" w:customStyle="1" w:styleId="B929CFE85E0B466A86D080E16F33AE77">
    <w:name w:val="B929CFE85E0B466A86D080E16F33AE77"/>
    <w:rsid w:val="00BD6412"/>
  </w:style>
  <w:style w:type="paragraph" w:customStyle="1" w:styleId="5228215CDE8B4146AC4AED57061B6F9A">
    <w:name w:val="5228215CDE8B4146AC4AED57061B6F9A"/>
    <w:rsid w:val="005F2001"/>
  </w:style>
  <w:style w:type="paragraph" w:customStyle="1" w:styleId="AFD824644F554C5F9F1EF11B358B9196">
    <w:name w:val="AFD824644F554C5F9F1EF11B358B9196"/>
    <w:rsid w:val="005F2001"/>
  </w:style>
  <w:style w:type="paragraph" w:customStyle="1" w:styleId="0675199D50DB4E45A92C5F890022299A">
    <w:name w:val="0675199D50DB4E45A92C5F890022299A"/>
    <w:rsid w:val="005F2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Description of the technical functionalities in a document according to the agreed format defined in the template (Exhibit n) of the SOW.</DocumentDescription>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DerivedFromID xmlns="230e9df3-be65-4c73-a93b-d1236ebd677e">Original</DerivedFromID>
    <TaxCatchAll xmlns="230e9df3-be65-4c73-a93b-d1236ebd677e">
      <Value>1301</Value>
      <Value>1248</Value>
    </TaxCatchAll>
    <_dlc_DocId xmlns="230e9df3-be65-4c73-a93b-d1236ebd677e">CAMPUSIPKIT-413329837-43</_dlc_DocId>
    <_dlc_DocIdUrl xmlns="230e9df3-be65-4c73-a93b-d1236ebd677e">
      <Url>https://microsoft.sharepoint.com/teams/campusipkits/advancedthreatanalyticsimplementationservices/_layouts/15/DocIdRedir.aspx?ID=CAMPUSIPKIT-413329837-43</Url>
      <Description>CAMPUSIPKIT-413329837-43</Description>
    </_dlc_DocIdUrl>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3.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w:rsidRDefault="00E538EA"&gt;&lt;w:sdt&gt;&lt;w:sdtPr&gt;&lt;w:rPr&gt;&lt;w:lang w:eastAsia="en-AU"/&gt;&lt;/w:rPr&gt;&lt;w:alias w:val="Customer"/&gt;&lt;w:tag w:val="Customer"/&gt;&lt;w:id w:val="-1512292175"/&gt;&lt;/w:sdtPr&gt;&lt;w:sdtContent&gt;&lt;w:r w:rsidRPr="0040554B"&gt;&lt;w:rPr&gt;&lt;w:lang w:eastAsia="en-AU"/&gt;&lt;/w:rPr&gt;&lt;w:fldChar w:fldCharType="begin"/&gt;&lt;/w:r&gt;&lt;w:r w:rsidRPr="00691862"&gt;&lt;w:rPr&gt;&lt;w:lang w:eastAsia="en-AU"/&gt;&lt;/w:rPr&gt;&lt;w:instrText xml:space="preserve"&gt; DOCPROPERTY  Customer  \* MERGEFORMAT &lt;/w:instrText&gt;&lt;/w:r&gt;&lt;w:r w:rsidRPr="0040554B"&gt;&lt;w:rPr&gt;&lt;w:lang w:eastAsia="en-AU"/&gt;&lt;/w:rPr&gt;&lt;w:fldChar w:fldCharType="separate"/&gt;&lt;/w:r&gt;&lt;w:r w:rsidR="009A64CD"&gt;&lt;w:rPr&gt;&lt;w:lang w:eastAsia="en-AU"/&gt;&lt;/w:rPr&gt;&lt;w:t&gt;Customer Name&lt;/w:t&gt;&lt;/w:r&gt;&lt;w:r w:rsidRPr="0040554B"&gt;&lt;w:rPr&gt;&lt;w:lang w:eastAsia="en-AU"/&gt;&lt;/w:rPr&gt;&lt;w:fldChar w:fldCharType="end"/&gt;&lt;/w:r&gt;&lt;/w:sdtContent&gt;&lt;/w:sdt&gt;&lt;/w:p&gt;&lt;w:sectPr w:rsidR="00000000"&gt;&lt;w:pgSz w:w="12240" w:h="15840"/&gt;&lt;w:pgMar w:top="1417" w:right="1417" w:bottom="1134"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 w:type="paragraph" w:styleId="Revision"&gt;&lt;w:name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w:rsidRDefault="00E538EA"&gt;&lt;w:fldSimple w:instr=" DOCPROPERTY  Version  \* MERGEFORMAT "&gt;&lt;w:r w:rsidR="009A64CD"&gt;&lt;w:t&gt;1&lt;/w:t&gt;&lt;/w:r&gt;&lt;/w:fldSimple&gt;&lt;/w:p&gt;&lt;w:sectPr w:rsidR="00000000"&gt;&lt;w:pgSz w:w="12240" w:h="15840"/&gt;&lt;w:pgMar w:top="1417" w:right="1417" w:bottom="1134"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 w:type="paragraph" w:styleId="Revision"&gt;&lt;w:name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w:rsidRDefault="00880067"&gt;&lt;w:r&gt;&lt;w:rPr&gt;&lt;w:lang w:val="fr-FR"/&gt;&lt;/w:rPr&gt;&lt;w:fldChar w:fldCharType="begin"/&gt;&lt;/w:r&gt;&lt;w:r w:rsidRPr="00880067"&gt;&lt;w:rPr&gt;&lt;w:lang w:val="fr-FR"/&gt;&lt;/w:rPr&gt;&lt;w:instrText xml:space="preserve"&gt; FILENAME \* MERGEFORMAT &lt;/w:instrText&gt;&lt;/w:r&gt;&lt;w:r&gt;&lt;w:rPr&gt;&lt;w:lang w:val="fr-FR"/&gt;&lt;/w:rPr&gt;&lt;w:fldChar w:fldCharType="separate"/&gt;&lt;/w:r&gt;&lt;w:r w:rsidRPr="00880067"&gt;&lt;w:rPr&gt;&lt;w:noProof/&gt;&lt;w:lang w:val="fr-FR"/&gt;&lt;/w:rPr&gt;&lt;w:t&gt;ATAIS - Solutions Design.docx&lt;/w:t&gt;&lt;/w:r&gt;&lt;w:r&gt;&lt;w:rPr&gt;&lt;w:lang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w:rsidRDefault="00880067"&gt;&lt;w:r&gt;&lt;w:rPr&gt;&lt;w:noProof/&gt;&lt;w:lang w:val="fr-FR"/&gt;&lt;/w:rPr&gt;&lt;w:fldChar w:fldCharType="begin"/&gt;&lt;/w:r&gt;&lt;w:r w:rsidRPr="00880067"&gt;&lt;w:rPr&gt;&lt;w:noProof/&gt;&lt;w:lang w:val="fr-FR"/&gt;&lt;/w:rPr&gt;&lt;w:instrText xml:space="preserve"&gt; DOCPROPERTY  TemplateVersion  \* MERGEFORMAT &lt;/w:instrText&gt;&lt;/w:r&gt;&lt;w:r&gt;&lt;w:rPr&gt;&lt;w:noProof/&gt;&lt;w:lang w:val="fr-FR"/&gt;&lt;/w:rPr&gt;&lt;w:fldChar w:fldCharType="separate"/&gt;&lt;/w:r&gt;&lt;w:r w:rsidRPr="00880067"&gt;&lt;w:rPr&gt;&lt;w:noProof/&gt;&lt;w:lang w:val="fr-FR"/&gt;&lt;/w:rPr&gt;&lt;w:t&gt;4&lt;/w:t&gt;&lt;/w:r&gt;&lt;w:r&gt;&lt;w:rPr&gt;&lt;w:noProof/&gt;&lt;w:lang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templateversion>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C282AF-10F9-4947-80A9-A49488919CF1}"/>
</file>

<file path=customXml/itemProps2.xml><?xml version="1.0" encoding="utf-8"?>
<ds:datastoreItem xmlns:ds="http://schemas.openxmlformats.org/officeDocument/2006/customXml" ds:itemID="{259E421D-A537-4FD8-BE85-1E950C57D7A5}">
  <ds:schemaRefs>
    <ds:schemaRef ds:uri="http://schemas.microsoft.com/office/2006/metadata/properties"/>
    <ds:schemaRef ds:uri="http://schemas.microsoft.com/office/infopath/2007/PartnerControls"/>
    <ds:schemaRef ds:uri="c52f2ea3-3b00-442e-82cb-61174cb9d656"/>
    <ds:schemaRef ds:uri="http://schemas.microsoft.com/sharepoint/v3"/>
  </ds:schemaRefs>
</ds:datastoreItem>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50A305C4-822E-45A8-B19B-E8C70CDEE11F}">
  <ds:schemaRefs>
    <ds:schemaRef ds:uri="http://schemas.microsoft.com/sharepoint/v3/contenttype/forms"/>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4FB80432-56CD-4F67-85EE-80DACA13AC0D}">
  <ds:schemaRefs>
    <ds:schemaRef ds:uri="http://schemas.openxmlformats.org/officeDocument/2006/bibliography"/>
  </ds:schemaRefs>
</ds:datastoreItem>
</file>

<file path=customXml/itemProps7.xml><?xml version="1.0" encoding="utf-8"?>
<ds:datastoreItem xmlns:ds="http://schemas.openxmlformats.org/officeDocument/2006/customXml" ds:itemID="{2D56597F-84C1-4145-9485-E6AA38AD07F1}"/>
</file>

<file path=customXml/itemProps8.xml><?xml version="1.0" encoding="utf-8"?>
<ds:datastoreItem xmlns:ds="http://schemas.openxmlformats.org/officeDocument/2006/customXml" ds:itemID="{98B7BF8E-2EC9-45C7-AC56-41C00BE43B65}"/>
</file>

<file path=docProps/app.xml><?xml version="1.0" encoding="utf-8"?>
<Properties xmlns="http://schemas.openxmlformats.org/officeDocument/2006/extended-properties" xmlns:vt="http://schemas.openxmlformats.org/officeDocument/2006/docPropsVTypes">
  <Template>SDMBaseTemplatev4.dotx</Template>
  <TotalTime>6</TotalTime>
  <Pages>1</Pages>
  <Words>7652</Words>
  <Characters>43618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ATAIS - Solution Design</vt:lpstr>
    </vt:vector>
  </TitlesOfParts>
  <Manager>[Type Manager Name Here]</Manager>
  <Company>Microsoft</Company>
  <LinksUpToDate>false</LinksUpToDate>
  <CharactersWithSpaces>51168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Solution Design</dc:title>
  <dc:subject>Advanced Threat Analytics Implementation Services</dc:subject>
  <dc:creator>[Update in doc Properties]</dc:creator>
  <cp:keywords/>
  <dc:description/>
  <cp:lastModifiedBy>Heath Aubin</cp:lastModifiedBy>
  <cp:revision>8</cp:revision>
  <dcterms:created xsi:type="dcterms:W3CDTF">2016-09-30T05:43:00Z</dcterms:created>
  <dcterms:modified xsi:type="dcterms:W3CDTF">2016-10-19T15:22:00Z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[Type Contributors Here]</vt:lpwstr>
  </property>
  <property fmtid="{D5CDD505-2E9C-101B-9397-08002B2CF9AE}" pid="9" name="Customer">
    <vt:lpwstr>Customer Name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_dlc_DocIdItemGuid">
    <vt:lpwstr>b90fd8ee-5172-4434-9e0c-7977f0aadb82</vt:lpwstr>
  </property>
  <property fmtid="{D5CDD505-2E9C-101B-9397-08002B2CF9AE}" pid="28" name="Audience1">
    <vt:lpwstr/>
  </property>
  <property fmtid="{D5CDD505-2E9C-101B-9397-08002B2CF9AE}" pid="29" name="TaxKeyword">
    <vt:lpwstr/>
  </property>
  <property fmtid="{D5CDD505-2E9C-101B-9397-08002B2CF9AE}" pid="30" name="ContentType1">
    <vt:lpwstr>14;#Document|64c15061-4ecf-4866-9082-c78643db035d</vt:lpwstr>
  </property>
  <property fmtid="{D5CDD505-2E9C-101B-9397-08002B2CF9AE}" pid="31" name="Account">
    <vt:lpwstr>15;#Microsoft|d841e977-0b57-4f5c-bd13-db9e556048b6</vt:lpwstr>
  </property>
  <property fmtid="{D5CDD505-2E9C-101B-9397-08002B2CF9AE}" pid="32" name="Division">
    <vt:lpwstr/>
  </property>
  <property fmtid="{D5CDD505-2E9C-101B-9397-08002B2CF9AE}" pid="33" name="ItemTypeTag">
    <vt:lpwstr/>
  </property>
  <property fmtid="{D5CDD505-2E9C-101B-9397-08002B2CF9AE}" pid="34" name="bc28b5f076654a3b96073bbbebfeb8c9">
    <vt:lpwstr>English|cb91f272-ce4d-4a7e-9bbf-78b58e3d188d</vt:lpwstr>
  </property>
  <property fmtid="{D5CDD505-2E9C-101B-9397-08002B2CF9AE}" pid="35" name="MSLanguage">
    <vt:lpwstr>1248;#English|cb91f272-ce4d-4a7e-9bbf-78b58e3d188d</vt:lpwstr>
  </property>
  <property fmtid="{D5CDD505-2E9C-101B-9397-08002B2CF9AE}" pid="36" name="OfferingID">
    <vt:lpwstr>4271;#</vt:lpwstr>
  </property>
  <property fmtid="{D5CDD505-2E9C-101B-9397-08002B2CF9AE}" pid="37" name="ServicesDomain">
    <vt:lpwstr/>
  </property>
  <property fmtid="{D5CDD505-2E9C-101B-9397-08002B2CF9AE}" pid="38" name="VerticalIndustries">
    <vt:lpwstr/>
  </property>
  <property fmtid="{D5CDD505-2E9C-101B-9397-08002B2CF9AE}" pid="39" name="MSProducts">
    <vt:lpwstr>1301;#Microsoft Advanced Threat Analytics|f4f9888a-9bd5-46d5-9383-2e6cc9cc3981</vt:lpwstr>
  </property>
  <property fmtid="{D5CDD505-2E9C-101B-9397-08002B2CF9AE}" pid="40" name="EnterpriseServices">
    <vt:lpwstr/>
  </property>
  <property fmtid="{D5CDD505-2E9C-101B-9397-08002B2CF9AE}" pid="41" name="Services Marketing Audience">
    <vt:lpwstr/>
  </property>
  <property fmtid="{D5CDD505-2E9C-101B-9397-08002B2CF9AE}" pid="42" name="ServicesIPTypes">
    <vt:lpwstr/>
  </property>
  <property fmtid="{D5CDD505-2E9C-101B-9397-08002B2CF9AE}" pid="43" name="ServicesCommunities">
    <vt:lpwstr/>
  </property>
  <property fmtid="{D5CDD505-2E9C-101B-9397-08002B2CF9AE}" pid="44" name="MS Language">
    <vt:lpwstr>1248;#English|cb91f272-ce4d-4a7e-9bbf-78b58e3d188d</vt:lpwstr>
  </property>
  <property fmtid="{D5CDD505-2E9C-101B-9397-08002B2CF9AE}" pid="45" name="SalesGeography">
    <vt:lpwstr/>
  </property>
  <property fmtid="{D5CDD505-2E9C-101B-9397-08002B2CF9AE}" pid="46" name="ie6d2fd56e2d423f9ae5744f65e04598">
    <vt:lpwstr/>
  </property>
  <property fmtid="{D5CDD505-2E9C-101B-9397-08002B2CF9AE}" pid="47" name="ServicesLifecycleStage">
    <vt:lpwstr/>
  </property>
  <property fmtid="{D5CDD505-2E9C-101B-9397-08002B2CF9AE}" pid="48" name="p920f6992caa4adbaa1880c7ef19b02a">
    <vt:lpwstr/>
  </property>
  <property fmtid="{D5CDD505-2E9C-101B-9397-08002B2CF9AE}" pid="49" name="ESSM BOM - IP Type">
    <vt:lpwstr/>
  </property>
  <property fmtid="{D5CDD505-2E9C-101B-9397-08002B2CF9AE}" pid="50" name="servicespriorityarea">
    <vt:lpwstr>;#Security;#</vt:lpwstr>
  </property>
  <property fmtid="{D5CDD505-2E9C-101B-9397-08002B2CF9AE}" pid="51" name="CampusGUID">
    <vt:lpwstr>49b69790-22b3-447e-8c26-2ca9907d241c</vt:lpwstr>
  </property>
  <property fmtid="{D5CDD505-2E9C-101B-9397-08002B2CF9AE}" pid="52" name="campusactivity">
    <vt:lpwstr>;#Delivery;#</vt:lpwstr>
  </property>
  <property fmtid="{D5CDD505-2E9C-101B-9397-08002B2CF9AE}" pid="53" name="IPKitNavigation">
    <vt:lpwstr/>
  </property>
  <property fmtid="{D5CDD505-2E9C-101B-9397-08002B2CF9AE}" pid="56" name="campuslv">
    <vt:lpwstr>English</vt:lpwstr>
  </property>
  <property fmtid="{D5CDD505-2E9C-101B-9397-08002B2CF9AE}" pid="57" name="g6775e77a6d84637a29014d883a4378a">
    <vt:lpwstr/>
  </property>
  <property fmtid="{D5CDD505-2E9C-101B-9397-08002B2CF9AE}" pid="58" name="MSProductsTaxHTField0">
    <vt:lpwstr>Microsoft Advanced Threat Analytics|f4f9888a-9bd5-46d5-9383-2e6cc9cc3981</vt:lpwstr>
  </property>
  <property fmtid="{D5CDD505-2E9C-101B-9397-08002B2CF9AE}" pid="59" name="af1f5bfae61e4243aac9966cb19580e1">
    <vt:lpwstr/>
  </property>
  <property fmtid="{D5CDD505-2E9C-101B-9397-08002B2CF9AE}" pid="61" name="campusconf">
    <vt:lpwstr>FTE only</vt:lpwstr>
  </property>
  <property fmtid="{D5CDD505-2E9C-101B-9397-08002B2CF9AE}" pid="63" name="Authors">
    <vt:lpwstr>1608;#i:0#.f|membership|dcovey@microsoft.com</vt:lpwstr>
  </property>
  <property fmtid="{D5CDD505-2E9C-101B-9397-08002B2CF9AE}" pid="64" name="m74a2925250f485f9486ed3f97e2a6b3">
    <vt:lpwstr/>
  </property>
  <property fmtid="{D5CDD505-2E9C-101B-9397-08002B2CF9AE}" pid="66" name="cb7870d3641f4a52807a63577a9c1b08">
    <vt:lpwstr/>
  </property>
</Properties>
</file>